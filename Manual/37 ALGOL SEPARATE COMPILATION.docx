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3F7729" w14:textId="4FD9F22B" w:rsidR="00275146" w:rsidRPr="00B81DE1" w:rsidRDefault="006211F6" w:rsidP="00275146">
      <w:pPr>
        <w:pStyle w:val="PlainText"/>
        <w:rPr>
          <w:rFonts w:ascii="Courier New" w:hAnsi="Courier New" w:cs="Courier New"/>
          <w:sz w:val="24"/>
          <w:szCs w:val="24"/>
          <w:u w:val="single"/>
        </w:rPr>
      </w:pPr>
      <w:proofErr w:type="gramStart"/>
      <w:r>
        <w:rPr>
          <w:rFonts w:ascii="Courier New" w:hAnsi="Courier New" w:cs="Courier New"/>
          <w:sz w:val="24"/>
          <w:szCs w:val="24"/>
          <w:u w:val="single"/>
        </w:rPr>
        <w:t>903 ALGOL SEPARATE COMPILATION</w:t>
      </w:r>
      <w:r w:rsidR="00F337D2">
        <w:rPr>
          <w:rFonts w:ascii="Courier New" w:hAnsi="Courier New" w:cs="Courier New"/>
          <w:sz w:val="24"/>
          <w:szCs w:val="24"/>
          <w:u w:val="single"/>
        </w:rPr>
        <w:t>.</w:t>
      </w:r>
      <w:proofErr w:type="gramEnd"/>
    </w:p>
    <w:p w14:paraId="6BCB17DD" w14:textId="77777777" w:rsidR="00275146" w:rsidRPr="00B81DE1" w:rsidRDefault="00275146" w:rsidP="00275146">
      <w:pPr>
        <w:pStyle w:val="PlainText"/>
        <w:rPr>
          <w:rFonts w:ascii="Courier New" w:hAnsi="Courier New" w:cs="Courier New"/>
          <w:sz w:val="24"/>
          <w:szCs w:val="24"/>
          <w:u w:val="single"/>
        </w:rPr>
      </w:pPr>
    </w:p>
    <w:p w14:paraId="695F6D6C" w14:textId="77777777" w:rsidR="005E6E15" w:rsidRPr="00B81DE1" w:rsidRDefault="005E6E15" w:rsidP="00275146">
      <w:pPr>
        <w:pStyle w:val="PlainText"/>
        <w:rPr>
          <w:rFonts w:ascii="Courier New" w:hAnsi="Courier New" w:cs="Courier New"/>
          <w:sz w:val="24"/>
          <w:szCs w:val="24"/>
          <w:u w:val="single"/>
        </w:rPr>
      </w:pPr>
    </w:p>
    <w:p w14:paraId="0CF5B70F" w14:textId="77777777" w:rsidR="005E6E15" w:rsidRPr="00B81DE1" w:rsidRDefault="005E6E15" w:rsidP="00275146">
      <w:pPr>
        <w:pStyle w:val="PlainText"/>
        <w:rPr>
          <w:rFonts w:ascii="Courier New" w:hAnsi="Courier New" w:cs="Courier New"/>
          <w:sz w:val="24"/>
          <w:szCs w:val="24"/>
          <w:u w:val="single"/>
        </w:rPr>
      </w:pPr>
    </w:p>
    <w:p w14:paraId="497C605D" w14:textId="511C4209" w:rsidR="00275146" w:rsidRPr="00B81DE1" w:rsidRDefault="00275146" w:rsidP="00275146">
      <w:pPr>
        <w:pStyle w:val="PlainText"/>
        <w:rPr>
          <w:rFonts w:ascii="Courier New" w:hAnsi="Courier New" w:cs="Courier New"/>
          <w:sz w:val="24"/>
          <w:szCs w:val="24"/>
          <w:u w:val="single"/>
        </w:rPr>
      </w:pPr>
      <w:r w:rsidRPr="00B81DE1">
        <w:rPr>
          <w:rFonts w:ascii="Courier New" w:hAnsi="Courier New" w:cs="Courier New"/>
          <w:sz w:val="24"/>
          <w:szCs w:val="24"/>
          <w:u w:val="single"/>
        </w:rPr>
        <w:t>Overview</w:t>
      </w:r>
      <w:r w:rsidR="00F337D2">
        <w:rPr>
          <w:rFonts w:ascii="Courier New" w:hAnsi="Courier New" w:cs="Courier New"/>
          <w:sz w:val="24"/>
          <w:szCs w:val="24"/>
          <w:u w:val="single"/>
        </w:rPr>
        <w:t>.</w:t>
      </w:r>
    </w:p>
    <w:p w14:paraId="4389A62D" w14:textId="77777777" w:rsidR="00275146" w:rsidRPr="00B81DE1" w:rsidRDefault="00275146" w:rsidP="00275146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2B8F6C0" w14:textId="77777777" w:rsidR="005E6E15" w:rsidRPr="00B81DE1" w:rsidRDefault="005E6E15" w:rsidP="00275146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CDED487" w14:textId="77777777" w:rsidR="00275146" w:rsidRPr="00B81DE1" w:rsidRDefault="00275146" w:rsidP="00275146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B8C2265" w14:textId="1D94A8A7" w:rsidR="00275146" w:rsidRPr="00B81DE1" w:rsidRDefault="00171DA6" w:rsidP="00275146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Translating in library mode</w:t>
      </w:r>
      <w:r w:rsidR="00275146" w:rsidRPr="00B81DE1">
        <w:rPr>
          <w:rFonts w:ascii="Courier New" w:hAnsi="Courier New" w:cs="Courier New"/>
          <w:sz w:val="24"/>
          <w:szCs w:val="24"/>
        </w:rPr>
        <w:t xml:space="preserve"> causes an </w:t>
      </w:r>
      <w:r w:rsidR="000F0744">
        <w:rPr>
          <w:rFonts w:ascii="Courier New" w:hAnsi="Courier New" w:cs="Courier New"/>
          <w:sz w:val="24"/>
          <w:szCs w:val="24"/>
        </w:rPr>
        <w:t>ALGOL</w:t>
      </w:r>
      <w:r w:rsidR="00275146" w:rsidRPr="00B81DE1">
        <w:rPr>
          <w:rFonts w:ascii="Courier New" w:hAnsi="Courier New" w:cs="Courier New"/>
          <w:sz w:val="24"/>
          <w:szCs w:val="24"/>
        </w:rPr>
        <w:t xml:space="preserve"> program to be translated in a </w:t>
      </w:r>
      <w:r w:rsidR="00BA60ED" w:rsidRPr="00B81DE1">
        <w:rPr>
          <w:rFonts w:ascii="Courier New" w:hAnsi="Courier New" w:cs="Courier New"/>
          <w:sz w:val="24"/>
          <w:szCs w:val="24"/>
        </w:rPr>
        <w:t>way that</w:t>
      </w:r>
      <w:r w:rsidR="00275146" w:rsidRPr="00B81DE1">
        <w:rPr>
          <w:rFonts w:ascii="Courier New" w:hAnsi="Courier New" w:cs="Courier New"/>
          <w:sz w:val="24"/>
          <w:szCs w:val="24"/>
        </w:rPr>
        <w:t xml:space="preserve"> expects </w:t>
      </w:r>
      <w:r>
        <w:rPr>
          <w:rFonts w:ascii="Courier New" w:hAnsi="Courier New" w:cs="Courier New"/>
          <w:sz w:val="24"/>
          <w:szCs w:val="24"/>
        </w:rPr>
        <w:t>a</w:t>
      </w:r>
      <w:r w:rsidR="00275146" w:rsidRPr="00B81DE1">
        <w:rPr>
          <w:rFonts w:ascii="Courier New" w:hAnsi="Courier New" w:cs="Courier New"/>
          <w:sz w:val="24"/>
          <w:szCs w:val="24"/>
        </w:rPr>
        <w:t xml:space="preserve"> library tape to be offered when the halt is reached at the end of the source tape. Continuing from this halt</w:t>
      </w:r>
      <w:r w:rsidR="005E6E15" w:rsidRPr="00B81DE1">
        <w:rPr>
          <w:rFonts w:ascii="Courier New" w:hAnsi="Courier New" w:cs="Courier New"/>
          <w:sz w:val="24"/>
          <w:szCs w:val="24"/>
        </w:rPr>
        <w:t xml:space="preserve"> by an entry at 9</w:t>
      </w:r>
      <w:r w:rsidR="00275146" w:rsidRPr="00B81DE1">
        <w:rPr>
          <w:rFonts w:ascii="Courier New" w:hAnsi="Courier New" w:cs="Courier New"/>
          <w:sz w:val="24"/>
          <w:szCs w:val="24"/>
        </w:rPr>
        <w:t xml:space="preserve"> performs a library </w:t>
      </w:r>
      <w:r w:rsidR="00BA60ED" w:rsidRPr="00B81DE1">
        <w:rPr>
          <w:rFonts w:ascii="Courier New" w:hAnsi="Courier New" w:cs="Courier New"/>
          <w:sz w:val="24"/>
          <w:szCs w:val="24"/>
        </w:rPr>
        <w:t>scan that</w:t>
      </w:r>
      <w:r w:rsidR="00275146" w:rsidRPr="00B81DE1">
        <w:rPr>
          <w:rFonts w:ascii="Courier New" w:hAnsi="Courier New" w:cs="Courier New"/>
          <w:sz w:val="24"/>
          <w:szCs w:val="24"/>
        </w:rPr>
        <w:t xml:space="preserve"> just copies the needed procedures from the library (</w:t>
      </w:r>
      <w:proofErr w:type="spellStart"/>
      <w:r w:rsidR="00275146" w:rsidRPr="00B81DE1">
        <w:rPr>
          <w:rFonts w:ascii="Courier New" w:hAnsi="Courier New" w:cs="Courier New"/>
          <w:sz w:val="24"/>
          <w:szCs w:val="24"/>
        </w:rPr>
        <w:t>relocatable</w:t>
      </w:r>
      <w:proofErr w:type="spellEnd"/>
      <w:r w:rsidR="00275146" w:rsidRPr="00B81DE1">
        <w:rPr>
          <w:rFonts w:ascii="Courier New" w:hAnsi="Courier New" w:cs="Courier New"/>
          <w:sz w:val="24"/>
          <w:szCs w:val="24"/>
        </w:rPr>
        <w:t xml:space="preserve"> binary) tape </w:t>
      </w:r>
      <w:r w:rsidR="005E6E15" w:rsidRPr="00B81DE1">
        <w:rPr>
          <w:rFonts w:ascii="Courier New" w:hAnsi="Courier New" w:cs="Courier New"/>
          <w:sz w:val="24"/>
          <w:szCs w:val="24"/>
        </w:rPr>
        <w:t>i</w:t>
      </w:r>
      <w:r w:rsidR="00275146" w:rsidRPr="00B81DE1">
        <w:rPr>
          <w:rFonts w:ascii="Courier New" w:hAnsi="Courier New" w:cs="Courier New"/>
          <w:sz w:val="24"/>
          <w:szCs w:val="24"/>
        </w:rPr>
        <w:t xml:space="preserve">nto the </w:t>
      </w:r>
      <w:r w:rsidR="005E6E15" w:rsidRPr="00B81DE1">
        <w:rPr>
          <w:rFonts w:ascii="Courier New" w:hAnsi="Courier New" w:cs="Courier New"/>
          <w:sz w:val="24"/>
          <w:szCs w:val="24"/>
        </w:rPr>
        <w:t>translated program</w:t>
      </w:r>
      <w:r w:rsidR="00275146" w:rsidRPr="00B81DE1">
        <w:rPr>
          <w:rFonts w:ascii="Courier New" w:hAnsi="Courier New" w:cs="Courier New"/>
          <w:sz w:val="24"/>
          <w:szCs w:val="24"/>
        </w:rPr>
        <w:t>. Reading is at full speed from the start of a procedure until the blank tape at the end of each procedure.</w:t>
      </w:r>
      <w:r w:rsidR="005E6E15" w:rsidRPr="00B81DE1">
        <w:rPr>
          <w:rFonts w:ascii="Courier New" w:hAnsi="Courier New" w:cs="Courier New"/>
          <w:sz w:val="24"/>
          <w:szCs w:val="24"/>
        </w:rPr>
        <w:t xml:space="preserve"> (This </w:t>
      </w:r>
      <w:r w:rsidR="005139AE">
        <w:rPr>
          <w:rFonts w:ascii="Courier New" w:hAnsi="Courier New" w:cs="Courier New"/>
          <w:sz w:val="24"/>
          <w:szCs w:val="24"/>
        </w:rPr>
        <w:t>is</w:t>
      </w:r>
      <w:r w:rsidR="005E6E15" w:rsidRPr="00B81DE1">
        <w:rPr>
          <w:rFonts w:ascii="Courier New" w:hAnsi="Courier New" w:cs="Courier New"/>
          <w:sz w:val="24"/>
          <w:szCs w:val="24"/>
        </w:rPr>
        <w:t xml:space="preserve"> illustrated in </w:t>
      </w:r>
      <w:r w:rsidR="006211F6">
        <w:rPr>
          <w:rFonts w:ascii="Courier New" w:hAnsi="Courier New" w:cs="Courier New"/>
          <w:sz w:val="24"/>
          <w:szCs w:val="24"/>
        </w:rPr>
        <w:t>HUNTER</w:t>
      </w:r>
      <w:bookmarkStart w:id="0" w:name="_GoBack"/>
      <w:bookmarkEnd w:id="0"/>
      <w:r w:rsidR="00FB4B1E" w:rsidRPr="00B81DE1">
        <w:rPr>
          <w:rFonts w:ascii="Courier New" w:hAnsi="Courier New" w:cs="Courier New"/>
          <w:sz w:val="24"/>
          <w:szCs w:val="24"/>
        </w:rPr>
        <w:t xml:space="preserve"> </w:t>
      </w:r>
      <w:r w:rsidR="000F0744">
        <w:rPr>
          <w:rFonts w:ascii="Courier New" w:hAnsi="Courier New" w:cs="Courier New"/>
          <w:sz w:val="24"/>
          <w:szCs w:val="24"/>
        </w:rPr>
        <w:t>ALGOL</w:t>
      </w:r>
      <w:r w:rsidR="00FB4B1E" w:rsidRPr="00B81DE1">
        <w:rPr>
          <w:rFonts w:ascii="Courier New" w:hAnsi="Courier New" w:cs="Courier New"/>
          <w:sz w:val="24"/>
          <w:szCs w:val="24"/>
        </w:rPr>
        <w:t xml:space="preserve"> </w:t>
      </w:r>
      <w:r w:rsidR="005E6E15" w:rsidRPr="00B81DE1">
        <w:rPr>
          <w:rFonts w:ascii="Courier New" w:hAnsi="Courier New" w:cs="Courier New"/>
          <w:sz w:val="24"/>
          <w:szCs w:val="24"/>
        </w:rPr>
        <w:t>DEMO7 and DEMO8).</w:t>
      </w:r>
    </w:p>
    <w:p w14:paraId="7A107759" w14:textId="77777777" w:rsidR="00275146" w:rsidRPr="00B81DE1" w:rsidRDefault="00275146" w:rsidP="00275146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4BF7882" w14:textId="77777777" w:rsidR="005E6E15" w:rsidRPr="00B81DE1" w:rsidRDefault="00275146" w:rsidP="005E6E15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If no library material is needed then the halt for a library scan is not reached and the effect is that more space for code and data</w:t>
      </w:r>
      <w:r w:rsidR="005E6E15" w:rsidRPr="00B81DE1">
        <w:rPr>
          <w:rFonts w:ascii="Courier New" w:hAnsi="Courier New" w:cs="Courier New"/>
          <w:sz w:val="24"/>
          <w:szCs w:val="24"/>
        </w:rPr>
        <w:t xml:space="preserve"> </w:t>
      </w:r>
      <w:r w:rsidRPr="00B81DE1">
        <w:rPr>
          <w:rFonts w:ascii="Courier New" w:hAnsi="Courier New" w:cs="Courier New"/>
          <w:sz w:val="24"/>
          <w:szCs w:val="24"/>
        </w:rPr>
        <w:t xml:space="preserve">is available. </w:t>
      </w:r>
    </w:p>
    <w:p w14:paraId="207EF1B7" w14:textId="77777777" w:rsidR="005E6E15" w:rsidRDefault="005E6E15" w:rsidP="005E6E15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10BAED4" w14:textId="559123EB" w:rsidR="00DB3948" w:rsidRPr="00B81DE1" w:rsidRDefault="00DB3948" w:rsidP="005E6E1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Elliott </w:t>
      </w:r>
      <w:r w:rsidR="000F0744">
        <w:rPr>
          <w:rFonts w:ascii="Courier New" w:hAnsi="Courier New" w:cs="Courier New"/>
          <w:sz w:val="24"/>
          <w:szCs w:val="24"/>
        </w:rPr>
        <w:t>ALGOL</w:t>
      </w:r>
      <w:r>
        <w:rPr>
          <w:rFonts w:ascii="Courier New" w:hAnsi="Courier New" w:cs="Courier New"/>
          <w:sz w:val="24"/>
          <w:szCs w:val="24"/>
        </w:rPr>
        <w:t xml:space="preserve"> comes with a default library </w:t>
      </w:r>
      <w:r w:rsidR="00BA60ED">
        <w:rPr>
          <w:rFonts w:ascii="Courier New" w:hAnsi="Courier New" w:cs="Courier New"/>
          <w:sz w:val="24"/>
          <w:szCs w:val="24"/>
        </w:rPr>
        <w:t>tape that</w:t>
      </w:r>
      <w:r>
        <w:rPr>
          <w:rFonts w:ascii="Courier New" w:hAnsi="Courier New" w:cs="Courier New"/>
          <w:sz w:val="24"/>
          <w:szCs w:val="24"/>
        </w:rPr>
        <w:t xml:space="preserve"> contains </w:t>
      </w:r>
      <w:proofErr w:type="gramStart"/>
      <w:r>
        <w:rPr>
          <w:rFonts w:ascii="Courier New" w:hAnsi="Courier New" w:cs="Courier New"/>
          <w:sz w:val="24"/>
          <w:szCs w:val="24"/>
        </w:rPr>
        <w:t>the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standard functions and procedures described in the section on language features and facilities.  Users can extend this library tape by inserting </w:t>
      </w:r>
      <w:proofErr w:type="spellStart"/>
      <w:r w:rsidR="001E58F0">
        <w:rPr>
          <w:rFonts w:ascii="Courier New" w:hAnsi="Courier New" w:cs="Courier New"/>
          <w:sz w:val="24"/>
          <w:szCs w:val="24"/>
        </w:rPr>
        <w:t>relocatable</w:t>
      </w:r>
      <w:proofErr w:type="spellEnd"/>
      <w:r w:rsidR="001E58F0">
        <w:rPr>
          <w:rFonts w:ascii="Courier New" w:hAnsi="Courier New" w:cs="Courier New"/>
          <w:sz w:val="24"/>
          <w:szCs w:val="24"/>
        </w:rPr>
        <w:t xml:space="preserve"> binary code compiled using a 1-pass SIR assembler.  This is described in the section later on writing code procedures for </w:t>
      </w:r>
      <w:r w:rsidR="000F0744">
        <w:rPr>
          <w:rFonts w:ascii="Courier New" w:hAnsi="Courier New" w:cs="Courier New"/>
          <w:sz w:val="24"/>
          <w:szCs w:val="24"/>
        </w:rPr>
        <w:t>ALGOL</w:t>
      </w:r>
      <w:r w:rsidR="001E58F0">
        <w:rPr>
          <w:rFonts w:ascii="Courier New" w:hAnsi="Courier New" w:cs="Courier New"/>
          <w:sz w:val="24"/>
          <w:szCs w:val="24"/>
        </w:rPr>
        <w:t>.</w:t>
      </w:r>
    </w:p>
    <w:p w14:paraId="783EE171" w14:textId="77777777" w:rsidR="007658A6" w:rsidRDefault="007658A6" w:rsidP="00C65A4A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74DB30D" w14:textId="77777777" w:rsidR="006211F6" w:rsidRPr="00B81DE1" w:rsidRDefault="006211F6" w:rsidP="00C65A4A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F5B9182" w14:textId="77777777" w:rsidR="002528D1" w:rsidRDefault="002528D1" w:rsidP="00275146">
      <w:pPr>
        <w:pStyle w:val="PlainText"/>
        <w:rPr>
          <w:rFonts w:ascii="Courier New" w:hAnsi="Courier New" w:cs="Courier New"/>
          <w:sz w:val="24"/>
          <w:szCs w:val="24"/>
          <w:u w:val="single"/>
        </w:rPr>
      </w:pPr>
    </w:p>
    <w:p w14:paraId="16E9D99B" w14:textId="134C553A" w:rsidR="00275146" w:rsidRPr="00B81DE1" w:rsidRDefault="00DB3948" w:rsidP="00275146">
      <w:pPr>
        <w:pStyle w:val="PlainText"/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  <w:u w:val="single"/>
        </w:rPr>
        <w:t>Pre-</w:t>
      </w:r>
      <w:r w:rsidR="00275146" w:rsidRPr="00B81DE1">
        <w:rPr>
          <w:rFonts w:ascii="Courier New" w:hAnsi="Courier New" w:cs="Courier New"/>
          <w:sz w:val="24"/>
          <w:szCs w:val="24"/>
          <w:u w:val="single"/>
        </w:rPr>
        <w:t xml:space="preserve">compiled </w:t>
      </w:r>
      <w:r w:rsidR="000F0744">
        <w:rPr>
          <w:rFonts w:ascii="Courier New" w:hAnsi="Courier New" w:cs="Courier New"/>
          <w:sz w:val="24"/>
          <w:szCs w:val="24"/>
          <w:u w:val="single"/>
        </w:rPr>
        <w:t>ALGOL</w:t>
      </w:r>
      <w:r>
        <w:rPr>
          <w:rFonts w:ascii="Courier New" w:hAnsi="Courier New" w:cs="Courier New"/>
          <w:sz w:val="24"/>
          <w:szCs w:val="24"/>
          <w:u w:val="single"/>
        </w:rPr>
        <w:t xml:space="preserve"> </w:t>
      </w:r>
      <w:r w:rsidR="0084296D" w:rsidRPr="00B81DE1">
        <w:rPr>
          <w:rFonts w:ascii="Courier New" w:hAnsi="Courier New" w:cs="Courier New"/>
          <w:sz w:val="24"/>
          <w:szCs w:val="24"/>
          <w:u w:val="single"/>
        </w:rPr>
        <w:t>p</w:t>
      </w:r>
      <w:r w:rsidR="00275146" w:rsidRPr="00B81DE1">
        <w:rPr>
          <w:rFonts w:ascii="Courier New" w:hAnsi="Courier New" w:cs="Courier New"/>
          <w:sz w:val="24"/>
          <w:szCs w:val="24"/>
          <w:u w:val="single"/>
        </w:rPr>
        <w:t>rocedures</w:t>
      </w:r>
    </w:p>
    <w:p w14:paraId="5A3E5C43" w14:textId="77777777" w:rsidR="0084296D" w:rsidRPr="00B81DE1" w:rsidRDefault="0084296D" w:rsidP="00275146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5666071" w14:textId="77777777" w:rsidR="00275146" w:rsidRPr="00B81DE1" w:rsidRDefault="00275146" w:rsidP="00275146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38E8A51" w14:textId="26BD9E55" w:rsidR="00275146" w:rsidRPr="00B81DE1" w:rsidRDefault="000F0744" w:rsidP="00275146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ALGOL</w:t>
      </w:r>
      <w:r w:rsidR="00275146" w:rsidRPr="00B81DE1">
        <w:rPr>
          <w:rFonts w:ascii="Courier New" w:hAnsi="Courier New" w:cs="Courier New"/>
          <w:sz w:val="24"/>
          <w:szCs w:val="24"/>
        </w:rPr>
        <w:t xml:space="preserve"> programs can also be translated to paper tape, and the output</w:t>
      </w:r>
      <w:r w:rsidR="0084296D" w:rsidRPr="00B81DE1">
        <w:rPr>
          <w:rFonts w:ascii="Courier New" w:hAnsi="Courier New" w:cs="Courier New"/>
          <w:sz w:val="24"/>
          <w:szCs w:val="24"/>
        </w:rPr>
        <w:t xml:space="preserve"> </w:t>
      </w:r>
      <w:r w:rsidR="00275146" w:rsidRPr="00B81DE1">
        <w:rPr>
          <w:rFonts w:ascii="Courier New" w:hAnsi="Courier New" w:cs="Courier New"/>
          <w:sz w:val="24"/>
          <w:szCs w:val="24"/>
        </w:rPr>
        <w:t xml:space="preserve">paper tape altered into a suitable </w:t>
      </w:r>
      <w:proofErr w:type="spellStart"/>
      <w:r w:rsidR="00171DA6">
        <w:rPr>
          <w:rFonts w:ascii="Courier New" w:hAnsi="Courier New" w:cs="Courier New"/>
          <w:sz w:val="24"/>
          <w:szCs w:val="24"/>
        </w:rPr>
        <w:t>relocatable</w:t>
      </w:r>
      <w:proofErr w:type="spellEnd"/>
      <w:r w:rsidR="00171DA6">
        <w:rPr>
          <w:rFonts w:ascii="Courier New" w:hAnsi="Courier New" w:cs="Courier New"/>
          <w:sz w:val="24"/>
          <w:szCs w:val="24"/>
        </w:rPr>
        <w:t xml:space="preserve"> binary (RLB) intermediate</w:t>
      </w:r>
      <w:r w:rsidR="00275146" w:rsidRPr="00B81DE1">
        <w:rPr>
          <w:rFonts w:ascii="Courier New" w:hAnsi="Courier New" w:cs="Courier New"/>
          <w:sz w:val="24"/>
          <w:szCs w:val="24"/>
        </w:rPr>
        <w:t xml:space="preserve"> tape for linking to the calling</w:t>
      </w:r>
      <w:r w:rsidR="0084296D" w:rsidRPr="00B81DE1">
        <w:rPr>
          <w:rFonts w:ascii="Courier New" w:hAnsi="Courier New" w:cs="Courier New"/>
          <w:sz w:val="24"/>
          <w:szCs w:val="24"/>
        </w:rPr>
        <w:t xml:space="preserve"> </w:t>
      </w:r>
      <w:r w:rsidR="006211F6">
        <w:rPr>
          <w:rFonts w:ascii="Courier New" w:hAnsi="Courier New" w:cs="Courier New"/>
          <w:sz w:val="24"/>
          <w:szCs w:val="24"/>
        </w:rPr>
        <w:t>program when using the 2-Pass and Load-and-Go systems.  The Large Program systems can only load ALGOL as a main program and not as a code procedure for technical reasons to do with how the Large Program systems</w:t>
      </w:r>
      <w:r w:rsidR="00275146" w:rsidRPr="00B81DE1">
        <w:rPr>
          <w:rFonts w:ascii="Courier New" w:hAnsi="Courier New" w:cs="Courier New"/>
          <w:sz w:val="24"/>
          <w:szCs w:val="24"/>
        </w:rPr>
        <w:t xml:space="preserve"> </w:t>
      </w:r>
      <w:r w:rsidR="006211F6">
        <w:rPr>
          <w:rFonts w:ascii="Courier New" w:hAnsi="Courier New" w:cs="Courier New"/>
          <w:sz w:val="24"/>
          <w:szCs w:val="24"/>
        </w:rPr>
        <w:t>allow compiled ALGOL code to straddle store module 0 and 1.</w:t>
      </w:r>
    </w:p>
    <w:p w14:paraId="6E5D3943" w14:textId="77777777" w:rsidR="00275146" w:rsidRPr="00B81DE1" w:rsidRDefault="00275146" w:rsidP="00275146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96AB881" w14:textId="04C9EF5F" w:rsidR="0084296D" w:rsidRDefault="006211F6" w:rsidP="00275146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Loading of pre-compiled ALGOL procedures</w:t>
      </w:r>
      <w:r w:rsidR="00171DA6">
        <w:rPr>
          <w:rFonts w:ascii="Courier New" w:hAnsi="Courier New" w:cs="Courier New"/>
          <w:sz w:val="24"/>
          <w:szCs w:val="24"/>
        </w:rPr>
        <w:t xml:space="preserve"> is facilitated</w:t>
      </w:r>
      <w:r w:rsidR="00275146" w:rsidRPr="00B81DE1">
        <w:rPr>
          <w:rFonts w:ascii="Courier New" w:hAnsi="Courier New" w:cs="Courier New"/>
          <w:sz w:val="24"/>
          <w:szCs w:val="24"/>
        </w:rPr>
        <w:t xml:space="preserve"> by an </w:t>
      </w:r>
      <w:r w:rsidR="000F0744">
        <w:rPr>
          <w:rFonts w:ascii="Courier New" w:hAnsi="Courier New" w:cs="Courier New"/>
          <w:sz w:val="24"/>
          <w:szCs w:val="24"/>
        </w:rPr>
        <w:t>ALGOL</w:t>
      </w:r>
      <w:r w:rsidR="00275146" w:rsidRPr="00B81DE1">
        <w:rPr>
          <w:rFonts w:ascii="Courier New" w:hAnsi="Courier New" w:cs="Courier New"/>
          <w:sz w:val="24"/>
          <w:szCs w:val="24"/>
        </w:rPr>
        <w:t xml:space="preserve"> program </w:t>
      </w:r>
      <w:r w:rsidR="00FA5ACB" w:rsidRPr="00B81DE1">
        <w:rPr>
          <w:rFonts w:ascii="Courier New" w:hAnsi="Courier New" w:cs="Courier New"/>
          <w:sz w:val="24"/>
          <w:szCs w:val="24"/>
        </w:rPr>
        <w:t xml:space="preserve">in a script </w:t>
      </w:r>
      <w:r w:rsidR="00275146" w:rsidRPr="00B81DE1">
        <w:rPr>
          <w:rFonts w:ascii="Courier New" w:hAnsi="Courier New" w:cs="Courier New"/>
          <w:sz w:val="24"/>
          <w:szCs w:val="24"/>
        </w:rPr>
        <w:t>called MODULE.</w:t>
      </w:r>
      <w:r w:rsidR="00FA5ACB" w:rsidRPr="00B81DE1">
        <w:rPr>
          <w:rFonts w:ascii="Courier New" w:hAnsi="Courier New" w:cs="Courier New"/>
          <w:sz w:val="24"/>
          <w:szCs w:val="24"/>
        </w:rPr>
        <w:t>DAT</w:t>
      </w:r>
      <w:r w:rsidR="00275146" w:rsidRPr="00B81DE1">
        <w:rPr>
          <w:rFonts w:ascii="Courier New" w:hAnsi="Courier New" w:cs="Courier New"/>
          <w:sz w:val="24"/>
          <w:szCs w:val="24"/>
        </w:rPr>
        <w:t xml:space="preserve"> </w:t>
      </w:r>
      <w:r w:rsidR="00F33F93" w:rsidRPr="00B81DE1">
        <w:rPr>
          <w:rFonts w:ascii="Courier New" w:hAnsi="Courier New" w:cs="Courier New"/>
          <w:sz w:val="24"/>
          <w:szCs w:val="24"/>
        </w:rPr>
        <w:t xml:space="preserve">(in </w:t>
      </w:r>
      <w:r w:rsidR="00171DA6">
        <w:rPr>
          <w:rFonts w:ascii="Courier New" w:hAnsi="Courier New" w:cs="Courier New"/>
          <w:sz w:val="24"/>
          <w:szCs w:val="24"/>
        </w:rPr>
        <w:t xml:space="preserve">the </w:t>
      </w:r>
      <w:r w:rsidR="00F33F93" w:rsidRPr="00B81DE1">
        <w:rPr>
          <w:rFonts w:ascii="Courier New" w:hAnsi="Courier New" w:cs="Courier New"/>
          <w:sz w:val="24"/>
          <w:szCs w:val="24"/>
        </w:rPr>
        <w:t>directory HUNTER</w:t>
      </w:r>
      <w:r w:rsidR="00396ACA" w:rsidRPr="00B81DE1">
        <w:rPr>
          <w:rFonts w:ascii="Courier New" w:hAnsi="Courier New" w:cs="Courier New"/>
          <w:sz w:val="24"/>
          <w:szCs w:val="24"/>
        </w:rPr>
        <w:t>) that</w:t>
      </w:r>
      <w:r w:rsidR="0084296D" w:rsidRPr="00B81DE1">
        <w:rPr>
          <w:rFonts w:ascii="Courier New" w:hAnsi="Courier New" w:cs="Courier New"/>
          <w:sz w:val="24"/>
          <w:szCs w:val="24"/>
        </w:rPr>
        <w:t xml:space="preserve"> </w:t>
      </w:r>
      <w:r w:rsidR="00275146" w:rsidRPr="00B81DE1">
        <w:rPr>
          <w:rFonts w:ascii="Courier New" w:hAnsi="Courier New" w:cs="Courier New"/>
          <w:sz w:val="24"/>
          <w:szCs w:val="24"/>
        </w:rPr>
        <w:t xml:space="preserve">reads in </w:t>
      </w:r>
      <w:r w:rsidR="00171DA6">
        <w:rPr>
          <w:rFonts w:ascii="Courier New" w:hAnsi="Courier New" w:cs="Courier New"/>
          <w:sz w:val="24"/>
          <w:szCs w:val="24"/>
        </w:rPr>
        <w:t>a</w:t>
      </w:r>
      <w:r w:rsidR="00275146" w:rsidRPr="00B81DE1">
        <w:rPr>
          <w:rFonts w:ascii="Courier New" w:hAnsi="Courier New" w:cs="Courier New"/>
          <w:sz w:val="24"/>
          <w:szCs w:val="24"/>
        </w:rPr>
        <w:t xml:space="preserve"> paper tape from its initial blank section up to the first</w:t>
      </w:r>
      <w:r w:rsidR="0084296D" w:rsidRPr="00B81DE1">
        <w:rPr>
          <w:rFonts w:ascii="Courier New" w:hAnsi="Courier New" w:cs="Courier New"/>
          <w:sz w:val="24"/>
          <w:szCs w:val="24"/>
        </w:rPr>
        <w:t xml:space="preserve"> </w:t>
      </w:r>
      <w:r w:rsidR="00275146" w:rsidRPr="00B81DE1">
        <w:rPr>
          <w:rFonts w:ascii="Courier New" w:hAnsi="Courier New" w:cs="Courier New"/>
          <w:sz w:val="24"/>
          <w:szCs w:val="24"/>
        </w:rPr>
        <w:t>of the six trailing erase signs at the end. It then thinks for a while</w:t>
      </w:r>
      <w:r w:rsidR="0084296D" w:rsidRPr="00B81DE1">
        <w:rPr>
          <w:rFonts w:ascii="Courier New" w:hAnsi="Courier New" w:cs="Courier New"/>
          <w:sz w:val="24"/>
          <w:szCs w:val="24"/>
        </w:rPr>
        <w:t xml:space="preserve"> </w:t>
      </w:r>
      <w:r w:rsidR="00275146" w:rsidRPr="00B81DE1">
        <w:rPr>
          <w:rFonts w:ascii="Courier New" w:hAnsi="Courier New" w:cs="Courier New"/>
          <w:sz w:val="24"/>
          <w:szCs w:val="24"/>
        </w:rPr>
        <w:t xml:space="preserve">and outputs the RLB material. </w:t>
      </w:r>
    </w:p>
    <w:p w14:paraId="5E34D566" w14:textId="77777777" w:rsidR="0067138A" w:rsidRDefault="0067138A" w:rsidP="00275146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BEB8E29" w14:textId="479FFCB4" w:rsidR="0067138A" w:rsidRPr="00B81DE1" w:rsidRDefault="0067138A" w:rsidP="0067138A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script </w:t>
      </w:r>
      <w:r w:rsidRPr="00B81DE1">
        <w:rPr>
          <w:rFonts w:ascii="Courier New" w:hAnsi="Courier New" w:cs="Courier New"/>
          <w:sz w:val="24"/>
          <w:szCs w:val="24"/>
        </w:rPr>
        <w:t xml:space="preserve">TAN.DAT </w:t>
      </w:r>
      <w:r>
        <w:rPr>
          <w:rFonts w:ascii="Courier New" w:hAnsi="Courier New" w:cs="Courier New"/>
          <w:sz w:val="24"/>
          <w:szCs w:val="24"/>
        </w:rPr>
        <w:t xml:space="preserve">(in the directory HUNTER) </w:t>
      </w:r>
      <w:r w:rsidRPr="00B81DE1">
        <w:rPr>
          <w:rFonts w:ascii="Courier New" w:hAnsi="Courier New" w:cs="Courier New"/>
          <w:sz w:val="24"/>
          <w:szCs w:val="24"/>
        </w:rPr>
        <w:t xml:space="preserve">shows how a precompiled procedure can be transformed into a </w:t>
      </w:r>
      <w:r>
        <w:rPr>
          <w:rFonts w:ascii="Courier New" w:hAnsi="Courier New" w:cs="Courier New"/>
          <w:sz w:val="24"/>
          <w:szCs w:val="24"/>
        </w:rPr>
        <w:t>pre-compiled</w:t>
      </w:r>
      <w:r w:rsidRPr="00B81DE1">
        <w:rPr>
          <w:rFonts w:ascii="Courier New" w:hAnsi="Courier New" w:cs="Courier New"/>
          <w:sz w:val="24"/>
          <w:szCs w:val="24"/>
        </w:rPr>
        <w:t xml:space="preserve"> </w:t>
      </w:r>
      <w:r w:rsidR="00F02CAB">
        <w:rPr>
          <w:rFonts w:ascii="Courier New" w:hAnsi="Courier New" w:cs="Courier New"/>
          <w:sz w:val="24"/>
          <w:szCs w:val="24"/>
        </w:rPr>
        <w:t>"</w:t>
      </w:r>
      <w:r w:rsidRPr="00B81DE1">
        <w:rPr>
          <w:rFonts w:ascii="Courier New" w:hAnsi="Courier New" w:cs="Courier New"/>
          <w:sz w:val="24"/>
          <w:szCs w:val="24"/>
        </w:rPr>
        <w:t>module</w:t>
      </w:r>
      <w:r w:rsidR="00F02CAB">
        <w:rPr>
          <w:rFonts w:ascii="Courier New" w:hAnsi="Courier New" w:cs="Courier New"/>
          <w:sz w:val="24"/>
          <w:szCs w:val="24"/>
        </w:rPr>
        <w:t>"</w:t>
      </w:r>
      <w:r w:rsidRPr="00B81DE1">
        <w:rPr>
          <w:rFonts w:ascii="Courier New" w:hAnsi="Courier New" w:cs="Courier New"/>
          <w:sz w:val="24"/>
          <w:szCs w:val="24"/>
        </w:rPr>
        <w:t xml:space="preserve">.  </w:t>
      </w:r>
      <w:proofErr w:type="gramStart"/>
      <w:r w:rsidRPr="00B81DE1">
        <w:rPr>
          <w:rFonts w:ascii="Courier New" w:hAnsi="Courier New" w:cs="Courier New"/>
          <w:sz w:val="24"/>
          <w:szCs w:val="24"/>
        </w:rPr>
        <w:t xml:space="preserve">Notice that TAN.DAT has a </w:t>
      </w:r>
      <w:r w:rsidR="00F02CAB">
        <w:rPr>
          <w:rFonts w:ascii="Courier New" w:hAnsi="Courier New" w:cs="Courier New"/>
          <w:sz w:val="24"/>
          <w:szCs w:val="24"/>
        </w:rPr>
        <w:t>"</w:t>
      </w:r>
      <w:r w:rsidRPr="00B81DE1">
        <w:rPr>
          <w:rFonts w:ascii="Courier New" w:hAnsi="Courier New" w:cs="Courier New"/>
          <w:sz w:val="24"/>
          <w:szCs w:val="24"/>
        </w:rPr>
        <w:t>JUMP 17</w:t>
      </w:r>
      <w:r w:rsidR="00F02CAB">
        <w:rPr>
          <w:rFonts w:ascii="Courier New" w:hAnsi="Courier New" w:cs="Courier New"/>
          <w:sz w:val="24"/>
          <w:szCs w:val="24"/>
        </w:rPr>
        <w:t>"</w:t>
      </w:r>
      <w:r w:rsidRPr="00B81DE1">
        <w:rPr>
          <w:rFonts w:ascii="Courier New" w:hAnsi="Courier New" w:cs="Courier New"/>
          <w:sz w:val="24"/>
          <w:szCs w:val="24"/>
        </w:rPr>
        <w:t xml:space="preserve"> to cause translation to paper tape, and that the paper tape output is directed to a (binary format) file TAN.BIN.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 xml:space="preserve"> Notice also the semicolon at the end of the procedure. </w:t>
      </w:r>
      <w:proofErr w:type="gramStart"/>
      <w:r w:rsidRPr="00B81DE1">
        <w:rPr>
          <w:rFonts w:ascii="Courier New" w:hAnsi="Courier New" w:cs="Courier New"/>
          <w:sz w:val="24"/>
          <w:szCs w:val="24"/>
        </w:rPr>
        <w:t>A semicolon is essential here</w:t>
      </w:r>
      <w:r>
        <w:rPr>
          <w:rFonts w:ascii="Courier New" w:hAnsi="Courier New" w:cs="Courier New"/>
          <w:sz w:val="24"/>
          <w:szCs w:val="24"/>
        </w:rPr>
        <w:t>,</w:t>
      </w:r>
      <w:r w:rsidRPr="00B81DE1">
        <w:rPr>
          <w:rFonts w:ascii="Courier New" w:hAnsi="Courier New" w:cs="Courier New"/>
          <w:sz w:val="24"/>
          <w:szCs w:val="24"/>
        </w:rPr>
        <w:t xml:space="preserve"> and also at the end of a procedure with </w:t>
      </w:r>
      <w:r>
        <w:rPr>
          <w:rFonts w:ascii="Courier New" w:hAnsi="Courier New" w:cs="Courier New"/>
          <w:sz w:val="24"/>
          <w:szCs w:val="24"/>
          <w:u w:val="single"/>
        </w:rPr>
        <w:t>begin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 xml:space="preserve"> and </w:t>
      </w:r>
      <w:r>
        <w:rPr>
          <w:rFonts w:ascii="Courier New" w:hAnsi="Courier New" w:cs="Courier New"/>
          <w:sz w:val="24"/>
          <w:szCs w:val="24"/>
          <w:u w:val="single"/>
        </w:rPr>
        <w:t>end</w:t>
      </w:r>
      <w:r w:rsidRPr="00623B06">
        <w:rPr>
          <w:rFonts w:ascii="Courier New" w:hAnsi="Courier New" w:cs="Courier New"/>
          <w:sz w:val="24"/>
          <w:szCs w:val="24"/>
        </w:rPr>
        <w:t xml:space="preserve"> </w:t>
      </w:r>
      <w:r w:rsidRPr="00B81DE1">
        <w:rPr>
          <w:rFonts w:ascii="Courier New" w:hAnsi="Courier New" w:cs="Courier New"/>
          <w:sz w:val="24"/>
          <w:szCs w:val="24"/>
        </w:rPr>
        <w:t>which is the normal case.</w:t>
      </w:r>
    </w:p>
    <w:p w14:paraId="06B98826" w14:textId="77777777" w:rsidR="0067138A" w:rsidRPr="00B81DE1" w:rsidRDefault="0067138A" w:rsidP="0067138A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6A8D7B3" w14:textId="77777777" w:rsidR="0067138A" w:rsidRPr="00B81DE1" w:rsidRDefault="0067138A" w:rsidP="0067138A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The output from translating the procedure contained in TAN.DAT is in TAN.BIN. Notice the 50 or so rows of blank tape (zeros) at the start</w:t>
      </w:r>
      <w:r>
        <w:rPr>
          <w:rFonts w:ascii="Courier New" w:hAnsi="Courier New" w:cs="Courier New"/>
          <w:sz w:val="24"/>
          <w:szCs w:val="24"/>
        </w:rPr>
        <w:t xml:space="preserve">, the loader halt code </w:t>
      </w:r>
      <w:proofErr w:type="gramStart"/>
      <w:r>
        <w:rPr>
          <w:rFonts w:ascii="Courier New" w:hAnsi="Courier New" w:cs="Courier New"/>
          <w:sz w:val="24"/>
          <w:szCs w:val="24"/>
        </w:rPr>
        <w:t>sequence</w:t>
      </w:r>
      <w:r w:rsidRPr="00B81DE1">
        <w:rPr>
          <w:rFonts w:ascii="Courier New" w:hAnsi="Courier New" w:cs="Courier New"/>
          <w:sz w:val="24"/>
          <w:szCs w:val="24"/>
        </w:rPr>
        <w:t>(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 xml:space="preserve">112 0 </w:t>
      </w:r>
      <w:proofErr w:type="spellStart"/>
      <w:r w:rsidRPr="00B81DE1">
        <w:rPr>
          <w:rFonts w:ascii="Courier New" w:hAnsi="Courier New" w:cs="Courier New"/>
          <w:sz w:val="24"/>
          <w:szCs w:val="24"/>
        </w:rPr>
        <w:t>0</w:t>
      </w:r>
      <w:proofErr w:type="spellEnd"/>
      <w:r w:rsidRPr="00B81DE1">
        <w:rPr>
          <w:rFonts w:ascii="Courier New" w:hAnsi="Courier New" w:cs="Courier New"/>
          <w:sz w:val="24"/>
          <w:szCs w:val="24"/>
        </w:rPr>
        <w:t>) near the end, the 50 blanks following the loader halt code, the 6 erase characters (255) and finally the 100 rows of blank tape at the very end.</w:t>
      </w:r>
      <w:r w:rsidRPr="0067138A">
        <w:rPr>
          <w:rFonts w:ascii="Courier New" w:hAnsi="Courier New" w:cs="Courier New"/>
          <w:sz w:val="24"/>
          <w:szCs w:val="24"/>
        </w:rPr>
        <w:t xml:space="preserve"> </w:t>
      </w:r>
      <w:r w:rsidRPr="00B81DE1">
        <w:rPr>
          <w:rFonts w:ascii="Courier New" w:hAnsi="Courier New" w:cs="Courier New"/>
          <w:sz w:val="24"/>
          <w:szCs w:val="24"/>
        </w:rPr>
        <w:t>When you write a separately compiled procedure, check that its output ends with a set of 255 numbers. If not there is definitely an error so check with a normal compilation (entry at location 8) until you have cured the error.</w:t>
      </w:r>
    </w:p>
    <w:p w14:paraId="6667A2DA" w14:textId="77777777" w:rsidR="0067138A" w:rsidRPr="00B81DE1" w:rsidRDefault="0067138A" w:rsidP="0067138A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0DF6135" w14:textId="77777777" w:rsidR="0067138A" w:rsidRDefault="0067138A" w:rsidP="0067138A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TAN.DAT script then runs the</w:t>
      </w:r>
      <w:r w:rsidRPr="00B81DE1">
        <w:rPr>
          <w:rFonts w:ascii="Courier New" w:hAnsi="Courier New" w:cs="Courier New"/>
          <w:sz w:val="24"/>
          <w:szCs w:val="24"/>
        </w:rPr>
        <w:t xml:space="preserve"> MODULE</w:t>
      </w:r>
      <w:r>
        <w:rPr>
          <w:rFonts w:ascii="Courier New" w:hAnsi="Courier New" w:cs="Courier New"/>
          <w:sz w:val="24"/>
          <w:szCs w:val="24"/>
        </w:rPr>
        <w:t xml:space="preserve"> program </w:t>
      </w:r>
      <w:r w:rsidRPr="00B81DE1">
        <w:rPr>
          <w:rFonts w:ascii="Courier New" w:hAnsi="Courier New" w:cs="Courier New"/>
          <w:sz w:val="24"/>
          <w:szCs w:val="24"/>
        </w:rPr>
        <w:t>on TAN.BIN to create data su</w:t>
      </w:r>
      <w:r>
        <w:rPr>
          <w:rFonts w:ascii="Courier New" w:hAnsi="Courier New" w:cs="Courier New"/>
          <w:sz w:val="24"/>
          <w:szCs w:val="24"/>
        </w:rPr>
        <w:t xml:space="preserve">itable for adding to a library.  Note that the MODULE.DAT script reads in a binary format file as text, and likewise emits a binary as text, overriding the default handling of .BIN and .RLB file suffixes.  This is a convenient way to simplify the handling of binary files. </w:t>
      </w:r>
    </w:p>
    <w:p w14:paraId="04A10A32" w14:textId="77777777" w:rsidR="0067138A" w:rsidRPr="00B81DE1" w:rsidRDefault="0067138A" w:rsidP="0067138A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110CEC5" w14:textId="77777777" w:rsidR="0067138A" w:rsidRDefault="0067138A" w:rsidP="0067138A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 xml:space="preserve">(Note it is important that MODULE.DAT sees a 255 number at the end because it reads in data blindly until it </w:t>
      </w:r>
      <w:r>
        <w:rPr>
          <w:rFonts w:ascii="Courier New" w:hAnsi="Courier New" w:cs="Courier New"/>
          <w:sz w:val="24"/>
          <w:szCs w:val="24"/>
        </w:rPr>
        <w:t>finds</w:t>
      </w:r>
      <w:r w:rsidRPr="00B81DE1">
        <w:rPr>
          <w:rFonts w:ascii="Courier New" w:hAnsi="Courier New" w:cs="Courier New"/>
          <w:sz w:val="24"/>
          <w:szCs w:val="24"/>
        </w:rPr>
        <w:t xml:space="preserve"> a 255 before processing any data. It fails by trying to read beyond the end of the tape when there is no 255 </w:t>
      </w:r>
      <w:proofErr w:type="gramStart"/>
      <w:r w:rsidRPr="00B81DE1">
        <w:rPr>
          <w:rFonts w:ascii="Courier New" w:hAnsi="Courier New" w:cs="Courier New"/>
          <w:sz w:val="24"/>
          <w:szCs w:val="24"/>
        </w:rPr>
        <w:t>number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 xml:space="preserve"> present</w:t>
      </w:r>
      <w:r>
        <w:rPr>
          <w:rFonts w:ascii="Courier New" w:hAnsi="Courier New" w:cs="Courier New"/>
          <w:sz w:val="24"/>
          <w:szCs w:val="24"/>
        </w:rPr>
        <w:t>)</w:t>
      </w:r>
      <w:r w:rsidRPr="00B81DE1">
        <w:rPr>
          <w:rFonts w:ascii="Courier New" w:hAnsi="Courier New" w:cs="Courier New"/>
          <w:sz w:val="24"/>
          <w:szCs w:val="24"/>
        </w:rPr>
        <w:t>.</w:t>
      </w:r>
      <w:r w:rsidRPr="0067138A">
        <w:rPr>
          <w:rFonts w:ascii="Courier New" w:hAnsi="Courier New" w:cs="Courier New"/>
          <w:sz w:val="24"/>
          <w:szCs w:val="24"/>
        </w:rPr>
        <w:t xml:space="preserve"> </w:t>
      </w:r>
    </w:p>
    <w:p w14:paraId="6CD934A7" w14:textId="77777777" w:rsidR="00E42070" w:rsidRDefault="00E42070" w:rsidP="0067138A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3C5E9BF" w14:textId="7DBA9324" w:rsidR="00EA1CDD" w:rsidRDefault="00E42070" w:rsidP="0067138A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Pre</w:t>
      </w:r>
      <w:r w:rsidR="00CC6CDD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compiled procedures can be added to programs by one of two methods: they can be loaded as </w:t>
      </w:r>
      <w:proofErr w:type="spellStart"/>
      <w:r>
        <w:rPr>
          <w:rFonts w:ascii="Courier New" w:hAnsi="Courier New" w:cs="Courier New"/>
          <w:sz w:val="24"/>
          <w:szCs w:val="24"/>
        </w:rPr>
        <w:t>relocatable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binary tapes at runtime (e.g., by entry at 14</w:t>
      </w:r>
      <w:r w:rsidR="009D5DAC">
        <w:rPr>
          <w:rFonts w:ascii="Courier New" w:hAnsi="Courier New" w:cs="Courier New"/>
          <w:sz w:val="24"/>
          <w:szCs w:val="24"/>
        </w:rPr>
        <w:t xml:space="preserve"> in the load-and-go systems</w:t>
      </w:r>
      <w:r>
        <w:rPr>
          <w:rFonts w:ascii="Courier New" w:hAnsi="Courier New" w:cs="Courier New"/>
          <w:sz w:val="24"/>
          <w:szCs w:val="24"/>
        </w:rPr>
        <w:t>) or they can be edited into a library tape suitable for scanning in library mode.</w:t>
      </w:r>
    </w:p>
    <w:p w14:paraId="3AA520A0" w14:textId="77777777" w:rsidR="00EA1CDD" w:rsidRDefault="00EA1CDD" w:rsidP="00EA1CDD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BE1649A" w14:textId="77777777" w:rsidR="00EA1CDD" w:rsidRPr="00B81DE1" w:rsidRDefault="00EA1CDD" w:rsidP="0067138A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 example use of entry at 14 to load precompiled procedures in addition to the standard library is given in DEMO8.DAT in the directory HUNTER.</w:t>
      </w:r>
    </w:p>
    <w:p w14:paraId="40DD56EA" w14:textId="77777777" w:rsidR="0067138A" w:rsidRPr="00B81DE1" w:rsidRDefault="0067138A" w:rsidP="0067138A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65C294D" w14:textId="77777777" w:rsidR="0084296D" w:rsidRDefault="00EA1CDD" w:rsidP="00275146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However</w:t>
      </w:r>
      <w:r w:rsidR="00E42070">
        <w:rPr>
          <w:rFonts w:ascii="Courier New" w:hAnsi="Courier New" w:cs="Courier New"/>
          <w:sz w:val="24"/>
          <w:szCs w:val="24"/>
        </w:rPr>
        <w:t>, w</w:t>
      </w:r>
      <w:r w:rsidR="0067138A" w:rsidRPr="00B81DE1">
        <w:rPr>
          <w:rFonts w:ascii="Courier New" w:hAnsi="Courier New" w:cs="Courier New"/>
          <w:sz w:val="24"/>
          <w:szCs w:val="24"/>
        </w:rPr>
        <w:t>ith trivial editing using a program like NOTEPAD</w:t>
      </w:r>
      <w:r w:rsidR="00E42070">
        <w:rPr>
          <w:rFonts w:ascii="Courier New" w:hAnsi="Courier New" w:cs="Courier New"/>
          <w:sz w:val="24"/>
          <w:szCs w:val="24"/>
        </w:rPr>
        <w:t xml:space="preserve"> on binary format files</w:t>
      </w:r>
      <w:r w:rsidR="0067138A" w:rsidRPr="00B81DE1">
        <w:rPr>
          <w:rFonts w:ascii="Courier New" w:hAnsi="Courier New" w:cs="Courier New"/>
          <w:sz w:val="24"/>
          <w:szCs w:val="24"/>
        </w:rPr>
        <w:t xml:space="preserve">, </w:t>
      </w:r>
      <w:r w:rsidR="00E42070">
        <w:rPr>
          <w:rFonts w:ascii="Courier New" w:hAnsi="Courier New" w:cs="Courier New"/>
          <w:sz w:val="24"/>
          <w:szCs w:val="24"/>
        </w:rPr>
        <w:t xml:space="preserve">a file like </w:t>
      </w:r>
      <w:r w:rsidR="0067138A" w:rsidRPr="00B81DE1">
        <w:rPr>
          <w:rFonts w:ascii="Courier New" w:hAnsi="Courier New" w:cs="Courier New"/>
          <w:sz w:val="24"/>
          <w:szCs w:val="24"/>
        </w:rPr>
        <w:t xml:space="preserve">TAN.RLB can be </w:t>
      </w:r>
      <w:r w:rsidR="00E42070">
        <w:rPr>
          <w:rFonts w:ascii="Courier New" w:hAnsi="Courier New" w:cs="Courier New"/>
          <w:sz w:val="24"/>
          <w:szCs w:val="24"/>
        </w:rPr>
        <w:t>inserted into</w:t>
      </w:r>
      <w:r w:rsidR="0067138A" w:rsidRPr="00B81DE1">
        <w:rPr>
          <w:rFonts w:ascii="Courier New" w:hAnsi="Courier New" w:cs="Courier New"/>
          <w:sz w:val="24"/>
          <w:szCs w:val="24"/>
        </w:rPr>
        <w:t xml:space="preserve"> </w:t>
      </w:r>
      <w:r w:rsidR="0067138A">
        <w:rPr>
          <w:rFonts w:ascii="Courier New" w:hAnsi="Courier New" w:cs="Courier New"/>
          <w:sz w:val="24"/>
          <w:szCs w:val="24"/>
        </w:rPr>
        <w:t>a library</w:t>
      </w:r>
      <w:r>
        <w:rPr>
          <w:rFonts w:ascii="Courier New" w:hAnsi="Courier New" w:cs="Courier New"/>
          <w:sz w:val="24"/>
          <w:szCs w:val="24"/>
        </w:rPr>
        <w:t xml:space="preserve"> which is more convenient if it is to be used in several programs</w:t>
      </w:r>
      <w:r w:rsidR="0067138A" w:rsidRPr="00B81DE1">
        <w:rPr>
          <w:rFonts w:ascii="Courier New" w:hAnsi="Courier New" w:cs="Courier New"/>
          <w:sz w:val="24"/>
          <w:szCs w:val="24"/>
        </w:rPr>
        <w:t>.  The mai</w:t>
      </w:r>
      <w:r w:rsidR="00E42070">
        <w:rPr>
          <w:rFonts w:ascii="Courier New" w:hAnsi="Courier New" w:cs="Courier New"/>
          <w:sz w:val="24"/>
          <w:szCs w:val="24"/>
        </w:rPr>
        <w:t>n</w:t>
      </w:r>
      <w:r w:rsidR="0067138A" w:rsidRPr="00B81DE1">
        <w:rPr>
          <w:rFonts w:ascii="Courier New" w:hAnsi="Courier New" w:cs="Courier New"/>
          <w:sz w:val="24"/>
          <w:szCs w:val="24"/>
        </w:rPr>
        <w:t xml:space="preserve"> requirement is to </w:t>
      </w:r>
      <w:r w:rsidR="00E42070">
        <w:rPr>
          <w:rFonts w:ascii="Courier New" w:hAnsi="Courier New" w:cs="Courier New"/>
          <w:sz w:val="24"/>
          <w:szCs w:val="24"/>
        </w:rPr>
        <w:t>put</w:t>
      </w:r>
      <w:r w:rsidR="0067138A">
        <w:rPr>
          <w:rFonts w:ascii="Courier New" w:hAnsi="Courier New" w:cs="Courier New"/>
          <w:sz w:val="24"/>
          <w:szCs w:val="24"/>
        </w:rPr>
        <w:t xml:space="preserve"> the </w:t>
      </w:r>
      <w:r w:rsidR="00E42070">
        <w:rPr>
          <w:rFonts w:ascii="Courier New" w:hAnsi="Courier New" w:cs="Courier New"/>
          <w:sz w:val="24"/>
          <w:szCs w:val="24"/>
        </w:rPr>
        <w:t>inserted file content</w:t>
      </w:r>
      <w:r w:rsidR="0067138A">
        <w:rPr>
          <w:rFonts w:ascii="Courier New" w:hAnsi="Courier New" w:cs="Courier New"/>
          <w:sz w:val="24"/>
          <w:szCs w:val="24"/>
        </w:rPr>
        <w:t xml:space="preserve"> just ahead of</w:t>
      </w:r>
      <w:r w:rsidR="0067138A" w:rsidRPr="00B81DE1">
        <w:rPr>
          <w:rFonts w:ascii="Courier New" w:hAnsi="Courier New" w:cs="Courier New"/>
          <w:sz w:val="24"/>
          <w:szCs w:val="24"/>
        </w:rPr>
        <w:t xml:space="preserve"> the trailing </w:t>
      </w:r>
      <w:r w:rsidR="0067138A">
        <w:rPr>
          <w:rFonts w:ascii="Courier New" w:hAnsi="Courier New" w:cs="Courier New"/>
          <w:sz w:val="24"/>
          <w:szCs w:val="24"/>
        </w:rPr>
        <w:t>sequence</w:t>
      </w:r>
      <w:r w:rsidR="0067138A" w:rsidRPr="00B81DE1">
        <w:rPr>
          <w:rFonts w:ascii="Courier New" w:hAnsi="Courier New" w:cs="Courier New"/>
          <w:sz w:val="24"/>
          <w:szCs w:val="24"/>
        </w:rPr>
        <w:t xml:space="preserve"> </w:t>
      </w:r>
      <w:r w:rsidR="0067138A">
        <w:rPr>
          <w:rFonts w:ascii="Courier New" w:hAnsi="Courier New" w:cs="Courier New"/>
          <w:sz w:val="24"/>
          <w:szCs w:val="24"/>
        </w:rPr>
        <w:t xml:space="preserve">of characters </w:t>
      </w:r>
      <w:r w:rsidR="0067138A" w:rsidRPr="00B81DE1">
        <w:rPr>
          <w:rFonts w:ascii="Courier New" w:hAnsi="Courier New" w:cs="Courier New"/>
          <w:sz w:val="24"/>
          <w:szCs w:val="24"/>
        </w:rPr>
        <w:lastRenderedPageBreak/>
        <w:t>112</w:t>
      </w:r>
      <w:r w:rsidR="0067138A">
        <w:rPr>
          <w:rFonts w:ascii="Courier New" w:hAnsi="Courier New" w:cs="Courier New"/>
          <w:sz w:val="24"/>
          <w:szCs w:val="24"/>
        </w:rPr>
        <w:t xml:space="preserve">, </w:t>
      </w:r>
      <w:r w:rsidR="0067138A" w:rsidRPr="00B81DE1">
        <w:rPr>
          <w:rFonts w:ascii="Courier New" w:hAnsi="Courier New" w:cs="Courier New"/>
          <w:sz w:val="24"/>
          <w:szCs w:val="24"/>
        </w:rPr>
        <w:t>0</w:t>
      </w:r>
      <w:r w:rsidR="0067138A">
        <w:rPr>
          <w:rFonts w:ascii="Courier New" w:hAnsi="Courier New" w:cs="Courier New"/>
          <w:sz w:val="24"/>
          <w:szCs w:val="24"/>
        </w:rPr>
        <w:t xml:space="preserve">, </w:t>
      </w:r>
      <w:r w:rsidR="0067138A" w:rsidRPr="00B81DE1">
        <w:rPr>
          <w:rFonts w:ascii="Courier New" w:hAnsi="Courier New" w:cs="Courier New"/>
          <w:sz w:val="24"/>
          <w:szCs w:val="24"/>
        </w:rPr>
        <w:t>0.  If desired, additional 0’s can be added to the front and back of the RLB to align layout.</w:t>
      </w:r>
      <w:r w:rsidR="0067138A">
        <w:rPr>
          <w:rFonts w:ascii="Courier New" w:hAnsi="Courier New" w:cs="Courier New"/>
          <w:sz w:val="24"/>
          <w:szCs w:val="24"/>
        </w:rPr>
        <w:t xml:space="preserve">  This has already been done for the file LIBRARY.BIN in the HUNTER directory.</w:t>
      </w:r>
    </w:p>
    <w:p w14:paraId="18A91DBB" w14:textId="77777777" w:rsidR="00EA1CDD" w:rsidRPr="00B81DE1" w:rsidRDefault="00EA1CDD" w:rsidP="00275146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AE64F99" w14:textId="77777777" w:rsidR="00275146" w:rsidRPr="00B81DE1" w:rsidRDefault="00275146" w:rsidP="00275146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There are three examples</w:t>
      </w:r>
      <w:r w:rsidR="00171DA6">
        <w:rPr>
          <w:rFonts w:ascii="Courier New" w:hAnsi="Courier New" w:cs="Courier New"/>
          <w:sz w:val="24"/>
          <w:szCs w:val="24"/>
        </w:rPr>
        <w:t xml:space="preserve"> of the use of pre-compiled procedures</w:t>
      </w:r>
      <w:r w:rsidR="000B6F53">
        <w:rPr>
          <w:rFonts w:ascii="Courier New" w:hAnsi="Courier New" w:cs="Courier New"/>
          <w:sz w:val="24"/>
          <w:szCs w:val="24"/>
        </w:rPr>
        <w:t xml:space="preserve"> and library mode</w:t>
      </w:r>
      <w:r w:rsidRPr="00B81DE1">
        <w:rPr>
          <w:rFonts w:ascii="Courier New" w:hAnsi="Courier New" w:cs="Courier New"/>
          <w:sz w:val="24"/>
          <w:szCs w:val="24"/>
        </w:rPr>
        <w:t xml:space="preserve">, </w:t>
      </w:r>
      <w:r w:rsidR="00EE5549">
        <w:rPr>
          <w:rFonts w:ascii="Courier New" w:hAnsi="Courier New" w:cs="Courier New"/>
          <w:sz w:val="24"/>
          <w:szCs w:val="24"/>
        </w:rPr>
        <w:t xml:space="preserve">in the files </w:t>
      </w:r>
      <w:r w:rsidRPr="00B81DE1">
        <w:rPr>
          <w:rFonts w:ascii="Courier New" w:hAnsi="Courier New" w:cs="Courier New"/>
          <w:sz w:val="24"/>
          <w:szCs w:val="24"/>
        </w:rPr>
        <w:t>EXAM1</w:t>
      </w:r>
      <w:r w:rsidR="00EE5549">
        <w:rPr>
          <w:rFonts w:ascii="Courier New" w:hAnsi="Courier New" w:cs="Courier New"/>
          <w:sz w:val="24"/>
          <w:szCs w:val="24"/>
        </w:rPr>
        <w:t>.DAT</w:t>
      </w:r>
      <w:r w:rsidRPr="00B81DE1">
        <w:rPr>
          <w:rFonts w:ascii="Courier New" w:hAnsi="Courier New" w:cs="Courier New"/>
          <w:sz w:val="24"/>
          <w:szCs w:val="24"/>
        </w:rPr>
        <w:t>, EXAM2</w:t>
      </w:r>
      <w:r w:rsidR="00171DA6">
        <w:rPr>
          <w:rFonts w:ascii="Courier New" w:hAnsi="Courier New" w:cs="Courier New"/>
          <w:sz w:val="24"/>
          <w:szCs w:val="24"/>
        </w:rPr>
        <w:t>.</w:t>
      </w:r>
      <w:r w:rsidR="00EE5549">
        <w:rPr>
          <w:rFonts w:ascii="Courier New" w:hAnsi="Courier New" w:cs="Courier New"/>
          <w:sz w:val="24"/>
          <w:szCs w:val="24"/>
        </w:rPr>
        <w:t>DAT</w:t>
      </w:r>
      <w:r w:rsidRPr="00B81DE1">
        <w:rPr>
          <w:rFonts w:ascii="Courier New" w:hAnsi="Courier New" w:cs="Courier New"/>
          <w:sz w:val="24"/>
          <w:szCs w:val="24"/>
        </w:rPr>
        <w:t xml:space="preserve"> and EXAM3</w:t>
      </w:r>
      <w:r w:rsidR="00171DA6">
        <w:rPr>
          <w:rFonts w:ascii="Courier New" w:hAnsi="Courier New" w:cs="Courier New"/>
          <w:sz w:val="24"/>
          <w:szCs w:val="24"/>
        </w:rPr>
        <w:t>.</w:t>
      </w:r>
      <w:r w:rsidR="00EE5549">
        <w:rPr>
          <w:rFonts w:ascii="Courier New" w:hAnsi="Courier New" w:cs="Courier New"/>
          <w:sz w:val="24"/>
          <w:szCs w:val="24"/>
        </w:rPr>
        <w:t>DAT</w:t>
      </w:r>
      <w:r w:rsidR="00171DA6">
        <w:rPr>
          <w:rFonts w:ascii="Courier New" w:hAnsi="Courier New" w:cs="Courier New"/>
          <w:sz w:val="24"/>
          <w:szCs w:val="24"/>
        </w:rPr>
        <w:t xml:space="preserve"> in the HUNTER directory</w:t>
      </w:r>
      <w:r w:rsidRPr="00B81DE1">
        <w:rPr>
          <w:rFonts w:ascii="Courier New" w:hAnsi="Courier New" w:cs="Courier New"/>
          <w:sz w:val="24"/>
          <w:szCs w:val="24"/>
        </w:rPr>
        <w:t>. Ea</w:t>
      </w:r>
      <w:r w:rsidR="00837729" w:rsidRPr="00B81DE1">
        <w:rPr>
          <w:rFonts w:ascii="Courier New" w:hAnsi="Courier New" w:cs="Courier New"/>
          <w:sz w:val="24"/>
          <w:szCs w:val="24"/>
        </w:rPr>
        <w:t>ch can be run as it stands</w:t>
      </w:r>
      <w:r w:rsidRPr="00B81DE1">
        <w:rPr>
          <w:rFonts w:ascii="Courier New" w:hAnsi="Courier New" w:cs="Courier New"/>
          <w:sz w:val="24"/>
          <w:szCs w:val="24"/>
        </w:rPr>
        <w:t xml:space="preserve">. </w:t>
      </w:r>
    </w:p>
    <w:p w14:paraId="6088710E" w14:textId="77777777" w:rsidR="00275146" w:rsidRPr="00B81DE1" w:rsidRDefault="00275146" w:rsidP="00275146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D660312" w14:textId="5B528A32" w:rsidR="00275146" w:rsidRPr="00B81DE1" w:rsidRDefault="00275146" w:rsidP="00275146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 xml:space="preserve">EXAM1 uses </w:t>
      </w:r>
      <w:r w:rsidR="0067138A">
        <w:rPr>
          <w:rFonts w:ascii="Courier New" w:hAnsi="Courier New" w:cs="Courier New"/>
          <w:sz w:val="24"/>
          <w:szCs w:val="24"/>
        </w:rPr>
        <w:t>the</w:t>
      </w:r>
      <w:r w:rsidRPr="00B81DE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81DE1">
        <w:rPr>
          <w:rFonts w:ascii="Courier New" w:hAnsi="Courier New" w:cs="Courier New"/>
          <w:sz w:val="24"/>
          <w:szCs w:val="24"/>
        </w:rPr>
        <w:t>tan(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 xml:space="preserve">x) procedure </w:t>
      </w:r>
      <w:r w:rsidR="0067138A">
        <w:rPr>
          <w:rFonts w:ascii="Courier New" w:hAnsi="Courier New" w:cs="Courier New"/>
          <w:sz w:val="24"/>
          <w:szCs w:val="24"/>
        </w:rPr>
        <w:t>described above</w:t>
      </w:r>
      <w:r w:rsidRPr="00B81DE1">
        <w:rPr>
          <w:rFonts w:ascii="Courier New" w:hAnsi="Courier New" w:cs="Courier New"/>
          <w:sz w:val="24"/>
          <w:szCs w:val="24"/>
        </w:rPr>
        <w:t>. There is an</w:t>
      </w:r>
      <w:r w:rsidR="0043170E" w:rsidRPr="00B81DE1">
        <w:rPr>
          <w:rFonts w:ascii="Courier New" w:hAnsi="Courier New" w:cs="Courier New"/>
          <w:sz w:val="24"/>
          <w:szCs w:val="24"/>
        </w:rPr>
        <w:t xml:space="preserve"> </w:t>
      </w:r>
      <w:r w:rsidRPr="00B81DE1">
        <w:rPr>
          <w:rFonts w:ascii="Courier New" w:hAnsi="Courier New" w:cs="Courier New"/>
          <w:sz w:val="24"/>
          <w:szCs w:val="24"/>
        </w:rPr>
        <w:t xml:space="preserve">odd bit of EXAM1 where it declares a code procedure, </w:t>
      </w:r>
      <w:proofErr w:type="spellStart"/>
      <w:r w:rsidRPr="00B81DE1">
        <w:rPr>
          <w:rFonts w:ascii="Courier New" w:hAnsi="Courier New" w:cs="Courier New"/>
          <w:sz w:val="24"/>
          <w:szCs w:val="24"/>
        </w:rPr>
        <w:t>qatrig</w:t>
      </w:r>
      <w:proofErr w:type="spellEnd"/>
      <w:r w:rsidRPr="00B81DE1">
        <w:rPr>
          <w:rFonts w:ascii="Courier New" w:hAnsi="Courier New" w:cs="Courier New"/>
          <w:sz w:val="24"/>
          <w:szCs w:val="24"/>
        </w:rPr>
        <w:t>, and</w:t>
      </w:r>
      <w:r w:rsidR="0043170E" w:rsidRPr="00B81DE1">
        <w:rPr>
          <w:rFonts w:ascii="Courier New" w:hAnsi="Courier New" w:cs="Courier New"/>
          <w:sz w:val="24"/>
          <w:szCs w:val="24"/>
        </w:rPr>
        <w:t xml:space="preserve"> </w:t>
      </w:r>
      <w:r w:rsidRPr="00B81DE1">
        <w:rPr>
          <w:rFonts w:ascii="Courier New" w:hAnsi="Courier New" w:cs="Courier New"/>
          <w:sz w:val="24"/>
          <w:szCs w:val="24"/>
        </w:rPr>
        <w:t xml:space="preserve">then mentions </w:t>
      </w:r>
      <w:proofErr w:type="spellStart"/>
      <w:r w:rsidRPr="00B81DE1">
        <w:rPr>
          <w:rFonts w:ascii="Courier New" w:hAnsi="Courier New" w:cs="Courier New"/>
          <w:sz w:val="24"/>
          <w:szCs w:val="24"/>
        </w:rPr>
        <w:t>qatrig</w:t>
      </w:r>
      <w:proofErr w:type="spellEnd"/>
      <w:r w:rsidRPr="00B81DE1">
        <w:rPr>
          <w:rFonts w:ascii="Courier New" w:hAnsi="Courier New" w:cs="Courier New"/>
          <w:sz w:val="24"/>
          <w:szCs w:val="24"/>
        </w:rPr>
        <w:t xml:space="preserve"> in a statement </w:t>
      </w:r>
      <w:r w:rsidR="00854AE0">
        <w:rPr>
          <w:rFonts w:ascii="Courier New" w:hAnsi="Courier New" w:cs="Courier New"/>
          <w:sz w:val="24"/>
          <w:szCs w:val="24"/>
        </w:rPr>
        <w:t>that</w:t>
      </w:r>
      <w:r w:rsidRPr="00B81DE1">
        <w:rPr>
          <w:rFonts w:ascii="Courier New" w:hAnsi="Courier New" w:cs="Courier New"/>
          <w:sz w:val="24"/>
          <w:szCs w:val="24"/>
        </w:rPr>
        <w:t xml:space="preserve"> can never execute it. The</w:t>
      </w:r>
      <w:r w:rsidR="0043170E" w:rsidRPr="00B81DE1">
        <w:rPr>
          <w:rFonts w:ascii="Courier New" w:hAnsi="Courier New" w:cs="Courier New"/>
          <w:sz w:val="24"/>
          <w:szCs w:val="24"/>
        </w:rPr>
        <w:t xml:space="preserve"> </w:t>
      </w:r>
      <w:r w:rsidRPr="00B81DE1">
        <w:rPr>
          <w:rFonts w:ascii="Courier New" w:hAnsi="Courier New" w:cs="Courier New"/>
          <w:sz w:val="24"/>
          <w:szCs w:val="24"/>
        </w:rPr>
        <w:t xml:space="preserve">purpose of this is that sin and </w:t>
      </w:r>
      <w:proofErr w:type="spellStart"/>
      <w:r w:rsidRPr="00B81DE1">
        <w:rPr>
          <w:rFonts w:ascii="Courier New" w:hAnsi="Courier New" w:cs="Courier New"/>
          <w:sz w:val="24"/>
          <w:szCs w:val="24"/>
        </w:rPr>
        <w:t>cos</w:t>
      </w:r>
      <w:proofErr w:type="spellEnd"/>
      <w:r w:rsidRPr="00B81DE1">
        <w:rPr>
          <w:rFonts w:ascii="Courier New" w:hAnsi="Courier New" w:cs="Courier New"/>
          <w:sz w:val="24"/>
          <w:szCs w:val="24"/>
        </w:rPr>
        <w:t xml:space="preserve"> are located together in </w:t>
      </w:r>
      <w:proofErr w:type="spellStart"/>
      <w:r w:rsidRPr="00B81DE1">
        <w:rPr>
          <w:rFonts w:ascii="Courier New" w:hAnsi="Courier New" w:cs="Courier New"/>
          <w:sz w:val="24"/>
          <w:szCs w:val="24"/>
        </w:rPr>
        <w:t>qatrig</w:t>
      </w:r>
      <w:proofErr w:type="spellEnd"/>
      <w:r w:rsidRPr="00B81DE1">
        <w:rPr>
          <w:rFonts w:ascii="Courier New" w:hAnsi="Courier New" w:cs="Courier New"/>
          <w:sz w:val="24"/>
          <w:szCs w:val="24"/>
        </w:rPr>
        <w:t>,</w:t>
      </w:r>
      <w:r w:rsidR="0043170E" w:rsidRPr="00B81DE1">
        <w:rPr>
          <w:rFonts w:ascii="Courier New" w:hAnsi="Courier New" w:cs="Courier New"/>
          <w:sz w:val="24"/>
          <w:szCs w:val="24"/>
        </w:rPr>
        <w:t xml:space="preserve"> </w:t>
      </w:r>
      <w:r w:rsidRPr="00B81DE1">
        <w:rPr>
          <w:rFonts w:ascii="Courier New" w:hAnsi="Courier New" w:cs="Courier New"/>
          <w:sz w:val="24"/>
          <w:szCs w:val="24"/>
        </w:rPr>
        <w:t>and that without this trick they would not get loaded because they</w:t>
      </w:r>
      <w:r w:rsidR="0043170E" w:rsidRPr="00B81DE1">
        <w:rPr>
          <w:rFonts w:ascii="Courier New" w:hAnsi="Courier New" w:cs="Courier New"/>
          <w:sz w:val="24"/>
          <w:szCs w:val="24"/>
        </w:rPr>
        <w:t xml:space="preserve"> </w:t>
      </w:r>
      <w:r w:rsidRPr="00B81DE1">
        <w:rPr>
          <w:rFonts w:ascii="Courier New" w:hAnsi="Courier New" w:cs="Courier New"/>
          <w:sz w:val="24"/>
          <w:szCs w:val="24"/>
        </w:rPr>
        <w:t>are not explicitly mentioned in EXAM1</w:t>
      </w:r>
      <w:r w:rsidR="00114003">
        <w:rPr>
          <w:rFonts w:ascii="Courier New" w:hAnsi="Courier New" w:cs="Courier New"/>
          <w:sz w:val="24"/>
          <w:szCs w:val="24"/>
        </w:rPr>
        <w:t>,</w:t>
      </w:r>
      <w:r w:rsidR="0043170E" w:rsidRPr="00B81DE1">
        <w:rPr>
          <w:rFonts w:ascii="Courier New" w:hAnsi="Courier New" w:cs="Courier New"/>
          <w:sz w:val="24"/>
          <w:szCs w:val="24"/>
        </w:rPr>
        <w:t xml:space="preserve"> </w:t>
      </w:r>
      <w:r w:rsidRPr="00B81DE1">
        <w:rPr>
          <w:rFonts w:ascii="Courier New" w:hAnsi="Courier New" w:cs="Courier New"/>
          <w:sz w:val="24"/>
          <w:szCs w:val="24"/>
        </w:rPr>
        <w:t>even though they are called</w:t>
      </w:r>
      <w:r w:rsidR="0043170E" w:rsidRPr="00B81DE1">
        <w:rPr>
          <w:rFonts w:ascii="Courier New" w:hAnsi="Courier New" w:cs="Courier New"/>
          <w:sz w:val="24"/>
          <w:szCs w:val="24"/>
        </w:rPr>
        <w:t xml:space="preserve"> </w:t>
      </w:r>
      <w:r w:rsidRPr="00B81DE1">
        <w:rPr>
          <w:rFonts w:ascii="Courier New" w:hAnsi="Courier New" w:cs="Courier New"/>
          <w:sz w:val="24"/>
          <w:szCs w:val="24"/>
        </w:rPr>
        <w:t xml:space="preserve">in </w:t>
      </w:r>
      <w:r w:rsidR="00171DA6">
        <w:rPr>
          <w:rFonts w:ascii="Courier New" w:hAnsi="Courier New" w:cs="Courier New"/>
          <w:sz w:val="24"/>
          <w:szCs w:val="24"/>
        </w:rPr>
        <w:t>tan</w:t>
      </w:r>
      <w:r w:rsidRPr="00B81DE1">
        <w:rPr>
          <w:rFonts w:ascii="Courier New" w:hAnsi="Courier New" w:cs="Courier New"/>
          <w:sz w:val="24"/>
          <w:szCs w:val="24"/>
        </w:rPr>
        <w:t>.</w:t>
      </w:r>
    </w:p>
    <w:p w14:paraId="7D90B356" w14:textId="77777777" w:rsidR="00275146" w:rsidRPr="00B81DE1" w:rsidRDefault="00275146" w:rsidP="00275146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33CD65D" w14:textId="77777777" w:rsidR="00275146" w:rsidRPr="00B81DE1" w:rsidRDefault="00275146" w:rsidP="00275146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 xml:space="preserve">EXAM2 replaces </w:t>
      </w:r>
      <w:proofErr w:type="spellStart"/>
      <w:r w:rsidRPr="00B81DE1">
        <w:rPr>
          <w:rFonts w:ascii="Courier New" w:hAnsi="Courier New" w:cs="Courier New"/>
          <w:sz w:val="24"/>
          <w:szCs w:val="24"/>
        </w:rPr>
        <w:t>simps</w:t>
      </w:r>
      <w:proofErr w:type="spellEnd"/>
      <w:r w:rsidRPr="00B81DE1">
        <w:rPr>
          <w:rFonts w:ascii="Courier New" w:hAnsi="Courier New" w:cs="Courier New"/>
          <w:sz w:val="24"/>
          <w:szCs w:val="24"/>
        </w:rPr>
        <w:t xml:space="preserve"> in </w:t>
      </w:r>
      <w:r w:rsidR="00171DA6">
        <w:rPr>
          <w:rFonts w:ascii="Courier New" w:hAnsi="Courier New" w:cs="Courier New"/>
          <w:sz w:val="24"/>
          <w:szCs w:val="24"/>
        </w:rPr>
        <w:t>HUNTERR\</w:t>
      </w:r>
      <w:r w:rsidRPr="00B81DE1">
        <w:rPr>
          <w:rFonts w:ascii="Courier New" w:hAnsi="Courier New" w:cs="Courier New"/>
          <w:sz w:val="24"/>
          <w:szCs w:val="24"/>
        </w:rPr>
        <w:t>DEMO4</w:t>
      </w:r>
      <w:r w:rsidR="0036374C" w:rsidRPr="00B81DE1">
        <w:rPr>
          <w:rFonts w:ascii="Courier New" w:hAnsi="Courier New" w:cs="Courier New"/>
          <w:sz w:val="24"/>
          <w:szCs w:val="24"/>
        </w:rPr>
        <w:t xml:space="preserve"> </w:t>
      </w:r>
      <w:r w:rsidRPr="00B81DE1">
        <w:rPr>
          <w:rFonts w:ascii="Courier New" w:hAnsi="Courier New" w:cs="Courier New"/>
          <w:sz w:val="24"/>
          <w:szCs w:val="24"/>
        </w:rPr>
        <w:t>by a separately compiled one in SIMPS.</w:t>
      </w:r>
      <w:r w:rsidR="00ED7A78" w:rsidRPr="00B81DE1">
        <w:rPr>
          <w:rFonts w:ascii="Courier New" w:hAnsi="Courier New" w:cs="Courier New"/>
          <w:sz w:val="24"/>
          <w:szCs w:val="24"/>
        </w:rPr>
        <w:t>BIN</w:t>
      </w:r>
      <w:r w:rsidR="00FA5ACB" w:rsidRPr="00B81DE1">
        <w:rPr>
          <w:rFonts w:ascii="Courier New" w:hAnsi="Courier New" w:cs="Courier New"/>
          <w:sz w:val="24"/>
          <w:szCs w:val="24"/>
        </w:rPr>
        <w:t xml:space="preserve"> prepared from SIMPS.DAT</w:t>
      </w:r>
      <w:r w:rsidRPr="00B81DE1">
        <w:rPr>
          <w:rFonts w:ascii="Courier New" w:hAnsi="Courier New" w:cs="Courier New"/>
          <w:sz w:val="24"/>
          <w:szCs w:val="24"/>
        </w:rPr>
        <w:t xml:space="preserve">. Now you see the limitations appear - you can't have </w:t>
      </w:r>
      <w:r w:rsidR="00FA5ACB" w:rsidRPr="00B81DE1">
        <w:rPr>
          <w:rFonts w:ascii="Courier New" w:hAnsi="Courier New" w:cs="Courier New"/>
          <w:sz w:val="24"/>
          <w:szCs w:val="24"/>
        </w:rPr>
        <w:t>constants</w:t>
      </w:r>
      <w:r w:rsidRPr="00B81DE1">
        <w:rPr>
          <w:rFonts w:ascii="Courier New" w:hAnsi="Courier New" w:cs="Courier New"/>
          <w:sz w:val="24"/>
          <w:szCs w:val="24"/>
        </w:rPr>
        <w:t>! Actually you ARE allowed constants 0, 1 and 3, and must</w:t>
      </w:r>
      <w:r w:rsidR="0036374C" w:rsidRPr="00B81DE1">
        <w:rPr>
          <w:rFonts w:ascii="Courier New" w:hAnsi="Courier New" w:cs="Courier New"/>
          <w:sz w:val="24"/>
          <w:szCs w:val="24"/>
        </w:rPr>
        <w:t xml:space="preserve"> </w:t>
      </w:r>
      <w:r w:rsidRPr="00B81DE1">
        <w:rPr>
          <w:rFonts w:ascii="Courier New" w:hAnsi="Courier New" w:cs="Courier New"/>
          <w:sz w:val="24"/>
          <w:szCs w:val="24"/>
        </w:rPr>
        <w:t>build up things like 2 and 4 by the trick inside SIMPS.DAT.</w:t>
      </w:r>
    </w:p>
    <w:p w14:paraId="3FF88BD2" w14:textId="77777777" w:rsidR="00275146" w:rsidRPr="00B81DE1" w:rsidRDefault="00275146" w:rsidP="00275146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D18CF8E" w14:textId="77777777" w:rsidR="00275146" w:rsidRPr="00B81DE1" w:rsidRDefault="00275146" w:rsidP="00275146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In fact you can have ludicrous constants, but only if the calling</w:t>
      </w:r>
      <w:r w:rsidR="0036374C" w:rsidRPr="00B81DE1">
        <w:rPr>
          <w:rFonts w:ascii="Courier New" w:hAnsi="Courier New" w:cs="Courier New"/>
          <w:sz w:val="24"/>
          <w:szCs w:val="24"/>
        </w:rPr>
        <w:t xml:space="preserve"> </w:t>
      </w:r>
      <w:r w:rsidRPr="00B81DE1">
        <w:rPr>
          <w:rFonts w:ascii="Courier New" w:hAnsi="Courier New" w:cs="Courier New"/>
          <w:sz w:val="24"/>
          <w:szCs w:val="24"/>
        </w:rPr>
        <w:t>program and the separately compiled procedure mention them in a</w:t>
      </w:r>
      <w:r w:rsidR="0036374C" w:rsidRPr="00B81DE1">
        <w:rPr>
          <w:rFonts w:ascii="Courier New" w:hAnsi="Courier New" w:cs="Courier New"/>
          <w:sz w:val="24"/>
          <w:szCs w:val="24"/>
        </w:rPr>
        <w:t xml:space="preserve"> </w:t>
      </w:r>
      <w:r w:rsidRPr="00B81DE1">
        <w:rPr>
          <w:rFonts w:ascii="Courier New" w:hAnsi="Courier New" w:cs="Courier New"/>
          <w:sz w:val="24"/>
          <w:szCs w:val="24"/>
        </w:rPr>
        <w:t>strictly identical order, e</w:t>
      </w:r>
      <w:r w:rsidR="00FA5ACB" w:rsidRPr="00B81DE1">
        <w:rPr>
          <w:rFonts w:ascii="Courier New" w:hAnsi="Courier New" w:cs="Courier New"/>
          <w:sz w:val="24"/>
          <w:szCs w:val="24"/>
        </w:rPr>
        <w:t>.</w:t>
      </w:r>
      <w:r w:rsidRPr="00B81DE1">
        <w:rPr>
          <w:rFonts w:ascii="Courier New" w:hAnsi="Courier New" w:cs="Courier New"/>
          <w:sz w:val="24"/>
          <w:szCs w:val="24"/>
        </w:rPr>
        <w:t>g</w:t>
      </w:r>
      <w:r w:rsidR="00FA5ACB" w:rsidRPr="00B81DE1">
        <w:rPr>
          <w:rFonts w:ascii="Courier New" w:hAnsi="Courier New" w:cs="Courier New"/>
          <w:sz w:val="24"/>
          <w:szCs w:val="24"/>
        </w:rPr>
        <w:t>.,</w:t>
      </w:r>
      <w:r w:rsidRPr="00B81DE1">
        <w:rPr>
          <w:rFonts w:ascii="Courier New" w:hAnsi="Courier New" w:cs="Courier New"/>
          <w:sz w:val="24"/>
          <w:szCs w:val="24"/>
        </w:rPr>
        <w:t xml:space="preserve"> in main you could have</w:t>
      </w:r>
    </w:p>
    <w:p w14:paraId="7BDF535F" w14:textId="77777777" w:rsidR="00275146" w:rsidRPr="00B81DE1" w:rsidRDefault="00275146" w:rsidP="00275146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18E6D15" w14:textId="77777777" w:rsidR="00275146" w:rsidRPr="00B81DE1" w:rsidRDefault="00275146" w:rsidP="00275146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81DE1">
        <w:rPr>
          <w:rFonts w:ascii="Courier New" w:hAnsi="Courier New" w:cs="Courier New"/>
          <w:sz w:val="24"/>
          <w:szCs w:val="24"/>
        </w:rPr>
        <w:t>dum</w:t>
      </w:r>
      <w:proofErr w:type="spellEnd"/>
      <w:proofErr w:type="gramEnd"/>
      <w:r w:rsidRPr="00B81DE1">
        <w:rPr>
          <w:rFonts w:ascii="Courier New" w:hAnsi="Courier New" w:cs="Courier New"/>
          <w:sz w:val="24"/>
          <w:szCs w:val="24"/>
        </w:rPr>
        <w:t xml:space="preserve"> := 3.14159 + 2.71828;</w:t>
      </w:r>
    </w:p>
    <w:p w14:paraId="0FFB84FD" w14:textId="77777777" w:rsidR="00275146" w:rsidRPr="00B81DE1" w:rsidRDefault="00275146" w:rsidP="00275146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F29A6E4" w14:textId="79ABC6A8" w:rsidR="00275146" w:rsidRPr="00B81DE1" w:rsidRDefault="00275146" w:rsidP="00275146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B81DE1">
        <w:rPr>
          <w:rFonts w:ascii="Courier New" w:hAnsi="Courier New" w:cs="Courier New"/>
          <w:sz w:val="24"/>
          <w:szCs w:val="24"/>
        </w:rPr>
        <w:t>and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 xml:space="preserve"> in the separate bit you can hav</w:t>
      </w:r>
      <w:r w:rsidR="00CC6CDD">
        <w:rPr>
          <w:rFonts w:ascii="Courier New" w:hAnsi="Courier New" w:cs="Courier New"/>
          <w:sz w:val="24"/>
          <w:szCs w:val="24"/>
        </w:rPr>
        <w:t>e</w:t>
      </w:r>
    </w:p>
    <w:p w14:paraId="3BF44F85" w14:textId="77777777" w:rsidR="00E82524" w:rsidRDefault="00E82524" w:rsidP="00275146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69B813A" w14:textId="77777777" w:rsidR="00275146" w:rsidRPr="00B81DE1" w:rsidRDefault="00275146" w:rsidP="00275146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81DE1">
        <w:rPr>
          <w:rFonts w:ascii="Courier New" w:hAnsi="Courier New" w:cs="Courier New"/>
          <w:sz w:val="24"/>
          <w:szCs w:val="24"/>
        </w:rPr>
        <w:t>fred</w:t>
      </w:r>
      <w:proofErr w:type="spellEnd"/>
      <w:proofErr w:type="gramEnd"/>
      <w:r w:rsidRPr="00B81DE1">
        <w:rPr>
          <w:rFonts w:ascii="Courier New" w:hAnsi="Courier New" w:cs="Courier New"/>
          <w:sz w:val="24"/>
          <w:szCs w:val="24"/>
        </w:rPr>
        <w:t xml:space="preserve"> := 3.14159 * </w:t>
      </w:r>
      <w:proofErr w:type="spellStart"/>
      <w:r w:rsidRPr="00B81DE1">
        <w:rPr>
          <w:rFonts w:ascii="Courier New" w:hAnsi="Courier New" w:cs="Courier New"/>
          <w:sz w:val="24"/>
          <w:szCs w:val="24"/>
        </w:rPr>
        <w:t>joe</w:t>
      </w:r>
      <w:proofErr w:type="spellEnd"/>
      <w:r w:rsidRPr="00B81DE1">
        <w:rPr>
          <w:rFonts w:ascii="Courier New" w:hAnsi="Courier New" w:cs="Courier New"/>
          <w:sz w:val="24"/>
          <w:szCs w:val="24"/>
        </w:rPr>
        <w:t>;</w:t>
      </w:r>
    </w:p>
    <w:p w14:paraId="36B954BB" w14:textId="77777777" w:rsidR="00275146" w:rsidRPr="00B81DE1" w:rsidRDefault="00275146" w:rsidP="00275146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EF4486C" w14:textId="77777777" w:rsidR="00275146" w:rsidRPr="00B81DE1" w:rsidRDefault="00275146" w:rsidP="00275146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B81DE1">
        <w:rPr>
          <w:rFonts w:ascii="Courier New" w:hAnsi="Courier New" w:cs="Courier New"/>
          <w:sz w:val="24"/>
          <w:szCs w:val="24"/>
        </w:rPr>
        <w:t>but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 xml:space="preserve"> that's silly isn't it ?</w:t>
      </w:r>
    </w:p>
    <w:p w14:paraId="7C8B43CD" w14:textId="77777777" w:rsidR="00275146" w:rsidRPr="00B81DE1" w:rsidRDefault="00275146" w:rsidP="00275146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5B51752" w14:textId="77777777" w:rsidR="00275146" w:rsidRPr="00B81DE1" w:rsidRDefault="00275146" w:rsidP="00275146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Neither can you have switch lists nor labels but that is no</w:t>
      </w:r>
      <w:r w:rsidR="0036374C" w:rsidRPr="00B81DE1">
        <w:rPr>
          <w:rFonts w:ascii="Courier New" w:hAnsi="Courier New" w:cs="Courier New"/>
          <w:sz w:val="24"/>
          <w:szCs w:val="24"/>
        </w:rPr>
        <w:t xml:space="preserve"> </w:t>
      </w:r>
      <w:r w:rsidRPr="00B81DE1">
        <w:rPr>
          <w:rFonts w:ascii="Courier New" w:hAnsi="Courier New" w:cs="Courier New"/>
          <w:sz w:val="24"/>
          <w:szCs w:val="24"/>
        </w:rPr>
        <w:t>hardship. If you do then MODULE.DAT reports an error.</w:t>
      </w:r>
    </w:p>
    <w:p w14:paraId="0F4C6468" w14:textId="77777777" w:rsidR="0036374C" w:rsidRPr="00B81DE1" w:rsidRDefault="0036374C" w:rsidP="00275146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0B4A56E" w14:textId="4DF12187" w:rsidR="00275146" w:rsidRPr="00B81DE1" w:rsidRDefault="00275146" w:rsidP="00275146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>EXAM3 is a real program for finding out whether a billing program</w:t>
      </w:r>
      <w:r w:rsidR="0036374C" w:rsidRPr="00B81DE1">
        <w:rPr>
          <w:rFonts w:ascii="Courier New" w:hAnsi="Courier New" w:cs="Courier New"/>
          <w:sz w:val="24"/>
          <w:szCs w:val="24"/>
        </w:rPr>
        <w:t xml:space="preserve"> </w:t>
      </w:r>
      <w:r w:rsidRPr="00B81DE1">
        <w:rPr>
          <w:rFonts w:ascii="Courier New" w:hAnsi="Courier New" w:cs="Courier New"/>
          <w:sz w:val="24"/>
          <w:szCs w:val="24"/>
        </w:rPr>
        <w:t xml:space="preserve">began to run faster by fitting some normal equations to the data using code written by T.J. Dekker at the Amsterdam </w:t>
      </w:r>
      <w:proofErr w:type="spellStart"/>
      <w:r w:rsidRPr="00B81DE1">
        <w:rPr>
          <w:rFonts w:ascii="Courier New" w:hAnsi="Courier New" w:cs="Courier New"/>
          <w:sz w:val="24"/>
          <w:szCs w:val="24"/>
        </w:rPr>
        <w:t>Mat</w:t>
      </w:r>
      <w:r w:rsidR="00887BBF" w:rsidRPr="00B81DE1">
        <w:rPr>
          <w:rFonts w:ascii="Courier New" w:hAnsi="Courier New" w:cs="Courier New"/>
          <w:sz w:val="24"/>
          <w:szCs w:val="24"/>
        </w:rPr>
        <w:t>h</w:t>
      </w:r>
      <w:r w:rsidRPr="00B81DE1">
        <w:rPr>
          <w:rFonts w:ascii="Courier New" w:hAnsi="Courier New" w:cs="Courier New"/>
          <w:sz w:val="24"/>
          <w:szCs w:val="24"/>
        </w:rPr>
        <w:t>ematisch</w:t>
      </w:r>
      <w:proofErr w:type="spellEnd"/>
      <w:r w:rsidRPr="00B81DE1">
        <w:rPr>
          <w:rFonts w:ascii="Courier New" w:hAnsi="Courier New" w:cs="Courier New"/>
          <w:sz w:val="24"/>
          <w:szCs w:val="24"/>
        </w:rPr>
        <w:t xml:space="preserve"> Centrum in 1963 (</w:t>
      </w:r>
      <w:r w:rsidR="00E42070">
        <w:rPr>
          <w:rFonts w:ascii="Courier New" w:hAnsi="Courier New" w:cs="Courier New"/>
          <w:sz w:val="24"/>
          <w:szCs w:val="24"/>
        </w:rPr>
        <w:t xml:space="preserve">contained in </w:t>
      </w:r>
      <w:r w:rsidRPr="00B81DE1">
        <w:rPr>
          <w:rFonts w:ascii="Courier New" w:hAnsi="Courier New" w:cs="Courier New"/>
          <w:sz w:val="24"/>
          <w:szCs w:val="24"/>
        </w:rPr>
        <w:t>DET.DAT and SOL.DAT), and a couple of toy procedures in COPY.DAT</w:t>
      </w:r>
      <w:r w:rsidR="0036374C" w:rsidRPr="00B81DE1">
        <w:rPr>
          <w:rFonts w:ascii="Courier New" w:hAnsi="Courier New" w:cs="Courier New"/>
          <w:sz w:val="24"/>
          <w:szCs w:val="24"/>
        </w:rPr>
        <w:t xml:space="preserve"> </w:t>
      </w:r>
      <w:r w:rsidRPr="00B81DE1">
        <w:rPr>
          <w:rFonts w:ascii="Courier New" w:hAnsi="Courier New" w:cs="Courier New"/>
          <w:sz w:val="24"/>
          <w:szCs w:val="24"/>
        </w:rPr>
        <w:t>and SIGMA.DAT. Here is another giant snag though - the called procedure, DET, uses space in QAVNDA, in fact 16 words, so the calling</w:t>
      </w:r>
      <w:r w:rsidR="0036374C" w:rsidRPr="00B81DE1">
        <w:rPr>
          <w:rFonts w:ascii="Courier New" w:hAnsi="Courier New" w:cs="Courier New"/>
          <w:sz w:val="24"/>
          <w:szCs w:val="24"/>
        </w:rPr>
        <w:t xml:space="preserve"> </w:t>
      </w:r>
      <w:r w:rsidRPr="00B81DE1">
        <w:rPr>
          <w:rFonts w:ascii="Courier New" w:hAnsi="Courier New" w:cs="Courier New"/>
          <w:sz w:val="24"/>
          <w:szCs w:val="24"/>
        </w:rPr>
        <w:t xml:space="preserve">program </w:t>
      </w:r>
      <w:r w:rsidR="00623B06">
        <w:rPr>
          <w:rFonts w:ascii="Courier New" w:hAnsi="Courier New" w:cs="Courier New"/>
          <w:sz w:val="24"/>
          <w:szCs w:val="24"/>
        </w:rPr>
        <w:t xml:space="preserve">goes and declares 8 dummy </w:t>
      </w:r>
      <w:proofErr w:type="spellStart"/>
      <w:r w:rsidR="00623B06">
        <w:rPr>
          <w:rFonts w:ascii="Courier New" w:hAnsi="Courier New" w:cs="Courier New"/>
          <w:sz w:val="24"/>
          <w:szCs w:val="24"/>
        </w:rPr>
        <w:t>reals</w:t>
      </w:r>
      <w:proofErr w:type="spellEnd"/>
      <w:r w:rsidRPr="00B81DE1">
        <w:rPr>
          <w:rFonts w:ascii="Courier New" w:hAnsi="Courier New" w:cs="Courier New"/>
          <w:sz w:val="24"/>
          <w:szCs w:val="24"/>
        </w:rPr>
        <w:t xml:space="preserve">!  This is </w:t>
      </w:r>
      <w:r w:rsidRPr="00B81DE1">
        <w:rPr>
          <w:rFonts w:ascii="Courier New" w:hAnsi="Courier New" w:cs="Courier New"/>
          <w:sz w:val="24"/>
          <w:szCs w:val="24"/>
        </w:rPr>
        <w:lastRenderedPageBreak/>
        <w:t xml:space="preserve">still simple compared to what might be necessary in a chain of calls. </w:t>
      </w:r>
    </w:p>
    <w:p w14:paraId="2D3B108E" w14:textId="77777777" w:rsidR="00275146" w:rsidRPr="00B81DE1" w:rsidRDefault="00275146" w:rsidP="00275146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DF6D5C7" w14:textId="77777777" w:rsidR="00275146" w:rsidRPr="00B81DE1" w:rsidRDefault="00275146" w:rsidP="00275146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 xml:space="preserve">How does </w:t>
      </w:r>
      <w:r w:rsidR="0036374C" w:rsidRPr="00B81DE1">
        <w:rPr>
          <w:rFonts w:ascii="Courier New" w:hAnsi="Courier New" w:cs="Courier New"/>
          <w:sz w:val="24"/>
          <w:szCs w:val="24"/>
        </w:rPr>
        <w:t xml:space="preserve">one know that </w:t>
      </w:r>
      <w:proofErr w:type="spellStart"/>
      <w:r w:rsidR="0036374C" w:rsidRPr="00B81DE1">
        <w:rPr>
          <w:rFonts w:ascii="Courier New" w:hAnsi="Courier New" w:cs="Courier New"/>
          <w:sz w:val="24"/>
          <w:szCs w:val="24"/>
        </w:rPr>
        <w:t>det</w:t>
      </w:r>
      <w:proofErr w:type="spellEnd"/>
      <w:r w:rsidR="0036374C" w:rsidRPr="00B81DE1">
        <w:rPr>
          <w:rFonts w:ascii="Courier New" w:hAnsi="Courier New" w:cs="Courier New"/>
          <w:sz w:val="24"/>
          <w:szCs w:val="24"/>
        </w:rPr>
        <w:t xml:space="preserve"> uses 16 words</w:t>
      </w:r>
      <w:r w:rsidRPr="00B81DE1">
        <w:rPr>
          <w:rFonts w:ascii="Courier New" w:hAnsi="Courier New" w:cs="Courier New"/>
          <w:sz w:val="24"/>
          <w:szCs w:val="24"/>
        </w:rPr>
        <w:t>? Well there are two</w:t>
      </w:r>
      <w:r w:rsidR="0036374C" w:rsidRPr="00B81DE1">
        <w:rPr>
          <w:rFonts w:ascii="Courier New" w:hAnsi="Courier New" w:cs="Courier New"/>
          <w:sz w:val="24"/>
          <w:szCs w:val="24"/>
        </w:rPr>
        <w:t xml:space="preserve"> </w:t>
      </w:r>
      <w:r w:rsidRPr="00B81DE1">
        <w:rPr>
          <w:rFonts w:ascii="Courier New" w:hAnsi="Courier New" w:cs="Courier New"/>
          <w:sz w:val="24"/>
          <w:szCs w:val="24"/>
        </w:rPr>
        <w:t>needed for each real, one for each integer and 2*d+2 for each</w:t>
      </w:r>
      <w:r w:rsidR="0036374C" w:rsidRPr="00B81DE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81DE1">
        <w:rPr>
          <w:rFonts w:ascii="Courier New" w:hAnsi="Courier New" w:cs="Courier New"/>
          <w:sz w:val="24"/>
          <w:szCs w:val="24"/>
        </w:rPr>
        <w:t>d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>-dimensional array.</w:t>
      </w:r>
    </w:p>
    <w:p w14:paraId="11740F7F" w14:textId="77777777" w:rsidR="0036374C" w:rsidRPr="00B81DE1" w:rsidRDefault="0036374C" w:rsidP="00275146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C832EFD" w14:textId="77777777" w:rsidR="00275146" w:rsidRDefault="00275146" w:rsidP="00275146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 xml:space="preserve">EXAM3 pretends to call </w:t>
      </w:r>
      <w:proofErr w:type="spellStart"/>
      <w:r w:rsidRPr="00B81DE1">
        <w:rPr>
          <w:rFonts w:ascii="Courier New" w:hAnsi="Courier New" w:cs="Courier New"/>
          <w:sz w:val="24"/>
          <w:szCs w:val="24"/>
        </w:rPr>
        <w:t>sqrt</w:t>
      </w:r>
      <w:proofErr w:type="spellEnd"/>
      <w:r w:rsidRPr="00B81DE1">
        <w:rPr>
          <w:rFonts w:ascii="Courier New" w:hAnsi="Courier New" w:cs="Courier New"/>
          <w:sz w:val="24"/>
          <w:szCs w:val="24"/>
        </w:rPr>
        <w:t xml:space="preserve"> because </w:t>
      </w:r>
      <w:proofErr w:type="spellStart"/>
      <w:r w:rsidRPr="00B81DE1">
        <w:rPr>
          <w:rFonts w:ascii="Courier New" w:hAnsi="Courier New" w:cs="Courier New"/>
          <w:sz w:val="24"/>
          <w:szCs w:val="24"/>
        </w:rPr>
        <w:t>sqrt</w:t>
      </w:r>
      <w:proofErr w:type="spellEnd"/>
      <w:r w:rsidRPr="00B81DE1">
        <w:rPr>
          <w:rFonts w:ascii="Courier New" w:hAnsi="Courier New" w:cs="Courier New"/>
          <w:sz w:val="24"/>
          <w:szCs w:val="24"/>
        </w:rPr>
        <w:t xml:space="preserve"> is called within </w:t>
      </w:r>
      <w:proofErr w:type="spellStart"/>
      <w:r w:rsidRPr="00B81DE1">
        <w:rPr>
          <w:rFonts w:ascii="Courier New" w:hAnsi="Courier New" w:cs="Courier New"/>
          <w:sz w:val="24"/>
          <w:szCs w:val="24"/>
        </w:rPr>
        <w:t>det</w:t>
      </w:r>
      <w:proofErr w:type="spellEnd"/>
      <w:r w:rsidRPr="00B81DE1">
        <w:rPr>
          <w:rFonts w:ascii="Courier New" w:hAnsi="Courier New" w:cs="Courier New"/>
          <w:sz w:val="24"/>
          <w:szCs w:val="24"/>
        </w:rPr>
        <w:t>,</w:t>
      </w:r>
      <w:r w:rsidR="0036374C" w:rsidRPr="00B81DE1">
        <w:rPr>
          <w:rFonts w:ascii="Courier New" w:hAnsi="Courier New" w:cs="Courier New"/>
          <w:sz w:val="24"/>
          <w:szCs w:val="24"/>
        </w:rPr>
        <w:t xml:space="preserve"> </w:t>
      </w:r>
      <w:r w:rsidRPr="00B81DE1">
        <w:rPr>
          <w:rFonts w:ascii="Courier New" w:hAnsi="Courier New" w:cs="Courier New"/>
          <w:sz w:val="24"/>
          <w:szCs w:val="24"/>
        </w:rPr>
        <w:t>and would not be loaded otherwise.</w:t>
      </w:r>
    </w:p>
    <w:p w14:paraId="3FAE6E10" w14:textId="77777777" w:rsidR="00275146" w:rsidRPr="00B81DE1" w:rsidRDefault="00275146" w:rsidP="00275146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1C12099" w14:textId="77777777" w:rsidR="00EF382F" w:rsidRDefault="00EF382F" w:rsidP="00275146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90C5DAF" w14:textId="441E3E58" w:rsidR="00C741CA" w:rsidRDefault="00EF382F" w:rsidP="00275146">
      <w:pPr>
        <w:pStyle w:val="PlainText"/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  <w:u w:val="single"/>
        </w:rPr>
        <w:t>Building procedures into system tapes</w:t>
      </w:r>
      <w:r w:rsidR="00F337D2">
        <w:rPr>
          <w:rFonts w:ascii="Courier New" w:hAnsi="Courier New" w:cs="Courier New"/>
          <w:sz w:val="24"/>
          <w:szCs w:val="24"/>
          <w:u w:val="single"/>
        </w:rPr>
        <w:t>.</w:t>
      </w:r>
    </w:p>
    <w:p w14:paraId="3A72BCB8" w14:textId="77777777" w:rsidR="00EF382F" w:rsidRDefault="00EF382F" w:rsidP="00275146">
      <w:pPr>
        <w:pStyle w:val="PlainText"/>
        <w:rPr>
          <w:rFonts w:ascii="Courier New" w:hAnsi="Courier New" w:cs="Courier New"/>
          <w:sz w:val="24"/>
          <w:szCs w:val="24"/>
          <w:u w:val="single"/>
        </w:rPr>
      </w:pPr>
    </w:p>
    <w:p w14:paraId="5EBEB6E2" w14:textId="77777777" w:rsidR="00EF382F" w:rsidRDefault="00EF382F" w:rsidP="00275146">
      <w:pPr>
        <w:pStyle w:val="PlainText"/>
        <w:rPr>
          <w:rFonts w:ascii="Courier New" w:hAnsi="Courier New" w:cs="Courier New"/>
          <w:sz w:val="24"/>
          <w:szCs w:val="24"/>
          <w:u w:val="single"/>
        </w:rPr>
      </w:pPr>
    </w:p>
    <w:p w14:paraId="557AE659" w14:textId="77777777" w:rsidR="00EF382F" w:rsidRDefault="00171DA6" w:rsidP="00275146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Precompiled</w:t>
      </w:r>
      <w:r w:rsidR="00EF382F">
        <w:rPr>
          <w:rFonts w:ascii="Courier New" w:hAnsi="Courier New" w:cs="Courier New"/>
          <w:sz w:val="24"/>
          <w:szCs w:val="24"/>
        </w:rPr>
        <w:t xml:space="preserve"> procedures can be added to the </w:t>
      </w:r>
      <w:proofErr w:type="gramStart"/>
      <w:r w:rsidR="00EF382F">
        <w:rPr>
          <w:rFonts w:ascii="Courier New" w:hAnsi="Courier New" w:cs="Courier New"/>
          <w:sz w:val="24"/>
          <w:szCs w:val="24"/>
        </w:rPr>
        <w:t>two pass</w:t>
      </w:r>
      <w:proofErr w:type="gramEnd"/>
      <w:r w:rsidR="00EF382F">
        <w:rPr>
          <w:rFonts w:ascii="Courier New" w:hAnsi="Courier New" w:cs="Courier New"/>
          <w:sz w:val="24"/>
          <w:szCs w:val="24"/>
        </w:rPr>
        <w:t xml:space="preserve"> system as follows.</w:t>
      </w:r>
    </w:p>
    <w:p w14:paraId="66E3D3E6" w14:textId="77777777" w:rsidR="00EF382F" w:rsidRDefault="00EF382F" w:rsidP="00275146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D450A27" w14:textId="77777777" w:rsidR="00EF382F" w:rsidRDefault="00EF382F" w:rsidP="00EF382F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 build a procedure or function into TAPE 1, enter the translator at 10 with a program in the form:</w:t>
      </w:r>
    </w:p>
    <w:p w14:paraId="6CA34DB6" w14:textId="77777777" w:rsidR="00EF382F" w:rsidRDefault="00EF382F" w:rsidP="00EF382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FE92D43" w14:textId="77777777" w:rsidR="00EF382F" w:rsidRDefault="00EF382F" w:rsidP="00EF382F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title</w:t>
      </w:r>
      <w:proofErr w:type="gramEnd"/>
      <w:r>
        <w:rPr>
          <w:rFonts w:ascii="Courier New" w:hAnsi="Courier New" w:cs="Courier New"/>
          <w:sz w:val="24"/>
          <w:szCs w:val="24"/>
        </w:rPr>
        <w:t>;</w:t>
      </w:r>
    </w:p>
    <w:p w14:paraId="3F7A3DC7" w14:textId="5957213B" w:rsidR="00EF382F" w:rsidRDefault="00EF382F" w:rsidP="00EF382F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0401A1">
        <w:rPr>
          <w:rFonts w:ascii="Courier New" w:hAnsi="Courier New" w:cs="Courier New"/>
          <w:sz w:val="24"/>
          <w:szCs w:val="24"/>
          <w:u w:val="single"/>
        </w:rPr>
        <w:t>begin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0401A1">
        <w:rPr>
          <w:rFonts w:ascii="Courier New" w:hAnsi="Courier New" w:cs="Courier New"/>
          <w:sz w:val="24"/>
          <w:szCs w:val="24"/>
          <w:u w:val="single"/>
        </w:rPr>
        <w:t>code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401A1">
        <w:rPr>
          <w:rFonts w:ascii="Courier New" w:hAnsi="Courier New" w:cs="Courier New"/>
          <w:sz w:val="24"/>
          <w:szCs w:val="24"/>
          <w:u w:val="single"/>
        </w:rPr>
        <w:t>real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401A1">
        <w:rPr>
          <w:rFonts w:ascii="Courier New" w:hAnsi="Courier New" w:cs="Courier New"/>
          <w:sz w:val="24"/>
          <w:szCs w:val="24"/>
          <w:u w:val="single"/>
        </w:rPr>
        <w:t>procedure</w:t>
      </w:r>
      <w:r>
        <w:rPr>
          <w:rFonts w:ascii="Courier New" w:hAnsi="Courier New" w:cs="Courier New"/>
          <w:sz w:val="24"/>
          <w:szCs w:val="24"/>
        </w:rPr>
        <w:t xml:space="preserve"> random(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); </w:t>
      </w:r>
      <w:r w:rsidRPr="000401A1">
        <w:rPr>
          <w:rFonts w:ascii="Courier New" w:hAnsi="Courier New" w:cs="Courier New"/>
          <w:sz w:val="24"/>
          <w:szCs w:val="24"/>
          <w:u w:val="single"/>
        </w:rPr>
        <w:t>integer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="009D5DAC">
        <w:rPr>
          <w:rFonts w:ascii="Courier New" w:hAnsi="Courier New" w:cs="Courier New"/>
          <w:sz w:val="24"/>
          <w:szCs w:val="24"/>
          <w:u w:val="single"/>
        </w:rPr>
        <w:t>algol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14:paraId="4FA0DE59" w14:textId="77777777" w:rsidR="00EF382F" w:rsidRDefault="00EF382F" w:rsidP="00EF382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97EDB1D" w14:textId="77777777" w:rsidR="00EF382F" w:rsidRDefault="00EF382F" w:rsidP="00EF382F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as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input and then enter at 16.  A new TAPE 1 embodying the routine will be output.</w:t>
      </w:r>
      <w:r w:rsidRPr="00AC320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(The corresponding intermediate code for the routine must be added to the library tape for the interpreter.)</w:t>
      </w:r>
    </w:p>
    <w:p w14:paraId="42A8DF1F" w14:textId="77777777" w:rsidR="00EF382F" w:rsidRDefault="00EF382F" w:rsidP="00EF382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3847E34" w14:textId="07B2B10A" w:rsidR="00EF382F" w:rsidRDefault="00EF382F" w:rsidP="00EF382F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dump of TAPE 1 </w:t>
      </w:r>
      <w:r w:rsidR="00850B8D">
        <w:rPr>
          <w:rFonts w:ascii="Courier New" w:hAnsi="Courier New" w:cs="Courier New"/>
          <w:sz w:val="24"/>
          <w:szCs w:val="24"/>
        </w:rPr>
        <w:t>can be obtained by entry at 8001</w:t>
      </w:r>
      <w:r>
        <w:rPr>
          <w:rFonts w:ascii="Courier New" w:hAnsi="Courier New" w:cs="Courier New"/>
          <w:sz w:val="24"/>
          <w:szCs w:val="24"/>
        </w:rPr>
        <w:t>.</w:t>
      </w:r>
    </w:p>
    <w:p w14:paraId="6CEA77D7" w14:textId="77777777" w:rsidR="00EF382F" w:rsidRDefault="00EF382F" w:rsidP="00EF382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A0462F8" w14:textId="77777777" w:rsidR="00F77DE5" w:rsidRDefault="00F77DE5" w:rsidP="00F77DE5">
      <w:pPr>
        <w:tabs>
          <w:tab w:val="clear" w:pos="360"/>
          <w:tab w:val="clear" w:pos="9360"/>
        </w:tabs>
        <w:rPr>
          <w:rFonts w:ascii="Courier New" w:eastAsiaTheme="minorHAnsi" w:hAnsi="Courier New" w:cs="Courier New"/>
          <w:szCs w:val="24"/>
        </w:rPr>
      </w:pPr>
      <w:r w:rsidRPr="002528D1">
        <w:rPr>
          <w:rFonts w:ascii="Courier New" w:eastAsiaTheme="minorHAnsi" w:hAnsi="Courier New" w:cs="Courier New"/>
          <w:szCs w:val="24"/>
        </w:rPr>
        <w:t xml:space="preserve">To </w:t>
      </w:r>
      <w:r>
        <w:rPr>
          <w:rFonts w:ascii="Courier New" w:eastAsiaTheme="minorHAnsi" w:hAnsi="Courier New" w:cs="Courier New"/>
          <w:szCs w:val="24"/>
        </w:rPr>
        <w:t>build a routine into TAPE 2, load a library tape with a copy of the routine included at 12, then dump at 14.</w:t>
      </w:r>
    </w:p>
    <w:p w14:paraId="1555CBA4" w14:textId="77777777" w:rsidR="00F77DE5" w:rsidRDefault="00F77DE5" w:rsidP="00F77DE5">
      <w:pPr>
        <w:tabs>
          <w:tab w:val="clear" w:pos="360"/>
          <w:tab w:val="clear" w:pos="9360"/>
        </w:tabs>
        <w:rPr>
          <w:rFonts w:ascii="Courier New" w:eastAsiaTheme="minorHAnsi" w:hAnsi="Courier New" w:cs="Courier New"/>
          <w:szCs w:val="24"/>
        </w:rPr>
      </w:pPr>
    </w:p>
    <w:p w14:paraId="17721CAF" w14:textId="56A24CB4" w:rsidR="00171DA6" w:rsidRDefault="00F77DE5" w:rsidP="00AA1489">
      <w:pPr>
        <w:tabs>
          <w:tab w:val="clear" w:pos="360"/>
          <w:tab w:val="clear" w:pos="9360"/>
        </w:tabs>
        <w:rPr>
          <w:rFonts w:ascii="Courier New" w:hAnsi="Courier New" w:cs="Courier New"/>
          <w:szCs w:val="24"/>
        </w:rPr>
      </w:pPr>
      <w:r>
        <w:rPr>
          <w:rFonts w:ascii="Courier New" w:eastAsiaTheme="minorHAnsi" w:hAnsi="Courier New" w:cs="Courier New"/>
          <w:szCs w:val="24"/>
        </w:rPr>
        <w:t>To add a rout</w:t>
      </w:r>
      <w:r w:rsidR="00CC6CDD">
        <w:rPr>
          <w:rFonts w:ascii="Courier New" w:eastAsiaTheme="minorHAnsi" w:hAnsi="Courier New" w:cs="Courier New"/>
          <w:szCs w:val="24"/>
        </w:rPr>
        <w:t>ine to the library tape (TAPE</w:t>
      </w:r>
      <w:r w:rsidR="0072412B">
        <w:rPr>
          <w:rFonts w:ascii="Courier New" w:eastAsiaTheme="minorHAnsi" w:hAnsi="Courier New" w:cs="Courier New"/>
          <w:szCs w:val="24"/>
        </w:rPr>
        <w:t xml:space="preserve"> </w:t>
      </w:r>
      <w:r w:rsidR="00CC6CDD">
        <w:rPr>
          <w:rFonts w:ascii="Courier New" w:eastAsiaTheme="minorHAnsi" w:hAnsi="Courier New" w:cs="Courier New"/>
          <w:szCs w:val="24"/>
        </w:rPr>
        <w:t>3</w:t>
      </w:r>
      <w:r>
        <w:rPr>
          <w:rFonts w:ascii="Courier New" w:eastAsiaTheme="minorHAnsi" w:hAnsi="Courier New" w:cs="Courier New"/>
          <w:szCs w:val="24"/>
        </w:rPr>
        <w:t xml:space="preserve">), copy the tape excluding the terminating character 01110000 (decimal +112), append the routine </w:t>
      </w:r>
      <w:proofErr w:type="spellStart"/>
      <w:r>
        <w:rPr>
          <w:rFonts w:ascii="Courier New" w:eastAsiaTheme="minorHAnsi" w:hAnsi="Courier New" w:cs="Courier New"/>
          <w:szCs w:val="24"/>
        </w:rPr>
        <w:t>relocatable</w:t>
      </w:r>
      <w:proofErr w:type="spellEnd"/>
      <w:r>
        <w:rPr>
          <w:rFonts w:ascii="Courier New" w:eastAsiaTheme="minorHAnsi" w:hAnsi="Courier New" w:cs="Courier New"/>
          <w:szCs w:val="24"/>
        </w:rPr>
        <w:t xml:space="preserve"> binary, then the terminating character.</w:t>
      </w:r>
    </w:p>
    <w:sectPr w:rsidR="00171DA6" w:rsidSect="00AC210D">
      <w:headerReference w:type="even" r:id="rId10"/>
      <w:headerReference w:type="default" r:id="rId11"/>
      <w:footerReference w:type="even" r:id="rId12"/>
      <w:footerReference w:type="default" r:id="rId13"/>
      <w:type w:val="evenPage"/>
      <w:pgSz w:w="11901" w:h="16817" w:code="1"/>
      <w:pgMar w:top="1134" w:right="1134" w:bottom="1701" w:left="1701" w:header="1134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D7140A" w14:textId="77777777" w:rsidR="00BC2AD0" w:rsidRDefault="00BC2AD0">
      <w:r>
        <w:separator/>
      </w:r>
    </w:p>
  </w:endnote>
  <w:endnote w:type="continuationSeparator" w:id="0">
    <w:p w14:paraId="51F78A98" w14:textId="77777777" w:rsidR="00BC2AD0" w:rsidRDefault="00BC2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6A5F2F" w14:textId="77777777" w:rsidR="00BC2AD0" w:rsidRDefault="00BC2AD0" w:rsidP="00450C9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158</w:t>
    </w:r>
    <w:r>
      <w:rPr>
        <w:rStyle w:val="PageNumber"/>
      </w:rPr>
      <w:fldChar w:fldCharType="end"/>
    </w:r>
  </w:p>
  <w:p w14:paraId="1DA9C296" w14:textId="77777777" w:rsidR="00BC2AD0" w:rsidRDefault="00BC2AD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24DEA" w14:textId="77777777" w:rsidR="00BC2AD0" w:rsidRPr="00EB3992" w:rsidRDefault="00BC2AD0" w:rsidP="00450C9A">
    <w:pPr>
      <w:pStyle w:val="Footer"/>
      <w:framePr w:wrap="around" w:vAnchor="text" w:hAnchor="margin" w:xAlign="center" w:y="1"/>
      <w:rPr>
        <w:rStyle w:val="PageNumber"/>
        <w:rFonts w:ascii="Courier New" w:hAnsi="Courier New" w:cs="Courier New"/>
      </w:rPr>
    </w:pPr>
    <w:r w:rsidRPr="00EB3992">
      <w:rPr>
        <w:rStyle w:val="PageNumber"/>
        <w:rFonts w:ascii="Courier New" w:hAnsi="Courier New" w:cs="Courier New"/>
      </w:rPr>
      <w:fldChar w:fldCharType="begin"/>
    </w:r>
    <w:r w:rsidRPr="00EB3992">
      <w:rPr>
        <w:rStyle w:val="PageNumber"/>
        <w:rFonts w:ascii="Courier New" w:hAnsi="Courier New" w:cs="Courier New"/>
      </w:rPr>
      <w:instrText xml:space="preserve">PAGE  </w:instrText>
    </w:r>
    <w:r w:rsidRPr="00EB3992">
      <w:rPr>
        <w:rStyle w:val="PageNumber"/>
        <w:rFonts w:ascii="Courier New" w:hAnsi="Courier New" w:cs="Courier New"/>
      </w:rPr>
      <w:fldChar w:fldCharType="separate"/>
    </w:r>
    <w:r w:rsidR="006211F6">
      <w:rPr>
        <w:rStyle w:val="PageNumber"/>
        <w:rFonts w:ascii="Courier New" w:hAnsi="Courier New" w:cs="Courier New"/>
        <w:noProof/>
      </w:rPr>
      <w:t>2</w:t>
    </w:r>
    <w:r w:rsidRPr="00EB3992">
      <w:rPr>
        <w:rStyle w:val="PageNumber"/>
        <w:rFonts w:ascii="Courier New" w:hAnsi="Courier New" w:cs="Courier New"/>
      </w:rPr>
      <w:fldChar w:fldCharType="end"/>
    </w:r>
  </w:p>
  <w:p w14:paraId="4F621D06" w14:textId="77777777" w:rsidR="00BC2AD0" w:rsidRPr="00033A43" w:rsidRDefault="00BC2AD0" w:rsidP="00450C9A">
    <w:pPr>
      <w:pStyle w:val="Footer"/>
      <w:rPr>
        <w:rFonts w:ascii="Courier" w:hAnsi="Courier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244C5D" w14:textId="77777777" w:rsidR="00BC2AD0" w:rsidRDefault="00BC2AD0">
      <w:r>
        <w:separator/>
      </w:r>
    </w:p>
  </w:footnote>
  <w:footnote w:type="continuationSeparator" w:id="0">
    <w:p w14:paraId="2757938F" w14:textId="77777777" w:rsidR="00BC2AD0" w:rsidRDefault="00BC2AD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43747B" w14:textId="4F7A1FDB" w:rsidR="00BC2AD0" w:rsidRDefault="00BC2AD0" w:rsidP="000355E3">
    <w:pPr>
      <w:pStyle w:val="Header"/>
      <w:rPr>
        <w:rFonts w:ascii="Courier" w:hAnsi="Courier"/>
      </w:rPr>
    </w:pPr>
    <w:r>
      <w:rPr>
        <w:rFonts w:ascii="Courier" w:hAnsi="Courier"/>
      </w:rPr>
      <w:tab/>
    </w:r>
    <w:r w:rsidRPr="000355E3">
      <w:rPr>
        <w:rFonts w:ascii="Courier" w:hAnsi="Courier"/>
      </w:rPr>
      <w:t>ELLIOTT 900 SERIES SIMULATOR</w:t>
    </w:r>
  </w:p>
  <w:p w14:paraId="732E6E65" w14:textId="77777777" w:rsidR="00BC2AD0" w:rsidRPr="000355E3" w:rsidRDefault="00BC2AD0" w:rsidP="000355E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9DB1A2" w14:textId="1BA7C69C" w:rsidR="00BC2AD0" w:rsidRDefault="00BC2AD0" w:rsidP="00427379">
    <w:pPr>
      <w:pStyle w:val="Header"/>
      <w:jc w:val="center"/>
      <w:rPr>
        <w:rFonts w:ascii="Courier New" w:hAnsi="Courier New" w:cs="Courier New"/>
        <w:szCs w:val="24"/>
      </w:rPr>
    </w:pPr>
    <w:r w:rsidRPr="00427379">
      <w:rPr>
        <w:rFonts w:ascii="Courier New" w:hAnsi="Courier New" w:cs="Courier New"/>
        <w:szCs w:val="24"/>
      </w:rPr>
      <w:t>ELLIOTT 900 SERIES SIMULATOR</w:t>
    </w:r>
  </w:p>
  <w:p w14:paraId="1BC9BCDC" w14:textId="77777777" w:rsidR="00BC2AD0" w:rsidRPr="00427379" w:rsidRDefault="00BC2AD0" w:rsidP="00427379">
    <w:pPr>
      <w:pStyle w:val="Header"/>
      <w:jc w:val="center"/>
      <w:rPr>
        <w:rFonts w:ascii="Courier New" w:hAnsi="Courier New" w:cs="Courier New"/>
        <w:szCs w:val="24"/>
      </w:rPr>
    </w:pPr>
  </w:p>
  <w:p w14:paraId="5DC2453D" w14:textId="77777777" w:rsidR="00BC2AD0" w:rsidRDefault="00BC2AD0" w:rsidP="0042737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4295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F6AFA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4B3A29"/>
    <w:multiLevelType w:val="hybridMultilevel"/>
    <w:tmpl w:val="FC5E2F32"/>
    <w:lvl w:ilvl="0" w:tplc="13D29D72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7A17C0"/>
    <w:multiLevelType w:val="hybridMultilevel"/>
    <w:tmpl w:val="BE28A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D53B98"/>
    <w:multiLevelType w:val="hybridMultilevel"/>
    <w:tmpl w:val="784804F4"/>
    <w:lvl w:ilvl="0" w:tplc="41524BE2"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76E2688"/>
    <w:multiLevelType w:val="hybridMultilevel"/>
    <w:tmpl w:val="B498B3D0"/>
    <w:lvl w:ilvl="0" w:tplc="13D29D7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8E72E5E"/>
    <w:multiLevelType w:val="hybridMultilevel"/>
    <w:tmpl w:val="092C5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4145CE"/>
    <w:multiLevelType w:val="hybridMultilevel"/>
    <w:tmpl w:val="49F24118"/>
    <w:lvl w:ilvl="0" w:tplc="7A906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9B1978"/>
    <w:multiLevelType w:val="hybridMultilevel"/>
    <w:tmpl w:val="199E1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BE73D96"/>
    <w:multiLevelType w:val="hybridMultilevel"/>
    <w:tmpl w:val="20D27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9F5571"/>
    <w:multiLevelType w:val="hybridMultilevel"/>
    <w:tmpl w:val="1DCC8EB2"/>
    <w:lvl w:ilvl="0" w:tplc="C5F85DB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41191F"/>
    <w:multiLevelType w:val="hybridMultilevel"/>
    <w:tmpl w:val="2A205F8A"/>
    <w:lvl w:ilvl="0" w:tplc="90F218C8"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EBC0284"/>
    <w:multiLevelType w:val="hybridMultilevel"/>
    <w:tmpl w:val="2EC81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3605E38">
      <w:numFmt w:val="bullet"/>
      <w:lvlText w:val=""/>
      <w:lvlJc w:val="left"/>
      <w:pPr>
        <w:ind w:left="2880" w:hanging="360"/>
      </w:pPr>
      <w:rPr>
        <w:rFonts w:ascii="Symbol" w:eastAsiaTheme="minorHAnsi" w:hAnsi="Symbol" w:cs="Courier New" w:hint="default"/>
      </w:rPr>
    </w:lvl>
    <w:lvl w:ilvl="4" w:tplc="79DC5B7C">
      <w:start w:val="900"/>
      <w:numFmt w:val="bullet"/>
      <w:lvlText w:val="-"/>
      <w:lvlJc w:val="left"/>
      <w:pPr>
        <w:ind w:left="3600" w:hanging="360"/>
      </w:pPr>
      <w:rPr>
        <w:rFonts w:ascii="Courier New" w:eastAsiaTheme="minorHAnsi" w:hAnsi="Courier New" w:cs="Courier New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F3D3F60"/>
    <w:multiLevelType w:val="hybridMultilevel"/>
    <w:tmpl w:val="2DD49D58"/>
    <w:lvl w:ilvl="0" w:tplc="E9F885A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EE41F6"/>
    <w:multiLevelType w:val="hybridMultilevel"/>
    <w:tmpl w:val="957A0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5A63498"/>
    <w:multiLevelType w:val="hybridMultilevel"/>
    <w:tmpl w:val="B00C5848"/>
    <w:lvl w:ilvl="0" w:tplc="E22E855C">
      <w:start w:val="1"/>
      <w:numFmt w:val="decimal"/>
      <w:lvlText w:val="%1."/>
      <w:lvlJc w:val="left"/>
      <w:pPr>
        <w:ind w:left="585" w:hanging="43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6">
    <w:nsid w:val="15F50C8E"/>
    <w:multiLevelType w:val="hybridMultilevel"/>
    <w:tmpl w:val="943A1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8192B91"/>
    <w:multiLevelType w:val="hybridMultilevel"/>
    <w:tmpl w:val="0BEE1B0C"/>
    <w:lvl w:ilvl="0" w:tplc="994EB8A4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19D65D7F"/>
    <w:multiLevelType w:val="hybridMultilevel"/>
    <w:tmpl w:val="1FF08F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C093BF7"/>
    <w:multiLevelType w:val="hybridMultilevel"/>
    <w:tmpl w:val="476A27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CCE3B62"/>
    <w:multiLevelType w:val="hybridMultilevel"/>
    <w:tmpl w:val="D86E7138"/>
    <w:lvl w:ilvl="0" w:tplc="9E58039C">
      <w:start w:val="1"/>
      <w:numFmt w:val="decimal"/>
      <w:lvlText w:val="%1."/>
      <w:lvlJc w:val="left"/>
      <w:pPr>
        <w:ind w:left="495" w:hanging="375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1">
    <w:nsid w:val="1E554EA8"/>
    <w:multiLevelType w:val="hybridMultilevel"/>
    <w:tmpl w:val="367C95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F676E80"/>
    <w:multiLevelType w:val="hybridMultilevel"/>
    <w:tmpl w:val="CA5473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1A7385F"/>
    <w:multiLevelType w:val="hybridMultilevel"/>
    <w:tmpl w:val="83A28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43F3F11"/>
    <w:multiLevelType w:val="hybridMultilevel"/>
    <w:tmpl w:val="5FCCB1B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24F03FDB"/>
    <w:multiLevelType w:val="multilevel"/>
    <w:tmpl w:val="F502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6D57482"/>
    <w:multiLevelType w:val="hybridMultilevel"/>
    <w:tmpl w:val="199E1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7272B17"/>
    <w:multiLevelType w:val="hybridMultilevel"/>
    <w:tmpl w:val="9B1624E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7C318DC"/>
    <w:multiLevelType w:val="hybridMultilevel"/>
    <w:tmpl w:val="E3780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9B00225"/>
    <w:multiLevelType w:val="hybridMultilevel"/>
    <w:tmpl w:val="EC703036"/>
    <w:lvl w:ilvl="0" w:tplc="D6F8A3D0">
      <w:start w:val="1"/>
      <w:numFmt w:val="decimal"/>
      <w:lvlText w:val="%1."/>
      <w:lvlJc w:val="left"/>
      <w:pPr>
        <w:ind w:left="61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0">
    <w:nsid w:val="29D20FA1"/>
    <w:multiLevelType w:val="hybridMultilevel"/>
    <w:tmpl w:val="9544D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A2B671E"/>
    <w:multiLevelType w:val="hybridMultilevel"/>
    <w:tmpl w:val="64BE6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BD70CDA"/>
    <w:multiLevelType w:val="hybridMultilevel"/>
    <w:tmpl w:val="9280A0EC"/>
    <w:lvl w:ilvl="0" w:tplc="7A906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C1E3C95"/>
    <w:multiLevelType w:val="hybridMultilevel"/>
    <w:tmpl w:val="784804F4"/>
    <w:lvl w:ilvl="0" w:tplc="41524BE2"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2C7A783D"/>
    <w:multiLevelType w:val="hybridMultilevel"/>
    <w:tmpl w:val="1594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8C192E"/>
    <w:multiLevelType w:val="hybridMultilevel"/>
    <w:tmpl w:val="E5AEEB52"/>
    <w:lvl w:ilvl="0" w:tplc="AD90DC52"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2EE5495B"/>
    <w:multiLevelType w:val="hybridMultilevel"/>
    <w:tmpl w:val="AADE7886"/>
    <w:lvl w:ilvl="0" w:tplc="4732DAB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32C90A38"/>
    <w:multiLevelType w:val="hybridMultilevel"/>
    <w:tmpl w:val="7E0AB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2D96FA3"/>
    <w:multiLevelType w:val="hybridMultilevel"/>
    <w:tmpl w:val="FFC26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5400B8B"/>
    <w:multiLevelType w:val="hybridMultilevel"/>
    <w:tmpl w:val="03EA9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9790567"/>
    <w:multiLevelType w:val="hybridMultilevel"/>
    <w:tmpl w:val="CD745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AB0430E"/>
    <w:multiLevelType w:val="hybridMultilevel"/>
    <w:tmpl w:val="C8948B4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84F2B8FC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CD025B0"/>
    <w:multiLevelType w:val="hybridMultilevel"/>
    <w:tmpl w:val="11124A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E323642"/>
    <w:multiLevelType w:val="hybridMultilevel"/>
    <w:tmpl w:val="6218A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F5F57A9"/>
    <w:multiLevelType w:val="hybridMultilevel"/>
    <w:tmpl w:val="4F609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906C99C"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1145537"/>
    <w:multiLevelType w:val="hybridMultilevel"/>
    <w:tmpl w:val="B9E89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1397489"/>
    <w:multiLevelType w:val="hybridMultilevel"/>
    <w:tmpl w:val="7E0AB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13D7887"/>
    <w:multiLevelType w:val="hybridMultilevel"/>
    <w:tmpl w:val="5B9286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8342DBE"/>
    <w:multiLevelType w:val="hybridMultilevel"/>
    <w:tmpl w:val="3B0CC6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8A51BF8"/>
    <w:multiLevelType w:val="hybridMultilevel"/>
    <w:tmpl w:val="5320891A"/>
    <w:lvl w:ilvl="0" w:tplc="7A906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1043D45"/>
    <w:multiLevelType w:val="hybridMultilevel"/>
    <w:tmpl w:val="6C8A51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3ED7551"/>
    <w:multiLevelType w:val="hybridMultilevel"/>
    <w:tmpl w:val="E25432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4FC066F"/>
    <w:multiLevelType w:val="multilevel"/>
    <w:tmpl w:val="F73A32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A6C1CA3"/>
    <w:multiLevelType w:val="hybridMultilevel"/>
    <w:tmpl w:val="9BBC2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C9E6E3C"/>
    <w:multiLevelType w:val="hybridMultilevel"/>
    <w:tmpl w:val="7AA8E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D542EAB"/>
    <w:multiLevelType w:val="hybridMultilevel"/>
    <w:tmpl w:val="1594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7410305"/>
    <w:multiLevelType w:val="hybridMultilevel"/>
    <w:tmpl w:val="F73A3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82A6993"/>
    <w:multiLevelType w:val="hybridMultilevel"/>
    <w:tmpl w:val="0BF88F06"/>
    <w:lvl w:ilvl="0" w:tplc="13D29D7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684A1952"/>
    <w:multiLevelType w:val="hybridMultilevel"/>
    <w:tmpl w:val="09926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91046E4"/>
    <w:multiLevelType w:val="hybridMultilevel"/>
    <w:tmpl w:val="D402DE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EDD5CC3"/>
    <w:multiLevelType w:val="hybridMultilevel"/>
    <w:tmpl w:val="DB32C63A"/>
    <w:lvl w:ilvl="0" w:tplc="7A906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FA42F1E"/>
    <w:multiLevelType w:val="hybridMultilevel"/>
    <w:tmpl w:val="A8D2EFBC"/>
    <w:lvl w:ilvl="0" w:tplc="13D29D7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6FC647E4"/>
    <w:multiLevelType w:val="hybridMultilevel"/>
    <w:tmpl w:val="54C09A2A"/>
    <w:lvl w:ilvl="0" w:tplc="13D29D7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70221E01"/>
    <w:multiLevelType w:val="hybridMultilevel"/>
    <w:tmpl w:val="A54E43B4"/>
    <w:lvl w:ilvl="0" w:tplc="E612BB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08B47FF"/>
    <w:multiLevelType w:val="hybridMultilevel"/>
    <w:tmpl w:val="6EC61010"/>
    <w:lvl w:ilvl="0" w:tplc="13D29D7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752840AA"/>
    <w:multiLevelType w:val="hybridMultilevel"/>
    <w:tmpl w:val="01F4689A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77B9348D"/>
    <w:multiLevelType w:val="hybridMultilevel"/>
    <w:tmpl w:val="6EC87126"/>
    <w:lvl w:ilvl="0" w:tplc="13D29D7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7CDD75A0"/>
    <w:multiLevelType w:val="hybridMultilevel"/>
    <w:tmpl w:val="BC9C4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9"/>
  </w:num>
  <w:num w:numId="3">
    <w:abstractNumId w:val="5"/>
  </w:num>
  <w:num w:numId="4">
    <w:abstractNumId w:val="20"/>
  </w:num>
  <w:num w:numId="5">
    <w:abstractNumId w:val="15"/>
  </w:num>
  <w:num w:numId="6">
    <w:abstractNumId w:val="41"/>
  </w:num>
  <w:num w:numId="7">
    <w:abstractNumId w:val="17"/>
  </w:num>
  <w:num w:numId="8">
    <w:abstractNumId w:val="4"/>
  </w:num>
  <w:num w:numId="9">
    <w:abstractNumId w:val="35"/>
  </w:num>
  <w:num w:numId="10">
    <w:abstractNumId w:val="21"/>
  </w:num>
  <w:num w:numId="11">
    <w:abstractNumId w:val="22"/>
  </w:num>
  <w:num w:numId="12">
    <w:abstractNumId w:val="61"/>
  </w:num>
  <w:num w:numId="13">
    <w:abstractNumId w:val="64"/>
  </w:num>
  <w:num w:numId="14">
    <w:abstractNumId w:val="66"/>
  </w:num>
  <w:num w:numId="15">
    <w:abstractNumId w:val="62"/>
  </w:num>
  <w:num w:numId="16">
    <w:abstractNumId w:val="57"/>
  </w:num>
  <w:num w:numId="17">
    <w:abstractNumId w:val="59"/>
  </w:num>
  <w:num w:numId="18">
    <w:abstractNumId w:val="48"/>
  </w:num>
  <w:num w:numId="19">
    <w:abstractNumId w:val="50"/>
  </w:num>
  <w:num w:numId="20">
    <w:abstractNumId w:val="10"/>
  </w:num>
  <w:num w:numId="21">
    <w:abstractNumId w:val="63"/>
  </w:num>
  <w:num w:numId="22">
    <w:abstractNumId w:val="67"/>
  </w:num>
  <w:num w:numId="23">
    <w:abstractNumId w:val="40"/>
  </w:num>
  <w:num w:numId="24">
    <w:abstractNumId w:val="54"/>
  </w:num>
  <w:num w:numId="25">
    <w:abstractNumId w:val="11"/>
  </w:num>
  <w:num w:numId="26">
    <w:abstractNumId w:val="39"/>
  </w:num>
  <w:num w:numId="27">
    <w:abstractNumId w:val="3"/>
  </w:num>
  <w:num w:numId="28">
    <w:abstractNumId w:val="33"/>
  </w:num>
  <w:num w:numId="29">
    <w:abstractNumId w:val="2"/>
  </w:num>
  <w:num w:numId="30">
    <w:abstractNumId w:val="27"/>
  </w:num>
  <w:num w:numId="31">
    <w:abstractNumId w:val="65"/>
  </w:num>
  <w:num w:numId="32">
    <w:abstractNumId w:val="30"/>
  </w:num>
  <w:num w:numId="33">
    <w:abstractNumId w:val="42"/>
  </w:num>
  <w:num w:numId="34">
    <w:abstractNumId w:val="47"/>
  </w:num>
  <w:num w:numId="35">
    <w:abstractNumId w:val="36"/>
  </w:num>
  <w:num w:numId="36">
    <w:abstractNumId w:val="23"/>
  </w:num>
  <w:num w:numId="37">
    <w:abstractNumId w:val="58"/>
  </w:num>
  <w:num w:numId="38">
    <w:abstractNumId w:val="44"/>
  </w:num>
  <w:num w:numId="39">
    <w:abstractNumId w:val="32"/>
  </w:num>
  <w:num w:numId="40">
    <w:abstractNumId w:val="7"/>
  </w:num>
  <w:num w:numId="41">
    <w:abstractNumId w:val="60"/>
  </w:num>
  <w:num w:numId="42">
    <w:abstractNumId w:val="49"/>
  </w:num>
  <w:num w:numId="43">
    <w:abstractNumId w:val="18"/>
  </w:num>
  <w:num w:numId="44">
    <w:abstractNumId w:val="12"/>
  </w:num>
  <w:num w:numId="45">
    <w:abstractNumId w:val="24"/>
  </w:num>
  <w:num w:numId="46">
    <w:abstractNumId w:val="51"/>
  </w:num>
  <w:num w:numId="47">
    <w:abstractNumId w:val="38"/>
  </w:num>
  <w:num w:numId="48">
    <w:abstractNumId w:val="16"/>
  </w:num>
  <w:num w:numId="49">
    <w:abstractNumId w:val="6"/>
  </w:num>
  <w:num w:numId="50">
    <w:abstractNumId w:val="31"/>
  </w:num>
  <w:num w:numId="51">
    <w:abstractNumId w:val="53"/>
  </w:num>
  <w:num w:numId="52">
    <w:abstractNumId w:val="26"/>
  </w:num>
  <w:num w:numId="53">
    <w:abstractNumId w:val="1"/>
  </w:num>
  <w:num w:numId="54">
    <w:abstractNumId w:val="0"/>
  </w:num>
  <w:num w:numId="55">
    <w:abstractNumId w:val="37"/>
  </w:num>
  <w:num w:numId="56">
    <w:abstractNumId w:val="55"/>
  </w:num>
  <w:num w:numId="57">
    <w:abstractNumId w:val="56"/>
  </w:num>
  <w:num w:numId="58">
    <w:abstractNumId w:val="52"/>
  </w:num>
  <w:num w:numId="59">
    <w:abstractNumId w:val="13"/>
  </w:num>
  <w:num w:numId="60">
    <w:abstractNumId w:val="46"/>
  </w:num>
  <w:num w:numId="61">
    <w:abstractNumId w:val="9"/>
  </w:num>
  <w:num w:numId="62">
    <w:abstractNumId w:val="34"/>
  </w:num>
  <w:num w:numId="63">
    <w:abstractNumId w:val="14"/>
  </w:num>
  <w:num w:numId="64">
    <w:abstractNumId w:val="8"/>
  </w:num>
  <w:num w:numId="65">
    <w:abstractNumId w:val="28"/>
  </w:num>
  <w:num w:numId="66">
    <w:abstractNumId w:val="45"/>
  </w:num>
  <w:num w:numId="67">
    <w:abstractNumId w:val="43"/>
  </w:num>
  <w:num w:numId="6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9A6"/>
    <w:rsid w:val="000024D4"/>
    <w:rsid w:val="00005906"/>
    <w:rsid w:val="00006280"/>
    <w:rsid w:val="00007767"/>
    <w:rsid w:val="0000786B"/>
    <w:rsid w:val="00007A0D"/>
    <w:rsid w:val="00007CA0"/>
    <w:rsid w:val="00010CA5"/>
    <w:rsid w:val="00013E92"/>
    <w:rsid w:val="000147B3"/>
    <w:rsid w:val="000147C9"/>
    <w:rsid w:val="0001666C"/>
    <w:rsid w:val="000217DF"/>
    <w:rsid w:val="00021D8E"/>
    <w:rsid w:val="00022CFF"/>
    <w:rsid w:val="000237E6"/>
    <w:rsid w:val="00025EE8"/>
    <w:rsid w:val="000260E5"/>
    <w:rsid w:val="000275B1"/>
    <w:rsid w:val="000302B9"/>
    <w:rsid w:val="00031189"/>
    <w:rsid w:val="000313DA"/>
    <w:rsid w:val="00031B23"/>
    <w:rsid w:val="0003368E"/>
    <w:rsid w:val="00033A43"/>
    <w:rsid w:val="0003402B"/>
    <w:rsid w:val="00034D5E"/>
    <w:rsid w:val="0003555A"/>
    <w:rsid w:val="000355E3"/>
    <w:rsid w:val="00035D59"/>
    <w:rsid w:val="00037904"/>
    <w:rsid w:val="000401A1"/>
    <w:rsid w:val="00041489"/>
    <w:rsid w:val="00045A97"/>
    <w:rsid w:val="00047621"/>
    <w:rsid w:val="000479D9"/>
    <w:rsid w:val="00050474"/>
    <w:rsid w:val="00050616"/>
    <w:rsid w:val="00051D92"/>
    <w:rsid w:val="000533D9"/>
    <w:rsid w:val="00053C7C"/>
    <w:rsid w:val="000545D1"/>
    <w:rsid w:val="000579D8"/>
    <w:rsid w:val="00057A18"/>
    <w:rsid w:val="000612E5"/>
    <w:rsid w:val="00061CA2"/>
    <w:rsid w:val="00066B73"/>
    <w:rsid w:val="0006714E"/>
    <w:rsid w:val="00067968"/>
    <w:rsid w:val="0007082D"/>
    <w:rsid w:val="00072BF4"/>
    <w:rsid w:val="000750B4"/>
    <w:rsid w:val="00081226"/>
    <w:rsid w:val="000823EA"/>
    <w:rsid w:val="00083819"/>
    <w:rsid w:val="000844CB"/>
    <w:rsid w:val="00084641"/>
    <w:rsid w:val="00085D5F"/>
    <w:rsid w:val="0008699A"/>
    <w:rsid w:val="00087D68"/>
    <w:rsid w:val="000904AC"/>
    <w:rsid w:val="00091BCD"/>
    <w:rsid w:val="000921E4"/>
    <w:rsid w:val="00092225"/>
    <w:rsid w:val="000932B6"/>
    <w:rsid w:val="00093510"/>
    <w:rsid w:val="000957DF"/>
    <w:rsid w:val="0009708A"/>
    <w:rsid w:val="0009720A"/>
    <w:rsid w:val="000977CD"/>
    <w:rsid w:val="00097910"/>
    <w:rsid w:val="000A07F3"/>
    <w:rsid w:val="000A0A0F"/>
    <w:rsid w:val="000A2450"/>
    <w:rsid w:val="000A289D"/>
    <w:rsid w:val="000B0850"/>
    <w:rsid w:val="000B1129"/>
    <w:rsid w:val="000B2989"/>
    <w:rsid w:val="000B29B1"/>
    <w:rsid w:val="000B3F23"/>
    <w:rsid w:val="000B68BF"/>
    <w:rsid w:val="000B6F53"/>
    <w:rsid w:val="000B7498"/>
    <w:rsid w:val="000C160E"/>
    <w:rsid w:val="000C6377"/>
    <w:rsid w:val="000C6C0E"/>
    <w:rsid w:val="000C6C5A"/>
    <w:rsid w:val="000D3280"/>
    <w:rsid w:val="000D4941"/>
    <w:rsid w:val="000D7BDA"/>
    <w:rsid w:val="000E438F"/>
    <w:rsid w:val="000E789E"/>
    <w:rsid w:val="000E7FAD"/>
    <w:rsid w:val="000F050B"/>
    <w:rsid w:val="000F0744"/>
    <w:rsid w:val="000F1EBC"/>
    <w:rsid w:val="000F5B22"/>
    <w:rsid w:val="000F5DD8"/>
    <w:rsid w:val="000F6C17"/>
    <w:rsid w:val="001100D4"/>
    <w:rsid w:val="00110CEB"/>
    <w:rsid w:val="00114003"/>
    <w:rsid w:val="001159B3"/>
    <w:rsid w:val="00122CE9"/>
    <w:rsid w:val="001254F6"/>
    <w:rsid w:val="0012580A"/>
    <w:rsid w:val="00125CF6"/>
    <w:rsid w:val="001301F5"/>
    <w:rsid w:val="00134147"/>
    <w:rsid w:val="001341B5"/>
    <w:rsid w:val="001379B4"/>
    <w:rsid w:val="00141CCB"/>
    <w:rsid w:val="00144C9C"/>
    <w:rsid w:val="00144D2F"/>
    <w:rsid w:val="00145672"/>
    <w:rsid w:val="00145A24"/>
    <w:rsid w:val="00150AFB"/>
    <w:rsid w:val="00153293"/>
    <w:rsid w:val="00154451"/>
    <w:rsid w:val="00154DA5"/>
    <w:rsid w:val="00170D48"/>
    <w:rsid w:val="001716CD"/>
    <w:rsid w:val="00171DA6"/>
    <w:rsid w:val="00173276"/>
    <w:rsid w:val="00174AB6"/>
    <w:rsid w:val="00174B72"/>
    <w:rsid w:val="00174F56"/>
    <w:rsid w:val="00175430"/>
    <w:rsid w:val="001805CD"/>
    <w:rsid w:val="00180813"/>
    <w:rsid w:val="00181FDC"/>
    <w:rsid w:val="00183E3B"/>
    <w:rsid w:val="001843CA"/>
    <w:rsid w:val="001913EE"/>
    <w:rsid w:val="001A0D7A"/>
    <w:rsid w:val="001A12A7"/>
    <w:rsid w:val="001A16AE"/>
    <w:rsid w:val="001A18EA"/>
    <w:rsid w:val="001A3344"/>
    <w:rsid w:val="001A3930"/>
    <w:rsid w:val="001A6764"/>
    <w:rsid w:val="001A7391"/>
    <w:rsid w:val="001B17D3"/>
    <w:rsid w:val="001B315B"/>
    <w:rsid w:val="001B3F70"/>
    <w:rsid w:val="001B5061"/>
    <w:rsid w:val="001B5657"/>
    <w:rsid w:val="001B6CD1"/>
    <w:rsid w:val="001B6DFF"/>
    <w:rsid w:val="001C6EDA"/>
    <w:rsid w:val="001D12A3"/>
    <w:rsid w:val="001D344B"/>
    <w:rsid w:val="001D4038"/>
    <w:rsid w:val="001E42FE"/>
    <w:rsid w:val="001E5547"/>
    <w:rsid w:val="001E58F0"/>
    <w:rsid w:val="001E5CAF"/>
    <w:rsid w:val="001E6412"/>
    <w:rsid w:val="001E6CBE"/>
    <w:rsid w:val="001E7402"/>
    <w:rsid w:val="001F12D5"/>
    <w:rsid w:val="001F2341"/>
    <w:rsid w:val="001F6276"/>
    <w:rsid w:val="001F6791"/>
    <w:rsid w:val="001F6AFE"/>
    <w:rsid w:val="00202485"/>
    <w:rsid w:val="00202B7F"/>
    <w:rsid w:val="00203641"/>
    <w:rsid w:val="00203B0E"/>
    <w:rsid w:val="0020654B"/>
    <w:rsid w:val="002069AD"/>
    <w:rsid w:val="0021235A"/>
    <w:rsid w:val="002126E1"/>
    <w:rsid w:val="0021295F"/>
    <w:rsid w:val="002168B4"/>
    <w:rsid w:val="00223917"/>
    <w:rsid w:val="002239A9"/>
    <w:rsid w:val="00227DC6"/>
    <w:rsid w:val="0023562D"/>
    <w:rsid w:val="0023592B"/>
    <w:rsid w:val="00235C8C"/>
    <w:rsid w:val="00235D83"/>
    <w:rsid w:val="00236014"/>
    <w:rsid w:val="002368CC"/>
    <w:rsid w:val="00240565"/>
    <w:rsid w:val="002412C6"/>
    <w:rsid w:val="002427F6"/>
    <w:rsid w:val="00247D13"/>
    <w:rsid w:val="0025047E"/>
    <w:rsid w:val="0025254E"/>
    <w:rsid w:val="0025289A"/>
    <w:rsid w:val="002528D1"/>
    <w:rsid w:val="002533CE"/>
    <w:rsid w:val="00256487"/>
    <w:rsid w:val="00256801"/>
    <w:rsid w:val="002574CA"/>
    <w:rsid w:val="0026082F"/>
    <w:rsid w:val="00261592"/>
    <w:rsid w:val="0026312E"/>
    <w:rsid w:val="002639D3"/>
    <w:rsid w:val="00264538"/>
    <w:rsid w:val="002652F3"/>
    <w:rsid w:val="00265587"/>
    <w:rsid w:val="00266D7E"/>
    <w:rsid w:val="002675DF"/>
    <w:rsid w:val="00267A97"/>
    <w:rsid w:val="0027120D"/>
    <w:rsid w:val="00271A38"/>
    <w:rsid w:val="00275146"/>
    <w:rsid w:val="00276B13"/>
    <w:rsid w:val="00280A56"/>
    <w:rsid w:val="002810A5"/>
    <w:rsid w:val="00282211"/>
    <w:rsid w:val="00287A82"/>
    <w:rsid w:val="00287F89"/>
    <w:rsid w:val="002900D8"/>
    <w:rsid w:val="0029057F"/>
    <w:rsid w:val="0029077D"/>
    <w:rsid w:val="002919B6"/>
    <w:rsid w:val="00293091"/>
    <w:rsid w:val="00294406"/>
    <w:rsid w:val="00294572"/>
    <w:rsid w:val="00295ACA"/>
    <w:rsid w:val="00296B14"/>
    <w:rsid w:val="00297F85"/>
    <w:rsid w:val="002A1107"/>
    <w:rsid w:val="002A18CC"/>
    <w:rsid w:val="002A1E0E"/>
    <w:rsid w:val="002A6330"/>
    <w:rsid w:val="002A66AD"/>
    <w:rsid w:val="002B481A"/>
    <w:rsid w:val="002B63F4"/>
    <w:rsid w:val="002B67E3"/>
    <w:rsid w:val="002B7714"/>
    <w:rsid w:val="002C3F11"/>
    <w:rsid w:val="002C5215"/>
    <w:rsid w:val="002C6329"/>
    <w:rsid w:val="002C6FCF"/>
    <w:rsid w:val="002C7608"/>
    <w:rsid w:val="002D265F"/>
    <w:rsid w:val="002D33D7"/>
    <w:rsid w:val="002D77D2"/>
    <w:rsid w:val="002E1F25"/>
    <w:rsid w:val="002E33A2"/>
    <w:rsid w:val="002E483B"/>
    <w:rsid w:val="002E6142"/>
    <w:rsid w:val="002F04FB"/>
    <w:rsid w:val="002F215B"/>
    <w:rsid w:val="002F282A"/>
    <w:rsid w:val="002F2A13"/>
    <w:rsid w:val="002F3447"/>
    <w:rsid w:val="002F666B"/>
    <w:rsid w:val="002F7FA9"/>
    <w:rsid w:val="003008B6"/>
    <w:rsid w:val="00301382"/>
    <w:rsid w:val="00302BD5"/>
    <w:rsid w:val="00303068"/>
    <w:rsid w:val="00306D20"/>
    <w:rsid w:val="00310230"/>
    <w:rsid w:val="0031263E"/>
    <w:rsid w:val="00314A98"/>
    <w:rsid w:val="00316535"/>
    <w:rsid w:val="0031653A"/>
    <w:rsid w:val="003176BA"/>
    <w:rsid w:val="00320C73"/>
    <w:rsid w:val="0032212C"/>
    <w:rsid w:val="003224C2"/>
    <w:rsid w:val="003237A4"/>
    <w:rsid w:val="0032573F"/>
    <w:rsid w:val="003262AB"/>
    <w:rsid w:val="003269C5"/>
    <w:rsid w:val="00330A24"/>
    <w:rsid w:val="00332D7F"/>
    <w:rsid w:val="003355C3"/>
    <w:rsid w:val="00335816"/>
    <w:rsid w:val="003359A1"/>
    <w:rsid w:val="00336B84"/>
    <w:rsid w:val="00337295"/>
    <w:rsid w:val="003400B8"/>
    <w:rsid w:val="00342C1F"/>
    <w:rsid w:val="00351112"/>
    <w:rsid w:val="003520FA"/>
    <w:rsid w:val="0035276C"/>
    <w:rsid w:val="00352C86"/>
    <w:rsid w:val="00355881"/>
    <w:rsid w:val="003567F1"/>
    <w:rsid w:val="00356D97"/>
    <w:rsid w:val="003572F5"/>
    <w:rsid w:val="00360D28"/>
    <w:rsid w:val="0036374C"/>
    <w:rsid w:val="003670E4"/>
    <w:rsid w:val="00367E33"/>
    <w:rsid w:val="003747A6"/>
    <w:rsid w:val="003764EF"/>
    <w:rsid w:val="0038135A"/>
    <w:rsid w:val="003834B3"/>
    <w:rsid w:val="003840DD"/>
    <w:rsid w:val="00384C84"/>
    <w:rsid w:val="003852CB"/>
    <w:rsid w:val="0038582F"/>
    <w:rsid w:val="00395637"/>
    <w:rsid w:val="0039664D"/>
    <w:rsid w:val="00396ACA"/>
    <w:rsid w:val="00396C96"/>
    <w:rsid w:val="003A037B"/>
    <w:rsid w:val="003A2491"/>
    <w:rsid w:val="003A326F"/>
    <w:rsid w:val="003A51F8"/>
    <w:rsid w:val="003A540E"/>
    <w:rsid w:val="003B026F"/>
    <w:rsid w:val="003B3D67"/>
    <w:rsid w:val="003B4A8E"/>
    <w:rsid w:val="003C078E"/>
    <w:rsid w:val="003C1079"/>
    <w:rsid w:val="003C2DB0"/>
    <w:rsid w:val="003C30A7"/>
    <w:rsid w:val="003C58DA"/>
    <w:rsid w:val="003C5F9D"/>
    <w:rsid w:val="003D164B"/>
    <w:rsid w:val="003D2911"/>
    <w:rsid w:val="003D41B3"/>
    <w:rsid w:val="003D4A90"/>
    <w:rsid w:val="003E439B"/>
    <w:rsid w:val="003E7C39"/>
    <w:rsid w:val="003E7FAF"/>
    <w:rsid w:val="003F0B02"/>
    <w:rsid w:val="003F200B"/>
    <w:rsid w:val="003F29D6"/>
    <w:rsid w:val="003F3C7B"/>
    <w:rsid w:val="003F4EEE"/>
    <w:rsid w:val="003F575B"/>
    <w:rsid w:val="004001C0"/>
    <w:rsid w:val="00400DF0"/>
    <w:rsid w:val="004023DF"/>
    <w:rsid w:val="0040289E"/>
    <w:rsid w:val="00404263"/>
    <w:rsid w:val="00411B8D"/>
    <w:rsid w:val="004176DD"/>
    <w:rsid w:val="00417909"/>
    <w:rsid w:val="00420C11"/>
    <w:rsid w:val="00426291"/>
    <w:rsid w:val="00427379"/>
    <w:rsid w:val="00431564"/>
    <w:rsid w:val="0043170E"/>
    <w:rsid w:val="004320B3"/>
    <w:rsid w:val="0043336F"/>
    <w:rsid w:val="00433891"/>
    <w:rsid w:val="00435067"/>
    <w:rsid w:val="004360B3"/>
    <w:rsid w:val="004366AB"/>
    <w:rsid w:val="00445F82"/>
    <w:rsid w:val="004465FC"/>
    <w:rsid w:val="00450C9A"/>
    <w:rsid w:val="00452FE0"/>
    <w:rsid w:val="004534D9"/>
    <w:rsid w:val="00455BE9"/>
    <w:rsid w:val="0046045F"/>
    <w:rsid w:val="0046315B"/>
    <w:rsid w:val="00464785"/>
    <w:rsid w:val="00464BBE"/>
    <w:rsid w:val="0047053A"/>
    <w:rsid w:val="0047080B"/>
    <w:rsid w:val="004720CB"/>
    <w:rsid w:val="00475F9D"/>
    <w:rsid w:val="00476343"/>
    <w:rsid w:val="00476BCF"/>
    <w:rsid w:val="00477BC2"/>
    <w:rsid w:val="00483F03"/>
    <w:rsid w:val="004906E4"/>
    <w:rsid w:val="00492135"/>
    <w:rsid w:val="00493DB8"/>
    <w:rsid w:val="00494C89"/>
    <w:rsid w:val="00495C0E"/>
    <w:rsid w:val="004A4159"/>
    <w:rsid w:val="004A4B34"/>
    <w:rsid w:val="004A4BB2"/>
    <w:rsid w:val="004A5C8C"/>
    <w:rsid w:val="004B016C"/>
    <w:rsid w:val="004B3791"/>
    <w:rsid w:val="004B3930"/>
    <w:rsid w:val="004B3BB9"/>
    <w:rsid w:val="004C2F55"/>
    <w:rsid w:val="004C38A0"/>
    <w:rsid w:val="004C6CDC"/>
    <w:rsid w:val="004D4527"/>
    <w:rsid w:val="004D45A9"/>
    <w:rsid w:val="004D6CF2"/>
    <w:rsid w:val="004D7874"/>
    <w:rsid w:val="004E384B"/>
    <w:rsid w:val="004E4C7B"/>
    <w:rsid w:val="004E67FD"/>
    <w:rsid w:val="004F03C5"/>
    <w:rsid w:val="004F74DD"/>
    <w:rsid w:val="005000D8"/>
    <w:rsid w:val="00501EE8"/>
    <w:rsid w:val="00510C49"/>
    <w:rsid w:val="00510F27"/>
    <w:rsid w:val="00510F8B"/>
    <w:rsid w:val="005139AE"/>
    <w:rsid w:val="00515935"/>
    <w:rsid w:val="005203AC"/>
    <w:rsid w:val="00521640"/>
    <w:rsid w:val="00522414"/>
    <w:rsid w:val="005228E2"/>
    <w:rsid w:val="00523A4D"/>
    <w:rsid w:val="00524223"/>
    <w:rsid w:val="0052428C"/>
    <w:rsid w:val="0052544F"/>
    <w:rsid w:val="00527204"/>
    <w:rsid w:val="005275A6"/>
    <w:rsid w:val="00527B82"/>
    <w:rsid w:val="00530976"/>
    <w:rsid w:val="00530BEC"/>
    <w:rsid w:val="00531579"/>
    <w:rsid w:val="00532588"/>
    <w:rsid w:val="00533316"/>
    <w:rsid w:val="00533DB6"/>
    <w:rsid w:val="00533F9D"/>
    <w:rsid w:val="005346E7"/>
    <w:rsid w:val="00534820"/>
    <w:rsid w:val="00535DA1"/>
    <w:rsid w:val="005360BC"/>
    <w:rsid w:val="005477DA"/>
    <w:rsid w:val="00547978"/>
    <w:rsid w:val="005543E6"/>
    <w:rsid w:val="005560ED"/>
    <w:rsid w:val="0055699F"/>
    <w:rsid w:val="00556A70"/>
    <w:rsid w:val="00557FF5"/>
    <w:rsid w:val="00564E4D"/>
    <w:rsid w:val="0056731D"/>
    <w:rsid w:val="00570628"/>
    <w:rsid w:val="005709B1"/>
    <w:rsid w:val="0057466A"/>
    <w:rsid w:val="005778A7"/>
    <w:rsid w:val="00585BDD"/>
    <w:rsid w:val="00587C5F"/>
    <w:rsid w:val="005901BC"/>
    <w:rsid w:val="00590930"/>
    <w:rsid w:val="00591BF4"/>
    <w:rsid w:val="00593431"/>
    <w:rsid w:val="00595101"/>
    <w:rsid w:val="00595FC0"/>
    <w:rsid w:val="00596ED5"/>
    <w:rsid w:val="005A0340"/>
    <w:rsid w:val="005A132A"/>
    <w:rsid w:val="005A5C5C"/>
    <w:rsid w:val="005A5CB8"/>
    <w:rsid w:val="005A5EE6"/>
    <w:rsid w:val="005A6E70"/>
    <w:rsid w:val="005B4BD3"/>
    <w:rsid w:val="005B5CCB"/>
    <w:rsid w:val="005B60EE"/>
    <w:rsid w:val="005B64C9"/>
    <w:rsid w:val="005C1E32"/>
    <w:rsid w:val="005C5838"/>
    <w:rsid w:val="005C5968"/>
    <w:rsid w:val="005C62C7"/>
    <w:rsid w:val="005C65CC"/>
    <w:rsid w:val="005C65FD"/>
    <w:rsid w:val="005C6B2C"/>
    <w:rsid w:val="005C6FA1"/>
    <w:rsid w:val="005D12D7"/>
    <w:rsid w:val="005D2043"/>
    <w:rsid w:val="005D5C11"/>
    <w:rsid w:val="005D5FE7"/>
    <w:rsid w:val="005D64B0"/>
    <w:rsid w:val="005E0A73"/>
    <w:rsid w:val="005E0B18"/>
    <w:rsid w:val="005E0CA8"/>
    <w:rsid w:val="005E4958"/>
    <w:rsid w:val="005E667E"/>
    <w:rsid w:val="005E6E15"/>
    <w:rsid w:val="005F16C3"/>
    <w:rsid w:val="005F36EC"/>
    <w:rsid w:val="005F43BF"/>
    <w:rsid w:val="005F50C9"/>
    <w:rsid w:val="00600556"/>
    <w:rsid w:val="00600BFC"/>
    <w:rsid w:val="0060472B"/>
    <w:rsid w:val="006060CB"/>
    <w:rsid w:val="00606210"/>
    <w:rsid w:val="006138F6"/>
    <w:rsid w:val="00613C0C"/>
    <w:rsid w:val="0061421C"/>
    <w:rsid w:val="0061433A"/>
    <w:rsid w:val="00615A07"/>
    <w:rsid w:val="006201F1"/>
    <w:rsid w:val="006211F6"/>
    <w:rsid w:val="0062249E"/>
    <w:rsid w:val="00623B06"/>
    <w:rsid w:val="0062443C"/>
    <w:rsid w:val="0062604C"/>
    <w:rsid w:val="00626B70"/>
    <w:rsid w:val="00627A77"/>
    <w:rsid w:val="00627E8F"/>
    <w:rsid w:val="00630A8D"/>
    <w:rsid w:val="006318C7"/>
    <w:rsid w:val="00633334"/>
    <w:rsid w:val="006342C4"/>
    <w:rsid w:val="0063623B"/>
    <w:rsid w:val="006377F4"/>
    <w:rsid w:val="00640C05"/>
    <w:rsid w:val="0064209F"/>
    <w:rsid w:val="0064226C"/>
    <w:rsid w:val="0064251E"/>
    <w:rsid w:val="00642C0E"/>
    <w:rsid w:val="00644C88"/>
    <w:rsid w:val="0064684E"/>
    <w:rsid w:val="00646DD0"/>
    <w:rsid w:val="00650D69"/>
    <w:rsid w:val="0065440F"/>
    <w:rsid w:val="00655621"/>
    <w:rsid w:val="00656DB4"/>
    <w:rsid w:val="00657442"/>
    <w:rsid w:val="00657469"/>
    <w:rsid w:val="00662241"/>
    <w:rsid w:val="006627AD"/>
    <w:rsid w:val="00667C0B"/>
    <w:rsid w:val="0067138A"/>
    <w:rsid w:val="00672D2A"/>
    <w:rsid w:val="006767C4"/>
    <w:rsid w:val="00677DE4"/>
    <w:rsid w:val="00680F73"/>
    <w:rsid w:val="00682097"/>
    <w:rsid w:val="00682183"/>
    <w:rsid w:val="00683E5A"/>
    <w:rsid w:val="00686901"/>
    <w:rsid w:val="0068705B"/>
    <w:rsid w:val="00687EBB"/>
    <w:rsid w:val="0069092F"/>
    <w:rsid w:val="0069622E"/>
    <w:rsid w:val="006A21E1"/>
    <w:rsid w:val="006A2C73"/>
    <w:rsid w:val="006A2EB6"/>
    <w:rsid w:val="006A4364"/>
    <w:rsid w:val="006A4767"/>
    <w:rsid w:val="006A6EE3"/>
    <w:rsid w:val="006A74B3"/>
    <w:rsid w:val="006B00F3"/>
    <w:rsid w:val="006B1AB3"/>
    <w:rsid w:val="006B39E6"/>
    <w:rsid w:val="006B4677"/>
    <w:rsid w:val="006B556E"/>
    <w:rsid w:val="006B6101"/>
    <w:rsid w:val="006B64F6"/>
    <w:rsid w:val="006C0C0A"/>
    <w:rsid w:val="006C2A0D"/>
    <w:rsid w:val="006C466F"/>
    <w:rsid w:val="006C7049"/>
    <w:rsid w:val="006D17F3"/>
    <w:rsid w:val="006D38EE"/>
    <w:rsid w:val="006D4E6D"/>
    <w:rsid w:val="006D59D6"/>
    <w:rsid w:val="006E1569"/>
    <w:rsid w:val="006E4BAC"/>
    <w:rsid w:val="006E5336"/>
    <w:rsid w:val="006E64C8"/>
    <w:rsid w:val="006E7CF6"/>
    <w:rsid w:val="006F5423"/>
    <w:rsid w:val="006F62B3"/>
    <w:rsid w:val="006F79C5"/>
    <w:rsid w:val="00701B6A"/>
    <w:rsid w:val="00703F1A"/>
    <w:rsid w:val="00705CB3"/>
    <w:rsid w:val="00710FE8"/>
    <w:rsid w:val="00712B33"/>
    <w:rsid w:val="0071431B"/>
    <w:rsid w:val="007144FB"/>
    <w:rsid w:val="007152CE"/>
    <w:rsid w:val="00716F8F"/>
    <w:rsid w:val="007172E3"/>
    <w:rsid w:val="00720FC7"/>
    <w:rsid w:val="0072412B"/>
    <w:rsid w:val="00725C31"/>
    <w:rsid w:val="007264CF"/>
    <w:rsid w:val="00727D70"/>
    <w:rsid w:val="007311CE"/>
    <w:rsid w:val="00734332"/>
    <w:rsid w:val="00734DE9"/>
    <w:rsid w:val="00737835"/>
    <w:rsid w:val="007413DC"/>
    <w:rsid w:val="007421DB"/>
    <w:rsid w:val="007422EB"/>
    <w:rsid w:val="00742C7B"/>
    <w:rsid w:val="00743769"/>
    <w:rsid w:val="00744451"/>
    <w:rsid w:val="007526F5"/>
    <w:rsid w:val="007559A6"/>
    <w:rsid w:val="00761EBF"/>
    <w:rsid w:val="00761F62"/>
    <w:rsid w:val="0076383A"/>
    <w:rsid w:val="00764020"/>
    <w:rsid w:val="007658A6"/>
    <w:rsid w:val="00765DDA"/>
    <w:rsid w:val="00766266"/>
    <w:rsid w:val="00766C61"/>
    <w:rsid w:val="007700DC"/>
    <w:rsid w:val="00771CF4"/>
    <w:rsid w:val="0077231C"/>
    <w:rsid w:val="007737F9"/>
    <w:rsid w:val="00776054"/>
    <w:rsid w:val="00776C49"/>
    <w:rsid w:val="00777052"/>
    <w:rsid w:val="00777AC4"/>
    <w:rsid w:val="0078407E"/>
    <w:rsid w:val="0078508D"/>
    <w:rsid w:val="00785199"/>
    <w:rsid w:val="00785469"/>
    <w:rsid w:val="00785758"/>
    <w:rsid w:val="00787B40"/>
    <w:rsid w:val="00793F4F"/>
    <w:rsid w:val="00797D33"/>
    <w:rsid w:val="007A1032"/>
    <w:rsid w:val="007A10E3"/>
    <w:rsid w:val="007A2185"/>
    <w:rsid w:val="007A3282"/>
    <w:rsid w:val="007B0510"/>
    <w:rsid w:val="007B17CF"/>
    <w:rsid w:val="007B258C"/>
    <w:rsid w:val="007B54D7"/>
    <w:rsid w:val="007B5E1F"/>
    <w:rsid w:val="007B6F61"/>
    <w:rsid w:val="007C07ED"/>
    <w:rsid w:val="007C1248"/>
    <w:rsid w:val="007C2699"/>
    <w:rsid w:val="007C5E29"/>
    <w:rsid w:val="007C73E7"/>
    <w:rsid w:val="007C7F00"/>
    <w:rsid w:val="007D01F0"/>
    <w:rsid w:val="007D0ED3"/>
    <w:rsid w:val="007D3331"/>
    <w:rsid w:val="007D525F"/>
    <w:rsid w:val="007D574B"/>
    <w:rsid w:val="007D5F8E"/>
    <w:rsid w:val="007D6332"/>
    <w:rsid w:val="007E14B8"/>
    <w:rsid w:val="007E2FC8"/>
    <w:rsid w:val="007E30C4"/>
    <w:rsid w:val="007E3603"/>
    <w:rsid w:val="007E3C74"/>
    <w:rsid w:val="007E4FB0"/>
    <w:rsid w:val="007E5D50"/>
    <w:rsid w:val="007F0F78"/>
    <w:rsid w:val="007F28E1"/>
    <w:rsid w:val="007F2F0E"/>
    <w:rsid w:val="007F428A"/>
    <w:rsid w:val="007F43EC"/>
    <w:rsid w:val="007F4EBB"/>
    <w:rsid w:val="007F66F4"/>
    <w:rsid w:val="007F760B"/>
    <w:rsid w:val="007F7BB9"/>
    <w:rsid w:val="008017B7"/>
    <w:rsid w:val="00801881"/>
    <w:rsid w:val="00801FBA"/>
    <w:rsid w:val="008021C5"/>
    <w:rsid w:val="00806C34"/>
    <w:rsid w:val="00810919"/>
    <w:rsid w:val="00810E81"/>
    <w:rsid w:val="00814B7E"/>
    <w:rsid w:val="00814CCD"/>
    <w:rsid w:val="00817B75"/>
    <w:rsid w:val="00820258"/>
    <w:rsid w:val="00821B3E"/>
    <w:rsid w:val="00822485"/>
    <w:rsid w:val="008229EB"/>
    <w:rsid w:val="008244FC"/>
    <w:rsid w:val="00825EEC"/>
    <w:rsid w:val="008338C5"/>
    <w:rsid w:val="008376F0"/>
    <w:rsid w:val="00837729"/>
    <w:rsid w:val="00837F91"/>
    <w:rsid w:val="008405D8"/>
    <w:rsid w:val="0084070A"/>
    <w:rsid w:val="0084141A"/>
    <w:rsid w:val="00841815"/>
    <w:rsid w:val="0084296D"/>
    <w:rsid w:val="00844031"/>
    <w:rsid w:val="008475EF"/>
    <w:rsid w:val="00847771"/>
    <w:rsid w:val="00850896"/>
    <w:rsid w:val="00850B8D"/>
    <w:rsid w:val="00851A37"/>
    <w:rsid w:val="00851AE5"/>
    <w:rsid w:val="00852517"/>
    <w:rsid w:val="00853F89"/>
    <w:rsid w:val="00854AE0"/>
    <w:rsid w:val="00862304"/>
    <w:rsid w:val="008630A1"/>
    <w:rsid w:val="00865490"/>
    <w:rsid w:val="00866EA8"/>
    <w:rsid w:val="00870F83"/>
    <w:rsid w:val="00872260"/>
    <w:rsid w:val="0087306A"/>
    <w:rsid w:val="00875C5D"/>
    <w:rsid w:val="00880952"/>
    <w:rsid w:val="00881E40"/>
    <w:rsid w:val="00881F4C"/>
    <w:rsid w:val="00882343"/>
    <w:rsid w:val="008827EA"/>
    <w:rsid w:val="00884FE0"/>
    <w:rsid w:val="00885A40"/>
    <w:rsid w:val="00886799"/>
    <w:rsid w:val="00887BBF"/>
    <w:rsid w:val="00891C97"/>
    <w:rsid w:val="00892906"/>
    <w:rsid w:val="00893CEE"/>
    <w:rsid w:val="00895399"/>
    <w:rsid w:val="008A102A"/>
    <w:rsid w:val="008A3FEB"/>
    <w:rsid w:val="008A40F1"/>
    <w:rsid w:val="008A685E"/>
    <w:rsid w:val="008A75FE"/>
    <w:rsid w:val="008B0494"/>
    <w:rsid w:val="008B174E"/>
    <w:rsid w:val="008B1DEC"/>
    <w:rsid w:val="008B2D69"/>
    <w:rsid w:val="008B7DAC"/>
    <w:rsid w:val="008C103B"/>
    <w:rsid w:val="008C2453"/>
    <w:rsid w:val="008C26B4"/>
    <w:rsid w:val="008C5A6A"/>
    <w:rsid w:val="008C5FFC"/>
    <w:rsid w:val="008C7EAA"/>
    <w:rsid w:val="008D1B5D"/>
    <w:rsid w:val="008D1DE9"/>
    <w:rsid w:val="008D22E3"/>
    <w:rsid w:val="008D3A36"/>
    <w:rsid w:val="008D5D52"/>
    <w:rsid w:val="008D5E87"/>
    <w:rsid w:val="008D6A9B"/>
    <w:rsid w:val="008D6F4E"/>
    <w:rsid w:val="008E499F"/>
    <w:rsid w:val="008E58F4"/>
    <w:rsid w:val="008E7CBB"/>
    <w:rsid w:val="008F4A5A"/>
    <w:rsid w:val="008F540C"/>
    <w:rsid w:val="008F7115"/>
    <w:rsid w:val="008F769B"/>
    <w:rsid w:val="009007EB"/>
    <w:rsid w:val="00903299"/>
    <w:rsid w:val="00903F3A"/>
    <w:rsid w:val="009101C6"/>
    <w:rsid w:val="009122DA"/>
    <w:rsid w:val="00917080"/>
    <w:rsid w:val="009201D1"/>
    <w:rsid w:val="0092103F"/>
    <w:rsid w:val="00922933"/>
    <w:rsid w:val="009246B3"/>
    <w:rsid w:val="0093170D"/>
    <w:rsid w:val="00932AED"/>
    <w:rsid w:val="00937D5E"/>
    <w:rsid w:val="00937FD6"/>
    <w:rsid w:val="009433CC"/>
    <w:rsid w:val="0094406B"/>
    <w:rsid w:val="00945817"/>
    <w:rsid w:val="009513F1"/>
    <w:rsid w:val="0095162B"/>
    <w:rsid w:val="00951ED2"/>
    <w:rsid w:val="0095212C"/>
    <w:rsid w:val="00955533"/>
    <w:rsid w:val="00960548"/>
    <w:rsid w:val="009622AE"/>
    <w:rsid w:val="00962D29"/>
    <w:rsid w:val="00964A0F"/>
    <w:rsid w:val="00965016"/>
    <w:rsid w:val="00965CFF"/>
    <w:rsid w:val="0096740F"/>
    <w:rsid w:val="0097267F"/>
    <w:rsid w:val="00972955"/>
    <w:rsid w:val="00972A18"/>
    <w:rsid w:val="009746B1"/>
    <w:rsid w:val="00975D40"/>
    <w:rsid w:val="009761EE"/>
    <w:rsid w:val="00976CB5"/>
    <w:rsid w:val="00976E66"/>
    <w:rsid w:val="00977118"/>
    <w:rsid w:val="00980DF0"/>
    <w:rsid w:val="00982BC7"/>
    <w:rsid w:val="00983B60"/>
    <w:rsid w:val="00986600"/>
    <w:rsid w:val="0098743A"/>
    <w:rsid w:val="00990008"/>
    <w:rsid w:val="00990A1B"/>
    <w:rsid w:val="00992954"/>
    <w:rsid w:val="00992E33"/>
    <w:rsid w:val="0099590E"/>
    <w:rsid w:val="009963DF"/>
    <w:rsid w:val="00997415"/>
    <w:rsid w:val="009A0D27"/>
    <w:rsid w:val="009A29DE"/>
    <w:rsid w:val="009A3096"/>
    <w:rsid w:val="009A3DCC"/>
    <w:rsid w:val="009A444C"/>
    <w:rsid w:val="009A694D"/>
    <w:rsid w:val="009A6FC0"/>
    <w:rsid w:val="009B0BAC"/>
    <w:rsid w:val="009B1AB3"/>
    <w:rsid w:val="009B1E7A"/>
    <w:rsid w:val="009B5CA2"/>
    <w:rsid w:val="009C16DF"/>
    <w:rsid w:val="009C5153"/>
    <w:rsid w:val="009C54FC"/>
    <w:rsid w:val="009C5E15"/>
    <w:rsid w:val="009C660B"/>
    <w:rsid w:val="009C7040"/>
    <w:rsid w:val="009D131A"/>
    <w:rsid w:val="009D5DAC"/>
    <w:rsid w:val="009D6015"/>
    <w:rsid w:val="009D6CFB"/>
    <w:rsid w:val="009E06E6"/>
    <w:rsid w:val="009E37A7"/>
    <w:rsid w:val="009E3904"/>
    <w:rsid w:val="009E3F71"/>
    <w:rsid w:val="009E4CE3"/>
    <w:rsid w:val="009E540A"/>
    <w:rsid w:val="009E61BF"/>
    <w:rsid w:val="009E649A"/>
    <w:rsid w:val="009E77B7"/>
    <w:rsid w:val="009F08C3"/>
    <w:rsid w:val="009F14A6"/>
    <w:rsid w:val="009F35E3"/>
    <w:rsid w:val="009F5553"/>
    <w:rsid w:val="00A01C36"/>
    <w:rsid w:val="00A0314D"/>
    <w:rsid w:val="00A05FDA"/>
    <w:rsid w:val="00A06379"/>
    <w:rsid w:val="00A06DF3"/>
    <w:rsid w:val="00A06EF1"/>
    <w:rsid w:val="00A124CD"/>
    <w:rsid w:val="00A13F6A"/>
    <w:rsid w:val="00A16F72"/>
    <w:rsid w:val="00A1705E"/>
    <w:rsid w:val="00A206A7"/>
    <w:rsid w:val="00A23A88"/>
    <w:rsid w:val="00A24BA9"/>
    <w:rsid w:val="00A25A75"/>
    <w:rsid w:val="00A26207"/>
    <w:rsid w:val="00A26935"/>
    <w:rsid w:val="00A33175"/>
    <w:rsid w:val="00A40144"/>
    <w:rsid w:val="00A40810"/>
    <w:rsid w:val="00A452EC"/>
    <w:rsid w:val="00A45A93"/>
    <w:rsid w:val="00A4754D"/>
    <w:rsid w:val="00A4767D"/>
    <w:rsid w:val="00A500CD"/>
    <w:rsid w:val="00A5012B"/>
    <w:rsid w:val="00A5076B"/>
    <w:rsid w:val="00A50C50"/>
    <w:rsid w:val="00A60F26"/>
    <w:rsid w:val="00A61DF3"/>
    <w:rsid w:val="00A648C5"/>
    <w:rsid w:val="00A65C39"/>
    <w:rsid w:val="00A65CA4"/>
    <w:rsid w:val="00A66308"/>
    <w:rsid w:val="00A67D03"/>
    <w:rsid w:val="00A70BD4"/>
    <w:rsid w:val="00A72FA3"/>
    <w:rsid w:val="00A74807"/>
    <w:rsid w:val="00A74A5C"/>
    <w:rsid w:val="00A773B1"/>
    <w:rsid w:val="00A800B8"/>
    <w:rsid w:val="00A8130A"/>
    <w:rsid w:val="00A8269A"/>
    <w:rsid w:val="00A933D3"/>
    <w:rsid w:val="00A9542A"/>
    <w:rsid w:val="00A9582B"/>
    <w:rsid w:val="00A97D97"/>
    <w:rsid w:val="00AA014C"/>
    <w:rsid w:val="00AA0C90"/>
    <w:rsid w:val="00AA1489"/>
    <w:rsid w:val="00AA22D9"/>
    <w:rsid w:val="00AA74B4"/>
    <w:rsid w:val="00AB3B68"/>
    <w:rsid w:val="00AB40BE"/>
    <w:rsid w:val="00AB453F"/>
    <w:rsid w:val="00AB4E5E"/>
    <w:rsid w:val="00AB5C58"/>
    <w:rsid w:val="00AB788D"/>
    <w:rsid w:val="00AC1D93"/>
    <w:rsid w:val="00AC210D"/>
    <w:rsid w:val="00AC292D"/>
    <w:rsid w:val="00AC320A"/>
    <w:rsid w:val="00AC4505"/>
    <w:rsid w:val="00AC57C0"/>
    <w:rsid w:val="00AC7BDD"/>
    <w:rsid w:val="00AD110D"/>
    <w:rsid w:val="00AD2A13"/>
    <w:rsid w:val="00AD373C"/>
    <w:rsid w:val="00AD50F2"/>
    <w:rsid w:val="00AE0989"/>
    <w:rsid w:val="00AE6026"/>
    <w:rsid w:val="00AE66DA"/>
    <w:rsid w:val="00AF08B3"/>
    <w:rsid w:val="00AF2861"/>
    <w:rsid w:val="00AF6393"/>
    <w:rsid w:val="00AF77D9"/>
    <w:rsid w:val="00B0754B"/>
    <w:rsid w:val="00B11D1E"/>
    <w:rsid w:val="00B14CA8"/>
    <w:rsid w:val="00B20116"/>
    <w:rsid w:val="00B20E10"/>
    <w:rsid w:val="00B232F9"/>
    <w:rsid w:val="00B25488"/>
    <w:rsid w:val="00B27AD3"/>
    <w:rsid w:val="00B317AB"/>
    <w:rsid w:val="00B32193"/>
    <w:rsid w:val="00B33908"/>
    <w:rsid w:val="00B40676"/>
    <w:rsid w:val="00B40898"/>
    <w:rsid w:val="00B430A8"/>
    <w:rsid w:val="00B45DB6"/>
    <w:rsid w:val="00B50817"/>
    <w:rsid w:val="00B51F97"/>
    <w:rsid w:val="00B52E88"/>
    <w:rsid w:val="00B5465D"/>
    <w:rsid w:val="00B54BB1"/>
    <w:rsid w:val="00B60652"/>
    <w:rsid w:val="00B61630"/>
    <w:rsid w:val="00B6248D"/>
    <w:rsid w:val="00B66459"/>
    <w:rsid w:val="00B67A3E"/>
    <w:rsid w:val="00B67AEB"/>
    <w:rsid w:val="00B711E1"/>
    <w:rsid w:val="00B7145D"/>
    <w:rsid w:val="00B718FA"/>
    <w:rsid w:val="00B80283"/>
    <w:rsid w:val="00B815C8"/>
    <w:rsid w:val="00B81DE1"/>
    <w:rsid w:val="00B84A64"/>
    <w:rsid w:val="00B85BC1"/>
    <w:rsid w:val="00B86A26"/>
    <w:rsid w:val="00B86B75"/>
    <w:rsid w:val="00B86F65"/>
    <w:rsid w:val="00B9226C"/>
    <w:rsid w:val="00BA0843"/>
    <w:rsid w:val="00BA2AEF"/>
    <w:rsid w:val="00BA3E77"/>
    <w:rsid w:val="00BA5984"/>
    <w:rsid w:val="00BA60ED"/>
    <w:rsid w:val="00BA6AF4"/>
    <w:rsid w:val="00BB2E0B"/>
    <w:rsid w:val="00BC0EEE"/>
    <w:rsid w:val="00BC129A"/>
    <w:rsid w:val="00BC180B"/>
    <w:rsid w:val="00BC2AD0"/>
    <w:rsid w:val="00BC2E56"/>
    <w:rsid w:val="00BC4FCF"/>
    <w:rsid w:val="00BD02BA"/>
    <w:rsid w:val="00BD16DD"/>
    <w:rsid w:val="00BD7ADA"/>
    <w:rsid w:val="00BD7CDE"/>
    <w:rsid w:val="00BE2278"/>
    <w:rsid w:val="00BE3544"/>
    <w:rsid w:val="00BE37BA"/>
    <w:rsid w:val="00BE68E4"/>
    <w:rsid w:val="00BF1D9C"/>
    <w:rsid w:val="00BF2771"/>
    <w:rsid w:val="00BF3CBF"/>
    <w:rsid w:val="00BF63B2"/>
    <w:rsid w:val="00BF6FB1"/>
    <w:rsid w:val="00C00876"/>
    <w:rsid w:val="00C01261"/>
    <w:rsid w:val="00C014F0"/>
    <w:rsid w:val="00C01602"/>
    <w:rsid w:val="00C01F9C"/>
    <w:rsid w:val="00C06621"/>
    <w:rsid w:val="00C11F5A"/>
    <w:rsid w:val="00C1268E"/>
    <w:rsid w:val="00C14156"/>
    <w:rsid w:val="00C15080"/>
    <w:rsid w:val="00C15B9B"/>
    <w:rsid w:val="00C1673F"/>
    <w:rsid w:val="00C170FA"/>
    <w:rsid w:val="00C17C62"/>
    <w:rsid w:val="00C2087D"/>
    <w:rsid w:val="00C2325D"/>
    <w:rsid w:val="00C2358B"/>
    <w:rsid w:val="00C248CB"/>
    <w:rsid w:val="00C2688C"/>
    <w:rsid w:val="00C26FFE"/>
    <w:rsid w:val="00C303DF"/>
    <w:rsid w:val="00C3388A"/>
    <w:rsid w:val="00C35074"/>
    <w:rsid w:val="00C35DC3"/>
    <w:rsid w:val="00C36C28"/>
    <w:rsid w:val="00C42E41"/>
    <w:rsid w:val="00C5202B"/>
    <w:rsid w:val="00C52291"/>
    <w:rsid w:val="00C527B4"/>
    <w:rsid w:val="00C534E6"/>
    <w:rsid w:val="00C540C4"/>
    <w:rsid w:val="00C541BE"/>
    <w:rsid w:val="00C57842"/>
    <w:rsid w:val="00C6108C"/>
    <w:rsid w:val="00C61A12"/>
    <w:rsid w:val="00C6268C"/>
    <w:rsid w:val="00C64494"/>
    <w:rsid w:val="00C64921"/>
    <w:rsid w:val="00C6523F"/>
    <w:rsid w:val="00C65A4A"/>
    <w:rsid w:val="00C71285"/>
    <w:rsid w:val="00C71CA4"/>
    <w:rsid w:val="00C72E17"/>
    <w:rsid w:val="00C730E3"/>
    <w:rsid w:val="00C741CA"/>
    <w:rsid w:val="00C74701"/>
    <w:rsid w:val="00C80144"/>
    <w:rsid w:val="00C80DC3"/>
    <w:rsid w:val="00C8190A"/>
    <w:rsid w:val="00C838BC"/>
    <w:rsid w:val="00C857C1"/>
    <w:rsid w:val="00C872DA"/>
    <w:rsid w:val="00C91A4D"/>
    <w:rsid w:val="00C9316D"/>
    <w:rsid w:val="00C94CEE"/>
    <w:rsid w:val="00C94F0E"/>
    <w:rsid w:val="00C94F46"/>
    <w:rsid w:val="00C9739C"/>
    <w:rsid w:val="00CA2AB6"/>
    <w:rsid w:val="00CA3896"/>
    <w:rsid w:val="00CA5730"/>
    <w:rsid w:val="00CB1ED8"/>
    <w:rsid w:val="00CB1F9D"/>
    <w:rsid w:val="00CB59F2"/>
    <w:rsid w:val="00CB7413"/>
    <w:rsid w:val="00CC1F4F"/>
    <w:rsid w:val="00CC435C"/>
    <w:rsid w:val="00CC5EF7"/>
    <w:rsid w:val="00CC6CC7"/>
    <w:rsid w:val="00CC6CDD"/>
    <w:rsid w:val="00CC7491"/>
    <w:rsid w:val="00CC7801"/>
    <w:rsid w:val="00CD2595"/>
    <w:rsid w:val="00CD2CB3"/>
    <w:rsid w:val="00CD65FE"/>
    <w:rsid w:val="00CD6E5B"/>
    <w:rsid w:val="00CE0465"/>
    <w:rsid w:val="00CE20BE"/>
    <w:rsid w:val="00CE21F9"/>
    <w:rsid w:val="00CE3985"/>
    <w:rsid w:val="00CE3FFE"/>
    <w:rsid w:val="00CE4BA2"/>
    <w:rsid w:val="00CE694C"/>
    <w:rsid w:val="00CF03D5"/>
    <w:rsid w:val="00CF06E0"/>
    <w:rsid w:val="00CF09DB"/>
    <w:rsid w:val="00CF1F56"/>
    <w:rsid w:val="00CF4193"/>
    <w:rsid w:val="00CF483D"/>
    <w:rsid w:val="00CF7A92"/>
    <w:rsid w:val="00D001CE"/>
    <w:rsid w:val="00D00F63"/>
    <w:rsid w:val="00D0406B"/>
    <w:rsid w:val="00D04DF5"/>
    <w:rsid w:val="00D050FF"/>
    <w:rsid w:val="00D06353"/>
    <w:rsid w:val="00D07F78"/>
    <w:rsid w:val="00D1010E"/>
    <w:rsid w:val="00D10875"/>
    <w:rsid w:val="00D11651"/>
    <w:rsid w:val="00D15A24"/>
    <w:rsid w:val="00D17724"/>
    <w:rsid w:val="00D22C6B"/>
    <w:rsid w:val="00D235BD"/>
    <w:rsid w:val="00D23C0B"/>
    <w:rsid w:val="00D25289"/>
    <w:rsid w:val="00D3212A"/>
    <w:rsid w:val="00D33C0D"/>
    <w:rsid w:val="00D34784"/>
    <w:rsid w:val="00D35FDC"/>
    <w:rsid w:val="00D41AE1"/>
    <w:rsid w:val="00D41DBA"/>
    <w:rsid w:val="00D41DE7"/>
    <w:rsid w:val="00D4240A"/>
    <w:rsid w:val="00D42E5D"/>
    <w:rsid w:val="00D43011"/>
    <w:rsid w:val="00D5064D"/>
    <w:rsid w:val="00D5150E"/>
    <w:rsid w:val="00D519A3"/>
    <w:rsid w:val="00D55288"/>
    <w:rsid w:val="00D56903"/>
    <w:rsid w:val="00D5789F"/>
    <w:rsid w:val="00D60030"/>
    <w:rsid w:val="00D6017D"/>
    <w:rsid w:val="00D6331B"/>
    <w:rsid w:val="00D64D91"/>
    <w:rsid w:val="00D657B0"/>
    <w:rsid w:val="00D65926"/>
    <w:rsid w:val="00D67E6E"/>
    <w:rsid w:val="00D72FEC"/>
    <w:rsid w:val="00D76661"/>
    <w:rsid w:val="00D77402"/>
    <w:rsid w:val="00D77D91"/>
    <w:rsid w:val="00D8007E"/>
    <w:rsid w:val="00D82E8B"/>
    <w:rsid w:val="00D878B3"/>
    <w:rsid w:val="00D91636"/>
    <w:rsid w:val="00D91B79"/>
    <w:rsid w:val="00D9295E"/>
    <w:rsid w:val="00D96CD2"/>
    <w:rsid w:val="00D96D25"/>
    <w:rsid w:val="00D975C4"/>
    <w:rsid w:val="00DA0F46"/>
    <w:rsid w:val="00DA1149"/>
    <w:rsid w:val="00DA4CED"/>
    <w:rsid w:val="00DA6482"/>
    <w:rsid w:val="00DA7E1B"/>
    <w:rsid w:val="00DB2311"/>
    <w:rsid w:val="00DB2CA9"/>
    <w:rsid w:val="00DB3948"/>
    <w:rsid w:val="00DB43BC"/>
    <w:rsid w:val="00DB50B8"/>
    <w:rsid w:val="00DB5315"/>
    <w:rsid w:val="00DC6F8A"/>
    <w:rsid w:val="00DC72CB"/>
    <w:rsid w:val="00DD09FB"/>
    <w:rsid w:val="00DD13ED"/>
    <w:rsid w:val="00DD3C24"/>
    <w:rsid w:val="00DD46CA"/>
    <w:rsid w:val="00DD603B"/>
    <w:rsid w:val="00DD7AFD"/>
    <w:rsid w:val="00DF0341"/>
    <w:rsid w:val="00DF0879"/>
    <w:rsid w:val="00DF685B"/>
    <w:rsid w:val="00E006C0"/>
    <w:rsid w:val="00E01616"/>
    <w:rsid w:val="00E032C3"/>
    <w:rsid w:val="00E061C2"/>
    <w:rsid w:val="00E0646A"/>
    <w:rsid w:val="00E064DE"/>
    <w:rsid w:val="00E10097"/>
    <w:rsid w:val="00E10170"/>
    <w:rsid w:val="00E1018E"/>
    <w:rsid w:val="00E11774"/>
    <w:rsid w:val="00E11BC3"/>
    <w:rsid w:val="00E172E8"/>
    <w:rsid w:val="00E17858"/>
    <w:rsid w:val="00E179C1"/>
    <w:rsid w:val="00E17C05"/>
    <w:rsid w:val="00E20F52"/>
    <w:rsid w:val="00E22039"/>
    <w:rsid w:val="00E2328C"/>
    <w:rsid w:val="00E237A1"/>
    <w:rsid w:val="00E255CF"/>
    <w:rsid w:val="00E27A1F"/>
    <w:rsid w:val="00E27ECE"/>
    <w:rsid w:val="00E37311"/>
    <w:rsid w:val="00E42070"/>
    <w:rsid w:val="00E42F2C"/>
    <w:rsid w:val="00E42F4F"/>
    <w:rsid w:val="00E43646"/>
    <w:rsid w:val="00E453E1"/>
    <w:rsid w:val="00E47FB0"/>
    <w:rsid w:val="00E51D3C"/>
    <w:rsid w:val="00E52916"/>
    <w:rsid w:val="00E53710"/>
    <w:rsid w:val="00E542AE"/>
    <w:rsid w:val="00E547EC"/>
    <w:rsid w:val="00E553E1"/>
    <w:rsid w:val="00E568E6"/>
    <w:rsid w:val="00E56F8C"/>
    <w:rsid w:val="00E61208"/>
    <w:rsid w:val="00E62657"/>
    <w:rsid w:val="00E62A6C"/>
    <w:rsid w:val="00E64762"/>
    <w:rsid w:val="00E64960"/>
    <w:rsid w:val="00E7062C"/>
    <w:rsid w:val="00E71772"/>
    <w:rsid w:val="00E72FC1"/>
    <w:rsid w:val="00E73352"/>
    <w:rsid w:val="00E736D1"/>
    <w:rsid w:val="00E748D0"/>
    <w:rsid w:val="00E756B0"/>
    <w:rsid w:val="00E7715F"/>
    <w:rsid w:val="00E77DCA"/>
    <w:rsid w:val="00E804ED"/>
    <w:rsid w:val="00E82524"/>
    <w:rsid w:val="00E83AD9"/>
    <w:rsid w:val="00E83D60"/>
    <w:rsid w:val="00E84926"/>
    <w:rsid w:val="00E84972"/>
    <w:rsid w:val="00E84FAF"/>
    <w:rsid w:val="00E85A94"/>
    <w:rsid w:val="00E87636"/>
    <w:rsid w:val="00E8781C"/>
    <w:rsid w:val="00E87961"/>
    <w:rsid w:val="00E91D25"/>
    <w:rsid w:val="00E944AA"/>
    <w:rsid w:val="00E960AF"/>
    <w:rsid w:val="00E96700"/>
    <w:rsid w:val="00EA009C"/>
    <w:rsid w:val="00EA1C11"/>
    <w:rsid w:val="00EA1CDD"/>
    <w:rsid w:val="00EA230F"/>
    <w:rsid w:val="00EA2F54"/>
    <w:rsid w:val="00EA57B4"/>
    <w:rsid w:val="00EA5B59"/>
    <w:rsid w:val="00EA6DC2"/>
    <w:rsid w:val="00EB3992"/>
    <w:rsid w:val="00EB5056"/>
    <w:rsid w:val="00EB5BF9"/>
    <w:rsid w:val="00EB6B3E"/>
    <w:rsid w:val="00EC0756"/>
    <w:rsid w:val="00EC1927"/>
    <w:rsid w:val="00EC28CF"/>
    <w:rsid w:val="00EC615E"/>
    <w:rsid w:val="00EC6821"/>
    <w:rsid w:val="00ED06D2"/>
    <w:rsid w:val="00ED2080"/>
    <w:rsid w:val="00ED20A3"/>
    <w:rsid w:val="00ED269C"/>
    <w:rsid w:val="00ED3B5D"/>
    <w:rsid w:val="00ED44AB"/>
    <w:rsid w:val="00ED5AE6"/>
    <w:rsid w:val="00ED713B"/>
    <w:rsid w:val="00ED7994"/>
    <w:rsid w:val="00ED7A78"/>
    <w:rsid w:val="00EE50C6"/>
    <w:rsid w:val="00EE5549"/>
    <w:rsid w:val="00EE5EC3"/>
    <w:rsid w:val="00EE78F6"/>
    <w:rsid w:val="00EF0F5C"/>
    <w:rsid w:val="00EF15CE"/>
    <w:rsid w:val="00EF382F"/>
    <w:rsid w:val="00EF3C0D"/>
    <w:rsid w:val="00F01D8F"/>
    <w:rsid w:val="00F02CAB"/>
    <w:rsid w:val="00F04E07"/>
    <w:rsid w:val="00F11116"/>
    <w:rsid w:val="00F119B1"/>
    <w:rsid w:val="00F123B5"/>
    <w:rsid w:val="00F12512"/>
    <w:rsid w:val="00F12946"/>
    <w:rsid w:val="00F12FB9"/>
    <w:rsid w:val="00F1312C"/>
    <w:rsid w:val="00F141F8"/>
    <w:rsid w:val="00F1482F"/>
    <w:rsid w:val="00F14922"/>
    <w:rsid w:val="00F15332"/>
    <w:rsid w:val="00F16372"/>
    <w:rsid w:val="00F17ADB"/>
    <w:rsid w:val="00F21685"/>
    <w:rsid w:val="00F2526D"/>
    <w:rsid w:val="00F25789"/>
    <w:rsid w:val="00F306AB"/>
    <w:rsid w:val="00F30BE8"/>
    <w:rsid w:val="00F314EA"/>
    <w:rsid w:val="00F31B8D"/>
    <w:rsid w:val="00F326F6"/>
    <w:rsid w:val="00F337D2"/>
    <w:rsid w:val="00F33F93"/>
    <w:rsid w:val="00F345E6"/>
    <w:rsid w:val="00F36B5A"/>
    <w:rsid w:val="00F401E1"/>
    <w:rsid w:val="00F42029"/>
    <w:rsid w:val="00F42617"/>
    <w:rsid w:val="00F4269C"/>
    <w:rsid w:val="00F47A01"/>
    <w:rsid w:val="00F51667"/>
    <w:rsid w:val="00F53AA8"/>
    <w:rsid w:val="00F53AB1"/>
    <w:rsid w:val="00F55940"/>
    <w:rsid w:val="00F55B72"/>
    <w:rsid w:val="00F561DE"/>
    <w:rsid w:val="00F57DE2"/>
    <w:rsid w:val="00F6026D"/>
    <w:rsid w:val="00F60C36"/>
    <w:rsid w:val="00F618C3"/>
    <w:rsid w:val="00F63E72"/>
    <w:rsid w:val="00F7091B"/>
    <w:rsid w:val="00F71114"/>
    <w:rsid w:val="00F75A05"/>
    <w:rsid w:val="00F76D59"/>
    <w:rsid w:val="00F774E9"/>
    <w:rsid w:val="00F776F0"/>
    <w:rsid w:val="00F77D5F"/>
    <w:rsid w:val="00F77DE5"/>
    <w:rsid w:val="00F8522E"/>
    <w:rsid w:val="00F858B1"/>
    <w:rsid w:val="00F87B1A"/>
    <w:rsid w:val="00F87F1B"/>
    <w:rsid w:val="00F9039B"/>
    <w:rsid w:val="00F906B7"/>
    <w:rsid w:val="00F937B3"/>
    <w:rsid w:val="00F943AD"/>
    <w:rsid w:val="00FA250F"/>
    <w:rsid w:val="00FA47C1"/>
    <w:rsid w:val="00FA48BB"/>
    <w:rsid w:val="00FA4BD7"/>
    <w:rsid w:val="00FA5ACB"/>
    <w:rsid w:val="00FA62FE"/>
    <w:rsid w:val="00FB0A36"/>
    <w:rsid w:val="00FB487D"/>
    <w:rsid w:val="00FB4B1E"/>
    <w:rsid w:val="00FB5AD6"/>
    <w:rsid w:val="00FC09CF"/>
    <w:rsid w:val="00FC4151"/>
    <w:rsid w:val="00FC429A"/>
    <w:rsid w:val="00FC4C0D"/>
    <w:rsid w:val="00FC6B5C"/>
    <w:rsid w:val="00FD0829"/>
    <w:rsid w:val="00FD44B2"/>
    <w:rsid w:val="00FD61CD"/>
    <w:rsid w:val="00FD788C"/>
    <w:rsid w:val="00FE0598"/>
    <w:rsid w:val="00FE1B10"/>
    <w:rsid w:val="00FE5392"/>
    <w:rsid w:val="00FF3BAE"/>
    <w:rsid w:val="00FF508A"/>
    <w:rsid w:val="00FF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53F3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06210"/>
    <w:pPr>
      <w:tabs>
        <w:tab w:val="left" w:pos="360"/>
        <w:tab w:val="right" w:pos="9360"/>
      </w:tabs>
    </w:pPr>
    <w:rPr>
      <w:sz w:val="24"/>
      <w:lang w:val="en-GB"/>
    </w:rPr>
  </w:style>
  <w:style w:type="paragraph" w:styleId="Heading1">
    <w:name w:val="heading 1"/>
    <w:basedOn w:val="Normal"/>
    <w:next w:val="Normal"/>
    <w:qFormat/>
    <w:rsid w:val="001B17D3"/>
    <w:pPr>
      <w:keepNext/>
      <w:spacing w:before="5040" w:line="480" w:lineRule="auto"/>
      <w:jc w:val="center"/>
      <w:outlineLvl w:val="0"/>
    </w:pPr>
    <w:rPr>
      <w:rFonts w:cs="Arial"/>
      <w:bCs/>
      <w:caps/>
      <w:kern w:val="32"/>
      <w:szCs w:val="24"/>
    </w:rPr>
  </w:style>
  <w:style w:type="paragraph" w:styleId="Heading2">
    <w:name w:val="heading 2"/>
    <w:basedOn w:val="Normal"/>
    <w:next w:val="Normal"/>
    <w:qFormat/>
    <w:rsid w:val="00CC1F4F"/>
    <w:pPr>
      <w:keepNext/>
      <w:spacing w:line="480" w:lineRule="auto"/>
      <w:jc w:val="center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qFormat/>
    <w:rsid w:val="00C2688C"/>
    <w:pPr>
      <w:keepNext/>
      <w:spacing w:before="240" w:after="60"/>
      <w:outlineLvl w:val="2"/>
    </w:pPr>
    <w:rPr>
      <w:rFonts w:cs="Arial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unhideWhenUsed/>
    <w:qFormat/>
    <w:rsid w:val="00D4301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06210"/>
    <w:pPr>
      <w:spacing w:line="480" w:lineRule="auto"/>
    </w:pPr>
  </w:style>
  <w:style w:type="paragraph" w:styleId="Header">
    <w:name w:val="header"/>
    <w:basedOn w:val="Normal"/>
    <w:link w:val="HeaderChar"/>
    <w:uiPriority w:val="99"/>
    <w:rsid w:val="00CD2595"/>
    <w:pPr>
      <w:tabs>
        <w:tab w:val="clear" w:pos="360"/>
        <w:tab w:val="clear" w:pos="9360"/>
        <w:tab w:val="center" w:pos="4320"/>
        <w:tab w:val="right" w:pos="8640"/>
      </w:tabs>
    </w:pPr>
  </w:style>
  <w:style w:type="paragraph" w:styleId="Footer">
    <w:name w:val="footer"/>
    <w:basedOn w:val="Normal"/>
    <w:rsid w:val="00CD2595"/>
    <w:pPr>
      <w:tabs>
        <w:tab w:val="clear" w:pos="360"/>
        <w:tab w:val="clear" w:pos="9360"/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D2595"/>
  </w:style>
  <w:style w:type="character" w:styleId="PlaceholderText">
    <w:name w:val="Placeholder Text"/>
    <w:basedOn w:val="DefaultParagraphFont"/>
    <w:uiPriority w:val="99"/>
    <w:semiHidden/>
    <w:rsid w:val="005203AC"/>
    <w:rPr>
      <w:color w:val="808080"/>
    </w:rPr>
  </w:style>
  <w:style w:type="paragraph" w:styleId="BalloonText">
    <w:name w:val="Balloon Text"/>
    <w:basedOn w:val="Normal"/>
    <w:link w:val="BalloonTextChar"/>
    <w:rsid w:val="005203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03A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559A6"/>
    <w:pPr>
      <w:tabs>
        <w:tab w:val="clear" w:pos="360"/>
        <w:tab w:val="clear" w:pos="9360"/>
      </w:tabs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559A6"/>
    <w:rPr>
      <w:rFonts w:ascii="Consolas" w:eastAsiaTheme="minorHAnsi" w:hAnsi="Consolas" w:cstheme="minorBidi"/>
      <w:sz w:val="21"/>
      <w:szCs w:val="21"/>
      <w:lang w:val="en-GB"/>
    </w:rPr>
  </w:style>
  <w:style w:type="character" w:styleId="Hyperlink">
    <w:name w:val="Hyperlink"/>
    <w:basedOn w:val="DefaultParagraphFont"/>
    <w:uiPriority w:val="99"/>
    <w:rsid w:val="00E736D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FA5ACB"/>
    <w:rPr>
      <w:sz w:val="16"/>
      <w:szCs w:val="16"/>
    </w:rPr>
  </w:style>
  <w:style w:type="paragraph" w:styleId="CommentText">
    <w:name w:val="annotation text"/>
    <w:basedOn w:val="Normal"/>
    <w:link w:val="CommentTextChar"/>
    <w:rsid w:val="00FA5ACB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A5ACB"/>
  </w:style>
  <w:style w:type="paragraph" w:styleId="CommentSubject">
    <w:name w:val="annotation subject"/>
    <w:basedOn w:val="CommentText"/>
    <w:next w:val="CommentText"/>
    <w:link w:val="CommentSubjectChar"/>
    <w:rsid w:val="00FA5A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A5ACB"/>
    <w:rPr>
      <w:b/>
      <w:bCs/>
    </w:rPr>
  </w:style>
  <w:style w:type="table" w:styleId="TableGrid">
    <w:name w:val="Table Grid"/>
    <w:basedOn w:val="TableNormal"/>
    <w:uiPriority w:val="59"/>
    <w:rsid w:val="00235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04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5076B"/>
    <w:pPr>
      <w:tabs>
        <w:tab w:val="clear" w:pos="360"/>
        <w:tab w:val="clear" w:pos="9360"/>
      </w:tabs>
      <w:spacing w:before="100" w:beforeAutospacing="1" w:after="100" w:afterAutospacing="1"/>
    </w:pPr>
    <w:rPr>
      <w:szCs w:val="24"/>
      <w:lang w:eastAsia="en-GB"/>
    </w:rPr>
  </w:style>
  <w:style w:type="character" w:customStyle="1" w:styleId="ipa1">
    <w:name w:val="ipa1"/>
    <w:basedOn w:val="DefaultParagraphFont"/>
    <w:rsid w:val="00067968"/>
    <w:rPr>
      <w:rFonts w:ascii="Arial Unicode MS" w:eastAsia="Arial Unicode MS" w:hAnsi="Arial Unicode MS" w:cs="Arial Unicode MS" w:hint="eastAsia"/>
    </w:rPr>
  </w:style>
  <w:style w:type="character" w:customStyle="1" w:styleId="texhtml">
    <w:name w:val="texhtml"/>
    <w:basedOn w:val="DefaultParagraphFont"/>
    <w:rsid w:val="0068705B"/>
    <w:rPr>
      <w:rFonts w:ascii="Times New Roman" w:hAnsi="Times New Roman" w:cs="Times New Roman" w:hint="default"/>
      <w:sz w:val="29"/>
      <w:szCs w:val="29"/>
    </w:rPr>
  </w:style>
  <w:style w:type="paragraph" w:styleId="DocumentMap">
    <w:name w:val="Document Map"/>
    <w:basedOn w:val="Normal"/>
    <w:link w:val="DocumentMapChar"/>
    <w:rsid w:val="00F02CAB"/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rsid w:val="00F02CAB"/>
    <w:rPr>
      <w:rFonts w:ascii="Lucida Grande" w:hAnsi="Lucida Grande" w:cs="Lucida Grande"/>
      <w:sz w:val="24"/>
      <w:szCs w:val="24"/>
      <w:lang w:val="en-GB"/>
    </w:rPr>
  </w:style>
  <w:style w:type="paragraph" w:styleId="BodyText2">
    <w:name w:val="Body Text 2"/>
    <w:basedOn w:val="Normal"/>
    <w:link w:val="BodyText2Char"/>
    <w:rsid w:val="00085D5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085D5F"/>
    <w:rPr>
      <w:sz w:val="24"/>
      <w:lang w:val="en-GB"/>
    </w:rPr>
  </w:style>
  <w:style w:type="paragraph" w:styleId="BodyTextIndent">
    <w:name w:val="Body Text Indent"/>
    <w:basedOn w:val="Normal"/>
    <w:link w:val="BodyTextIndentChar"/>
    <w:rsid w:val="00085D5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85D5F"/>
    <w:rPr>
      <w:sz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0355E3"/>
    <w:rPr>
      <w:sz w:val="24"/>
      <w:lang w:val="en-GB"/>
    </w:rPr>
  </w:style>
  <w:style w:type="character" w:styleId="Strong">
    <w:name w:val="Strong"/>
    <w:basedOn w:val="DefaultParagraphFont"/>
    <w:qFormat/>
    <w:rsid w:val="000B29B1"/>
    <w:rPr>
      <w:b/>
      <w:bCs/>
    </w:rPr>
  </w:style>
  <w:style w:type="character" w:customStyle="1" w:styleId="Heading4Char">
    <w:name w:val="Heading 4 Char"/>
    <w:basedOn w:val="DefaultParagraphFont"/>
    <w:link w:val="Heading4"/>
    <w:rsid w:val="00D4301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en-GB"/>
    </w:rPr>
  </w:style>
  <w:style w:type="paragraph" w:styleId="List">
    <w:name w:val="List"/>
    <w:basedOn w:val="Normal"/>
    <w:rsid w:val="00D43011"/>
    <w:pPr>
      <w:ind w:left="283" w:hanging="283"/>
      <w:contextualSpacing/>
    </w:pPr>
  </w:style>
  <w:style w:type="paragraph" w:styleId="List2">
    <w:name w:val="List 2"/>
    <w:basedOn w:val="Normal"/>
    <w:rsid w:val="00D43011"/>
    <w:pPr>
      <w:ind w:left="566" w:hanging="283"/>
      <w:contextualSpacing/>
    </w:pPr>
  </w:style>
  <w:style w:type="paragraph" w:styleId="List3">
    <w:name w:val="List 3"/>
    <w:basedOn w:val="Normal"/>
    <w:rsid w:val="00D43011"/>
    <w:pPr>
      <w:ind w:left="849" w:hanging="283"/>
      <w:contextualSpacing/>
    </w:pPr>
  </w:style>
  <w:style w:type="paragraph" w:styleId="List4">
    <w:name w:val="List 4"/>
    <w:basedOn w:val="Normal"/>
    <w:rsid w:val="00D43011"/>
    <w:pPr>
      <w:ind w:left="1132" w:hanging="283"/>
      <w:contextualSpacing/>
    </w:pPr>
  </w:style>
  <w:style w:type="paragraph" w:styleId="List5">
    <w:name w:val="List 5"/>
    <w:basedOn w:val="Normal"/>
    <w:rsid w:val="00D43011"/>
    <w:pPr>
      <w:ind w:left="1415" w:hanging="283"/>
      <w:contextualSpacing/>
    </w:pPr>
  </w:style>
  <w:style w:type="paragraph" w:styleId="MessageHeader">
    <w:name w:val="Message Header"/>
    <w:basedOn w:val="Normal"/>
    <w:link w:val="MessageHeaderChar"/>
    <w:rsid w:val="00D4301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D43011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Salutation">
    <w:name w:val="Salutation"/>
    <w:basedOn w:val="Normal"/>
    <w:next w:val="Normal"/>
    <w:link w:val="SalutationChar"/>
    <w:rsid w:val="00D43011"/>
  </w:style>
  <w:style w:type="character" w:customStyle="1" w:styleId="SalutationChar">
    <w:name w:val="Salutation Char"/>
    <w:basedOn w:val="DefaultParagraphFont"/>
    <w:link w:val="Salutation"/>
    <w:rsid w:val="00D43011"/>
    <w:rPr>
      <w:sz w:val="24"/>
      <w:lang w:val="en-GB"/>
    </w:rPr>
  </w:style>
  <w:style w:type="paragraph" w:styleId="Closing">
    <w:name w:val="Closing"/>
    <w:basedOn w:val="Normal"/>
    <w:link w:val="ClosingChar"/>
    <w:rsid w:val="00D43011"/>
    <w:pPr>
      <w:ind w:left="4252"/>
    </w:pPr>
  </w:style>
  <w:style w:type="character" w:customStyle="1" w:styleId="ClosingChar">
    <w:name w:val="Closing Char"/>
    <w:basedOn w:val="DefaultParagraphFont"/>
    <w:link w:val="Closing"/>
    <w:rsid w:val="00D43011"/>
    <w:rPr>
      <w:sz w:val="24"/>
      <w:lang w:val="en-GB"/>
    </w:rPr>
  </w:style>
  <w:style w:type="paragraph" w:styleId="Date">
    <w:name w:val="Date"/>
    <w:basedOn w:val="Normal"/>
    <w:next w:val="Normal"/>
    <w:link w:val="DateChar"/>
    <w:rsid w:val="00D43011"/>
  </w:style>
  <w:style w:type="character" w:customStyle="1" w:styleId="DateChar">
    <w:name w:val="Date Char"/>
    <w:basedOn w:val="DefaultParagraphFont"/>
    <w:link w:val="Date"/>
    <w:rsid w:val="00D43011"/>
    <w:rPr>
      <w:sz w:val="24"/>
      <w:lang w:val="en-GB"/>
    </w:rPr>
  </w:style>
  <w:style w:type="paragraph" w:styleId="ListBullet">
    <w:name w:val="List Bullet"/>
    <w:basedOn w:val="Normal"/>
    <w:rsid w:val="00D43011"/>
    <w:pPr>
      <w:numPr>
        <w:numId w:val="53"/>
      </w:numPr>
      <w:contextualSpacing/>
    </w:pPr>
  </w:style>
  <w:style w:type="paragraph" w:styleId="ListBullet2">
    <w:name w:val="List Bullet 2"/>
    <w:basedOn w:val="Normal"/>
    <w:rsid w:val="00D43011"/>
    <w:pPr>
      <w:numPr>
        <w:numId w:val="54"/>
      </w:numPr>
      <w:contextualSpacing/>
    </w:pPr>
  </w:style>
  <w:style w:type="paragraph" w:customStyle="1" w:styleId="CcList">
    <w:name w:val="Cc List"/>
    <w:basedOn w:val="Normal"/>
    <w:rsid w:val="00D43011"/>
  </w:style>
  <w:style w:type="paragraph" w:styleId="ListContinue">
    <w:name w:val="List Continue"/>
    <w:basedOn w:val="Normal"/>
    <w:rsid w:val="00D43011"/>
    <w:pPr>
      <w:spacing w:after="120"/>
      <w:ind w:left="283"/>
      <w:contextualSpacing/>
    </w:pPr>
  </w:style>
  <w:style w:type="paragraph" w:customStyle="1" w:styleId="InsideAddress">
    <w:name w:val="Inside Address"/>
    <w:basedOn w:val="Normal"/>
    <w:rsid w:val="00D43011"/>
  </w:style>
  <w:style w:type="paragraph" w:customStyle="1" w:styleId="Enclosure">
    <w:name w:val="Enclosure"/>
    <w:basedOn w:val="Normal"/>
    <w:rsid w:val="00D43011"/>
  </w:style>
  <w:style w:type="paragraph" w:customStyle="1" w:styleId="ReferenceLine">
    <w:name w:val="Reference Line"/>
    <w:basedOn w:val="BodyText"/>
    <w:rsid w:val="00D43011"/>
  </w:style>
  <w:style w:type="paragraph" w:styleId="NormalIndent">
    <w:name w:val="Normal Indent"/>
    <w:basedOn w:val="Normal"/>
    <w:rsid w:val="00D43011"/>
    <w:pPr>
      <w:ind w:left="720"/>
    </w:pPr>
  </w:style>
  <w:style w:type="paragraph" w:styleId="BodyTextFirstIndent">
    <w:name w:val="Body Text First Indent"/>
    <w:basedOn w:val="BodyText"/>
    <w:link w:val="BodyTextFirstIndentChar"/>
    <w:rsid w:val="00D43011"/>
    <w:pPr>
      <w:spacing w:line="240" w:lineRule="auto"/>
      <w:ind w:firstLine="360"/>
    </w:pPr>
  </w:style>
  <w:style w:type="character" w:customStyle="1" w:styleId="BodyTextChar">
    <w:name w:val="Body Text Char"/>
    <w:basedOn w:val="DefaultParagraphFont"/>
    <w:link w:val="BodyText"/>
    <w:rsid w:val="00D43011"/>
    <w:rPr>
      <w:sz w:val="24"/>
      <w:lang w:val="en-GB"/>
    </w:rPr>
  </w:style>
  <w:style w:type="character" w:customStyle="1" w:styleId="BodyTextFirstIndentChar">
    <w:name w:val="Body Text First Indent Char"/>
    <w:basedOn w:val="BodyTextChar"/>
    <w:link w:val="BodyTextFirstIndent"/>
    <w:rsid w:val="00D43011"/>
    <w:rPr>
      <w:sz w:val="24"/>
      <w:lang w:val="en-GB"/>
    </w:rPr>
  </w:style>
  <w:style w:type="paragraph" w:styleId="BodyTextFirstIndent2">
    <w:name w:val="Body Text First Indent 2"/>
    <w:basedOn w:val="BodyTextIndent"/>
    <w:link w:val="BodyTextFirstIndent2Char"/>
    <w:rsid w:val="00D43011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D43011"/>
    <w:rPr>
      <w:sz w:val="24"/>
      <w:lang w:val="en-GB"/>
    </w:rPr>
  </w:style>
  <w:style w:type="character" w:styleId="FollowedHyperlink">
    <w:name w:val="FollowedHyperlink"/>
    <w:basedOn w:val="DefaultParagraphFont"/>
    <w:rsid w:val="00A4014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06210"/>
    <w:pPr>
      <w:tabs>
        <w:tab w:val="left" w:pos="360"/>
        <w:tab w:val="right" w:pos="9360"/>
      </w:tabs>
    </w:pPr>
    <w:rPr>
      <w:sz w:val="24"/>
      <w:lang w:val="en-GB"/>
    </w:rPr>
  </w:style>
  <w:style w:type="paragraph" w:styleId="Heading1">
    <w:name w:val="heading 1"/>
    <w:basedOn w:val="Normal"/>
    <w:next w:val="Normal"/>
    <w:qFormat/>
    <w:rsid w:val="001B17D3"/>
    <w:pPr>
      <w:keepNext/>
      <w:spacing w:before="5040" w:line="480" w:lineRule="auto"/>
      <w:jc w:val="center"/>
      <w:outlineLvl w:val="0"/>
    </w:pPr>
    <w:rPr>
      <w:rFonts w:cs="Arial"/>
      <w:bCs/>
      <w:caps/>
      <w:kern w:val="32"/>
      <w:szCs w:val="24"/>
    </w:rPr>
  </w:style>
  <w:style w:type="paragraph" w:styleId="Heading2">
    <w:name w:val="heading 2"/>
    <w:basedOn w:val="Normal"/>
    <w:next w:val="Normal"/>
    <w:qFormat/>
    <w:rsid w:val="00CC1F4F"/>
    <w:pPr>
      <w:keepNext/>
      <w:spacing w:line="480" w:lineRule="auto"/>
      <w:jc w:val="center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qFormat/>
    <w:rsid w:val="00C2688C"/>
    <w:pPr>
      <w:keepNext/>
      <w:spacing w:before="240" w:after="60"/>
      <w:outlineLvl w:val="2"/>
    </w:pPr>
    <w:rPr>
      <w:rFonts w:cs="Arial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unhideWhenUsed/>
    <w:qFormat/>
    <w:rsid w:val="00D4301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06210"/>
    <w:pPr>
      <w:spacing w:line="480" w:lineRule="auto"/>
    </w:pPr>
  </w:style>
  <w:style w:type="paragraph" w:styleId="Header">
    <w:name w:val="header"/>
    <w:basedOn w:val="Normal"/>
    <w:link w:val="HeaderChar"/>
    <w:uiPriority w:val="99"/>
    <w:rsid w:val="00CD2595"/>
    <w:pPr>
      <w:tabs>
        <w:tab w:val="clear" w:pos="360"/>
        <w:tab w:val="clear" w:pos="9360"/>
        <w:tab w:val="center" w:pos="4320"/>
        <w:tab w:val="right" w:pos="8640"/>
      </w:tabs>
    </w:pPr>
  </w:style>
  <w:style w:type="paragraph" w:styleId="Footer">
    <w:name w:val="footer"/>
    <w:basedOn w:val="Normal"/>
    <w:rsid w:val="00CD2595"/>
    <w:pPr>
      <w:tabs>
        <w:tab w:val="clear" w:pos="360"/>
        <w:tab w:val="clear" w:pos="9360"/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D2595"/>
  </w:style>
  <w:style w:type="character" w:styleId="PlaceholderText">
    <w:name w:val="Placeholder Text"/>
    <w:basedOn w:val="DefaultParagraphFont"/>
    <w:uiPriority w:val="99"/>
    <w:semiHidden/>
    <w:rsid w:val="005203AC"/>
    <w:rPr>
      <w:color w:val="808080"/>
    </w:rPr>
  </w:style>
  <w:style w:type="paragraph" w:styleId="BalloonText">
    <w:name w:val="Balloon Text"/>
    <w:basedOn w:val="Normal"/>
    <w:link w:val="BalloonTextChar"/>
    <w:rsid w:val="005203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03A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559A6"/>
    <w:pPr>
      <w:tabs>
        <w:tab w:val="clear" w:pos="360"/>
        <w:tab w:val="clear" w:pos="9360"/>
      </w:tabs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559A6"/>
    <w:rPr>
      <w:rFonts w:ascii="Consolas" w:eastAsiaTheme="minorHAnsi" w:hAnsi="Consolas" w:cstheme="minorBidi"/>
      <w:sz w:val="21"/>
      <w:szCs w:val="21"/>
      <w:lang w:val="en-GB"/>
    </w:rPr>
  </w:style>
  <w:style w:type="character" w:styleId="Hyperlink">
    <w:name w:val="Hyperlink"/>
    <w:basedOn w:val="DefaultParagraphFont"/>
    <w:uiPriority w:val="99"/>
    <w:rsid w:val="00E736D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FA5ACB"/>
    <w:rPr>
      <w:sz w:val="16"/>
      <w:szCs w:val="16"/>
    </w:rPr>
  </w:style>
  <w:style w:type="paragraph" w:styleId="CommentText">
    <w:name w:val="annotation text"/>
    <w:basedOn w:val="Normal"/>
    <w:link w:val="CommentTextChar"/>
    <w:rsid w:val="00FA5ACB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A5ACB"/>
  </w:style>
  <w:style w:type="paragraph" w:styleId="CommentSubject">
    <w:name w:val="annotation subject"/>
    <w:basedOn w:val="CommentText"/>
    <w:next w:val="CommentText"/>
    <w:link w:val="CommentSubjectChar"/>
    <w:rsid w:val="00FA5A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A5ACB"/>
    <w:rPr>
      <w:b/>
      <w:bCs/>
    </w:rPr>
  </w:style>
  <w:style w:type="table" w:styleId="TableGrid">
    <w:name w:val="Table Grid"/>
    <w:basedOn w:val="TableNormal"/>
    <w:uiPriority w:val="59"/>
    <w:rsid w:val="00235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04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5076B"/>
    <w:pPr>
      <w:tabs>
        <w:tab w:val="clear" w:pos="360"/>
        <w:tab w:val="clear" w:pos="9360"/>
      </w:tabs>
      <w:spacing w:before="100" w:beforeAutospacing="1" w:after="100" w:afterAutospacing="1"/>
    </w:pPr>
    <w:rPr>
      <w:szCs w:val="24"/>
      <w:lang w:eastAsia="en-GB"/>
    </w:rPr>
  </w:style>
  <w:style w:type="character" w:customStyle="1" w:styleId="ipa1">
    <w:name w:val="ipa1"/>
    <w:basedOn w:val="DefaultParagraphFont"/>
    <w:rsid w:val="00067968"/>
    <w:rPr>
      <w:rFonts w:ascii="Arial Unicode MS" w:eastAsia="Arial Unicode MS" w:hAnsi="Arial Unicode MS" w:cs="Arial Unicode MS" w:hint="eastAsia"/>
    </w:rPr>
  </w:style>
  <w:style w:type="character" w:customStyle="1" w:styleId="texhtml">
    <w:name w:val="texhtml"/>
    <w:basedOn w:val="DefaultParagraphFont"/>
    <w:rsid w:val="0068705B"/>
    <w:rPr>
      <w:rFonts w:ascii="Times New Roman" w:hAnsi="Times New Roman" w:cs="Times New Roman" w:hint="default"/>
      <w:sz w:val="29"/>
      <w:szCs w:val="29"/>
    </w:rPr>
  </w:style>
  <w:style w:type="paragraph" w:styleId="DocumentMap">
    <w:name w:val="Document Map"/>
    <w:basedOn w:val="Normal"/>
    <w:link w:val="DocumentMapChar"/>
    <w:rsid w:val="00F02CAB"/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rsid w:val="00F02CAB"/>
    <w:rPr>
      <w:rFonts w:ascii="Lucida Grande" w:hAnsi="Lucida Grande" w:cs="Lucida Grande"/>
      <w:sz w:val="24"/>
      <w:szCs w:val="24"/>
      <w:lang w:val="en-GB"/>
    </w:rPr>
  </w:style>
  <w:style w:type="paragraph" w:styleId="BodyText2">
    <w:name w:val="Body Text 2"/>
    <w:basedOn w:val="Normal"/>
    <w:link w:val="BodyText2Char"/>
    <w:rsid w:val="00085D5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085D5F"/>
    <w:rPr>
      <w:sz w:val="24"/>
      <w:lang w:val="en-GB"/>
    </w:rPr>
  </w:style>
  <w:style w:type="paragraph" w:styleId="BodyTextIndent">
    <w:name w:val="Body Text Indent"/>
    <w:basedOn w:val="Normal"/>
    <w:link w:val="BodyTextIndentChar"/>
    <w:rsid w:val="00085D5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85D5F"/>
    <w:rPr>
      <w:sz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0355E3"/>
    <w:rPr>
      <w:sz w:val="24"/>
      <w:lang w:val="en-GB"/>
    </w:rPr>
  </w:style>
  <w:style w:type="character" w:styleId="Strong">
    <w:name w:val="Strong"/>
    <w:basedOn w:val="DefaultParagraphFont"/>
    <w:qFormat/>
    <w:rsid w:val="000B29B1"/>
    <w:rPr>
      <w:b/>
      <w:bCs/>
    </w:rPr>
  </w:style>
  <w:style w:type="character" w:customStyle="1" w:styleId="Heading4Char">
    <w:name w:val="Heading 4 Char"/>
    <w:basedOn w:val="DefaultParagraphFont"/>
    <w:link w:val="Heading4"/>
    <w:rsid w:val="00D4301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en-GB"/>
    </w:rPr>
  </w:style>
  <w:style w:type="paragraph" w:styleId="List">
    <w:name w:val="List"/>
    <w:basedOn w:val="Normal"/>
    <w:rsid w:val="00D43011"/>
    <w:pPr>
      <w:ind w:left="283" w:hanging="283"/>
      <w:contextualSpacing/>
    </w:pPr>
  </w:style>
  <w:style w:type="paragraph" w:styleId="List2">
    <w:name w:val="List 2"/>
    <w:basedOn w:val="Normal"/>
    <w:rsid w:val="00D43011"/>
    <w:pPr>
      <w:ind w:left="566" w:hanging="283"/>
      <w:contextualSpacing/>
    </w:pPr>
  </w:style>
  <w:style w:type="paragraph" w:styleId="List3">
    <w:name w:val="List 3"/>
    <w:basedOn w:val="Normal"/>
    <w:rsid w:val="00D43011"/>
    <w:pPr>
      <w:ind w:left="849" w:hanging="283"/>
      <w:contextualSpacing/>
    </w:pPr>
  </w:style>
  <w:style w:type="paragraph" w:styleId="List4">
    <w:name w:val="List 4"/>
    <w:basedOn w:val="Normal"/>
    <w:rsid w:val="00D43011"/>
    <w:pPr>
      <w:ind w:left="1132" w:hanging="283"/>
      <w:contextualSpacing/>
    </w:pPr>
  </w:style>
  <w:style w:type="paragraph" w:styleId="List5">
    <w:name w:val="List 5"/>
    <w:basedOn w:val="Normal"/>
    <w:rsid w:val="00D43011"/>
    <w:pPr>
      <w:ind w:left="1415" w:hanging="283"/>
      <w:contextualSpacing/>
    </w:pPr>
  </w:style>
  <w:style w:type="paragraph" w:styleId="MessageHeader">
    <w:name w:val="Message Header"/>
    <w:basedOn w:val="Normal"/>
    <w:link w:val="MessageHeaderChar"/>
    <w:rsid w:val="00D4301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D43011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Salutation">
    <w:name w:val="Salutation"/>
    <w:basedOn w:val="Normal"/>
    <w:next w:val="Normal"/>
    <w:link w:val="SalutationChar"/>
    <w:rsid w:val="00D43011"/>
  </w:style>
  <w:style w:type="character" w:customStyle="1" w:styleId="SalutationChar">
    <w:name w:val="Salutation Char"/>
    <w:basedOn w:val="DefaultParagraphFont"/>
    <w:link w:val="Salutation"/>
    <w:rsid w:val="00D43011"/>
    <w:rPr>
      <w:sz w:val="24"/>
      <w:lang w:val="en-GB"/>
    </w:rPr>
  </w:style>
  <w:style w:type="paragraph" w:styleId="Closing">
    <w:name w:val="Closing"/>
    <w:basedOn w:val="Normal"/>
    <w:link w:val="ClosingChar"/>
    <w:rsid w:val="00D43011"/>
    <w:pPr>
      <w:ind w:left="4252"/>
    </w:pPr>
  </w:style>
  <w:style w:type="character" w:customStyle="1" w:styleId="ClosingChar">
    <w:name w:val="Closing Char"/>
    <w:basedOn w:val="DefaultParagraphFont"/>
    <w:link w:val="Closing"/>
    <w:rsid w:val="00D43011"/>
    <w:rPr>
      <w:sz w:val="24"/>
      <w:lang w:val="en-GB"/>
    </w:rPr>
  </w:style>
  <w:style w:type="paragraph" w:styleId="Date">
    <w:name w:val="Date"/>
    <w:basedOn w:val="Normal"/>
    <w:next w:val="Normal"/>
    <w:link w:val="DateChar"/>
    <w:rsid w:val="00D43011"/>
  </w:style>
  <w:style w:type="character" w:customStyle="1" w:styleId="DateChar">
    <w:name w:val="Date Char"/>
    <w:basedOn w:val="DefaultParagraphFont"/>
    <w:link w:val="Date"/>
    <w:rsid w:val="00D43011"/>
    <w:rPr>
      <w:sz w:val="24"/>
      <w:lang w:val="en-GB"/>
    </w:rPr>
  </w:style>
  <w:style w:type="paragraph" w:styleId="ListBullet">
    <w:name w:val="List Bullet"/>
    <w:basedOn w:val="Normal"/>
    <w:rsid w:val="00D43011"/>
    <w:pPr>
      <w:numPr>
        <w:numId w:val="53"/>
      </w:numPr>
      <w:contextualSpacing/>
    </w:pPr>
  </w:style>
  <w:style w:type="paragraph" w:styleId="ListBullet2">
    <w:name w:val="List Bullet 2"/>
    <w:basedOn w:val="Normal"/>
    <w:rsid w:val="00D43011"/>
    <w:pPr>
      <w:numPr>
        <w:numId w:val="54"/>
      </w:numPr>
      <w:contextualSpacing/>
    </w:pPr>
  </w:style>
  <w:style w:type="paragraph" w:customStyle="1" w:styleId="CcList">
    <w:name w:val="Cc List"/>
    <w:basedOn w:val="Normal"/>
    <w:rsid w:val="00D43011"/>
  </w:style>
  <w:style w:type="paragraph" w:styleId="ListContinue">
    <w:name w:val="List Continue"/>
    <w:basedOn w:val="Normal"/>
    <w:rsid w:val="00D43011"/>
    <w:pPr>
      <w:spacing w:after="120"/>
      <w:ind w:left="283"/>
      <w:contextualSpacing/>
    </w:pPr>
  </w:style>
  <w:style w:type="paragraph" w:customStyle="1" w:styleId="InsideAddress">
    <w:name w:val="Inside Address"/>
    <w:basedOn w:val="Normal"/>
    <w:rsid w:val="00D43011"/>
  </w:style>
  <w:style w:type="paragraph" w:customStyle="1" w:styleId="Enclosure">
    <w:name w:val="Enclosure"/>
    <w:basedOn w:val="Normal"/>
    <w:rsid w:val="00D43011"/>
  </w:style>
  <w:style w:type="paragraph" w:customStyle="1" w:styleId="ReferenceLine">
    <w:name w:val="Reference Line"/>
    <w:basedOn w:val="BodyText"/>
    <w:rsid w:val="00D43011"/>
  </w:style>
  <w:style w:type="paragraph" w:styleId="NormalIndent">
    <w:name w:val="Normal Indent"/>
    <w:basedOn w:val="Normal"/>
    <w:rsid w:val="00D43011"/>
    <w:pPr>
      <w:ind w:left="720"/>
    </w:pPr>
  </w:style>
  <w:style w:type="paragraph" w:styleId="BodyTextFirstIndent">
    <w:name w:val="Body Text First Indent"/>
    <w:basedOn w:val="BodyText"/>
    <w:link w:val="BodyTextFirstIndentChar"/>
    <w:rsid w:val="00D43011"/>
    <w:pPr>
      <w:spacing w:line="240" w:lineRule="auto"/>
      <w:ind w:firstLine="360"/>
    </w:pPr>
  </w:style>
  <w:style w:type="character" w:customStyle="1" w:styleId="BodyTextChar">
    <w:name w:val="Body Text Char"/>
    <w:basedOn w:val="DefaultParagraphFont"/>
    <w:link w:val="BodyText"/>
    <w:rsid w:val="00D43011"/>
    <w:rPr>
      <w:sz w:val="24"/>
      <w:lang w:val="en-GB"/>
    </w:rPr>
  </w:style>
  <w:style w:type="character" w:customStyle="1" w:styleId="BodyTextFirstIndentChar">
    <w:name w:val="Body Text First Indent Char"/>
    <w:basedOn w:val="BodyTextChar"/>
    <w:link w:val="BodyTextFirstIndent"/>
    <w:rsid w:val="00D43011"/>
    <w:rPr>
      <w:sz w:val="24"/>
      <w:lang w:val="en-GB"/>
    </w:rPr>
  </w:style>
  <w:style w:type="paragraph" w:styleId="BodyTextFirstIndent2">
    <w:name w:val="Body Text First Indent 2"/>
    <w:basedOn w:val="BodyTextIndent"/>
    <w:link w:val="BodyTextFirstIndent2Char"/>
    <w:rsid w:val="00D43011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D43011"/>
    <w:rPr>
      <w:sz w:val="24"/>
      <w:lang w:val="en-GB"/>
    </w:rPr>
  </w:style>
  <w:style w:type="character" w:styleId="FollowedHyperlink">
    <w:name w:val="FollowedHyperlink"/>
    <w:basedOn w:val="DefaultParagraphFont"/>
    <w:rsid w:val="00A401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2189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1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85452">
                              <w:marLeft w:val="229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38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5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6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09780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9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370885">
                              <w:marLeft w:val="229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96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48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AppData\Roaming\Microsoft\Templates\Story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DFC25-BDD6-4CAC-BF2E-B8368226CB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7B3BAD-2447-534A-957C-038C94FED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\Users\Andrew\AppData\Roaming\Microsoft\Templates\StoryManuscript.dotx</Template>
  <TotalTime>9</TotalTime>
  <Pages>4</Pages>
  <Words>1082</Words>
  <Characters>6173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 Herbert</cp:lastModifiedBy>
  <cp:revision>4</cp:revision>
  <cp:lastPrinted>2015-03-15T02:20:00Z</cp:lastPrinted>
  <dcterms:created xsi:type="dcterms:W3CDTF">2015-03-15T02:20:00Z</dcterms:created>
  <dcterms:modified xsi:type="dcterms:W3CDTF">2015-03-25T16:34:00Z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TC102635309990</vt:lpwstr>
  </property>
</Properties>
</file>