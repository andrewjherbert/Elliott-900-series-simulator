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5C2E68"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r>
        <w:rPr>
          <w:rFonts w:ascii="Courier New" w:hAnsi="Courier New" w:cs="Courier New"/>
          <w:u w:val="single"/>
        </w:rPr>
        <w:t>905 FORTRAN.</w:t>
      </w:r>
    </w:p>
    <w:p w14:paraId="726D0E2A"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5CC55EE9"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1AD70203"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4575001C"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 xml:space="preserve">905 FORTRAN is an implementation of FORTRAN IV (in contrast to the earlier FORTRAN II for the 903 computer) provided for the 905 </w:t>
      </w:r>
      <w:proofErr w:type="gramStart"/>
      <w:r>
        <w:rPr>
          <w:rFonts w:ascii="Courier New" w:hAnsi="Courier New" w:cs="Courier New"/>
        </w:rPr>
        <w:t>computer</w:t>
      </w:r>
      <w:proofErr w:type="gramEnd"/>
      <w:r>
        <w:rPr>
          <w:rFonts w:ascii="Courier New" w:hAnsi="Courier New" w:cs="Courier New"/>
        </w:rPr>
        <w:t xml:space="preserve">.  </w:t>
      </w:r>
    </w:p>
    <w:p w14:paraId="349215E7"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635F0FB0"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 xml:space="preserve">The 905 FORTRAN </w:t>
      </w:r>
      <w:proofErr w:type="gramStart"/>
      <w:r>
        <w:rPr>
          <w:rFonts w:ascii="Courier New" w:hAnsi="Courier New" w:cs="Courier New"/>
        </w:rPr>
        <w:t>system</w:t>
      </w:r>
      <w:proofErr w:type="gramEnd"/>
      <w:r>
        <w:rPr>
          <w:rFonts w:ascii="Courier New" w:hAnsi="Courier New" w:cs="Courier New"/>
        </w:rPr>
        <w:t xml:space="preserve"> consists of a compiler and a run-time library.  The compiler produces </w:t>
      </w:r>
      <w:proofErr w:type="spellStart"/>
      <w:r>
        <w:rPr>
          <w:rFonts w:ascii="Courier New" w:hAnsi="Courier New" w:cs="Courier New"/>
        </w:rPr>
        <w:t>relocatable</w:t>
      </w:r>
      <w:proofErr w:type="spellEnd"/>
      <w:r>
        <w:rPr>
          <w:rFonts w:ascii="Courier New" w:hAnsi="Courier New" w:cs="Courier New"/>
        </w:rPr>
        <w:t xml:space="preserve"> binary code suitable for use with the 900 LOADER (q.v.).</w:t>
      </w:r>
    </w:p>
    <w:p w14:paraId="50E9CBCC"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343C2A6D"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905 FORTRAN will run on 903/920B/ARCH9000 machines, but it generally needs 16K or more of store to accommodate reasonably sized programs and arrays.</w:t>
      </w:r>
    </w:p>
    <w:p w14:paraId="03345EDC"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0B27C770"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The following description is based on MASD Library Book No. 306, Copy No. 5, Amendment 0 "905 FORTRAN".</w:t>
      </w:r>
    </w:p>
    <w:p w14:paraId="101AB8EF"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6C35577E"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556A73F2"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6FEEF430"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roofErr w:type="gramStart"/>
      <w:r>
        <w:rPr>
          <w:rFonts w:ascii="Courier New" w:hAnsi="Courier New" w:cs="Courier New"/>
          <w:u w:val="single"/>
        </w:rPr>
        <w:t>Extensions and Restrictions.</w:t>
      </w:r>
      <w:proofErr w:type="gramEnd"/>
    </w:p>
    <w:p w14:paraId="3D1AB725"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44F0DAE3"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670A0523" w14:textId="77777777" w:rsidR="00274185" w:rsidRPr="005D5C11" w:rsidRDefault="00274185" w:rsidP="00274185">
      <w:pPr>
        <w:pStyle w:val="NormalWeb"/>
        <w:tabs>
          <w:tab w:val="left" w:pos="993"/>
        </w:tabs>
        <w:spacing w:before="0" w:beforeAutospacing="0" w:after="0" w:afterAutospacing="0"/>
        <w:rPr>
          <w:rFonts w:ascii="Courier New" w:hAnsi="Courier New" w:cs="Courier New"/>
          <w:u w:val="single"/>
        </w:rPr>
      </w:pPr>
    </w:p>
    <w:p w14:paraId="06740548"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905 FORTRAN implements ASA standard FORTRAN as defined in the USASI document X3-9-1966 with the following extensions and restrictions:</w:t>
      </w:r>
    </w:p>
    <w:p w14:paraId="2BFB4E69" w14:textId="77777777" w:rsidR="00274185" w:rsidRPr="00AC210D" w:rsidRDefault="00274185" w:rsidP="00274185">
      <w:pPr>
        <w:pStyle w:val="NormalWeb"/>
        <w:numPr>
          <w:ilvl w:val="0"/>
          <w:numId w:val="43"/>
        </w:numPr>
        <w:tabs>
          <w:tab w:val="left" w:pos="993"/>
        </w:tabs>
        <w:spacing w:before="0" w:beforeAutospacing="0" w:after="0" w:afterAutospacing="0"/>
        <w:rPr>
          <w:rFonts w:ascii="Courier New" w:eastAsiaTheme="minorHAnsi" w:hAnsi="Courier New" w:cs="Courier New"/>
          <w:lang w:eastAsia="en-US"/>
        </w:rPr>
      </w:pPr>
      <w:r>
        <w:rPr>
          <w:rFonts w:ascii="Courier New" w:hAnsi="Courier New" w:cs="Courier New"/>
        </w:rPr>
        <w:t>The following are extensions to ASA standard FORTRAN.</w:t>
      </w:r>
    </w:p>
    <w:p w14:paraId="62FBCEE9" w14:textId="77777777" w:rsidR="00274185" w:rsidRPr="00AC210D" w:rsidRDefault="00274185" w:rsidP="00274185">
      <w:pPr>
        <w:pStyle w:val="NormalWeb"/>
        <w:numPr>
          <w:ilvl w:val="1"/>
          <w:numId w:val="44"/>
        </w:numPr>
        <w:tabs>
          <w:tab w:val="left" w:pos="993"/>
        </w:tabs>
        <w:spacing w:before="0" w:beforeAutospacing="0" w:after="0" w:afterAutospacing="0"/>
        <w:rPr>
          <w:rFonts w:ascii="Courier New" w:eastAsiaTheme="minorHAnsi" w:hAnsi="Courier New" w:cs="Courier New"/>
          <w:lang w:eastAsia="en-US"/>
        </w:rPr>
      </w:pPr>
      <w:r>
        <w:rPr>
          <w:rFonts w:ascii="Courier New" w:hAnsi="Courier New" w:cs="Courier New"/>
        </w:rPr>
        <w:t>Optionally, free format may be used for program and data</w:t>
      </w:r>
    </w:p>
    <w:p w14:paraId="713DA665" w14:textId="77777777" w:rsidR="00274185" w:rsidRPr="00AC210D" w:rsidRDefault="00274185" w:rsidP="00274185">
      <w:pPr>
        <w:pStyle w:val="NormalWeb"/>
        <w:numPr>
          <w:ilvl w:val="1"/>
          <w:numId w:val="44"/>
        </w:numPr>
        <w:tabs>
          <w:tab w:val="left" w:pos="993"/>
        </w:tabs>
        <w:spacing w:before="0" w:beforeAutospacing="0" w:after="0" w:afterAutospacing="0"/>
        <w:rPr>
          <w:rFonts w:ascii="Courier New" w:eastAsiaTheme="minorHAnsi" w:hAnsi="Courier New" w:cs="Courier New"/>
          <w:lang w:eastAsia="en-US"/>
        </w:rPr>
      </w:pPr>
      <w:r>
        <w:rPr>
          <w:rFonts w:ascii="Courier New" w:hAnsi="Courier New" w:cs="Courier New"/>
        </w:rPr>
        <w:t>Facilities for in-line machine code</w:t>
      </w:r>
    </w:p>
    <w:p w14:paraId="65256427" w14:textId="77777777" w:rsidR="00274185" w:rsidRPr="00AC210D" w:rsidRDefault="00274185" w:rsidP="00274185">
      <w:pPr>
        <w:pStyle w:val="NormalWeb"/>
        <w:numPr>
          <w:ilvl w:val="1"/>
          <w:numId w:val="44"/>
        </w:numPr>
        <w:tabs>
          <w:tab w:val="left" w:pos="993"/>
        </w:tabs>
        <w:spacing w:before="0" w:beforeAutospacing="0" w:after="0" w:afterAutospacing="0"/>
        <w:rPr>
          <w:rFonts w:ascii="Courier New" w:eastAsiaTheme="minorHAnsi" w:hAnsi="Courier New" w:cs="Courier New"/>
          <w:lang w:eastAsia="en-US"/>
        </w:rPr>
      </w:pPr>
      <w:r>
        <w:rPr>
          <w:rFonts w:ascii="Courier New" w:hAnsi="Courier New" w:cs="Courier New"/>
        </w:rPr>
        <w:t>Some relaxation of ASA standard rules on the mixing of arithmetic modes</w:t>
      </w:r>
    </w:p>
    <w:p w14:paraId="668028EC" w14:textId="77777777" w:rsidR="00274185" w:rsidRPr="009E649A" w:rsidRDefault="00274185" w:rsidP="00274185">
      <w:pPr>
        <w:pStyle w:val="NormalWeb"/>
        <w:numPr>
          <w:ilvl w:val="1"/>
          <w:numId w:val="44"/>
        </w:numPr>
        <w:tabs>
          <w:tab w:val="left" w:pos="993"/>
        </w:tabs>
        <w:spacing w:before="0" w:beforeAutospacing="0" w:after="0" w:afterAutospacing="0"/>
        <w:rPr>
          <w:rFonts w:ascii="Courier New" w:hAnsi="Courier New" w:cs="Courier New"/>
        </w:rPr>
      </w:pPr>
      <w:r>
        <w:rPr>
          <w:rFonts w:ascii="Courier New" w:hAnsi="Courier New" w:cs="Courier New"/>
        </w:rPr>
        <w:t>Option of packed integer arrays</w:t>
      </w:r>
    </w:p>
    <w:p w14:paraId="5DAED022" w14:textId="77777777" w:rsidR="00274185" w:rsidRPr="00AC210D" w:rsidRDefault="00274185" w:rsidP="00274185">
      <w:pPr>
        <w:pStyle w:val="NormalWeb"/>
        <w:numPr>
          <w:ilvl w:val="0"/>
          <w:numId w:val="43"/>
        </w:numPr>
        <w:tabs>
          <w:tab w:val="left" w:pos="993"/>
        </w:tabs>
        <w:spacing w:before="0" w:beforeAutospacing="0" w:after="0" w:afterAutospacing="0"/>
        <w:rPr>
          <w:rFonts w:ascii="Courier New" w:eastAsiaTheme="minorHAnsi" w:hAnsi="Courier New" w:cs="Courier New"/>
          <w:lang w:eastAsia="en-US"/>
        </w:rPr>
      </w:pPr>
      <w:r>
        <w:rPr>
          <w:rFonts w:ascii="Courier New" w:hAnsi="Courier New" w:cs="Courier New"/>
        </w:rPr>
        <w:t>The following are restrictions present in 905 FORTRAN that are not present in ASA FORTRAN.</w:t>
      </w:r>
    </w:p>
    <w:p w14:paraId="16737F7F" w14:textId="77777777" w:rsidR="00274185" w:rsidRPr="009E649A" w:rsidRDefault="00274185" w:rsidP="00274185">
      <w:pPr>
        <w:pStyle w:val="NormalWeb"/>
        <w:numPr>
          <w:ilvl w:val="1"/>
          <w:numId w:val="44"/>
        </w:numPr>
        <w:tabs>
          <w:tab w:val="left" w:pos="993"/>
        </w:tabs>
        <w:spacing w:before="0" w:beforeAutospacing="0" w:after="0" w:afterAutospacing="0"/>
        <w:rPr>
          <w:rFonts w:ascii="Courier New" w:hAnsi="Courier New" w:cs="Courier New"/>
        </w:rPr>
      </w:pPr>
      <w:r>
        <w:rPr>
          <w:rFonts w:ascii="Courier New" w:hAnsi="Courier New" w:cs="Courier New"/>
        </w:rPr>
        <w:t>Restrictions on the sequence of statements within a subprogram.  The statements which make up a program unit must appear in the following sequence</w:t>
      </w:r>
    </w:p>
    <w:p w14:paraId="67EEE820" w14:textId="77777777" w:rsidR="00274185" w:rsidRPr="009E649A" w:rsidRDefault="00274185" w:rsidP="00274185">
      <w:pPr>
        <w:pStyle w:val="NormalWeb"/>
        <w:numPr>
          <w:ilvl w:val="2"/>
          <w:numId w:val="44"/>
        </w:numPr>
        <w:tabs>
          <w:tab w:val="left" w:pos="993"/>
        </w:tabs>
        <w:spacing w:before="0" w:beforeAutospacing="0" w:after="0" w:afterAutospacing="0"/>
        <w:rPr>
          <w:rFonts w:ascii="Courier New" w:hAnsi="Courier New" w:cs="Courier New"/>
        </w:rPr>
      </w:pPr>
      <w:r>
        <w:rPr>
          <w:rFonts w:ascii="Courier New" w:hAnsi="Courier New" w:cs="Courier New"/>
        </w:rPr>
        <w:t>SUBROUTINE or FUNCTION (except in a main program)</w:t>
      </w:r>
    </w:p>
    <w:p w14:paraId="534C0E48" w14:textId="77777777" w:rsidR="00274185" w:rsidRPr="009E649A" w:rsidRDefault="00274185" w:rsidP="00274185">
      <w:pPr>
        <w:pStyle w:val="NormalWeb"/>
        <w:numPr>
          <w:ilvl w:val="2"/>
          <w:numId w:val="44"/>
        </w:numPr>
        <w:tabs>
          <w:tab w:val="left" w:pos="993"/>
        </w:tabs>
        <w:spacing w:before="0" w:beforeAutospacing="0" w:after="0" w:afterAutospacing="0"/>
        <w:rPr>
          <w:rFonts w:ascii="Courier New" w:hAnsi="Courier New" w:cs="Courier New"/>
        </w:rPr>
      </w:pPr>
      <w:r>
        <w:rPr>
          <w:rFonts w:ascii="Courier New" w:hAnsi="Courier New" w:cs="Courier New"/>
        </w:rPr>
        <w:t>Specification statements</w:t>
      </w:r>
    </w:p>
    <w:p w14:paraId="27CCC742" w14:textId="77777777" w:rsidR="00274185" w:rsidRPr="009E649A" w:rsidRDefault="00274185" w:rsidP="00274185">
      <w:pPr>
        <w:pStyle w:val="NormalWeb"/>
        <w:numPr>
          <w:ilvl w:val="2"/>
          <w:numId w:val="44"/>
        </w:numPr>
        <w:tabs>
          <w:tab w:val="left" w:pos="993"/>
        </w:tabs>
        <w:spacing w:before="0" w:beforeAutospacing="0" w:after="0" w:afterAutospacing="0"/>
        <w:rPr>
          <w:rFonts w:ascii="Courier New" w:hAnsi="Courier New" w:cs="Courier New"/>
        </w:rPr>
      </w:pPr>
      <w:r>
        <w:rPr>
          <w:rFonts w:ascii="Courier New" w:hAnsi="Courier New" w:cs="Courier New"/>
        </w:rPr>
        <w:t>DATA statements</w:t>
      </w:r>
    </w:p>
    <w:p w14:paraId="7605066A" w14:textId="77777777" w:rsidR="00274185" w:rsidRPr="009E649A" w:rsidRDefault="00274185" w:rsidP="00274185">
      <w:pPr>
        <w:pStyle w:val="NormalWeb"/>
        <w:numPr>
          <w:ilvl w:val="2"/>
          <w:numId w:val="44"/>
        </w:numPr>
        <w:tabs>
          <w:tab w:val="left" w:pos="993"/>
        </w:tabs>
        <w:spacing w:before="0" w:beforeAutospacing="0" w:after="0" w:afterAutospacing="0"/>
        <w:rPr>
          <w:rFonts w:ascii="Courier New" w:hAnsi="Courier New" w:cs="Courier New"/>
        </w:rPr>
      </w:pPr>
      <w:r>
        <w:rPr>
          <w:rFonts w:ascii="Courier New" w:hAnsi="Courier New" w:cs="Courier New"/>
        </w:rPr>
        <w:t>Statement function definitions</w:t>
      </w:r>
    </w:p>
    <w:p w14:paraId="39D40FBD" w14:textId="77777777" w:rsidR="00274185" w:rsidRPr="009E649A" w:rsidRDefault="00274185" w:rsidP="00274185">
      <w:pPr>
        <w:pStyle w:val="NormalWeb"/>
        <w:numPr>
          <w:ilvl w:val="2"/>
          <w:numId w:val="44"/>
        </w:numPr>
        <w:tabs>
          <w:tab w:val="left" w:pos="993"/>
        </w:tabs>
        <w:spacing w:before="0" w:beforeAutospacing="0" w:after="0" w:afterAutospacing="0"/>
        <w:rPr>
          <w:rFonts w:ascii="Courier New" w:hAnsi="Courier New" w:cs="Courier New"/>
        </w:rPr>
      </w:pPr>
      <w:r>
        <w:rPr>
          <w:rFonts w:ascii="Courier New" w:hAnsi="Courier New" w:cs="Courier New"/>
        </w:rPr>
        <w:t>Executable statements, FORMAT statements and in-line machine code intermixed (in any order)</w:t>
      </w:r>
    </w:p>
    <w:p w14:paraId="176C899F" w14:textId="77777777" w:rsidR="00274185" w:rsidRPr="009E649A" w:rsidRDefault="00274185" w:rsidP="00274185">
      <w:pPr>
        <w:pStyle w:val="NormalWeb"/>
        <w:numPr>
          <w:ilvl w:val="2"/>
          <w:numId w:val="44"/>
        </w:numPr>
        <w:tabs>
          <w:tab w:val="left" w:pos="993"/>
        </w:tabs>
        <w:spacing w:before="0" w:beforeAutospacing="0" w:after="0" w:afterAutospacing="0"/>
        <w:rPr>
          <w:rFonts w:ascii="Courier New" w:hAnsi="Courier New" w:cs="Courier New"/>
        </w:rPr>
      </w:pPr>
      <w:r>
        <w:rPr>
          <w:rFonts w:ascii="Courier New" w:hAnsi="Courier New" w:cs="Courier New"/>
        </w:rPr>
        <w:t>END statement</w:t>
      </w:r>
    </w:p>
    <w:p w14:paraId="39E868F0" w14:textId="77777777" w:rsidR="00274185" w:rsidRPr="009E649A" w:rsidRDefault="00274185" w:rsidP="00274185">
      <w:pPr>
        <w:pStyle w:val="NormalWeb"/>
        <w:numPr>
          <w:ilvl w:val="1"/>
          <w:numId w:val="44"/>
        </w:numPr>
        <w:tabs>
          <w:tab w:val="left" w:pos="993"/>
        </w:tabs>
        <w:spacing w:before="0" w:beforeAutospacing="0" w:after="0" w:afterAutospacing="0"/>
        <w:rPr>
          <w:rFonts w:ascii="Courier New" w:hAnsi="Courier New" w:cs="Courier New"/>
        </w:rPr>
      </w:pPr>
      <w:r>
        <w:rPr>
          <w:rFonts w:ascii="Courier New" w:hAnsi="Courier New" w:cs="Courier New"/>
        </w:rPr>
        <w:lastRenderedPageBreak/>
        <w:t xml:space="preserve">Restrictions on the sequence of items </w:t>
      </w:r>
      <w:proofErr w:type="gramStart"/>
      <w:r>
        <w:rPr>
          <w:rFonts w:ascii="Courier New" w:hAnsi="Courier New" w:cs="Courier New"/>
        </w:rPr>
        <w:t>within an EQUIVALENCE group</w:t>
      </w:r>
      <w:proofErr w:type="gramEnd"/>
      <w:r>
        <w:rPr>
          <w:rFonts w:ascii="Courier New" w:hAnsi="Courier New" w:cs="Courier New"/>
        </w:rPr>
        <w:t xml:space="preserve"> (set of parenthesized items in an EQUIVALENCE statement).</w:t>
      </w:r>
    </w:p>
    <w:p w14:paraId="240E804D" w14:textId="77777777" w:rsidR="00274185" w:rsidRPr="009E649A" w:rsidRDefault="00274185" w:rsidP="00274185">
      <w:pPr>
        <w:pStyle w:val="NormalWeb"/>
        <w:numPr>
          <w:ilvl w:val="2"/>
          <w:numId w:val="44"/>
        </w:numPr>
        <w:tabs>
          <w:tab w:val="left" w:pos="993"/>
        </w:tabs>
        <w:spacing w:before="0" w:beforeAutospacing="0" w:after="0" w:afterAutospacing="0"/>
        <w:rPr>
          <w:rFonts w:ascii="Courier New" w:hAnsi="Courier New" w:cs="Courier New"/>
        </w:rPr>
      </w:pPr>
      <w:r>
        <w:rPr>
          <w:rFonts w:ascii="Courier New" w:hAnsi="Courier New" w:cs="Courier New"/>
        </w:rPr>
        <w:t>If a group of equivalence items includes an item that is also in COMMON, that item must appear first in the equivalence group.</w:t>
      </w:r>
    </w:p>
    <w:p w14:paraId="5B5CDDE4" w14:textId="77777777" w:rsidR="00274185" w:rsidRPr="009E649A" w:rsidRDefault="00274185" w:rsidP="00274185">
      <w:pPr>
        <w:pStyle w:val="NormalWeb"/>
        <w:numPr>
          <w:ilvl w:val="2"/>
          <w:numId w:val="44"/>
        </w:numPr>
        <w:tabs>
          <w:tab w:val="left" w:pos="993"/>
        </w:tabs>
        <w:spacing w:before="0" w:beforeAutospacing="0" w:after="0" w:afterAutospacing="0"/>
        <w:rPr>
          <w:rFonts w:ascii="Courier New" w:hAnsi="Courier New" w:cs="Courier New"/>
        </w:rPr>
      </w:pPr>
      <w:r>
        <w:rPr>
          <w:rFonts w:ascii="Courier New" w:hAnsi="Courier New" w:cs="Courier New"/>
        </w:rPr>
        <w:t>If the same name appears in more than one group, that name must appear at the beginning of the second and any subsequent group in which it occurs</w:t>
      </w:r>
    </w:p>
    <w:p w14:paraId="14B95E74" w14:textId="77777777" w:rsidR="00274185" w:rsidRPr="009E649A" w:rsidRDefault="00274185" w:rsidP="00274185">
      <w:pPr>
        <w:pStyle w:val="NormalWeb"/>
        <w:numPr>
          <w:ilvl w:val="1"/>
          <w:numId w:val="44"/>
        </w:numPr>
        <w:tabs>
          <w:tab w:val="left" w:pos="993"/>
        </w:tabs>
        <w:spacing w:before="0" w:beforeAutospacing="0" w:after="0" w:afterAutospacing="0"/>
        <w:rPr>
          <w:rFonts w:ascii="Courier New" w:hAnsi="Courier New" w:cs="Courier New"/>
        </w:rPr>
      </w:pPr>
      <w:r>
        <w:rPr>
          <w:rFonts w:ascii="Courier New" w:hAnsi="Courier New" w:cs="Courier New"/>
        </w:rPr>
        <w:t>Restrictions on names.</w:t>
      </w:r>
    </w:p>
    <w:p w14:paraId="26694DD3" w14:textId="77777777" w:rsidR="00274185" w:rsidRDefault="00274185" w:rsidP="00274185">
      <w:pPr>
        <w:pStyle w:val="NormalWeb"/>
        <w:numPr>
          <w:ilvl w:val="2"/>
          <w:numId w:val="44"/>
        </w:numPr>
        <w:tabs>
          <w:tab w:val="left" w:pos="993"/>
        </w:tabs>
        <w:spacing w:before="0" w:beforeAutospacing="0" w:after="0" w:afterAutospacing="0"/>
        <w:rPr>
          <w:rFonts w:ascii="Courier New" w:hAnsi="Courier New" w:cs="Courier New"/>
        </w:rPr>
      </w:pPr>
      <w:r>
        <w:rPr>
          <w:rFonts w:ascii="Courier New" w:hAnsi="Courier New" w:cs="Courier New"/>
        </w:rPr>
        <w:t xml:space="preserve">The name of a COMMON block must not be the name of a FUNCTION statement.  </w:t>
      </w:r>
    </w:p>
    <w:p w14:paraId="30DB6EA5" w14:textId="77777777" w:rsidR="00274185" w:rsidRPr="009E649A" w:rsidRDefault="00274185" w:rsidP="00274185">
      <w:pPr>
        <w:pStyle w:val="NormalWeb"/>
        <w:numPr>
          <w:ilvl w:val="2"/>
          <w:numId w:val="44"/>
        </w:numPr>
        <w:tabs>
          <w:tab w:val="left" w:pos="993"/>
        </w:tabs>
        <w:spacing w:before="0" w:beforeAutospacing="0" w:after="0" w:afterAutospacing="0"/>
        <w:rPr>
          <w:rFonts w:ascii="Courier New" w:hAnsi="Courier New" w:cs="Courier New"/>
        </w:rPr>
      </w:pPr>
      <w:r>
        <w:rPr>
          <w:rFonts w:ascii="Courier New" w:hAnsi="Courier New" w:cs="Courier New"/>
        </w:rPr>
        <w:t xml:space="preserve">Names beginning with the letter Q must be of the form </w:t>
      </w:r>
      <w:proofErr w:type="spellStart"/>
      <w:r>
        <w:rPr>
          <w:rFonts w:ascii="Courier New" w:hAnsi="Courier New" w:cs="Courier New"/>
        </w:rPr>
        <w:t>QUnnnn</w:t>
      </w:r>
      <w:proofErr w:type="spellEnd"/>
      <w:r>
        <w:rPr>
          <w:rFonts w:ascii="Courier New" w:hAnsi="Courier New" w:cs="Courier New"/>
        </w:rPr>
        <w:t>, unless defined in a standard software manual.</w:t>
      </w:r>
    </w:p>
    <w:p w14:paraId="6D30855B" w14:textId="77777777" w:rsidR="00274185" w:rsidRPr="009E649A" w:rsidRDefault="00274185" w:rsidP="00274185">
      <w:pPr>
        <w:pStyle w:val="NormalWeb"/>
        <w:numPr>
          <w:ilvl w:val="1"/>
          <w:numId w:val="44"/>
        </w:numPr>
        <w:tabs>
          <w:tab w:val="left" w:pos="993"/>
        </w:tabs>
        <w:spacing w:before="0" w:beforeAutospacing="0" w:after="0" w:afterAutospacing="0"/>
        <w:rPr>
          <w:rFonts w:ascii="Courier New" w:hAnsi="Courier New" w:cs="Courier New"/>
        </w:rPr>
      </w:pPr>
      <w:r>
        <w:rPr>
          <w:rFonts w:ascii="Courier New" w:hAnsi="Courier New" w:cs="Courier New"/>
        </w:rPr>
        <w:t>Printing of formatted records.</w:t>
      </w:r>
    </w:p>
    <w:p w14:paraId="7978F6F5" w14:textId="77777777" w:rsidR="00274185" w:rsidRPr="009E649A" w:rsidRDefault="00274185" w:rsidP="00274185">
      <w:pPr>
        <w:pStyle w:val="NormalWeb"/>
        <w:numPr>
          <w:ilvl w:val="2"/>
          <w:numId w:val="44"/>
        </w:numPr>
        <w:tabs>
          <w:tab w:val="left" w:pos="993"/>
        </w:tabs>
        <w:spacing w:before="0" w:beforeAutospacing="0" w:after="0" w:afterAutospacing="0"/>
        <w:rPr>
          <w:rFonts w:ascii="Courier New" w:eastAsiaTheme="minorHAnsi" w:hAnsi="Courier New" w:cs="Courier New"/>
          <w:lang w:eastAsia="en-US"/>
        </w:rPr>
      </w:pPr>
      <w:r>
        <w:rPr>
          <w:rFonts w:ascii="Courier New" w:hAnsi="Courier New" w:cs="Courier New"/>
        </w:rPr>
        <w:t>Standard FORTRAN specifies that the first character of a formatted record is not printed, but used for vertical format control.  905 FORTRAN prints this character.</w:t>
      </w:r>
    </w:p>
    <w:p w14:paraId="30A6FB6F" w14:textId="77777777" w:rsidR="00274185" w:rsidRDefault="00274185" w:rsidP="00274185">
      <w:pPr>
        <w:pStyle w:val="NormalWeb"/>
        <w:numPr>
          <w:ilvl w:val="1"/>
          <w:numId w:val="44"/>
        </w:numPr>
        <w:tabs>
          <w:tab w:val="left" w:pos="993"/>
        </w:tabs>
        <w:spacing w:before="0" w:beforeAutospacing="0" w:after="0" w:afterAutospacing="0"/>
        <w:rPr>
          <w:rFonts w:ascii="Courier New" w:hAnsi="Courier New" w:cs="Courier New"/>
        </w:rPr>
      </w:pPr>
      <w:r>
        <w:rPr>
          <w:rFonts w:ascii="Courier New" w:hAnsi="Courier New" w:cs="Courier New"/>
        </w:rPr>
        <w:t>No BLOCK DATA subprograms are permitted in 905 FORTRAN.</w:t>
      </w:r>
    </w:p>
    <w:p w14:paraId="1108907E" w14:textId="77777777" w:rsidR="00274185" w:rsidRDefault="00274185" w:rsidP="00274185">
      <w:pPr>
        <w:pStyle w:val="NormalWeb"/>
        <w:numPr>
          <w:ilvl w:val="0"/>
          <w:numId w:val="43"/>
        </w:numPr>
        <w:tabs>
          <w:tab w:val="left" w:pos="993"/>
        </w:tabs>
        <w:spacing w:before="0" w:beforeAutospacing="0" w:after="0" w:afterAutospacing="0"/>
        <w:rPr>
          <w:rFonts w:ascii="Courier New" w:hAnsi="Courier New" w:cs="Courier New"/>
        </w:rPr>
      </w:pPr>
      <w:r>
        <w:rPr>
          <w:rFonts w:ascii="Courier New" w:hAnsi="Courier New" w:cs="Courier New"/>
        </w:rPr>
        <w:t>Compatibility between different FORTRAN implementations.</w:t>
      </w:r>
    </w:p>
    <w:p w14:paraId="109BE9F9" w14:textId="77777777" w:rsidR="00274185" w:rsidRDefault="00274185" w:rsidP="00274185">
      <w:pPr>
        <w:pStyle w:val="NormalWeb"/>
        <w:numPr>
          <w:ilvl w:val="0"/>
          <w:numId w:val="45"/>
        </w:numPr>
        <w:tabs>
          <w:tab w:val="left" w:pos="993"/>
        </w:tabs>
        <w:spacing w:before="0" w:beforeAutospacing="0" w:after="0" w:afterAutospacing="0"/>
        <w:rPr>
          <w:rFonts w:ascii="Courier New" w:hAnsi="Courier New" w:cs="Courier New"/>
        </w:rPr>
      </w:pPr>
      <w:r>
        <w:rPr>
          <w:rFonts w:ascii="Courier New" w:hAnsi="Courier New" w:cs="Courier New"/>
        </w:rPr>
        <w:t xml:space="preserve">The use of 'A' format often causes compatibility problems. 905 FORTRAN makes it possible to store up to 3 characters per </w:t>
      </w:r>
      <w:proofErr w:type="gramStart"/>
      <w:r>
        <w:rPr>
          <w:rFonts w:ascii="Courier New" w:hAnsi="Courier New" w:cs="Courier New"/>
        </w:rPr>
        <w:t>18 bit</w:t>
      </w:r>
      <w:proofErr w:type="gramEnd"/>
      <w:r>
        <w:rPr>
          <w:rFonts w:ascii="Courier New" w:hAnsi="Courier New" w:cs="Courier New"/>
        </w:rPr>
        <w:t xml:space="preserve"> word for each A format </w:t>
      </w:r>
      <w:proofErr w:type="spellStart"/>
      <w:r>
        <w:rPr>
          <w:rFonts w:ascii="Courier New" w:hAnsi="Courier New" w:cs="Courier New"/>
        </w:rPr>
        <w:t>specifier</w:t>
      </w:r>
      <w:proofErr w:type="spellEnd"/>
      <w:r>
        <w:rPr>
          <w:rFonts w:ascii="Courier New" w:hAnsi="Courier New" w:cs="Courier New"/>
        </w:rPr>
        <w:t xml:space="preserve">.  </w:t>
      </w:r>
    </w:p>
    <w:p w14:paraId="486BB1C6" w14:textId="77777777" w:rsidR="00274185" w:rsidRDefault="00274185" w:rsidP="00274185">
      <w:pPr>
        <w:pStyle w:val="NormalWeb"/>
        <w:numPr>
          <w:ilvl w:val="0"/>
          <w:numId w:val="45"/>
        </w:numPr>
        <w:tabs>
          <w:tab w:val="left" w:pos="993"/>
        </w:tabs>
        <w:spacing w:before="0" w:beforeAutospacing="0" w:after="0" w:afterAutospacing="0"/>
        <w:rPr>
          <w:rFonts w:ascii="Courier New" w:hAnsi="Courier New" w:cs="Courier New"/>
        </w:rPr>
      </w:pPr>
      <w:proofErr w:type="gramStart"/>
      <w:r>
        <w:rPr>
          <w:rFonts w:ascii="Courier New" w:hAnsi="Courier New" w:cs="Courier New"/>
        </w:rPr>
        <w:t>Problems can often be overcome by only using one character per storage unit and avoiding arithmetic operations or tests on the stored characters</w:t>
      </w:r>
      <w:proofErr w:type="gramEnd"/>
      <w:r>
        <w:rPr>
          <w:rFonts w:ascii="Courier New" w:hAnsi="Courier New" w:cs="Courier New"/>
        </w:rPr>
        <w:t>.</w:t>
      </w:r>
    </w:p>
    <w:p w14:paraId="668FDB3C"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37DA72A0"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526C3832"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1CB4A85D" w14:textId="77777777" w:rsidR="00274185" w:rsidRDefault="00274185" w:rsidP="00274185">
      <w:pPr>
        <w:pStyle w:val="NormalWeb"/>
        <w:tabs>
          <w:tab w:val="left" w:pos="993"/>
        </w:tabs>
        <w:spacing w:before="0" w:beforeAutospacing="0" w:after="0" w:afterAutospacing="0"/>
        <w:rPr>
          <w:rFonts w:ascii="Courier New" w:hAnsi="Courier New" w:cs="Courier New"/>
        </w:rPr>
      </w:pPr>
      <w:proofErr w:type="gramStart"/>
      <w:r>
        <w:rPr>
          <w:rFonts w:ascii="Courier New" w:hAnsi="Courier New" w:cs="Courier New"/>
          <w:u w:val="single"/>
        </w:rPr>
        <w:t>Free and fixed format.</w:t>
      </w:r>
      <w:proofErr w:type="gramEnd"/>
    </w:p>
    <w:p w14:paraId="59ABB53A"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2B5449D0"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5BA07EF0"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Fixed format programs must be laid out as if punched on cards using blanks to ensure items such as labels, continuation markers and statement start in appropriate columns as required by the standard.</w:t>
      </w:r>
    </w:p>
    <w:p w14:paraId="373296E1"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2AD2F97A"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Fixed format is assumed initially, but if the first character or the first line of a program unit is a character [, the rest of the line is taken as comment and the remainder of the program is input in free format.</w:t>
      </w:r>
    </w:p>
    <w:p w14:paraId="7AB97896"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38540655"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 xml:space="preserve">In free format </w:t>
      </w:r>
    </w:p>
    <w:p w14:paraId="0A83BDD4" w14:textId="77777777" w:rsidR="00274185" w:rsidRDefault="00274185" w:rsidP="00274185">
      <w:pPr>
        <w:pStyle w:val="NormalWeb"/>
        <w:numPr>
          <w:ilvl w:val="0"/>
          <w:numId w:val="50"/>
        </w:numPr>
        <w:tabs>
          <w:tab w:val="left" w:pos="993"/>
        </w:tabs>
        <w:spacing w:before="0" w:beforeAutospacing="0" w:after="0" w:afterAutospacing="0"/>
        <w:rPr>
          <w:rFonts w:ascii="Courier New" w:hAnsi="Courier New" w:cs="Courier New"/>
        </w:rPr>
      </w:pPr>
      <w:proofErr w:type="gramStart"/>
      <w:r>
        <w:rPr>
          <w:rFonts w:ascii="Courier New" w:hAnsi="Courier New" w:cs="Courier New"/>
        </w:rPr>
        <w:lastRenderedPageBreak/>
        <w:t>comment</w:t>
      </w:r>
      <w:proofErr w:type="gramEnd"/>
      <w:r>
        <w:rPr>
          <w:rFonts w:ascii="Courier New" w:hAnsi="Courier New" w:cs="Courier New"/>
        </w:rPr>
        <w:t xml:space="preserve"> lines are indicated by the symbol [ followed by two or more blanks</w:t>
      </w:r>
    </w:p>
    <w:p w14:paraId="7B162469" w14:textId="77777777" w:rsidR="00274185" w:rsidRDefault="00274185" w:rsidP="00274185">
      <w:pPr>
        <w:pStyle w:val="NormalWeb"/>
        <w:numPr>
          <w:ilvl w:val="0"/>
          <w:numId w:val="50"/>
        </w:numPr>
        <w:tabs>
          <w:tab w:val="left" w:pos="993"/>
        </w:tabs>
        <w:spacing w:before="0" w:beforeAutospacing="0" w:after="0" w:afterAutospacing="0"/>
        <w:rPr>
          <w:rFonts w:ascii="Courier New" w:hAnsi="Courier New" w:cs="Courier New"/>
        </w:rPr>
      </w:pPr>
      <w:proofErr w:type="gramStart"/>
      <w:r>
        <w:rPr>
          <w:rFonts w:ascii="Courier New" w:hAnsi="Courier New" w:cs="Courier New"/>
        </w:rPr>
        <w:t>continuation</w:t>
      </w:r>
      <w:proofErr w:type="gramEnd"/>
      <w:r>
        <w:rPr>
          <w:rFonts w:ascii="Courier New" w:hAnsi="Courier New" w:cs="Courier New"/>
        </w:rPr>
        <w:t xml:space="preserve"> lines by the symbol $ followed by two or more blanks</w:t>
      </w:r>
    </w:p>
    <w:p w14:paraId="1B7FCB67" w14:textId="77777777" w:rsidR="00274185" w:rsidRDefault="00274185" w:rsidP="00274185">
      <w:pPr>
        <w:pStyle w:val="NormalWeb"/>
        <w:numPr>
          <w:ilvl w:val="0"/>
          <w:numId w:val="50"/>
        </w:numPr>
        <w:tabs>
          <w:tab w:val="left" w:pos="993"/>
        </w:tabs>
        <w:spacing w:before="0" w:beforeAutospacing="0" w:after="0" w:afterAutospacing="0"/>
        <w:rPr>
          <w:rFonts w:ascii="Courier New" w:hAnsi="Courier New" w:cs="Courier New"/>
        </w:rPr>
      </w:pPr>
      <w:proofErr w:type="gramStart"/>
      <w:r>
        <w:rPr>
          <w:rFonts w:ascii="Courier New" w:hAnsi="Courier New" w:cs="Courier New"/>
        </w:rPr>
        <w:t>two</w:t>
      </w:r>
      <w:proofErr w:type="gramEnd"/>
      <w:r>
        <w:rPr>
          <w:rFonts w:ascii="Courier New" w:hAnsi="Courier New" w:cs="Courier New"/>
        </w:rPr>
        <w:t xml:space="preserve"> or more spaces should follow every statement number</w:t>
      </w:r>
    </w:p>
    <w:p w14:paraId="10AB009E" w14:textId="77777777" w:rsidR="00274185" w:rsidRDefault="00274185" w:rsidP="00274185">
      <w:pPr>
        <w:pStyle w:val="NormalWeb"/>
        <w:numPr>
          <w:ilvl w:val="0"/>
          <w:numId w:val="50"/>
        </w:numPr>
        <w:tabs>
          <w:tab w:val="left" w:pos="993"/>
        </w:tabs>
        <w:spacing w:before="0" w:beforeAutospacing="0" w:after="0" w:afterAutospacing="0"/>
        <w:rPr>
          <w:rFonts w:ascii="Courier New" w:hAnsi="Courier New" w:cs="Courier New"/>
        </w:rPr>
      </w:pPr>
      <w:proofErr w:type="gramStart"/>
      <w:r>
        <w:rPr>
          <w:rFonts w:ascii="Courier New" w:hAnsi="Courier New" w:cs="Courier New"/>
        </w:rPr>
        <w:t>unnumbered</w:t>
      </w:r>
      <w:proofErr w:type="gramEnd"/>
      <w:r>
        <w:rPr>
          <w:rFonts w:ascii="Courier New" w:hAnsi="Courier New" w:cs="Courier New"/>
        </w:rPr>
        <w:t xml:space="preserve"> statements may be input without any spaces before the first character of the statement.</w:t>
      </w:r>
    </w:p>
    <w:p w14:paraId="0B436AD8"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346691D9"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5DF60035" w14:textId="77777777" w:rsidR="00274185" w:rsidRPr="00B711E1" w:rsidRDefault="00274185" w:rsidP="00274185">
      <w:pPr>
        <w:pStyle w:val="NormalWeb"/>
        <w:tabs>
          <w:tab w:val="left" w:pos="993"/>
        </w:tabs>
        <w:spacing w:before="0" w:beforeAutospacing="0" w:after="0" w:afterAutospacing="0"/>
        <w:rPr>
          <w:rFonts w:ascii="Courier New" w:hAnsi="Courier New" w:cs="Courier New"/>
        </w:rPr>
      </w:pPr>
    </w:p>
    <w:p w14:paraId="4172CAF1"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r>
        <w:rPr>
          <w:rFonts w:ascii="Courier New" w:hAnsi="Courier New" w:cs="Courier New"/>
          <w:u w:val="single"/>
        </w:rPr>
        <w:t>Efficiency considerations.</w:t>
      </w:r>
    </w:p>
    <w:p w14:paraId="6BE069A6"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1B41E6F0"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4A4552BD"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Use of the packed arrays option will reduce the space required for holding such arrays, but this is in violation with the ASA standard.</w:t>
      </w:r>
    </w:p>
    <w:p w14:paraId="6083F66C"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41917E4D"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Each subprogram carries some 20-30 instructions of overhead in both space and time; it is therefore inefficient to break programs up into a large number of small units.  On the other hand in an 8K store there is a limit to the size of program unit that can be handled by the loader, so some compromise is needed.</w:t>
      </w:r>
    </w:p>
    <w:p w14:paraId="05A72D7D"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7988BBE5"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Similar arguments apply to statement functions, which carry an overhead of 18-25 words.</w:t>
      </w:r>
    </w:p>
    <w:p w14:paraId="0D9D35D5"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6326E6BF"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 xml:space="preserve">Integer constants in real expressions are converted to </w:t>
      </w:r>
      <w:proofErr w:type="spellStart"/>
      <w:r>
        <w:rPr>
          <w:rFonts w:ascii="Courier New" w:hAnsi="Courier New" w:cs="Courier New"/>
        </w:rPr>
        <w:t>reals</w:t>
      </w:r>
      <w:proofErr w:type="spellEnd"/>
      <w:r>
        <w:rPr>
          <w:rFonts w:ascii="Courier New" w:hAnsi="Courier New" w:cs="Courier New"/>
        </w:rPr>
        <w:t xml:space="preserve"> at runtime, resulting in space and time overheads.</w:t>
      </w:r>
    </w:p>
    <w:p w14:paraId="666F1A55"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4F520CC3"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The assigned GOTO is faster than the computed GOTO.</w:t>
      </w:r>
    </w:p>
    <w:p w14:paraId="19C08589"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09CF9371"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Arrays made elements of named COMMON can be larger than 8192 words and straddle module boundaries, unlike those in blank COMMON or local to main and sub-programs.</w:t>
      </w:r>
    </w:p>
    <w:p w14:paraId="7B581224"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7CBCE2D7"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7557445E"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r>
        <w:rPr>
          <w:rFonts w:ascii="Courier New" w:hAnsi="Courier New" w:cs="Courier New"/>
          <w:u w:val="single"/>
        </w:rPr>
        <w:t>Input / output.</w:t>
      </w:r>
    </w:p>
    <w:p w14:paraId="2FE6CA80"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43F3702F"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6D239330" w14:textId="77777777" w:rsidR="00274185" w:rsidRDefault="00274185" w:rsidP="00274185">
      <w:pPr>
        <w:pStyle w:val="NormalWeb"/>
        <w:tabs>
          <w:tab w:val="left" w:pos="993"/>
        </w:tabs>
        <w:spacing w:before="0" w:beforeAutospacing="0" w:after="0" w:afterAutospacing="0"/>
        <w:rPr>
          <w:rFonts w:ascii="Courier New" w:hAnsi="Courier New" w:cs="Courier New"/>
        </w:rPr>
      </w:pPr>
      <w:r w:rsidRPr="009963DF">
        <w:rPr>
          <w:rFonts w:ascii="Courier New" w:hAnsi="Courier New" w:cs="Courier New"/>
        </w:rPr>
        <w:t xml:space="preserve">The standard run-time package for 905 </w:t>
      </w:r>
      <w:r>
        <w:rPr>
          <w:rFonts w:ascii="Courier New" w:hAnsi="Courier New" w:cs="Courier New"/>
        </w:rPr>
        <w:t>FORTRAN</w:t>
      </w:r>
      <w:r w:rsidRPr="009963DF">
        <w:rPr>
          <w:rFonts w:ascii="Courier New" w:hAnsi="Courier New" w:cs="Courier New"/>
        </w:rPr>
        <w:t xml:space="preserve"> </w:t>
      </w:r>
      <w:r>
        <w:rPr>
          <w:rFonts w:ascii="Courier New" w:hAnsi="Courier New" w:cs="Courier New"/>
        </w:rPr>
        <w:t xml:space="preserve">uses 1 as the device number for paper tape input and output, and 3 for the </w:t>
      </w:r>
      <w:proofErr w:type="spellStart"/>
      <w:r>
        <w:rPr>
          <w:rFonts w:ascii="Courier New" w:hAnsi="Courier New" w:cs="Courier New"/>
        </w:rPr>
        <w:t>teleprinter</w:t>
      </w:r>
      <w:proofErr w:type="spellEnd"/>
      <w:r>
        <w:rPr>
          <w:rFonts w:ascii="Courier New" w:hAnsi="Courier New" w:cs="Courier New"/>
        </w:rPr>
        <w:t>.</w:t>
      </w:r>
    </w:p>
    <w:p w14:paraId="08D289A8"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0FF7B731"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 xml:space="preserve">End of record </w:t>
      </w:r>
      <w:proofErr w:type="gramStart"/>
      <w:r>
        <w:rPr>
          <w:rFonts w:ascii="Courier New" w:hAnsi="Courier New" w:cs="Courier New"/>
        </w:rPr>
        <w:t>is considered to be represented</w:t>
      </w:r>
      <w:proofErr w:type="gramEnd"/>
      <w:r>
        <w:rPr>
          <w:rFonts w:ascii="Courier New" w:hAnsi="Courier New" w:cs="Courier New"/>
        </w:rPr>
        <w:t xml:space="preserve"> by a newline sequence.</w:t>
      </w:r>
    </w:p>
    <w:p w14:paraId="2D3B9F61"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635E1824"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2BD0F6FE"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r>
        <w:rPr>
          <w:rFonts w:ascii="Courier New" w:hAnsi="Courier New" w:cs="Courier New"/>
          <w:u w:val="single"/>
        </w:rPr>
        <w:lastRenderedPageBreak/>
        <w:t>Free format.</w:t>
      </w:r>
    </w:p>
    <w:p w14:paraId="0AA046EB"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41CD5447"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7D26F664"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A format list may consist of the single word FREE, which indicates free format for use on input.</w:t>
      </w:r>
    </w:p>
    <w:p w14:paraId="5AC748EC"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 xml:space="preserve">      </w:t>
      </w:r>
      <w:proofErr w:type="gramStart"/>
      <w:r>
        <w:rPr>
          <w:rFonts w:ascii="Courier New" w:hAnsi="Courier New" w:cs="Courier New"/>
        </w:rPr>
        <w:t>READ(</w:t>
      </w:r>
      <w:proofErr w:type="gramEnd"/>
      <w:r>
        <w:rPr>
          <w:rFonts w:ascii="Courier New" w:hAnsi="Courier New" w:cs="Courier New"/>
        </w:rPr>
        <w:t>1, 7) I, J, X, Z</w:t>
      </w:r>
    </w:p>
    <w:p w14:paraId="2A456379"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 xml:space="preserve">   </w:t>
      </w:r>
      <w:proofErr w:type="gramStart"/>
      <w:r>
        <w:rPr>
          <w:rFonts w:ascii="Courier New" w:hAnsi="Courier New" w:cs="Courier New"/>
        </w:rPr>
        <w:t>7  FORMAT</w:t>
      </w:r>
      <w:proofErr w:type="gramEnd"/>
      <w:r>
        <w:rPr>
          <w:rFonts w:ascii="Courier New" w:hAnsi="Courier New" w:cs="Courier New"/>
        </w:rPr>
        <w:t xml:space="preserve"> (FREE)</w:t>
      </w:r>
    </w:p>
    <w:p w14:paraId="4305D559" w14:textId="77777777" w:rsidR="00274185" w:rsidRDefault="00274185" w:rsidP="00274185">
      <w:pPr>
        <w:pStyle w:val="NormalWeb"/>
        <w:tabs>
          <w:tab w:val="left" w:pos="993"/>
        </w:tabs>
        <w:spacing w:before="0" w:beforeAutospacing="0" w:after="0" w:afterAutospacing="0"/>
        <w:rPr>
          <w:rFonts w:ascii="Courier New" w:hAnsi="Courier New" w:cs="Courier New"/>
        </w:rPr>
      </w:pPr>
      <w:proofErr w:type="gramStart"/>
      <w:r>
        <w:rPr>
          <w:rFonts w:ascii="Courier New" w:hAnsi="Courier New" w:cs="Courier New"/>
        </w:rPr>
        <w:t>will</w:t>
      </w:r>
      <w:proofErr w:type="gramEnd"/>
      <w:r>
        <w:rPr>
          <w:rFonts w:ascii="Courier New" w:hAnsi="Courier New" w:cs="Courier New"/>
        </w:rPr>
        <w:t xml:space="preserve"> cause four numbers to be read from the data type and assigned to I, J, X and Z with the correct value type.</w:t>
      </w:r>
    </w:p>
    <w:p w14:paraId="51D6A09B"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31DC3C04"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68F739E5"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r>
        <w:rPr>
          <w:rFonts w:ascii="Courier New" w:hAnsi="Courier New" w:cs="Courier New"/>
          <w:u w:val="single"/>
        </w:rPr>
        <w:t>Mixed mode arithmetic.</w:t>
      </w:r>
    </w:p>
    <w:p w14:paraId="6F74FB3A"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75D6D5A1"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4DCE818A" w14:textId="77777777" w:rsidR="00274185" w:rsidRDefault="00274185" w:rsidP="00274185">
      <w:pPr>
        <w:pStyle w:val="NormalWeb"/>
        <w:tabs>
          <w:tab w:val="left" w:pos="993"/>
        </w:tabs>
        <w:spacing w:before="0" w:beforeAutospacing="0" w:after="0" w:afterAutospacing="0"/>
        <w:rPr>
          <w:rFonts w:ascii="Courier New" w:hAnsi="Courier New" w:cs="Courier New"/>
        </w:rPr>
      </w:pPr>
      <w:r w:rsidRPr="001A3930">
        <w:rPr>
          <w:rFonts w:ascii="Courier New" w:hAnsi="Courier New" w:cs="Courier New"/>
        </w:rPr>
        <w:t xml:space="preserve">905 </w:t>
      </w:r>
      <w:r>
        <w:rPr>
          <w:rFonts w:ascii="Courier New" w:hAnsi="Courier New" w:cs="Courier New"/>
        </w:rPr>
        <w:t>FORTRAN</w:t>
      </w:r>
      <w:r w:rsidRPr="001A3930">
        <w:rPr>
          <w:rFonts w:ascii="Courier New" w:hAnsi="Courier New" w:cs="Courier New"/>
        </w:rPr>
        <w:t xml:space="preserve"> permits an integer element to be comb</w:t>
      </w:r>
      <w:r>
        <w:rPr>
          <w:rFonts w:ascii="Courier New" w:hAnsi="Courier New" w:cs="Courier New"/>
        </w:rPr>
        <w:t>i</w:t>
      </w:r>
      <w:r w:rsidRPr="001A3930">
        <w:rPr>
          <w:rFonts w:ascii="Courier New" w:hAnsi="Courier New" w:cs="Courier New"/>
        </w:rPr>
        <w:t>ned with a real or</w:t>
      </w:r>
      <w:r>
        <w:rPr>
          <w:rFonts w:ascii="Courier New" w:hAnsi="Courier New" w:cs="Courier New"/>
        </w:rPr>
        <w:t xml:space="preserve"> double precision element in </w:t>
      </w:r>
      <w:proofErr w:type="gramStart"/>
      <w:r>
        <w:rPr>
          <w:rFonts w:ascii="Courier New" w:hAnsi="Courier New" w:cs="Courier New"/>
        </w:rPr>
        <w:t xml:space="preserve">an </w:t>
      </w:r>
      <w:r w:rsidRPr="001A3930">
        <w:rPr>
          <w:rFonts w:ascii="Courier New" w:hAnsi="Courier New" w:cs="Courier New"/>
        </w:rPr>
        <w:t>add</w:t>
      </w:r>
      <w:proofErr w:type="gramEnd"/>
      <w:r w:rsidRPr="001A3930">
        <w:rPr>
          <w:rFonts w:ascii="Courier New" w:hAnsi="Courier New" w:cs="Courier New"/>
        </w:rPr>
        <w:t>, subtract. Multiply or divide operation.</w:t>
      </w:r>
    </w:p>
    <w:p w14:paraId="064C754F"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3E3D19F0"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4918D58B" w14:textId="77777777" w:rsidR="00274185" w:rsidRPr="005D5C11" w:rsidRDefault="00274185" w:rsidP="00274185">
      <w:pPr>
        <w:pStyle w:val="NormalWeb"/>
        <w:tabs>
          <w:tab w:val="left" w:pos="993"/>
        </w:tabs>
        <w:spacing w:before="0" w:beforeAutospacing="0" w:after="0" w:afterAutospacing="0"/>
        <w:rPr>
          <w:rFonts w:ascii="Courier New" w:hAnsi="Courier New" w:cs="Courier New"/>
          <w:u w:val="single"/>
        </w:rPr>
      </w:pPr>
      <w:proofErr w:type="gramStart"/>
      <w:r w:rsidRPr="005D5C11">
        <w:rPr>
          <w:rFonts w:ascii="Courier New" w:hAnsi="Courier New" w:cs="Courier New"/>
          <w:u w:val="single"/>
        </w:rPr>
        <w:t>'A' format specification on input.</w:t>
      </w:r>
      <w:proofErr w:type="gramEnd"/>
    </w:p>
    <w:p w14:paraId="58C508AA"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19EA536D"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4D8F4521"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 xml:space="preserve">A </w:t>
      </w:r>
      <w:proofErr w:type="spellStart"/>
      <w:r>
        <w:rPr>
          <w:rFonts w:ascii="Courier New" w:hAnsi="Courier New" w:cs="Courier New"/>
        </w:rPr>
        <w:t>A</w:t>
      </w:r>
      <w:proofErr w:type="spellEnd"/>
      <w:r>
        <w:rPr>
          <w:rFonts w:ascii="Courier New" w:hAnsi="Courier New" w:cs="Courier New"/>
        </w:rPr>
        <w:t xml:space="preserve"> descriptor will only transfer one word, and a word may only contain at the most three characters.  On input Aw with w&gt;3, the first w-3 characters are skipped and only the last 3 stored.  If w&lt;3, the right most w-3 characters appear as blanks (0).  On output, if w&gt;3, the first w-3 characters will be output as blanks.</w:t>
      </w:r>
    </w:p>
    <w:p w14:paraId="0C5BD63D"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3A368E12"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59F50CF3"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u w:val="single"/>
        </w:rPr>
        <w:t>Hollerith constants.</w:t>
      </w:r>
    </w:p>
    <w:p w14:paraId="28FE99E6"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4A62DB4E"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4D841581" w14:textId="77777777" w:rsidR="00274185" w:rsidRPr="006C7049"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The maximum number of characters that can be stored in a variable by a data statement containing a Hollerith constant depends on the type of variable:</w:t>
      </w:r>
    </w:p>
    <w:p w14:paraId="5F39CB5B"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473B4590"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One word integers</w:t>
      </w:r>
      <w:r>
        <w:rPr>
          <w:rFonts w:ascii="Courier New" w:hAnsi="Courier New" w:cs="Courier New"/>
        </w:rPr>
        <w:tab/>
      </w:r>
      <w:r>
        <w:rPr>
          <w:rFonts w:ascii="Courier New" w:hAnsi="Courier New" w:cs="Courier New"/>
        </w:rPr>
        <w:tab/>
      </w:r>
      <w:r>
        <w:rPr>
          <w:rFonts w:ascii="Courier New" w:hAnsi="Courier New" w:cs="Courier New"/>
        </w:rPr>
        <w:tab/>
        <w:t xml:space="preserve"> 3 characters</w:t>
      </w:r>
    </w:p>
    <w:p w14:paraId="47E8878B"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Two word integers</w:t>
      </w:r>
      <w:r>
        <w:rPr>
          <w:rFonts w:ascii="Courier New" w:hAnsi="Courier New" w:cs="Courier New"/>
        </w:rPr>
        <w:tab/>
      </w:r>
      <w:r>
        <w:rPr>
          <w:rFonts w:ascii="Courier New" w:hAnsi="Courier New" w:cs="Courier New"/>
        </w:rPr>
        <w:tab/>
      </w:r>
      <w:r>
        <w:rPr>
          <w:rFonts w:ascii="Courier New" w:hAnsi="Courier New" w:cs="Courier New"/>
        </w:rPr>
        <w:tab/>
        <w:t xml:space="preserve"> 6 characters</w:t>
      </w:r>
    </w:p>
    <w:p w14:paraId="3EA4BE5B"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Real variables</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6 characters</w:t>
      </w:r>
    </w:p>
    <w:p w14:paraId="51278140"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Double precision variables</w:t>
      </w:r>
      <w:r>
        <w:rPr>
          <w:rFonts w:ascii="Courier New" w:hAnsi="Courier New" w:cs="Courier New"/>
        </w:rPr>
        <w:tab/>
        <w:t>12 characters</w:t>
      </w:r>
    </w:p>
    <w:p w14:paraId="73964612"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Complex variables</w:t>
      </w:r>
      <w:r>
        <w:rPr>
          <w:rFonts w:ascii="Courier New" w:hAnsi="Courier New" w:cs="Courier New"/>
        </w:rPr>
        <w:tab/>
      </w:r>
      <w:r>
        <w:rPr>
          <w:rFonts w:ascii="Courier New" w:hAnsi="Courier New" w:cs="Courier New"/>
        </w:rPr>
        <w:tab/>
      </w:r>
      <w:r>
        <w:rPr>
          <w:rFonts w:ascii="Courier New" w:hAnsi="Courier New" w:cs="Courier New"/>
        </w:rPr>
        <w:tab/>
        <w:t>12 characters</w:t>
      </w:r>
    </w:p>
    <w:p w14:paraId="670B07DD"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2D3995B5"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1531143A"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16E1B5E3"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6C0B7D82"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0FDADF56"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5AB6AA80"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roofErr w:type="gramStart"/>
      <w:r>
        <w:rPr>
          <w:rFonts w:ascii="Courier New" w:hAnsi="Courier New" w:cs="Courier New"/>
          <w:u w:val="single"/>
        </w:rPr>
        <w:lastRenderedPageBreak/>
        <w:t xml:space="preserve">Use </w:t>
      </w:r>
      <w:r w:rsidRPr="00E542AE">
        <w:rPr>
          <w:rFonts w:ascii="Courier New" w:hAnsi="Courier New" w:cs="Courier New"/>
          <w:u w:val="single"/>
        </w:rPr>
        <w:t xml:space="preserve">of MASIR/SIR coding within </w:t>
      </w:r>
      <w:r>
        <w:rPr>
          <w:rFonts w:ascii="Courier New" w:hAnsi="Courier New" w:cs="Courier New"/>
          <w:u w:val="single"/>
        </w:rPr>
        <w:t>FORTRAN</w:t>
      </w:r>
      <w:r w:rsidRPr="00E542AE">
        <w:rPr>
          <w:rFonts w:ascii="Courier New" w:hAnsi="Courier New" w:cs="Courier New"/>
          <w:u w:val="single"/>
        </w:rPr>
        <w:t xml:space="preserve"> text.</w:t>
      </w:r>
      <w:proofErr w:type="gramEnd"/>
    </w:p>
    <w:p w14:paraId="2CB7DC8C"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2494BDDA"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7944299C"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 xml:space="preserve">A code section may be a complete subprogram, or may be part of a program unit, the remainder of which is FORTRAN text.  In the latter case, the </w:t>
      </w:r>
      <w:proofErr w:type="gramStart"/>
      <w:r>
        <w:rPr>
          <w:rFonts w:ascii="Courier New" w:hAnsi="Courier New" w:cs="Courier New"/>
        </w:rPr>
        <w:t>machine code instructions are preceded by the directive CODE written as a statement on a line by itself and terminated by the directive FORTRAN written on a newline</w:t>
      </w:r>
      <w:proofErr w:type="gramEnd"/>
      <w:r>
        <w:rPr>
          <w:rFonts w:ascii="Courier New" w:hAnsi="Courier New" w:cs="Courier New"/>
        </w:rPr>
        <w:t>.</w:t>
      </w:r>
    </w:p>
    <w:p w14:paraId="46FD4892"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7DD5EF76" w14:textId="3A4382E3"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 xml:space="preserve">Machine code instructions are written in a form similar to 900 SIR coding.  Instructions are written one per line.  Instructions may be labelled, but only with identifiers of the form </w:t>
      </w:r>
      <w:proofErr w:type="spellStart"/>
      <w:r>
        <w:rPr>
          <w:rFonts w:ascii="Courier New" w:hAnsi="Courier New" w:cs="Courier New"/>
        </w:rPr>
        <w:t>Qn</w:t>
      </w:r>
      <w:proofErr w:type="spellEnd"/>
      <w:r>
        <w:rPr>
          <w:rFonts w:ascii="Courier New" w:hAnsi="Courier New" w:cs="Courier New"/>
        </w:rPr>
        <w:t>, where n represents a number consisting of 1-5 digits.  It is treated as if it were a FO</w:t>
      </w:r>
      <w:r>
        <w:rPr>
          <w:rFonts w:ascii="Courier New" w:hAnsi="Courier New" w:cs="Courier New"/>
        </w:rPr>
        <w:t>R</w:t>
      </w:r>
      <w:bookmarkStart w:id="0" w:name="_GoBack"/>
      <w:bookmarkEnd w:id="0"/>
      <w:r>
        <w:rPr>
          <w:rFonts w:ascii="Courier New" w:hAnsi="Courier New" w:cs="Courier New"/>
        </w:rPr>
        <w:t>TRAN statement number n.</w:t>
      </w:r>
    </w:p>
    <w:p w14:paraId="13508DB0"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14584A51" w14:textId="77777777" w:rsidR="00274185" w:rsidRDefault="00274185" w:rsidP="00274185">
      <w:pPr>
        <w:pStyle w:val="NormalWeb"/>
        <w:numPr>
          <w:ilvl w:val="1"/>
          <w:numId w:val="46"/>
        </w:numPr>
        <w:tabs>
          <w:tab w:val="left" w:pos="993"/>
        </w:tabs>
        <w:spacing w:before="0" w:beforeAutospacing="0" w:after="0" w:afterAutospacing="0"/>
        <w:rPr>
          <w:rFonts w:ascii="Courier New" w:hAnsi="Courier New" w:cs="Courier New"/>
        </w:rPr>
      </w:pPr>
      <w:r>
        <w:rPr>
          <w:rFonts w:ascii="Courier New" w:hAnsi="Courier New" w:cs="Courier New"/>
        </w:rPr>
        <w:t xml:space="preserve">Constant.  Integer, fractional and octal constants may be used.  These are automatically allocated local </w:t>
      </w:r>
      <w:proofErr w:type="gramStart"/>
      <w:r>
        <w:rPr>
          <w:rFonts w:ascii="Courier New" w:hAnsi="Courier New" w:cs="Courier New"/>
        </w:rPr>
        <w:t>work space</w:t>
      </w:r>
      <w:proofErr w:type="gramEnd"/>
      <w:r>
        <w:rPr>
          <w:rFonts w:ascii="Courier New" w:hAnsi="Courier New" w:cs="Courier New"/>
        </w:rPr>
        <w:t xml:space="preserve"> by the compiler.</w:t>
      </w:r>
    </w:p>
    <w:p w14:paraId="1A27D3CE" w14:textId="77777777" w:rsidR="00274185" w:rsidRDefault="00274185" w:rsidP="00274185">
      <w:pPr>
        <w:pStyle w:val="NormalWeb"/>
        <w:numPr>
          <w:ilvl w:val="1"/>
          <w:numId w:val="46"/>
        </w:numPr>
        <w:tabs>
          <w:tab w:val="left" w:pos="993"/>
        </w:tabs>
        <w:spacing w:before="0" w:beforeAutospacing="0" w:after="0" w:afterAutospacing="0"/>
        <w:rPr>
          <w:rFonts w:ascii="Courier New" w:hAnsi="Courier New" w:cs="Courier New"/>
        </w:rPr>
      </w:pPr>
      <w:r>
        <w:rPr>
          <w:rFonts w:ascii="Courier New" w:hAnsi="Courier New" w:cs="Courier New"/>
        </w:rPr>
        <w:t xml:space="preserve">Variable or Array name.  </w:t>
      </w:r>
    </w:p>
    <w:p w14:paraId="04F5392A" w14:textId="77777777" w:rsidR="00274185" w:rsidRDefault="00274185" w:rsidP="00274185">
      <w:pPr>
        <w:pStyle w:val="NormalWeb"/>
        <w:numPr>
          <w:ilvl w:val="2"/>
          <w:numId w:val="46"/>
        </w:numPr>
        <w:tabs>
          <w:tab w:val="left" w:pos="993"/>
        </w:tabs>
        <w:spacing w:before="0" w:beforeAutospacing="0" w:after="0" w:afterAutospacing="0"/>
        <w:ind w:left="1701" w:hanging="283"/>
        <w:rPr>
          <w:rFonts w:ascii="Courier New" w:hAnsi="Courier New" w:cs="Courier New"/>
        </w:rPr>
      </w:pPr>
      <w:r>
        <w:rPr>
          <w:rFonts w:ascii="Courier New" w:hAnsi="Courier New" w:cs="Courier New"/>
        </w:rPr>
        <w:t xml:space="preserve">If the variable is located and local, its module relative address is put in the operand field.  Otherwise the name is classed as integer or real according to FORTRAN implicit type and allocated local </w:t>
      </w:r>
      <w:proofErr w:type="gramStart"/>
      <w:r>
        <w:rPr>
          <w:rFonts w:ascii="Courier New" w:hAnsi="Courier New" w:cs="Courier New"/>
        </w:rPr>
        <w:t>work space</w:t>
      </w:r>
      <w:proofErr w:type="gramEnd"/>
      <w:r>
        <w:rPr>
          <w:rFonts w:ascii="Courier New" w:hAnsi="Courier New" w:cs="Courier New"/>
        </w:rPr>
        <w:t xml:space="preserve">.  </w:t>
      </w:r>
    </w:p>
    <w:p w14:paraId="4E9EC3FE" w14:textId="77777777" w:rsidR="00274185" w:rsidRDefault="00274185" w:rsidP="00274185">
      <w:pPr>
        <w:pStyle w:val="NormalWeb"/>
        <w:numPr>
          <w:ilvl w:val="2"/>
          <w:numId w:val="46"/>
        </w:numPr>
        <w:tabs>
          <w:tab w:val="left" w:pos="993"/>
        </w:tabs>
        <w:spacing w:before="0" w:beforeAutospacing="0" w:after="0" w:afterAutospacing="0"/>
        <w:ind w:left="1701" w:hanging="283"/>
        <w:rPr>
          <w:rFonts w:ascii="Courier New" w:hAnsi="Courier New" w:cs="Courier New"/>
        </w:rPr>
      </w:pPr>
      <w:r>
        <w:rPr>
          <w:rFonts w:ascii="Courier New" w:hAnsi="Courier New" w:cs="Courier New"/>
        </w:rPr>
        <w:t xml:space="preserve">If the name is for a local array, the address is that of the first element.  </w:t>
      </w:r>
    </w:p>
    <w:p w14:paraId="3BD1C8E8" w14:textId="77777777" w:rsidR="00274185" w:rsidRDefault="00274185" w:rsidP="00274185">
      <w:pPr>
        <w:pStyle w:val="NormalWeb"/>
        <w:numPr>
          <w:ilvl w:val="2"/>
          <w:numId w:val="46"/>
        </w:numPr>
        <w:tabs>
          <w:tab w:val="left" w:pos="993"/>
        </w:tabs>
        <w:spacing w:before="0" w:beforeAutospacing="0" w:after="0" w:afterAutospacing="0"/>
        <w:ind w:left="1701" w:hanging="283"/>
        <w:rPr>
          <w:rFonts w:ascii="Courier New" w:hAnsi="Courier New" w:cs="Courier New"/>
        </w:rPr>
      </w:pPr>
      <w:r>
        <w:rPr>
          <w:rFonts w:ascii="Courier New" w:hAnsi="Courier New" w:cs="Courier New"/>
        </w:rPr>
        <w:t>Any such address may be followed by a positive or negative increment.</w:t>
      </w:r>
    </w:p>
    <w:p w14:paraId="7A1539C1" w14:textId="77777777" w:rsidR="00274185" w:rsidRDefault="00274185" w:rsidP="00274185">
      <w:pPr>
        <w:pStyle w:val="NormalWeb"/>
        <w:numPr>
          <w:ilvl w:val="2"/>
          <w:numId w:val="46"/>
        </w:numPr>
        <w:tabs>
          <w:tab w:val="left" w:pos="993"/>
        </w:tabs>
        <w:spacing w:before="0" w:beforeAutospacing="0" w:after="0" w:afterAutospacing="0"/>
        <w:ind w:left="1701" w:hanging="283"/>
        <w:rPr>
          <w:rFonts w:ascii="Courier New" w:hAnsi="Courier New" w:cs="Courier New"/>
        </w:rPr>
      </w:pPr>
      <w:r>
        <w:rPr>
          <w:rFonts w:ascii="Courier New" w:hAnsi="Courier New" w:cs="Courier New"/>
        </w:rPr>
        <w:t>If the variable or array name is in COMMON, or a formal parameter of a subprogram, the address of a local data location containing the module relative address of the item is placed in the instruction.</w:t>
      </w:r>
    </w:p>
    <w:p w14:paraId="1B559A46" w14:textId="77777777" w:rsidR="00274185" w:rsidRDefault="00274185" w:rsidP="00274185">
      <w:pPr>
        <w:pStyle w:val="NormalWeb"/>
        <w:numPr>
          <w:ilvl w:val="1"/>
          <w:numId w:val="46"/>
        </w:numPr>
        <w:tabs>
          <w:tab w:val="left" w:pos="993"/>
        </w:tabs>
        <w:spacing w:before="0" w:beforeAutospacing="0" w:after="0" w:afterAutospacing="0"/>
        <w:rPr>
          <w:rFonts w:ascii="Courier New" w:hAnsi="Courier New" w:cs="Courier New"/>
        </w:rPr>
      </w:pPr>
      <w:r>
        <w:rPr>
          <w:rFonts w:ascii="Courier New" w:hAnsi="Courier New" w:cs="Courier New"/>
        </w:rPr>
        <w:t>Absolute addresses (i.e., an unsigned integer).</w:t>
      </w:r>
    </w:p>
    <w:p w14:paraId="3E0C3E54"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76C0009E"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3EE4A103"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6401D46B" w14:textId="77777777" w:rsidR="00274185" w:rsidRPr="005D5C11" w:rsidRDefault="00274185" w:rsidP="00274185">
      <w:pPr>
        <w:pStyle w:val="NormalWeb"/>
        <w:tabs>
          <w:tab w:val="left" w:pos="993"/>
        </w:tabs>
        <w:spacing w:before="0" w:beforeAutospacing="0" w:after="0" w:afterAutospacing="0"/>
        <w:rPr>
          <w:rFonts w:ascii="Courier New" w:hAnsi="Courier New" w:cs="Courier New"/>
          <w:u w:val="single"/>
        </w:rPr>
      </w:pPr>
      <w:proofErr w:type="gramStart"/>
      <w:r w:rsidRPr="005D5C11">
        <w:rPr>
          <w:rFonts w:ascii="Courier New" w:hAnsi="Courier New" w:cs="Courier New"/>
          <w:u w:val="single"/>
        </w:rPr>
        <w:t>Program units in machine code.</w:t>
      </w:r>
      <w:proofErr w:type="gramEnd"/>
    </w:p>
    <w:p w14:paraId="353EEF07"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4A64B76F"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14DDF9A4"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The 900 LOADER (q.v.) allows independently compiled MASIR blocks to be incorporated into an object program.  The following rules apply to MASIR program units called from within FORTRAN texts:</w:t>
      </w:r>
    </w:p>
    <w:p w14:paraId="22BEB3AA" w14:textId="77777777" w:rsidR="00274185" w:rsidRDefault="00274185" w:rsidP="00274185">
      <w:pPr>
        <w:pStyle w:val="NormalWeb"/>
        <w:numPr>
          <w:ilvl w:val="0"/>
          <w:numId w:val="47"/>
        </w:numPr>
        <w:tabs>
          <w:tab w:val="left" w:pos="993"/>
        </w:tabs>
        <w:spacing w:before="0" w:beforeAutospacing="0" w:after="0" w:afterAutospacing="0"/>
        <w:rPr>
          <w:rFonts w:ascii="Courier New" w:hAnsi="Courier New" w:cs="Courier New"/>
        </w:rPr>
      </w:pPr>
      <w:r>
        <w:rPr>
          <w:rFonts w:ascii="Courier New" w:hAnsi="Courier New" w:cs="Courier New"/>
        </w:rPr>
        <w:t>On entry a correct module relative link will have been planted in the first word of the block and a jump made to the second word.  The accumulator contains in bits 17-14 the module number of the call minus the module number of the block.</w:t>
      </w:r>
    </w:p>
    <w:p w14:paraId="08FF453F" w14:textId="77777777" w:rsidR="00274185" w:rsidRDefault="00274185" w:rsidP="00274185">
      <w:pPr>
        <w:pStyle w:val="NormalWeb"/>
        <w:numPr>
          <w:ilvl w:val="0"/>
          <w:numId w:val="47"/>
        </w:numPr>
        <w:tabs>
          <w:tab w:val="left" w:pos="993"/>
        </w:tabs>
        <w:spacing w:before="0" w:beforeAutospacing="0" w:after="0" w:afterAutospacing="0"/>
        <w:rPr>
          <w:rFonts w:ascii="Courier New" w:hAnsi="Courier New" w:cs="Courier New"/>
        </w:rPr>
      </w:pPr>
      <w:r>
        <w:rPr>
          <w:rFonts w:ascii="Courier New" w:hAnsi="Courier New" w:cs="Courier New"/>
        </w:rPr>
        <w:lastRenderedPageBreak/>
        <w:t>Following the call are the addresses of the operands, relative to the module of the call.  A parameter containing a direct address has bit 18 = 1, and single level of indirection is required if bit 18 is 0.</w:t>
      </w:r>
    </w:p>
    <w:p w14:paraId="4410361D" w14:textId="77777777" w:rsidR="00274185" w:rsidRDefault="00274185" w:rsidP="00274185">
      <w:pPr>
        <w:pStyle w:val="NormalWeb"/>
        <w:numPr>
          <w:ilvl w:val="0"/>
          <w:numId w:val="47"/>
        </w:numPr>
        <w:tabs>
          <w:tab w:val="left" w:pos="993"/>
        </w:tabs>
        <w:spacing w:before="0" w:beforeAutospacing="0" w:after="0" w:afterAutospacing="0"/>
        <w:rPr>
          <w:rFonts w:ascii="Courier New" w:hAnsi="Courier New" w:cs="Courier New"/>
        </w:rPr>
      </w:pPr>
      <w:r>
        <w:rPr>
          <w:rFonts w:ascii="Courier New" w:hAnsi="Courier New" w:cs="Courier New"/>
        </w:rPr>
        <w:t>The CALLG macro should be used to call any further subroutines.</w:t>
      </w:r>
    </w:p>
    <w:p w14:paraId="3CF8C12A" w14:textId="77777777" w:rsidR="00274185" w:rsidRDefault="00274185" w:rsidP="00274185">
      <w:pPr>
        <w:pStyle w:val="NormalWeb"/>
        <w:numPr>
          <w:ilvl w:val="0"/>
          <w:numId w:val="47"/>
        </w:numPr>
        <w:tabs>
          <w:tab w:val="left" w:pos="993"/>
        </w:tabs>
        <w:spacing w:before="0" w:beforeAutospacing="0" w:after="0" w:afterAutospacing="0"/>
        <w:rPr>
          <w:rFonts w:ascii="Courier New" w:hAnsi="Courier New" w:cs="Courier New"/>
        </w:rPr>
      </w:pPr>
      <w:r>
        <w:rPr>
          <w:rFonts w:ascii="Courier New" w:hAnsi="Courier New" w:cs="Courier New"/>
        </w:rPr>
        <w:t>It is not possible to access COMMON storage, except by passing addresses of items in COMMON as parameters.</w:t>
      </w:r>
    </w:p>
    <w:p w14:paraId="2E173ECD" w14:textId="77777777" w:rsidR="00274185" w:rsidRDefault="00274185" w:rsidP="00274185">
      <w:pPr>
        <w:pStyle w:val="NormalWeb"/>
        <w:numPr>
          <w:ilvl w:val="0"/>
          <w:numId w:val="47"/>
        </w:numPr>
        <w:tabs>
          <w:tab w:val="left" w:pos="993"/>
        </w:tabs>
        <w:spacing w:before="0" w:beforeAutospacing="0" w:after="0" w:afterAutospacing="0"/>
        <w:rPr>
          <w:rFonts w:ascii="Courier New" w:hAnsi="Courier New" w:cs="Courier New"/>
        </w:rPr>
      </w:pPr>
      <w:r>
        <w:rPr>
          <w:rFonts w:ascii="Courier New" w:hAnsi="Courier New" w:cs="Courier New"/>
        </w:rPr>
        <w:t>Return should be made to the location following the last parameter of the call.</w:t>
      </w:r>
    </w:p>
    <w:p w14:paraId="4CD11072"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0B70B451"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7DC2452A"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20E44FE0"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u w:val="single"/>
        </w:rPr>
        <w:t>Compiler operation.</w:t>
      </w:r>
    </w:p>
    <w:p w14:paraId="71D90257"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2D3BA5C3"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 xml:space="preserve">The compiler is designed to process independent program units, which it converts to </w:t>
      </w:r>
      <w:proofErr w:type="spellStart"/>
      <w:r>
        <w:rPr>
          <w:rFonts w:ascii="Courier New" w:hAnsi="Courier New" w:cs="Courier New"/>
        </w:rPr>
        <w:t>relocatable</w:t>
      </w:r>
      <w:proofErr w:type="spellEnd"/>
      <w:r>
        <w:rPr>
          <w:rFonts w:ascii="Courier New" w:hAnsi="Courier New" w:cs="Courier New"/>
        </w:rPr>
        <w:t xml:space="preserve"> form for presentation </w:t>
      </w:r>
      <w:proofErr w:type="gramStart"/>
      <w:r>
        <w:rPr>
          <w:rFonts w:ascii="Courier New" w:hAnsi="Courier New" w:cs="Courier New"/>
        </w:rPr>
        <w:t>to the 900 loader</w:t>
      </w:r>
      <w:proofErr w:type="gramEnd"/>
      <w:r>
        <w:rPr>
          <w:rFonts w:ascii="Courier New" w:hAnsi="Courier New" w:cs="Courier New"/>
        </w:rPr>
        <w:t>.</w:t>
      </w:r>
    </w:p>
    <w:p w14:paraId="645301E1"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5F7BFEFC"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32F1F91E"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Options.</w:t>
      </w:r>
    </w:p>
    <w:p w14:paraId="07EEB923"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6C4120E5"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1997DF57"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Options are expressed as an octal number.  A default option of 00 is assumed.</w:t>
      </w:r>
    </w:p>
    <w:p w14:paraId="725FC0AE"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5E6FB644" w14:textId="77777777" w:rsidR="00274185" w:rsidRDefault="00274185" w:rsidP="00274185">
      <w:pPr>
        <w:pStyle w:val="NormalWeb"/>
        <w:tabs>
          <w:tab w:val="left" w:pos="993"/>
        </w:tabs>
        <w:spacing w:before="0" w:beforeAutospacing="0" w:after="0" w:afterAutospacing="0"/>
        <w:rPr>
          <w:rFonts w:ascii="Courier New" w:hAnsi="Courier New" w:cs="Courier New"/>
        </w:rPr>
      </w:pPr>
      <w:r w:rsidRPr="00C01F9C">
        <w:rPr>
          <w:rFonts w:ascii="Courier New" w:hAnsi="Courier New" w:cs="Courier New"/>
        </w:rPr>
        <w:t>01</w:t>
      </w:r>
      <w:r>
        <w:rPr>
          <w:rFonts w:ascii="Courier New" w:hAnsi="Courier New" w:cs="Courier New"/>
        </w:rPr>
        <w:tab/>
        <w:t>syntax check only</w:t>
      </w:r>
    </w:p>
    <w:p w14:paraId="7EB02DA2"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02</w:t>
      </w:r>
      <w:r>
        <w:rPr>
          <w:rFonts w:ascii="Courier New" w:hAnsi="Courier New" w:cs="Courier New"/>
        </w:rPr>
        <w:tab/>
        <w:t>data map required</w:t>
      </w:r>
    </w:p>
    <w:p w14:paraId="47D3A560" w14:textId="77777777" w:rsidR="00274185" w:rsidRDefault="00274185" w:rsidP="00274185">
      <w:pPr>
        <w:pStyle w:val="NormalWeb"/>
        <w:tabs>
          <w:tab w:val="left" w:pos="993"/>
        </w:tabs>
        <w:spacing w:before="0" w:beforeAutospacing="0" w:after="0" w:afterAutospacing="0"/>
        <w:rPr>
          <w:rFonts w:ascii="Courier New" w:hAnsi="Courier New" w:cs="Courier New"/>
        </w:rPr>
      </w:pPr>
      <w:proofErr w:type="gramStart"/>
      <w:r>
        <w:rPr>
          <w:rFonts w:ascii="Courier New" w:hAnsi="Courier New" w:cs="Courier New"/>
        </w:rPr>
        <w:t>04</w:t>
      </w:r>
      <w:r>
        <w:rPr>
          <w:rFonts w:ascii="Courier New" w:hAnsi="Courier New" w:cs="Courier New"/>
        </w:rPr>
        <w:tab/>
        <w:t>output</w:t>
      </w:r>
      <w:proofErr w:type="gramEnd"/>
      <w:r>
        <w:rPr>
          <w:rFonts w:ascii="Courier New" w:hAnsi="Courier New" w:cs="Courier New"/>
        </w:rPr>
        <w:t xml:space="preserve"> data map to punch (as opposed to </w:t>
      </w:r>
      <w:proofErr w:type="spellStart"/>
      <w:r>
        <w:rPr>
          <w:rFonts w:ascii="Courier New" w:hAnsi="Courier New" w:cs="Courier New"/>
        </w:rPr>
        <w:t>teleprinter</w:t>
      </w:r>
      <w:proofErr w:type="spellEnd"/>
      <w:r>
        <w:rPr>
          <w:rFonts w:ascii="Courier New" w:hAnsi="Courier New" w:cs="Courier New"/>
        </w:rPr>
        <w:t>)</w:t>
      </w:r>
    </w:p>
    <w:p w14:paraId="1D7C21BA"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10</w:t>
      </w:r>
      <w:r>
        <w:rPr>
          <w:rFonts w:ascii="Courier New" w:hAnsi="Courier New" w:cs="Courier New"/>
        </w:rPr>
        <w:tab/>
        <w:t>pack integer arrays.</w:t>
      </w:r>
    </w:p>
    <w:p w14:paraId="3E26ABD8"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6C9B5E0D"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1F73F7BC"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Data map.</w:t>
      </w:r>
    </w:p>
    <w:p w14:paraId="3EF3A710"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245CDA65"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19331668"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A data map takes the form:</w:t>
      </w:r>
    </w:p>
    <w:p w14:paraId="57EF52B8"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13454CDD"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 xml:space="preserve">DATA </w:t>
      </w:r>
      <w:proofErr w:type="gramStart"/>
      <w:r>
        <w:rPr>
          <w:rFonts w:ascii="Courier New" w:hAnsi="Courier New" w:cs="Courier New"/>
        </w:rPr>
        <w:t>MAP :</w:t>
      </w:r>
      <w:proofErr w:type="gramEnd"/>
      <w:r>
        <w:rPr>
          <w:rFonts w:ascii="Courier New" w:hAnsi="Courier New" w:cs="Courier New"/>
        </w:rPr>
        <w:t xml:space="preserve"> </w:t>
      </w:r>
      <w:proofErr w:type="spellStart"/>
      <w:r>
        <w:rPr>
          <w:rFonts w:ascii="Courier New" w:hAnsi="Courier New" w:cs="Courier New"/>
        </w:rPr>
        <w:t>xxxxxx</w:t>
      </w:r>
      <w:proofErr w:type="spellEnd"/>
    </w:p>
    <w:p w14:paraId="64A282F7" w14:textId="77777777" w:rsidR="00274185" w:rsidRDefault="00274185" w:rsidP="00274185">
      <w:pPr>
        <w:pStyle w:val="NormalWeb"/>
        <w:tabs>
          <w:tab w:val="left" w:pos="993"/>
        </w:tabs>
        <w:spacing w:before="0" w:beforeAutospacing="0" w:after="0" w:afterAutospacing="0"/>
        <w:rPr>
          <w:rFonts w:ascii="Courier New" w:hAnsi="Courier New" w:cs="Courier New"/>
        </w:rPr>
      </w:pPr>
      <w:proofErr w:type="spellStart"/>
      <w:proofErr w:type="gramStart"/>
      <w:r>
        <w:rPr>
          <w:rFonts w:ascii="Courier New" w:hAnsi="Courier New" w:cs="Courier New"/>
        </w:rPr>
        <w:t>yyyyyy</w:t>
      </w:r>
      <w:proofErr w:type="spellEnd"/>
      <w:proofErr w:type="gramEnd"/>
      <w:r>
        <w:rPr>
          <w:rFonts w:ascii="Courier New" w:hAnsi="Courier New" w:cs="Courier New"/>
        </w:rPr>
        <w:t xml:space="preserve"> </w:t>
      </w:r>
      <w:proofErr w:type="spellStart"/>
      <w:r>
        <w:rPr>
          <w:rFonts w:ascii="Courier New" w:hAnsi="Courier New" w:cs="Courier New"/>
        </w:rPr>
        <w:t>aaa</w:t>
      </w:r>
      <w:proofErr w:type="spellEnd"/>
      <w:r>
        <w:rPr>
          <w:rFonts w:ascii="Courier New" w:hAnsi="Courier New" w:cs="Courier New"/>
        </w:rPr>
        <w:t xml:space="preserve"> b</w:t>
      </w:r>
    </w:p>
    <w:p w14:paraId="49871EEA" w14:textId="77777777" w:rsidR="00274185" w:rsidRDefault="00274185" w:rsidP="00274185">
      <w:pPr>
        <w:pStyle w:val="NormalWeb"/>
        <w:tabs>
          <w:tab w:val="left" w:pos="993"/>
        </w:tabs>
        <w:spacing w:before="0" w:beforeAutospacing="0" w:after="0" w:afterAutospacing="0"/>
        <w:rPr>
          <w:rFonts w:ascii="Courier New" w:hAnsi="Courier New" w:cs="Courier New"/>
        </w:rPr>
      </w:pPr>
      <w:proofErr w:type="spellStart"/>
      <w:proofErr w:type="gramStart"/>
      <w:r>
        <w:rPr>
          <w:rFonts w:ascii="Courier New" w:hAnsi="Courier New" w:cs="Courier New"/>
        </w:rPr>
        <w:t>yyyyyy</w:t>
      </w:r>
      <w:proofErr w:type="spellEnd"/>
      <w:proofErr w:type="gramEnd"/>
      <w:r>
        <w:rPr>
          <w:rFonts w:ascii="Courier New" w:hAnsi="Courier New" w:cs="Courier New"/>
        </w:rPr>
        <w:t xml:space="preserve"> </w:t>
      </w:r>
      <w:proofErr w:type="spellStart"/>
      <w:r>
        <w:rPr>
          <w:rFonts w:ascii="Courier New" w:hAnsi="Courier New" w:cs="Courier New"/>
        </w:rPr>
        <w:t>aaaa</w:t>
      </w:r>
      <w:proofErr w:type="spellEnd"/>
      <w:r>
        <w:rPr>
          <w:rFonts w:ascii="Courier New" w:hAnsi="Courier New" w:cs="Courier New"/>
        </w:rPr>
        <w:t xml:space="preserve"> t </w:t>
      </w:r>
      <w:proofErr w:type="spellStart"/>
      <w:r>
        <w:rPr>
          <w:rFonts w:ascii="Courier New" w:hAnsi="Courier New" w:cs="Courier New"/>
        </w:rPr>
        <w:t>bbbbbbb</w:t>
      </w:r>
      <w:proofErr w:type="spellEnd"/>
    </w:p>
    <w:p w14:paraId="5FB9C109"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742F61CA" w14:textId="77777777" w:rsidR="00274185" w:rsidRDefault="00274185" w:rsidP="00274185">
      <w:pPr>
        <w:pStyle w:val="NormalWeb"/>
        <w:tabs>
          <w:tab w:val="left" w:pos="993"/>
        </w:tabs>
        <w:spacing w:before="0" w:beforeAutospacing="0" w:after="0" w:afterAutospacing="0"/>
        <w:rPr>
          <w:rFonts w:ascii="Courier New" w:hAnsi="Courier New" w:cs="Courier New"/>
        </w:rPr>
      </w:pPr>
      <w:proofErr w:type="gramStart"/>
      <w:r>
        <w:rPr>
          <w:rFonts w:ascii="Courier New" w:hAnsi="Courier New" w:cs="Courier New"/>
        </w:rPr>
        <w:t>where</w:t>
      </w:r>
      <w:proofErr w:type="gramEnd"/>
    </w:p>
    <w:p w14:paraId="58C77552"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76ECBD34" w14:textId="77777777" w:rsidR="00274185" w:rsidRDefault="00274185" w:rsidP="00274185">
      <w:pPr>
        <w:pStyle w:val="NormalWeb"/>
        <w:tabs>
          <w:tab w:val="left" w:pos="993"/>
        </w:tabs>
        <w:spacing w:before="0" w:beforeAutospacing="0" w:after="0" w:afterAutospacing="0"/>
        <w:rPr>
          <w:rFonts w:ascii="Courier New" w:hAnsi="Courier New" w:cs="Courier New"/>
        </w:rPr>
      </w:pPr>
      <w:proofErr w:type="spellStart"/>
      <w:proofErr w:type="gramStart"/>
      <w:r>
        <w:rPr>
          <w:rFonts w:ascii="Courier New" w:hAnsi="Courier New" w:cs="Courier New"/>
        </w:rPr>
        <w:t>xxxxxx</w:t>
      </w:r>
      <w:proofErr w:type="spellEnd"/>
      <w:proofErr w:type="gramEnd"/>
      <w:r>
        <w:rPr>
          <w:rFonts w:ascii="Courier New" w:hAnsi="Courier New" w:cs="Courier New"/>
        </w:rPr>
        <w:tab/>
        <w:t>is the unit name</w:t>
      </w:r>
    </w:p>
    <w:p w14:paraId="73235BBD" w14:textId="77777777" w:rsidR="00274185" w:rsidRDefault="00274185" w:rsidP="00274185">
      <w:pPr>
        <w:pStyle w:val="NormalWeb"/>
        <w:tabs>
          <w:tab w:val="left" w:pos="993"/>
        </w:tabs>
        <w:spacing w:before="0" w:beforeAutospacing="0" w:after="0" w:afterAutospacing="0"/>
        <w:rPr>
          <w:rFonts w:ascii="Courier New" w:hAnsi="Courier New" w:cs="Courier New"/>
        </w:rPr>
      </w:pPr>
      <w:proofErr w:type="spellStart"/>
      <w:proofErr w:type="gramStart"/>
      <w:r>
        <w:rPr>
          <w:rFonts w:ascii="Courier New" w:hAnsi="Courier New" w:cs="Courier New"/>
        </w:rPr>
        <w:t>yyyyyy</w:t>
      </w:r>
      <w:proofErr w:type="spellEnd"/>
      <w:proofErr w:type="gramEnd"/>
      <w:r>
        <w:rPr>
          <w:rFonts w:ascii="Courier New" w:hAnsi="Courier New" w:cs="Courier New"/>
        </w:rPr>
        <w:tab/>
        <w:t>is the symbolic name of an item</w:t>
      </w:r>
    </w:p>
    <w:p w14:paraId="2E835893" w14:textId="77777777" w:rsidR="00274185" w:rsidRDefault="00274185" w:rsidP="00274185">
      <w:pPr>
        <w:pStyle w:val="NormalWeb"/>
        <w:tabs>
          <w:tab w:val="left" w:pos="993"/>
        </w:tabs>
        <w:spacing w:before="0" w:beforeAutospacing="0" w:after="0" w:afterAutospacing="0"/>
        <w:rPr>
          <w:rFonts w:ascii="Courier New" w:hAnsi="Courier New" w:cs="Courier New"/>
        </w:rPr>
      </w:pPr>
      <w:proofErr w:type="spellStart"/>
      <w:proofErr w:type="gramStart"/>
      <w:r>
        <w:rPr>
          <w:rFonts w:ascii="Courier New" w:hAnsi="Courier New" w:cs="Courier New"/>
        </w:rPr>
        <w:t>aaaa</w:t>
      </w:r>
      <w:proofErr w:type="spellEnd"/>
      <w:proofErr w:type="gramEnd"/>
      <w:r>
        <w:rPr>
          <w:rFonts w:ascii="Courier New" w:hAnsi="Courier New" w:cs="Courier New"/>
        </w:rPr>
        <w:tab/>
        <w:t xml:space="preserve">is the relative address of the item, and </w:t>
      </w:r>
    </w:p>
    <w:p w14:paraId="7FE9BD11" w14:textId="77777777" w:rsidR="00274185" w:rsidRDefault="00274185" w:rsidP="00274185">
      <w:pPr>
        <w:pStyle w:val="NormalWeb"/>
        <w:tabs>
          <w:tab w:val="left" w:pos="993"/>
        </w:tabs>
        <w:spacing w:before="0" w:beforeAutospacing="0" w:after="0" w:afterAutospacing="0"/>
        <w:rPr>
          <w:rFonts w:ascii="Courier New" w:hAnsi="Courier New" w:cs="Courier New"/>
        </w:rPr>
      </w:pPr>
      <w:proofErr w:type="gramStart"/>
      <w:r>
        <w:rPr>
          <w:rFonts w:ascii="Courier New" w:hAnsi="Courier New" w:cs="Courier New"/>
        </w:rPr>
        <w:t>t</w:t>
      </w:r>
      <w:proofErr w:type="gramEnd"/>
      <w:r>
        <w:rPr>
          <w:rFonts w:ascii="Courier New" w:hAnsi="Courier New" w:cs="Courier New"/>
        </w:rPr>
        <w:t xml:space="preserve"> </w:t>
      </w:r>
      <w:r>
        <w:rPr>
          <w:rFonts w:ascii="Courier New" w:hAnsi="Courier New" w:cs="Courier New"/>
        </w:rPr>
        <w:tab/>
        <w:t>is the address type</w:t>
      </w:r>
    </w:p>
    <w:p w14:paraId="450721D2" w14:textId="77777777" w:rsidR="00274185" w:rsidRDefault="00274185" w:rsidP="00274185">
      <w:pPr>
        <w:pStyle w:val="NormalWeb"/>
        <w:tabs>
          <w:tab w:val="left" w:pos="993"/>
        </w:tabs>
        <w:spacing w:before="0" w:beforeAutospacing="0" w:after="0" w:afterAutospacing="0"/>
        <w:rPr>
          <w:rFonts w:ascii="Courier New" w:hAnsi="Courier New" w:cs="Courier New"/>
        </w:rPr>
      </w:pPr>
      <w:proofErr w:type="spellStart"/>
      <w:proofErr w:type="gramStart"/>
      <w:r>
        <w:rPr>
          <w:rFonts w:ascii="Courier New" w:hAnsi="Courier New" w:cs="Courier New"/>
        </w:rPr>
        <w:t>bbbbbb</w:t>
      </w:r>
      <w:proofErr w:type="spellEnd"/>
      <w:proofErr w:type="gramEnd"/>
      <w:r>
        <w:rPr>
          <w:rFonts w:ascii="Courier New" w:hAnsi="Courier New" w:cs="Courier New"/>
        </w:rPr>
        <w:t xml:space="preserve"> is the block name (in the case of instances of COMMON).</w:t>
      </w:r>
    </w:p>
    <w:p w14:paraId="3DA95DD1"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2580DD50"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ab/>
        <w:t>0 undefined</w:t>
      </w:r>
    </w:p>
    <w:p w14:paraId="5BB71D5A" w14:textId="77777777" w:rsidR="00274185" w:rsidRDefault="00274185" w:rsidP="00274185">
      <w:pPr>
        <w:pStyle w:val="NormalWeb"/>
        <w:tabs>
          <w:tab w:val="left" w:pos="993"/>
        </w:tabs>
        <w:spacing w:before="0" w:beforeAutospacing="0" w:after="0" w:afterAutospacing="0"/>
        <w:rPr>
          <w:rFonts w:ascii="Courier New" w:hAnsi="Courier New" w:cs="Courier New"/>
        </w:rPr>
      </w:pPr>
      <w:r w:rsidRPr="00C01F9C">
        <w:rPr>
          <w:rFonts w:ascii="Courier New" w:hAnsi="Courier New" w:cs="Courier New"/>
        </w:rPr>
        <w:tab/>
      </w:r>
      <w:r>
        <w:rPr>
          <w:rFonts w:ascii="Courier New" w:hAnsi="Courier New" w:cs="Courier New"/>
        </w:rPr>
        <w:t>1 COMMON</w:t>
      </w:r>
    </w:p>
    <w:p w14:paraId="1AEDF6FD" w14:textId="77777777" w:rsidR="00274185" w:rsidRDefault="00274185" w:rsidP="00274185">
      <w:pPr>
        <w:pStyle w:val="NormalWeb"/>
        <w:tabs>
          <w:tab w:val="left" w:pos="993"/>
        </w:tabs>
        <w:spacing w:before="0" w:beforeAutospacing="0" w:after="0" w:afterAutospacing="0"/>
        <w:rPr>
          <w:rFonts w:ascii="Courier New" w:hAnsi="Courier New" w:cs="Courier New"/>
        </w:rPr>
      </w:pPr>
      <w:r w:rsidRPr="00C01F9C">
        <w:rPr>
          <w:rFonts w:ascii="Courier New" w:hAnsi="Courier New" w:cs="Courier New"/>
        </w:rPr>
        <w:tab/>
      </w:r>
      <w:r>
        <w:rPr>
          <w:rFonts w:ascii="Courier New" w:hAnsi="Courier New" w:cs="Courier New"/>
        </w:rPr>
        <w:t>3 local data</w:t>
      </w:r>
    </w:p>
    <w:p w14:paraId="362913F7"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 xml:space="preserve"> </w:t>
      </w:r>
      <w:r>
        <w:rPr>
          <w:rFonts w:ascii="Courier New" w:hAnsi="Courier New" w:cs="Courier New"/>
        </w:rPr>
        <w:tab/>
        <w:t xml:space="preserve">4 indirect </w:t>
      </w:r>
      <w:proofErr w:type="gramStart"/>
      <w:r>
        <w:rPr>
          <w:rFonts w:ascii="Courier New" w:hAnsi="Courier New" w:cs="Courier New"/>
        </w:rPr>
        <w:t>address</w:t>
      </w:r>
      <w:proofErr w:type="gramEnd"/>
      <w:r>
        <w:rPr>
          <w:rFonts w:ascii="Courier New" w:hAnsi="Courier New" w:cs="Courier New"/>
        </w:rPr>
        <w:t xml:space="preserve"> in local data</w:t>
      </w:r>
    </w:p>
    <w:p w14:paraId="60EFAC37"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65AEB0BD"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Labels are listed in the form</w:t>
      </w:r>
    </w:p>
    <w:p w14:paraId="79BF3F0A"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38E2508E"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LABELS</w:t>
      </w:r>
    </w:p>
    <w:p w14:paraId="5D391D0B"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731C1771" w14:textId="77777777" w:rsidR="00274185" w:rsidRDefault="00274185" w:rsidP="00274185">
      <w:pPr>
        <w:pStyle w:val="NormalWeb"/>
        <w:tabs>
          <w:tab w:val="left" w:pos="993"/>
        </w:tabs>
        <w:spacing w:before="0" w:beforeAutospacing="0" w:after="0" w:afterAutospacing="0"/>
        <w:rPr>
          <w:rFonts w:ascii="Courier New" w:hAnsi="Courier New" w:cs="Courier New"/>
        </w:rPr>
      </w:pPr>
      <w:proofErr w:type="spellStart"/>
      <w:proofErr w:type="gramStart"/>
      <w:r>
        <w:rPr>
          <w:rFonts w:ascii="Courier New" w:hAnsi="Courier New" w:cs="Courier New"/>
        </w:rPr>
        <w:t>nnnnnn</w:t>
      </w:r>
      <w:proofErr w:type="spellEnd"/>
      <w:proofErr w:type="gramEnd"/>
      <w:r>
        <w:rPr>
          <w:rFonts w:ascii="Courier New" w:hAnsi="Courier New" w:cs="Courier New"/>
        </w:rPr>
        <w:t xml:space="preserve"> </w:t>
      </w:r>
      <w:proofErr w:type="spellStart"/>
      <w:r>
        <w:rPr>
          <w:rFonts w:ascii="Courier New" w:hAnsi="Courier New" w:cs="Courier New"/>
        </w:rPr>
        <w:t>aaaa</w:t>
      </w:r>
      <w:proofErr w:type="spellEnd"/>
    </w:p>
    <w:p w14:paraId="17BC5233"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2EAA23A7" w14:textId="77777777" w:rsidR="00274185" w:rsidRDefault="00274185" w:rsidP="00274185">
      <w:pPr>
        <w:pStyle w:val="NormalWeb"/>
        <w:tabs>
          <w:tab w:val="left" w:pos="993"/>
        </w:tabs>
        <w:spacing w:before="0" w:beforeAutospacing="0" w:after="0" w:afterAutospacing="0"/>
        <w:rPr>
          <w:rFonts w:ascii="Courier New" w:hAnsi="Courier New" w:cs="Courier New"/>
        </w:rPr>
      </w:pPr>
      <w:proofErr w:type="gramStart"/>
      <w:r>
        <w:rPr>
          <w:rFonts w:ascii="Courier New" w:hAnsi="Courier New" w:cs="Courier New"/>
        </w:rPr>
        <w:t>where</w:t>
      </w:r>
      <w:proofErr w:type="gramEnd"/>
      <w:r>
        <w:rPr>
          <w:rFonts w:ascii="Courier New" w:hAnsi="Courier New" w:cs="Courier New"/>
        </w:rPr>
        <w:t xml:space="preserve"> </w:t>
      </w:r>
      <w:proofErr w:type="spellStart"/>
      <w:r>
        <w:rPr>
          <w:rFonts w:ascii="Courier New" w:hAnsi="Courier New" w:cs="Courier New"/>
        </w:rPr>
        <w:t>nnnnnn</w:t>
      </w:r>
      <w:proofErr w:type="spellEnd"/>
      <w:r>
        <w:rPr>
          <w:rFonts w:ascii="Courier New" w:hAnsi="Courier New" w:cs="Courier New"/>
        </w:rPr>
        <w:t xml:space="preserve"> is the statement number and </w:t>
      </w:r>
      <w:proofErr w:type="spellStart"/>
      <w:r>
        <w:rPr>
          <w:rFonts w:ascii="Courier New" w:hAnsi="Courier New" w:cs="Courier New"/>
        </w:rPr>
        <w:t>aaa</w:t>
      </w:r>
      <w:proofErr w:type="spellEnd"/>
      <w:r>
        <w:rPr>
          <w:rFonts w:ascii="Courier New" w:hAnsi="Courier New" w:cs="Courier New"/>
        </w:rPr>
        <w:t xml:space="preserve"> is the relative address of the statement.</w:t>
      </w:r>
    </w:p>
    <w:p w14:paraId="50268F30"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72501640"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External references are listed in the form:</w:t>
      </w:r>
    </w:p>
    <w:p w14:paraId="05729216"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175AFAC9"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EXTERNAL</w:t>
      </w:r>
    </w:p>
    <w:p w14:paraId="1853AB9E" w14:textId="77777777" w:rsidR="00274185" w:rsidRDefault="00274185" w:rsidP="00274185">
      <w:pPr>
        <w:pStyle w:val="NormalWeb"/>
        <w:tabs>
          <w:tab w:val="left" w:pos="993"/>
        </w:tabs>
        <w:spacing w:before="0" w:beforeAutospacing="0" w:after="0" w:afterAutospacing="0"/>
        <w:rPr>
          <w:rFonts w:ascii="Courier New" w:hAnsi="Courier New" w:cs="Courier New"/>
        </w:rPr>
      </w:pPr>
      <w:proofErr w:type="spellStart"/>
      <w:proofErr w:type="gramStart"/>
      <w:r>
        <w:rPr>
          <w:rFonts w:ascii="Courier New" w:hAnsi="Courier New" w:cs="Courier New"/>
        </w:rPr>
        <w:t>pppppp</w:t>
      </w:r>
      <w:proofErr w:type="spellEnd"/>
      <w:proofErr w:type="gramEnd"/>
    </w:p>
    <w:p w14:paraId="5CEB8185" w14:textId="77777777" w:rsidR="00274185" w:rsidRDefault="00274185" w:rsidP="00274185">
      <w:pPr>
        <w:pStyle w:val="NormalWeb"/>
        <w:tabs>
          <w:tab w:val="left" w:pos="993"/>
        </w:tabs>
        <w:spacing w:before="0" w:beforeAutospacing="0" w:after="0" w:afterAutospacing="0"/>
        <w:rPr>
          <w:rFonts w:ascii="Courier New" w:hAnsi="Courier New" w:cs="Courier New"/>
        </w:rPr>
      </w:pPr>
      <w:proofErr w:type="spellStart"/>
      <w:proofErr w:type="gramStart"/>
      <w:r>
        <w:rPr>
          <w:rFonts w:ascii="Courier New" w:hAnsi="Courier New" w:cs="Courier New"/>
        </w:rPr>
        <w:t>bbbbbb</w:t>
      </w:r>
      <w:proofErr w:type="spellEnd"/>
      <w:proofErr w:type="gramEnd"/>
      <w:r>
        <w:rPr>
          <w:rFonts w:ascii="Courier New" w:hAnsi="Courier New" w:cs="Courier New"/>
        </w:rPr>
        <w:t xml:space="preserve"> </w:t>
      </w:r>
      <w:proofErr w:type="spellStart"/>
      <w:r>
        <w:rPr>
          <w:rFonts w:ascii="Courier New" w:hAnsi="Courier New" w:cs="Courier New"/>
        </w:rPr>
        <w:t>ssss</w:t>
      </w:r>
      <w:proofErr w:type="spellEnd"/>
    </w:p>
    <w:p w14:paraId="51D4C333"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6A516D57" w14:textId="77777777" w:rsidR="00274185" w:rsidRDefault="00274185" w:rsidP="00274185">
      <w:pPr>
        <w:pStyle w:val="NormalWeb"/>
        <w:tabs>
          <w:tab w:val="left" w:pos="993"/>
        </w:tabs>
        <w:spacing w:before="0" w:beforeAutospacing="0" w:after="0" w:afterAutospacing="0"/>
        <w:rPr>
          <w:rFonts w:ascii="Courier New" w:hAnsi="Courier New" w:cs="Courier New"/>
        </w:rPr>
      </w:pPr>
      <w:proofErr w:type="gramStart"/>
      <w:r>
        <w:rPr>
          <w:rFonts w:ascii="Courier New" w:hAnsi="Courier New" w:cs="Courier New"/>
        </w:rPr>
        <w:t>where</w:t>
      </w:r>
      <w:proofErr w:type="gramEnd"/>
      <w:r>
        <w:rPr>
          <w:rFonts w:ascii="Courier New" w:hAnsi="Courier New" w:cs="Courier New"/>
        </w:rPr>
        <w:t xml:space="preserve"> </w:t>
      </w:r>
      <w:proofErr w:type="spellStart"/>
      <w:r>
        <w:rPr>
          <w:rFonts w:ascii="Courier New" w:hAnsi="Courier New" w:cs="Courier New"/>
        </w:rPr>
        <w:t>ppppppp</w:t>
      </w:r>
      <w:proofErr w:type="spellEnd"/>
      <w:r>
        <w:rPr>
          <w:rFonts w:ascii="Courier New" w:hAnsi="Courier New" w:cs="Courier New"/>
        </w:rPr>
        <w:t xml:space="preserve"> is the name of an external procedure, </w:t>
      </w:r>
      <w:proofErr w:type="spellStart"/>
      <w:r>
        <w:rPr>
          <w:rFonts w:ascii="Courier New" w:hAnsi="Courier New" w:cs="Courier New"/>
        </w:rPr>
        <w:t>bbbbbb</w:t>
      </w:r>
      <w:proofErr w:type="spellEnd"/>
      <w:r>
        <w:rPr>
          <w:rFonts w:ascii="Courier New" w:hAnsi="Courier New" w:cs="Courier New"/>
        </w:rPr>
        <w:t xml:space="preserve"> the name of a COMMON block and </w:t>
      </w:r>
      <w:proofErr w:type="spellStart"/>
      <w:r>
        <w:rPr>
          <w:rFonts w:ascii="Courier New" w:hAnsi="Courier New" w:cs="Courier New"/>
        </w:rPr>
        <w:t>ssss</w:t>
      </w:r>
      <w:proofErr w:type="spellEnd"/>
      <w:r>
        <w:rPr>
          <w:rFonts w:ascii="Courier New" w:hAnsi="Courier New" w:cs="Courier New"/>
        </w:rPr>
        <w:t xml:space="preserve"> is the size of the block.</w:t>
      </w:r>
    </w:p>
    <w:p w14:paraId="50DC9F6F"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3ADD56B1"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58539752"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r>
        <w:rPr>
          <w:rFonts w:ascii="Courier New" w:hAnsi="Courier New" w:cs="Courier New"/>
          <w:u w:val="single"/>
        </w:rPr>
        <w:t>Operating Instructions.</w:t>
      </w:r>
    </w:p>
    <w:p w14:paraId="19E10885"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6910A716"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3EE6EFDA"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Compilation</w:t>
      </w:r>
      <w:r>
        <w:rPr>
          <w:rFonts w:ascii="Courier New" w:hAnsi="Courier New"/>
          <w:sz w:val="22"/>
          <w:szCs w:val="22"/>
        </w:rPr>
        <w:t>.</w:t>
      </w:r>
    </w:p>
    <w:p w14:paraId="3C8C5783" w14:textId="77777777" w:rsidR="00274185" w:rsidRPr="00B66459" w:rsidRDefault="00274185" w:rsidP="00274185">
      <w:pPr>
        <w:pStyle w:val="NormalWeb"/>
        <w:tabs>
          <w:tab w:val="left" w:pos="993"/>
        </w:tabs>
        <w:spacing w:before="0" w:beforeAutospacing="0" w:after="0" w:afterAutospacing="0"/>
        <w:rPr>
          <w:rFonts w:ascii="Courier New" w:hAnsi="Courier New" w:cs="Courier New"/>
        </w:rPr>
      </w:pPr>
    </w:p>
    <w:p w14:paraId="6F0603D8"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54CE6BB4" w14:textId="77777777" w:rsidR="00274185" w:rsidRDefault="00274185" w:rsidP="00274185">
      <w:pPr>
        <w:pStyle w:val="NormalWeb"/>
        <w:numPr>
          <w:ilvl w:val="0"/>
          <w:numId w:val="48"/>
        </w:numPr>
        <w:tabs>
          <w:tab w:val="left" w:pos="993"/>
        </w:tabs>
        <w:spacing w:before="0" w:beforeAutospacing="0" w:after="0" w:afterAutospacing="0"/>
        <w:rPr>
          <w:rFonts w:ascii="Courier New" w:hAnsi="Courier New" w:cs="Courier New"/>
        </w:rPr>
      </w:pPr>
      <w:r>
        <w:rPr>
          <w:rFonts w:ascii="Courier New" w:hAnsi="Courier New" w:cs="Courier New"/>
        </w:rPr>
        <w:t>Input the 905 FORTRAN compiler tape by initial instructions.</w:t>
      </w:r>
    </w:p>
    <w:p w14:paraId="0E06CA83" w14:textId="77777777" w:rsidR="00274185" w:rsidRDefault="00274185" w:rsidP="00274185">
      <w:pPr>
        <w:pStyle w:val="NormalWeb"/>
        <w:numPr>
          <w:ilvl w:val="0"/>
          <w:numId w:val="48"/>
        </w:numPr>
        <w:tabs>
          <w:tab w:val="left" w:pos="993"/>
        </w:tabs>
        <w:spacing w:before="0" w:beforeAutospacing="0" w:after="0" w:afterAutospacing="0"/>
        <w:rPr>
          <w:rFonts w:ascii="Courier New" w:hAnsi="Courier New" w:cs="Courier New"/>
        </w:rPr>
      </w:pPr>
      <w:r>
        <w:rPr>
          <w:rFonts w:ascii="Courier New" w:hAnsi="Courier New" w:cs="Courier New"/>
        </w:rPr>
        <w:t>Enter at location 16.  A ← symbol will be given as a prompt.</w:t>
      </w:r>
    </w:p>
    <w:p w14:paraId="3593A934" w14:textId="77777777" w:rsidR="00274185" w:rsidRDefault="00274185" w:rsidP="00274185">
      <w:pPr>
        <w:pStyle w:val="NormalWeb"/>
        <w:numPr>
          <w:ilvl w:val="0"/>
          <w:numId w:val="48"/>
        </w:numPr>
        <w:tabs>
          <w:tab w:val="left" w:pos="993"/>
        </w:tabs>
        <w:spacing w:before="0" w:beforeAutospacing="0" w:after="0" w:afterAutospacing="0"/>
        <w:rPr>
          <w:rFonts w:ascii="Courier New" w:hAnsi="Courier New" w:cs="Courier New"/>
        </w:rPr>
      </w:pPr>
      <w:r>
        <w:rPr>
          <w:rFonts w:ascii="Courier New" w:hAnsi="Courier New" w:cs="Courier New"/>
        </w:rPr>
        <w:t xml:space="preserve">Specify the required option in the form </w:t>
      </w:r>
      <w:proofErr w:type="spellStart"/>
      <w:r>
        <w:rPr>
          <w:rFonts w:ascii="Courier New" w:hAnsi="Courier New" w:cs="Courier New"/>
        </w:rPr>
        <w:t>Onn</w:t>
      </w:r>
      <w:proofErr w:type="spellEnd"/>
      <w:r>
        <w:rPr>
          <w:rFonts w:ascii="Courier New" w:hAnsi="Courier New" w:cs="Courier New"/>
        </w:rPr>
        <w:t>.</w:t>
      </w:r>
    </w:p>
    <w:p w14:paraId="7CCF10C5" w14:textId="77777777" w:rsidR="00274185" w:rsidRDefault="00274185" w:rsidP="00274185">
      <w:pPr>
        <w:pStyle w:val="NormalWeb"/>
        <w:numPr>
          <w:ilvl w:val="0"/>
          <w:numId w:val="48"/>
        </w:numPr>
        <w:tabs>
          <w:tab w:val="left" w:pos="993"/>
        </w:tabs>
        <w:spacing w:before="0" w:beforeAutospacing="0" w:after="0" w:afterAutospacing="0"/>
        <w:rPr>
          <w:rFonts w:ascii="Courier New" w:hAnsi="Courier New" w:cs="Courier New"/>
        </w:rPr>
      </w:pPr>
      <w:r>
        <w:rPr>
          <w:rFonts w:ascii="Courier New" w:hAnsi="Courier New" w:cs="Courier New"/>
        </w:rPr>
        <w:t>Load a FORTRAN source tape in the reader and type M (or R) to compile the program.  Program units will be read until a halt code is read.</w:t>
      </w:r>
    </w:p>
    <w:p w14:paraId="2EC35073" w14:textId="77777777" w:rsidR="00274185" w:rsidRDefault="00274185" w:rsidP="00274185">
      <w:pPr>
        <w:pStyle w:val="NormalWeb"/>
        <w:numPr>
          <w:ilvl w:val="0"/>
          <w:numId w:val="48"/>
        </w:numPr>
        <w:tabs>
          <w:tab w:val="left" w:pos="993"/>
        </w:tabs>
        <w:spacing w:before="0" w:beforeAutospacing="0" w:after="0" w:afterAutospacing="0"/>
        <w:rPr>
          <w:rFonts w:ascii="Courier New" w:hAnsi="Courier New" w:cs="Courier New"/>
        </w:rPr>
      </w:pPr>
      <w:r>
        <w:rPr>
          <w:rFonts w:ascii="Courier New" w:hAnsi="Courier New" w:cs="Courier New"/>
        </w:rPr>
        <w:t>To process further programs repeat from step 3).</w:t>
      </w:r>
    </w:p>
    <w:p w14:paraId="15F2216C"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The paper tape resulting from the compilation step should be wound back to front for reading in using the 900 LOADER.</w:t>
      </w:r>
    </w:p>
    <w:p w14:paraId="04F8F751"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5E34920D"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21D3DC55"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Loading.</w:t>
      </w:r>
    </w:p>
    <w:p w14:paraId="57B87A06"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5B2E2D84"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15950C07" w14:textId="77777777" w:rsidR="00274185" w:rsidRPr="00B66459" w:rsidRDefault="00274185" w:rsidP="00274185">
      <w:pPr>
        <w:pStyle w:val="NormalWeb"/>
        <w:numPr>
          <w:ilvl w:val="0"/>
          <w:numId w:val="49"/>
        </w:numPr>
        <w:tabs>
          <w:tab w:val="left" w:pos="993"/>
        </w:tabs>
        <w:spacing w:before="0" w:beforeAutospacing="0" w:after="0" w:afterAutospacing="0"/>
        <w:rPr>
          <w:rFonts w:ascii="Courier New" w:eastAsiaTheme="minorHAnsi" w:hAnsi="Courier New" w:cs="Courier New"/>
          <w:lang w:eastAsia="en-US"/>
        </w:rPr>
      </w:pPr>
      <w:r>
        <w:rPr>
          <w:rFonts w:ascii="Courier New" w:hAnsi="Courier New" w:cs="Courier New"/>
        </w:rPr>
        <w:t>Load the 900 LOADER by initial instructions.</w:t>
      </w:r>
    </w:p>
    <w:p w14:paraId="11FB31AD" w14:textId="77777777" w:rsidR="00274185" w:rsidRDefault="00274185" w:rsidP="00274185">
      <w:pPr>
        <w:pStyle w:val="NormalWeb"/>
        <w:numPr>
          <w:ilvl w:val="0"/>
          <w:numId w:val="49"/>
        </w:numPr>
        <w:tabs>
          <w:tab w:val="left" w:pos="993"/>
        </w:tabs>
        <w:spacing w:before="0" w:beforeAutospacing="0" w:after="0" w:afterAutospacing="0"/>
        <w:rPr>
          <w:rFonts w:ascii="Courier New" w:eastAsiaTheme="minorHAnsi" w:hAnsi="Courier New" w:cs="Courier New"/>
          <w:lang w:eastAsia="en-US"/>
        </w:rPr>
      </w:pPr>
      <w:r>
        <w:rPr>
          <w:rFonts w:ascii="Courier New" w:hAnsi="Courier New" w:cs="Courier New"/>
        </w:rPr>
        <w:lastRenderedPageBreak/>
        <w:t>Enter at location 16.  A ← symbol is displayed as a prompt</w:t>
      </w:r>
      <w:r>
        <w:rPr>
          <w:rFonts w:ascii="Courier New" w:eastAsiaTheme="minorHAnsi" w:hAnsi="Courier New" w:cs="Courier New"/>
          <w:lang w:eastAsia="en-US"/>
        </w:rPr>
        <w:t>.</w:t>
      </w:r>
    </w:p>
    <w:p w14:paraId="6CAD781C" w14:textId="77777777" w:rsidR="00274185" w:rsidRDefault="00274185" w:rsidP="00274185">
      <w:pPr>
        <w:pStyle w:val="NormalWeb"/>
        <w:numPr>
          <w:ilvl w:val="0"/>
          <w:numId w:val="49"/>
        </w:numPr>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 xml:space="preserve">Type options into the loader in the form </w:t>
      </w:r>
      <w:proofErr w:type="spellStart"/>
      <w:r>
        <w:rPr>
          <w:rFonts w:ascii="Courier New" w:eastAsiaTheme="minorHAnsi" w:hAnsi="Courier New" w:cs="Courier New"/>
          <w:lang w:eastAsia="en-US"/>
        </w:rPr>
        <w:t>Onn</w:t>
      </w:r>
      <w:proofErr w:type="spellEnd"/>
      <w:r>
        <w:rPr>
          <w:rFonts w:ascii="Courier New" w:eastAsiaTheme="minorHAnsi" w:hAnsi="Courier New" w:cs="Courier New"/>
          <w:lang w:eastAsia="en-US"/>
        </w:rPr>
        <w:t>.</w:t>
      </w:r>
    </w:p>
    <w:p w14:paraId="55E5C833" w14:textId="77777777" w:rsidR="00274185" w:rsidRDefault="00274185" w:rsidP="00274185">
      <w:pPr>
        <w:pStyle w:val="NormalWeb"/>
        <w:numPr>
          <w:ilvl w:val="0"/>
          <w:numId w:val="49"/>
        </w:numPr>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 xml:space="preserve">Load the first </w:t>
      </w:r>
      <w:proofErr w:type="spellStart"/>
      <w:r>
        <w:rPr>
          <w:rFonts w:ascii="Courier New" w:eastAsiaTheme="minorHAnsi" w:hAnsi="Courier New" w:cs="Courier New"/>
          <w:lang w:eastAsia="en-US"/>
        </w:rPr>
        <w:t>relocatable</w:t>
      </w:r>
      <w:proofErr w:type="spellEnd"/>
      <w:r>
        <w:rPr>
          <w:rFonts w:ascii="Courier New" w:eastAsiaTheme="minorHAnsi" w:hAnsi="Courier New" w:cs="Courier New"/>
          <w:lang w:eastAsia="en-US"/>
        </w:rPr>
        <w:t xml:space="preserve"> binary tape into the reader and type L.  The tape is read until the reader unloads.</w:t>
      </w:r>
    </w:p>
    <w:p w14:paraId="6B3E3A72" w14:textId="77777777" w:rsidR="00274185" w:rsidRDefault="00274185" w:rsidP="00274185">
      <w:pPr>
        <w:pStyle w:val="NormalWeb"/>
        <w:numPr>
          <w:ilvl w:val="0"/>
          <w:numId w:val="49"/>
        </w:numPr>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Load subsequent tapes into the reader as required.</w:t>
      </w:r>
    </w:p>
    <w:p w14:paraId="4D551329" w14:textId="77777777" w:rsidR="00274185" w:rsidRDefault="00274185" w:rsidP="00274185">
      <w:pPr>
        <w:pStyle w:val="NormalWeb"/>
        <w:numPr>
          <w:ilvl w:val="0"/>
          <w:numId w:val="49"/>
        </w:numPr>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Re-enter at location 16 and type option O3L to load the first library tape ("905 FORTRAN LIBRARY VOL. 1").  If output to paper tape is required use 017L instead.</w:t>
      </w:r>
    </w:p>
    <w:p w14:paraId="53CCED86" w14:textId="77777777" w:rsidR="00274185" w:rsidRDefault="00274185" w:rsidP="00274185">
      <w:pPr>
        <w:pStyle w:val="NormalWeb"/>
        <w:numPr>
          <w:ilvl w:val="0"/>
          <w:numId w:val="49"/>
        </w:numPr>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Load the second library tape ("905 FORTRAN LIBRARY VOL. 2").</w:t>
      </w:r>
    </w:p>
    <w:p w14:paraId="77C12184" w14:textId="77777777" w:rsidR="00274185" w:rsidRDefault="00274185" w:rsidP="00274185">
      <w:pPr>
        <w:pStyle w:val="NormalWeb"/>
        <w:numPr>
          <w:ilvl w:val="0"/>
          <w:numId w:val="49"/>
        </w:numPr>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When all programs are loaded re-enter at 16.</w:t>
      </w:r>
    </w:p>
    <w:p w14:paraId="472FBE1D" w14:textId="77777777" w:rsidR="00274185" w:rsidRDefault="00274185" w:rsidP="00274185">
      <w:pPr>
        <w:pStyle w:val="NormalWeb"/>
        <w:numPr>
          <w:ilvl w:val="0"/>
          <w:numId w:val="49"/>
        </w:numPr>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 xml:space="preserve">Type M.  If there are </w:t>
      </w:r>
      <w:proofErr w:type="spellStart"/>
      <w:r>
        <w:rPr>
          <w:rFonts w:ascii="Courier New" w:eastAsiaTheme="minorHAnsi" w:hAnsi="Courier New" w:cs="Courier New"/>
          <w:lang w:eastAsia="en-US"/>
        </w:rPr>
        <w:t>unlocated</w:t>
      </w:r>
      <w:proofErr w:type="spellEnd"/>
      <w:r>
        <w:rPr>
          <w:rFonts w:ascii="Courier New" w:eastAsiaTheme="minorHAnsi" w:hAnsi="Courier New" w:cs="Courier New"/>
          <w:lang w:eastAsia="en-US"/>
        </w:rPr>
        <w:t xml:space="preserve"> labels these will be listed.  If all labels are located GO is output.  </w:t>
      </w:r>
      <w:r>
        <w:rPr>
          <w:rFonts w:ascii="Courier New" w:eastAsiaTheme="minorHAnsi" w:hAnsi="Courier New" w:cs="Courier New"/>
          <w:lang w:eastAsia="en-US"/>
        </w:rPr>
        <w:br/>
      </w:r>
      <w:r>
        <w:rPr>
          <w:rFonts w:ascii="Courier New" w:eastAsiaTheme="minorHAnsi" w:hAnsi="Courier New" w:cs="Courier New"/>
          <w:lang w:eastAsia="en-US"/>
        </w:rPr>
        <w:br/>
      </w:r>
      <w:proofErr w:type="gramStart"/>
      <w:r>
        <w:rPr>
          <w:rFonts w:ascii="Courier New" w:eastAsiaTheme="minorHAnsi" w:hAnsi="Courier New" w:cs="Courier New"/>
          <w:lang w:eastAsia="en-US"/>
        </w:rPr>
        <w:t>If the loading was direct into store the program may be started by typing M again</w:t>
      </w:r>
      <w:proofErr w:type="gramEnd"/>
      <w:r>
        <w:rPr>
          <w:rFonts w:ascii="Courier New" w:eastAsiaTheme="minorHAnsi" w:hAnsi="Courier New" w:cs="Courier New"/>
          <w:lang w:eastAsia="en-US"/>
        </w:rPr>
        <w:t xml:space="preserve">.  </w:t>
      </w:r>
      <w:r>
        <w:rPr>
          <w:rFonts w:ascii="Courier New" w:eastAsiaTheme="minorHAnsi" w:hAnsi="Courier New" w:cs="Courier New"/>
          <w:lang w:eastAsia="en-US"/>
        </w:rPr>
        <w:br/>
      </w:r>
      <w:r>
        <w:rPr>
          <w:rFonts w:ascii="Courier New" w:eastAsiaTheme="minorHAnsi" w:hAnsi="Courier New" w:cs="Courier New"/>
          <w:lang w:eastAsia="en-US"/>
        </w:rPr>
        <w:br/>
        <w:t xml:space="preserve">If the loading process produced paper tape, this should now be complete; type M, </w:t>
      </w:r>
      <w:proofErr w:type="spellStart"/>
      <w:r>
        <w:rPr>
          <w:rFonts w:ascii="Courier New" w:eastAsiaTheme="minorHAnsi" w:hAnsi="Courier New" w:cs="Courier New"/>
          <w:lang w:eastAsia="en-US"/>
        </w:rPr>
        <w:t>runout</w:t>
      </w:r>
      <w:proofErr w:type="spellEnd"/>
      <w:r>
        <w:rPr>
          <w:rFonts w:ascii="Courier New" w:eastAsiaTheme="minorHAnsi" w:hAnsi="Courier New" w:cs="Courier New"/>
          <w:lang w:eastAsia="en-US"/>
        </w:rPr>
        <w:t xml:space="preserve"> the tape and tear off from the punch.</w:t>
      </w:r>
      <w:r>
        <w:rPr>
          <w:rFonts w:ascii="Courier New" w:eastAsiaTheme="minorHAnsi" w:hAnsi="Courier New" w:cs="Courier New"/>
          <w:lang w:eastAsia="en-US"/>
        </w:rPr>
        <w:br/>
      </w:r>
      <w:r>
        <w:rPr>
          <w:rFonts w:ascii="Courier New" w:eastAsiaTheme="minorHAnsi" w:hAnsi="Courier New" w:cs="Courier New"/>
          <w:lang w:eastAsia="en-US"/>
        </w:rPr>
        <w:br/>
        <w:t xml:space="preserve">If there were </w:t>
      </w:r>
      <w:proofErr w:type="spellStart"/>
      <w:r>
        <w:rPr>
          <w:rFonts w:ascii="Courier New" w:eastAsiaTheme="minorHAnsi" w:hAnsi="Courier New" w:cs="Courier New"/>
          <w:lang w:eastAsia="en-US"/>
        </w:rPr>
        <w:t>unlocated</w:t>
      </w:r>
      <w:proofErr w:type="spellEnd"/>
      <w:r>
        <w:rPr>
          <w:rFonts w:ascii="Courier New" w:eastAsiaTheme="minorHAnsi" w:hAnsi="Courier New" w:cs="Courier New"/>
          <w:lang w:eastAsia="en-US"/>
        </w:rPr>
        <w:t xml:space="preserve"> labels return to either step 3) or 6) to load further tapes, or type M to run the program disregarding the missing labels (OV will be output to </w:t>
      </w:r>
      <w:proofErr w:type="gramStart"/>
      <w:r>
        <w:rPr>
          <w:rFonts w:ascii="Courier New" w:eastAsiaTheme="minorHAnsi" w:hAnsi="Courier New" w:cs="Courier New"/>
          <w:lang w:eastAsia="en-US"/>
        </w:rPr>
        <w:t>indicate</w:t>
      </w:r>
      <w:proofErr w:type="gramEnd"/>
      <w:r>
        <w:rPr>
          <w:rFonts w:ascii="Courier New" w:eastAsiaTheme="minorHAnsi" w:hAnsi="Courier New" w:cs="Courier New"/>
          <w:lang w:eastAsia="en-US"/>
        </w:rPr>
        <w:t xml:space="preserve"> "override").</w:t>
      </w:r>
      <w:r>
        <w:rPr>
          <w:rFonts w:ascii="Courier New" w:eastAsiaTheme="minorHAnsi" w:hAnsi="Courier New" w:cs="Courier New"/>
          <w:lang w:eastAsia="en-US"/>
        </w:rPr>
        <w:br/>
      </w:r>
      <w:r>
        <w:rPr>
          <w:rFonts w:ascii="Courier New" w:eastAsiaTheme="minorHAnsi" w:hAnsi="Courier New" w:cs="Courier New"/>
          <w:lang w:eastAsia="en-US"/>
        </w:rPr>
        <w:br/>
        <w:t>If there is a main program execution will be entered at this point.  Otherwise the program will be entered at the location of the first unit to be loaded.</w:t>
      </w:r>
      <w:r>
        <w:rPr>
          <w:rFonts w:ascii="Courier New" w:eastAsiaTheme="minorHAnsi" w:hAnsi="Courier New" w:cs="Courier New"/>
          <w:lang w:eastAsia="en-US"/>
        </w:rPr>
        <w:br/>
      </w:r>
      <w:r>
        <w:rPr>
          <w:rFonts w:ascii="Courier New" w:eastAsiaTheme="minorHAnsi" w:hAnsi="Courier New" w:cs="Courier New"/>
          <w:lang w:eastAsia="en-US"/>
        </w:rPr>
        <w:br/>
        <w:t>If a sum-checked binary tape was produced, this should be loaded by initial instructions and entered at location 16, then typing M.  If an octal number is typed before the M it will be held in the accumulator on entry.</w:t>
      </w:r>
    </w:p>
    <w:p w14:paraId="0D9D2D70" w14:textId="77777777" w:rsidR="00274185" w:rsidRDefault="00274185" w:rsidP="00274185">
      <w:pPr>
        <w:pStyle w:val="NormalWeb"/>
        <w:numPr>
          <w:ilvl w:val="0"/>
          <w:numId w:val="49"/>
        </w:numPr>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Type C is continuation required after a halt code on inputting data, PAUSE or run-time error message.</w:t>
      </w:r>
    </w:p>
    <w:p w14:paraId="61E4DF6D" w14:textId="77777777" w:rsidR="00274185" w:rsidRDefault="00274185" w:rsidP="00274185">
      <w:pPr>
        <w:pStyle w:val="NormalWeb"/>
        <w:tabs>
          <w:tab w:val="left" w:pos="993"/>
        </w:tabs>
        <w:spacing w:before="0" w:beforeAutospacing="0" w:after="0" w:afterAutospacing="0"/>
        <w:rPr>
          <w:rFonts w:ascii="Courier New" w:eastAsiaTheme="minorHAnsi" w:hAnsi="Courier New" w:cs="Courier New"/>
          <w:lang w:eastAsia="en-US"/>
        </w:rPr>
      </w:pPr>
    </w:p>
    <w:p w14:paraId="245C4C37" w14:textId="77777777" w:rsidR="00274185" w:rsidRDefault="00274185" w:rsidP="00274185">
      <w:pPr>
        <w:pStyle w:val="NormalWeb"/>
        <w:tabs>
          <w:tab w:val="left" w:pos="993"/>
        </w:tabs>
        <w:spacing w:before="0" w:beforeAutospacing="0" w:after="0" w:afterAutospacing="0"/>
        <w:rPr>
          <w:rFonts w:ascii="Courier New" w:eastAsiaTheme="minorHAnsi" w:hAnsi="Courier New" w:cs="Courier New"/>
          <w:lang w:eastAsia="en-US"/>
        </w:rPr>
      </w:pPr>
    </w:p>
    <w:p w14:paraId="03E497E0" w14:textId="77777777" w:rsidR="00274185" w:rsidRDefault="00274185" w:rsidP="00274185">
      <w:pPr>
        <w:pStyle w:val="NormalWeb"/>
        <w:tabs>
          <w:tab w:val="left" w:pos="993"/>
        </w:tabs>
        <w:spacing w:before="0" w:beforeAutospacing="0" w:after="0" w:afterAutospacing="0"/>
        <w:rPr>
          <w:rFonts w:ascii="Courier New" w:eastAsiaTheme="minorHAnsi" w:hAnsi="Courier New" w:cs="Courier New"/>
          <w:lang w:eastAsia="en-US"/>
        </w:rPr>
      </w:pPr>
    </w:p>
    <w:p w14:paraId="73A32132" w14:textId="77777777" w:rsidR="00274185" w:rsidRPr="00F123B5" w:rsidRDefault="00274185" w:rsidP="00274185">
      <w:pPr>
        <w:pStyle w:val="NormalWeb"/>
        <w:tabs>
          <w:tab w:val="left" w:pos="993"/>
        </w:tabs>
        <w:spacing w:before="0" w:beforeAutospacing="0" w:after="0" w:afterAutospacing="0"/>
        <w:rPr>
          <w:rFonts w:ascii="Courier New" w:eastAsiaTheme="minorHAnsi" w:hAnsi="Courier New" w:cs="Courier New"/>
          <w:u w:val="single"/>
          <w:lang w:eastAsia="en-US"/>
        </w:rPr>
      </w:pPr>
      <w:r w:rsidRPr="00F123B5">
        <w:rPr>
          <w:rFonts w:ascii="Courier New" w:eastAsiaTheme="minorHAnsi" w:hAnsi="Courier New" w:cs="Courier New"/>
          <w:u w:val="single"/>
          <w:lang w:eastAsia="en-US"/>
        </w:rPr>
        <w:t>Error Messages.</w:t>
      </w:r>
    </w:p>
    <w:p w14:paraId="543D7D8A" w14:textId="77777777" w:rsidR="00274185" w:rsidRDefault="00274185" w:rsidP="00274185">
      <w:pPr>
        <w:pStyle w:val="NormalWeb"/>
        <w:tabs>
          <w:tab w:val="left" w:pos="993"/>
        </w:tabs>
        <w:spacing w:before="0" w:beforeAutospacing="0" w:after="0" w:afterAutospacing="0"/>
        <w:ind w:left="720"/>
        <w:rPr>
          <w:rFonts w:ascii="Courier New" w:eastAsiaTheme="minorHAnsi" w:hAnsi="Courier New" w:cs="Courier New"/>
          <w:lang w:eastAsia="en-US"/>
        </w:rPr>
      </w:pPr>
    </w:p>
    <w:p w14:paraId="5605F312" w14:textId="77777777" w:rsidR="00274185" w:rsidRDefault="00274185" w:rsidP="00274185">
      <w:pPr>
        <w:pStyle w:val="NormalWeb"/>
        <w:tabs>
          <w:tab w:val="left" w:pos="993"/>
        </w:tabs>
        <w:spacing w:before="0" w:beforeAutospacing="0" w:after="0" w:afterAutospacing="0"/>
        <w:ind w:left="720"/>
        <w:rPr>
          <w:rFonts w:ascii="Courier New" w:eastAsiaTheme="minorHAnsi" w:hAnsi="Courier New" w:cs="Courier New"/>
          <w:lang w:eastAsia="en-US"/>
        </w:rPr>
      </w:pPr>
    </w:p>
    <w:p w14:paraId="3D4ACE82" w14:textId="77777777" w:rsidR="00274185" w:rsidRDefault="00274185" w:rsidP="00274185">
      <w:pPr>
        <w:pStyle w:val="NormalWeb"/>
        <w:tabs>
          <w:tab w:val="left" w:pos="993"/>
        </w:tabs>
        <w:spacing w:before="0" w:beforeAutospacing="0" w:after="0" w:afterAutospacing="0"/>
        <w:ind w:left="720"/>
        <w:rPr>
          <w:rFonts w:ascii="Courier New" w:eastAsiaTheme="minorHAnsi" w:hAnsi="Courier New" w:cs="Courier New"/>
          <w:lang w:eastAsia="en-US"/>
        </w:rPr>
      </w:pPr>
    </w:p>
    <w:p w14:paraId="79E12A50" w14:textId="77777777" w:rsidR="00274185" w:rsidRDefault="00274185" w:rsidP="00274185">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Error reports have the general form:</w:t>
      </w:r>
    </w:p>
    <w:p w14:paraId="4E213E24" w14:textId="77777777" w:rsidR="00274185" w:rsidRDefault="00274185" w:rsidP="00274185">
      <w:pPr>
        <w:pStyle w:val="NormalWeb"/>
        <w:tabs>
          <w:tab w:val="left" w:pos="993"/>
        </w:tabs>
        <w:spacing w:before="0" w:beforeAutospacing="0" w:after="0" w:afterAutospacing="0"/>
        <w:rPr>
          <w:rFonts w:ascii="Courier New" w:eastAsiaTheme="minorHAnsi" w:hAnsi="Courier New" w:cs="Courier New"/>
          <w:lang w:eastAsia="en-US"/>
        </w:rPr>
      </w:pPr>
    </w:p>
    <w:p w14:paraId="6C59C750" w14:textId="77777777" w:rsidR="00274185" w:rsidRDefault="00274185" w:rsidP="00274185">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 xml:space="preserve"> </w:t>
      </w:r>
      <w:r>
        <w:rPr>
          <w:rFonts w:ascii="Courier New" w:eastAsiaTheme="minorHAnsi" w:hAnsi="Courier New" w:cs="Courier New"/>
          <w:lang w:eastAsia="en-US"/>
        </w:rPr>
        <w:tab/>
      </w:r>
      <w:proofErr w:type="spellStart"/>
      <w:proofErr w:type="gramStart"/>
      <w:r>
        <w:rPr>
          <w:rFonts w:ascii="Courier New" w:eastAsiaTheme="minorHAnsi" w:hAnsi="Courier New" w:cs="Courier New"/>
          <w:lang w:eastAsia="en-US"/>
        </w:rPr>
        <w:t>ttt</w:t>
      </w:r>
      <w:proofErr w:type="spellEnd"/>
      <w:proofErr w:type="gramEnd"/>
      <w:r>
        <w:rPr>
          <w:rFonts w:ascii="Courier New" w:eastAsiaTheme="minorHAnsi" w:hAnsi="Courier New" w:cs="Courier New"/>
          <w:lang w:eastAsia="en-US"/>
        </w:rPr>
        <w:t xml:space="preserve"> </w:t>
      </w:r>
      <w:proofErr w:type="spellStart"/>
      <w:r>
        <w:rPr>
          <w:rFonts w:ascii="Courier New" w:eastAsiaTheme="minorHAnsi" w:hAnsi="Courier New" w:cs="Courier New"/>
          <w:lang w:eastAsia="en-US"/>
        </w:rPr>
        <w:t>nnnn</w:t>
      </w:r>
      <w:proofErr w:type="spellEnd"/>
      <w:r>
        <w:rPr>
          <w:rFonts w:ascii="Courier New" w:eastAsiaTheme="minorHAnsi" w:hAnsi="Courier New" w:cs="Courier New"/>
          <w:lang w:eastAsia="en-US"/>
        </w:rPr>
        <w:t xml:space="preserve"> </w:t>
      </w:r>
      <w:proofErr w:type="spellStart"/>
      <w:r>
        <w:rPr>
          <w:rFonts w:ascii="Courier New" w:eastAsiaTheme="minorHAnsi" w:hAnsi="Courier New" w:cs="Courier New"/>
          <w:lang w:eastAsia="en-US"/>
        </w:rPr>
        <w:t>llll</w:t>
      </w:r>
      <w:proofErr w:type="spellEnd"/>
    </w:p>
    <w:p w14:paraId="4B4038E7" w14:textId="77777777" w:rsidR="00274185" w:rsidRDefault="00274185" w:rsidP="00274185">
      <w:pPr>
        <w:pStyle w:val="NormalWeb"/>
        <w:tabs>
          <w:tab w:val="left" w:pos="993"/>
        </w:tabs>
        <w:spacing w:before="0" w:beforeAutospacing="0" w:after="0" w:afterAutospacing="0"/>
        <w:rPr>
          <w:rFonts w:ascii="Courier New" w:eastAsiaTheme="minorHAnsi" w:hAnsi="Courier New" w:cs="Courier New"/>
          <w:lang w:eastAsia="en-US"/>
        </w:rPr>
      </w:pPr>
    </w:p>
    <w:p w14:paraId="79D3E509" w14:textId="77777777" w:rsidR="00274185" w:rsidRDefault="00274185" w:rsidP="00274185">
      <w:pPr>
        <w:pStyle w:val="NormalWeb"/>
        <w:tabs>
          <w:tab w:val="left" w:pos="993"/>
        </w:tabs>
        <w:spacing w:before="0" w:beforeAutospacing="0" w:after="0" w:afterAutospacing="0"/>
        <w:rPr>
          <w:rFonts w:ascii="Courier New" w:eastAsiaTheme="minorHAnsi" w:hAnsi="Courier New" w:cs="Courier New"/>
          <w:lang w:eastAsia="en-US"/>
        </w:rPr>
      </w:pPr>
      <w:proofErr w:type="gramStart"/>
      <w:r>
        <w:rPr>
          <w:rFonts w:ascii="Courier New" w:eastAsiaTheme="minorHAnsi" w:hAnsi="Courier New" w:cs="Courier New"/>
          <w:lang w:eastAsia="en-US"/>
        </w:rPr>
        <w:lastRenderedPageBreak/>
        <w:t>where</w:t>
      </w:r>
      <w:proofErr w:type="gramEnd"/>
      <w:r>
        <w:rPr>
          <w:rFonts w:ascii="Courier New" w:eastAsiaTheme="minorHAnsi" w:hAnsi="Courier New" w:cs="Courier New"/>
          <w:lang w:eastAsia="en-US"/>
        </w:rPr>
        <w:t>:</w:t>
      </w:r>
    </w:p>
    <w:p w14:paraId="5106726B" w14:textId="77777777" w:rsidR="00274185" w:rsidRDefault="00274185" w:rsidP="00274185">
      <w:pPr>
        <w:pStyle w:val="NormalWeb"/>
        <w:tabs>
          <w:tab w:val="left" w:pos="993"/>
        </w:tabs>
        <w:spacing w:before="0" w:beforeAutospacing="0" w:after="0" w:afterAutospacing="0"/>
        <w:rPr>
          <w:rFonts w:ascii="Courier New" w:eastAsiaTheme="minorHAnsi" w:hAnsi="Courier New" w:cs="Courier New"/>
          <w:lang w:eastAsia="en-US"/>
        </w:rPr>
      </w:pPr>
    </w:p>
    <w:p w14:paraId="7F605F4A" w14:textId="77777777" w:rsidR="00274185" w:rsidRDefault="00274185" w:rsidP="00274185">
      <w:pPr>
        <w:pStyle w:val="NormalWeb"/>
        <w:tabs>
          <w:tab w:val="left" w:pos="993"/>
        </w:tabs>
        <w:spacing w:before="0" w:beforeAutospacing="0" w:after="0" w:afterAutospacing="0"/>
        <w:rPr>
          <w:rFonts w:ascii="Courier New" w:eastAsiaTheme="minorHAnsi" w:hAnsi="Courier New" w:cs="Courier New"/>
          <w:lang w:eastAsia="en-US"/>
        </w:rPr>
      </w:pPr>
      <w:proofErr w:type="spellStart"/>
      <w:proofErr w:type="gramStart"/>
      <w:r>
        <w:rPr>
          <w:rFonts w:ascii="Courier New" w:eastAsiaTheme="minorHAnsi" w:hAnsi="Courier New" w:cs="Courier New"/>
          <w:lang w:eastAsia="en-US"/>
        </w:rPr>
        <w:t>ttt</w:t>
      </w:r>
      <w:proofErr w:type="spellEnd"/>
      <w:proofErr w:type="gramEnd"/>
      <w:r>
        <w:rPr>
          <w:rFonts w:ascii="Courier New" w:eastAsiaTheme="minorHAnsi" w:hAnsi="Courier New" w:cs="Courier New"/>
          <w:lang w:eastAsia="en-US"/>
        </w:rPr>
        <w:t xml:space="preserve"> is the error type code (see following list)</w:t>
      </w:r>
    </w:p>
    <w:p w14:paraId="2F3493B8" w14:textId="77777777" w:rsidR="00274185" w:rsidRDefault="00274185" w:rsidP="00274185">
      <w:pPr>
        <w:pStyle w:val="NormalWeb"/>
        <w:tabs>
          <w:tab w:val="left" w:pos="993"/>
        </w:tabs>
        <w:spacing w:before="0" w:beforeAutospacing="0" w:after="0" w:afterAutospacing="0"/>
        <w:rPr>
          <w:rFonts w:ascii="Courier New" w:eastAsiaTheme="minorHAnsi" w:hAnsi="Courier New" w:cs="Courier New"/>
          <w:lang w:eastAsia="en-US"/>
        </w:rPr>
      </w:pPr>
      <w:proofErr w:type="spellStart"/>
      <w:proofErr w:type="gramStart"/>
      <w:r>
        <w:rPr>
          <w:rFonts w:ascii="Courier New" w:eastAsiaTheme="minorHAnsi" w:hAnsi="Courier New" w:cs="Courier New"/>
          <w:lang w:eastAsia="en-US"/>
        </w:rPr>
        <w:t>nnnn</w:t>
      </w:r>
      <w:proofErr w:type="spellEnd"/>
      <w:proofErr w:type="gramEnd"/>
      <w:r>
        <w:rPr>
          <w:rFonts w:ascii="Courier New" w:eastAsiaTheme="minorHAnsi" w:hAnsi="Courier New" w:cs="Courier New"/>
          <w:lang w:eastAsia="en-US"/>
        </w:rPr>
        <w:t xml:space="preserve"> is the last statement number encountered, and</w:t>
      </w:r>
    </w:p>
    <w:p w14:paraId="0F13BACF" w14:textId="77777777" w:rsidR="00274185" w:rsidRDefault="00274185" w:rsidP="00274185">
      <w:pPr>
        <w:pStyle w:val="NormalWeb"/>
        <w:tabs>
          <w:tab w:val="left" w:pos="993"/>
        </w:tabs>
        <w:spacing w:before="0" w:beforeAutospacing="0" w:after="0" w:afterAutospacing="0"/>
        <w:rPr>
          <w:rFonts w:ascii="Courier New" w:eastAsiaTheme="minorHAnsi" w:hAnsi="Courier New" w:cs="Courier New"/>
          <w:lang w:eastAsia="en-US"/>
        </w:rPr>
      </w:pPr>
      <w:proofErr w:type="spellStart"/>
      <w:proofErr w:type="gramStart"/>
      <w:r>
        <w:rPr>
          <w:rFonts w:ascii="Courier New" w:eastAsiaTheme="minorHAnsi" w:hAnsi="Courier New" w:cs="Courier New"/>
          <w:lang w:eastAsia="en-US"/>
        </w:rPr>
        <w:t>llll</w:t>
      </w:r>
      <w:proofErr w:type="spellEnd"/>
      <w:proofErr w:type="gramEnd"/>
      <w:r>
        <w:rPr>
          <w:rFonts w:ascii="Courier New" w:eastAsiaTheme="minorHAnsi" w:hAnsi="Courier New" w:cs="Courier New"/>
          <w:lang w:eastAsia="en-US"/>
        </w:rPr>
        <w:t xml:space="preserve"> is the count of non-blank lines since this statement number.</w:t>
      </w:r>
    </w:p>
    <w:p w14:paraId="02F25D30" w14:textId="77777777" w:rsidR="00274185" w:rsidRDefault="00274185" w:rsidP="00274185">
      <w:pPr>
        <w:pStyle w:val="NormalWeb"/>
        <w:tabs>
          <w:tab w:val="left" w:pos="993"/>
        </w:tabs>
        <w:spacing w:before="0" w:beforeAutospacing="0" w:after="0" w:afterAutospacing="0"/>
        <w:rPr>
          <w:rFonts w:ascii="Courier New" w:eastAsiaTheme="minorHAnsi" w:hAnsi="Courier New" w:cs="Courier New"/>
          <w:lang w:eastAsia="en-US"/>
        </w:rPr>
      </w:pPr>
    </w:p>
    <w:p w14:paraId="26EDA094" w14:textId="77777777" w:rsidR="00274185" w:rsidRDefault="00274185" w:rsidP="00274185">
      <w:pPr>
        <w:pStyle w:val="NormalWeb"/>
        <w:tabs>
          <w:tab w:val="left" w:pos="993"/>
        </w:tabs>
        <w:spacing w:before="0" w:beforeAutospacing="0" w:after="0" w:afterAutospacing="0"/>
        <w:rPr>
          <w:rFonts w:ascii="Courier New" w:eastAsiaTheme="minorHAnsi" w:hAnsi="Courier New" w:cs="Courier New"/>
          <w:lang w:eastAsia="en-US"/>
        </w:rPr>
      </w:pPr>
    </w:p>
    <w:p w14:paraId="053612B5" w14:textId="77777777" w:rsidR="00274185" w:rsidRPr="00B711E1" w:rsidRDefault="00274185" w:rsidP="00274185">
      <w:pPr>
        <w:tabs>
          <w:tab w:val="left" w:pos="567"/>
        </w:tabs>
        <w:rPr>
          <w:rFonts w:ascii="Courier New" w:hAnsi="Courier New" w:cs="Courier New"/>
          <w:szCs w:val="24"/>
        </w:rPr>
      </w:pPr>
      <w:r w:rsidRPr="00B711E1">
        <w:rPr>
          <w:rFonts w:ascii="Courier New" w:hAnsi="Courier New" w:cs="Courier New"/>
          <w:szCs w:val="24"/>
        </w:rPr>
        <w:t>ARD</w:t>
      </w:r>
      <w:r w:rsidRPr="00B711E1">
        <w:rPr>
          <w:rFonts w:ascii="Courier New" w:hAnsi="Courier New" w:cs="Courier New"/>
          <w:szCs w:val="24"/>
        </w:rPr>
        <w:tab/>
        <w:t>array declaratory error</w:t>
      </w:r>
      <w:r w:rsidRPr="00B711E1">
        <w:rPr>
          <w:rFonts w:ascii="Courier New" w:hAnsi="Courier New" w:cs="Courier New"/>
          <w:szCs w:val="24"/>
        </w:rPr>
        <w:br/>
      </w:r>
      <w:r>
        <w:rPr>
          <w:rFonts w:ascii="Courier New" w:hAnsi="Courier New" w:cs="Courier New"/>
          <w:szCs w:val="24"/>
        </w:rPr>
        <w:t xml:space="preserve">ASS </w:t>
      </w:r>
      <w:r w:rsidRPr="00B711E1">
        <w:rPr>
          <w:rFonts w:ascii="Courier New" w:hAnsi="Courier New" w:cs="Courier New"/>
          <w:szCs w:val="24"/>
        </w:rPr>
        <w:t>ASSIGN statement syntax error</w:t>
      </w:r>
      <w:r w:rsidRPr="00B711E1">
        <w:rPr>
          <w:rFonts w:ascii="Courier New" w:hAnsi="Courier New" w:cs="Courier New"/>
          <w:szCs w:val="24"/>
        </w:rPr>
        <w:br/>
      </w:r>
      <w:proofErr w:type="spellStart"/>
      <w:r w:rsidRPr="00B711E1">
        <w:rPr>
          <w:rFonts w:ascii="Courier New" w:hAnsi="Courier New" w:cs="Courier New"/>
          <w:szCs w:val="24"/>
        </w:rPr>
        <w:t>CHx</w:t>
      </w:r>
      <w:proofErr w:type="spellEnd"/>
      <w:r w:rsidRPr="00B711E1">
        <w:rPr>
          <w:rFonts w:ascii="Courier New" w:hAnsi="Courier New" w:cs="Courier New"/>
          <w:szCs w:val="24"/>
        </w:rPr>
        <w:tab/>
        <w:t>character x expected</w:t>
      </w:r>
      <w:r w:rsidRPr="00B711E1">
        <w:rPr>
          <w:rFonts w:ascii="Courier New" w:hAnsi="Courier New" w:cs="Courier New"/>
          <w:szCs w:val="24"/>
        </w:rPr>
        <w:br/>
        <w:t>CMN</w:t>
      </w:r>
      <w:r w:rsidRPr="00B711E1">
        <w:rPr>
          <w:rFonts w:ascii="Courier New" w:hAnsi="Courier New" w:cs="Courier New"/>
          <w:szCs w:val="24"/>
        </w:rPr>
        <w:tab/>
        <w:t>name usage in COMMON</w:t>
      </w:r>
      <w:r w:rsidRPr="00B711E1">
        <w:rPr>
          <w:rFonts w:ascii="Courier New" w:hAnsi="Courier New" w:cs="Courier New"/>
          <w:szCs w:val="24"/>
        </w:rPr>
        <w:br/>
        <w:t>CN1</w:t>
      </w:r>
      <w:r w:rsidRPr="00B711E1">
        <w:rPr>
          <w:rFonts w:ascii="Courier New" w:hAnsi="Courier New" w:cs="Courier New"/>
          <w:szCs w:val="24"/>
        </w:rPr>
        <w:tab/>
        <w:t>illegal constant formation</w:t>
      </w:r>
      <w:r w:rsidRPr="00B711E1">
        <w:rPr>
          <w:rFonts w:ascii="Courier New" w:hAnsi="Courier New" w:cs="Courier New"/>
          <w:szCs w:val="24"/>
        </w:rPr>
        <w:br/>
        <w:t>CN2</w:t>
      </w:r>
      <w:r w:rsidRPr="00B711E1">
        <w:rPr>
          <w:rFonts w:ascii="Courier New" w:hAnsi="Courier New" w:cs="Courier New"/>
          <w:szCs w:val="24"/>
        </w:rPr>
        <w:tab/>
        <w:t>invalid complex constant</w:t>
      </w:r>
      <w:r w:rsidRPr="00B711E1">
        <w:rPr>
          <w:rFonts w:ascii="Courier New" w:hAnsi="Courier New" w:cs="Courier New"/>
          <w:szCs w:val="24"/>
        </w:rPr>
        <w:br/>
        <w:t>DA1</w:t>
      </w:r>
      <w:r w:rsidRPr="00B711E1">
        <w:rPr>
          <w:rFonts w:ascii="Courier New" w:hAnsi="Courier New" w:cs="Courier New"/>
          <w:szCs w:val="24"/>
        </w:rPr>
        <w:tab/>
        <w:t>DATA statement syntax error</w:t>
      </w:r>
      <w:r w:rsidRPr="00B711E1">
        <w:rPr>
          <w:rFonts w:ascii="Courier New" w:hAnsi="Courier New" w:cs="Courier New"/>
          <w:szCs w:val="24"/>
        </w:rPr>
        <w:br/>
        <w:t>DA2</w:t>
      </w:r>
      <w:r w:rsidRPr="00B711E1">
        <w:rPr>
          <w:rFonts w:ascii="Courier New" w:hAnsi="Courier New" w:cs="Courier New"/>
          <w:szCs w:val="24"/>
        </w:rPr>
        <w:tab/>
        <w:t>DATA statement list error</w:t>
      </w:r>
      <w:r w:rsidRPr="00B711E1">
        <w:rPr>
          <w:rFonts w:ascii="Courier New" w:hAnsi="Courier New" w:cs="Courier New"/>
          <w:szCs w:val="24"/>
        </w:rPr>
        <w:br/>
        <w:t>DO1</w:t>
      </w:r>
      <w:r w:rsidRPr="00B711E1">
        <w:rPr>
          <w:rFonts w:ascii="Courier New" w:hAnsi="Courier New" w:cs="Courier New"/>
          <w:szCs w:val="24"/>
        </w:rPr>
        <w:tab/>
        <w:t>DO statement erro</w:t>
      </w:r>
      <w:r>
        <w:rPr>
          <w:rFonts w:ascii="Courier New" w:hAnsi="Courier New" w:cs="Courier New"/>
          <w:szCs w:val="24"/>
        </w:rPr>
        <w:t>r</w:t>
      </w:r>
      <w:r>
        <w:rPr>
          <w:rFonts w:ascii="Courier New" w:hAnsi="Courier New" w:cs="Courier New"/>
          <w:szCs w:val="24"/>
        </w:rPr>
        <w:br/>
        <w:t>DO2 DO lo</w:t>
      </w:r>
      <w:r w:rsidRPr="00B711E1">
        <w:rPr>
          <w:rFonts w:ascii="Courier New" w:hAnsi="Courier New" w:cs="Courier New"/>
          <w:szCs w:val="24"/>
        </w:rPr>
        <w:t>ops not nested</w:t>
      </w:r>
      <w:r w:rsidRPr="00B711E1">
        <w:rPr>
          <w:rFonts w:ascii="Courier New" w:hAnsi="Courier New" w:cs="Courier New"/>
          <w:szCs w:val="24"/>
        </w:rPr>
        <w:br/>
        <w:t>EQS</w:t>
      </w:r>
      <w:r w:rsidRPr="00B711E1">
        <w:rPr>
          <w:rFonts w:ascii="Courier New" w:hAnsi="Courier New" w:cs="Courier New"/>
          <w:szCs w:val="24"/>
        </w:rPr>
        <w:tab/>
        <w:t>illegal subscript within EQUIVALENCE</w:t>
      </w:r>
      <w:r w:rsidRPr="00B711E1">
        <w:rPr>
          <w:rFonts w:ascii="Courier New" w:hAnsi="Courier New" w:cs="Courier New"/>
          <w:szCs w:val="24"/>
        </w:rPr>
        <w:br/>
        <w:t>EX1</w:t>
      </w:r>
      <w:r w:rsidRPr="00B711E1">
        <w:rPr>
          <w:rFonts w:ascii="Courier New" w:hAnsi="Courier New" w:cs="Courier New"/>
          <w:szCs w:val="24"/>
        </w:rPr>
        <w:tab/>
        <w:t>replacement operator usage</w:t>
      </w:r>
      <w:r w:rsidRPr="00B711E1">
        <w:rPr>
          <w:rFonts w:ascii="Courier New" w:hAnsi="Courier New" w:cs="Courier New"/>
          <w:szCs w:val="24"/>
        </w:rPr>
        <w:br/>
        <w:t>EX2</w:t>
      </w:r>
      <w:r w:rsidRPr="00B711E1">
        <w:rPr>
          <w:rFonts w:ascii="Courier New" w:hAnsi="Courier New" w:cs="Courier New"/>
          <w:szCs w:val="24"/>
        </w:rPr>
        <w:tab/>
        <w:t>unmatched parenthesis within parameter expression</w:t>
      </w:r>
      <w:r w:rsidRPr="00B711E1">
        <w:rPr>
          <w:rFonts w:ascii="Courier New" w:hAnsi="Courier New" w:cs="Courier New"/>
          <w:szCs w:val="24"/>
        </w:rPr>
        <w:br/>
        <w:t>EX3 relational usage</w:t>
      </w:r>
      <w:r w:rsidRPr="00B711E1">
        <w:rPr>
          <w:rFonts w:ascii="Courier New" w:hAnsi="Courier New" w:cs="Courier New"/>
          <w:szCs w:val="24"/>
        </w:rPr>
        <w:br/>
        <w:t>EX4</w:t>
      </w:r>
      <w:r w:rsidRPr="00B711E1">
        <w:rPr>
          <w:rFonts w:ascii="Courier New" w:hAnsi="Courier New" w:cs="Courier New"/>
          <w:szCs w:val="24"/>
        </w:rPr>
        <w:tab/>
        <w:t>illegal operator or operand/operator combination</w:t>
      </w:r>
      <w:r w:rsidRPr="00B711E1">
        <w:rPr>
          <w:rFonts w:ascii="Courier New" w:hAnsi="Courier New" w:cs="Courier New"/>
          <w:szCs w:val="24"/>
        </w:rPr>
        <w:br/>
        <w:t>EX5</w:t>
      </w:r>
      <w:r w:rsidRPr="00B711E1">
        <w:rPr>
          <w:rFonts w:ascii="Courier New" w:hAnsi="Courier New" w:cs="Courier New"/>
          <w:szCs w:val="24"/>
        </w:rPr>
        <w:tab/>
        <w:t>array or function usage</w:t>
      </w:r>
      <w:r w:rsidRPr="00B711E1">
        <w:rPr>
          <w:rFonts w:ascii="Courier New" w:hAnsi="Courier New" w:cs="Courier New"/>
          <w:szCs w:val="24"/>
        </w:rPr>
        <w:br/>
        <w:t>EX6</w:t>
      </w:r>
      <w:r w:rsidRPr="00B711E1">
        <w:rPr>
          <w:rFonts w:ascii="Courier New" w:hAnsi="Courier New" w:cs="Courier New"/>
          <w:szCs w:val="24"/>
        </w:rPr>
        <w:tab/>
        <w:t>Incorrect unary usage</w:t>
      </w:r>
      <w:r w:rsidRPr="00B711E1">
        <w:rPr>
          <w:rFonts w:ascii="Courier New" w:hAnsi="Courier New" w:cs="Courier New"/>
          <w:szCs w:val="24"/>
        </w:rPr>
        <w:br/>
        <w:t>EX7</w:t>
      </w:r>
      <w:r w:rsidRPr="00B711E1">
        <w:rPr>
          <w:rFonts w:ascii="Courier New" w:hAnsi="Courier New" w:cs="Courier New"/>
          <w:szCs w:val="24"/>
        </w:rPr>
        <w:tab/>
        <w:t>illegal type association</w:t>
      </w:r>
      <w:r w:rsidRPr="00B711E1">
        <w:rPr>
          <w:rFonts w:ascii="Courier New" w:hAnsi="Courier New" w:cs="Courier New"/>
          <w:szCs w:val="24"/>
        </w:rPr>
        <w:br/>
        <w:t>EX8</w:t>
      </w:r>
      <w:r w:rsidRPr="00B711E1">
        <w:rPr>
          <w:rFonts w:ascii="Courier New" w:hAnsi="Courier New" w:cs="Courier New"/>
          <w:szCs w:val="24"/>
        </w:rPr>
        <w:tab/>
        <w:t>Too many open parenthesis</w:t>
      </w:r>
      <w:r w:rsidRPr="00B711E1">
        <w:rPr>
          <w:rFonts w:ascii="Courier New" w:hAnsi="Courier New" w:cs="Courier New"/>
          <w:szCs w:val="24"/>
        </w:rPr>
        <w:br/>
        <w:t>EX9</w:t>
      </w:r>
      <w:r w:rsidRPr="00B711E1">
        <w:rPr>
          <w:rFonts w:ascii="Courier New" w:hAnsi="Courier New" w:cs="Courier New"/>
          <w:szCs w:val="24"/>
        </w:rPr>
        <w:tab/>
        <w:t>too many closed parenthesis</w:t>
      </w:r>
      <w:r w:rsidRPr="00B711E1">
        <w:rPr>
          <w:rFonts w:ascii="Courier New" w:hAnsi="Courier New" w:cs="Courier New"/>
          <w:szCs w:val="24"/>
        </w:rPr>
        <w:br/>
        <w:t>FOR</w:t>
      </w:r>
      <w:r w:rsidRPr="00B711E1">
        <w:rPr>
          <w:rFonts w:ascii="Courier New" w:hAnsi="Courier New" w:cs="Courier New"/>
          <w:szCs w:val="24"/>
        </w:rPr>
        <w:tab/>
        <w:t>FORMAT statement unnumbered</w:t>
      </w:r>
      <w:r w:rsidRPr="00B711E1">
        <w:rPr>
          <w:rFonts w:ascii="Courier New" w:hAnsi="Courier New" w:cs="Courier New"/>
          <w:szCs w:val="24"/>
        </w:rPr>
        <w:br/>
        <w:t>FUN</w:t>
      </w:r>
      <w:r w:rsidRPr="00B711E1">
        <w:rPr>
          <w:rFonts w:ascii="Courier New" w:hAnsi="Courier New" w:cs="Courier New"/>
          <w:szCs w:val="24"/>
        </w:rPr>
        <w:tab/>
        <w:t>FUNCTION without arguments</w:t>
      </w:r>
      <w:r w:rsidRPr="00B711E1">
        <w:rPr>
          <w:rFonts w:ascii="Courier New" w:hAnsi="Courier New" w:cs="Courier New"/>
          <w:szCs w:val="24"/>
        </w:rPr>
        <w:br/>
        <w:t>GTO</w:t>
      </w:r>
      <w:r w:rsidRPr="00B711E1">
        <w:rPr>
          <w:rFonts w:ascii="Courier New" w:hAnsi="Courier New" w:cs="Courier New"/>
          <w:szCs w:val="24"/>
        </w:rPr>
        <w:tab/>
        <w:t>GOTO statement error</w:t>
      </w:r>
      <w:r w:rsidRPr="00B711E1">
        <w:rPr>
          <w:rFonts w:ascii="Courier New" w:hAnsi="Courier New" w:cs="Courier New"/>
          <w:szCs w:val="24"/>
        </w:rPr>
        <w:br/>
        <w:t>HOL</w:t>
      </w:r>
      <w:r w:rsidRPr="00B711E1">
        <w:rPr>
          <w:rFonts w:ascii="Courier New" w:hAnsi="Courier New" w:cs="Courier New"/>
          <w:szCs w:val="24"/>
        </w:rPr>
        <w:tab/>
        <w:t>Hollerith constant error</w:t>
      </w:r>
      <w:r w:rsidRPr="00B711E1">
        <w:rPr>
          <w:rFonts w:ascii="Courier New" w:hAnsi="Courier New" w:cs="Courier New"/>
          <w:szCs w:val="24"/>
        </w:rPr>
        <w:br/>
        <w:t>LIF</w:t>
      </w:r>
      <w:r w:rsidRPr="00B711E1">
        <w:rPr>
          <w:rFonts w:ascii="Courier New" w:hAnsi="Courier New" w:cs="Courier New"/>
          <w:szCs w:val="24"/>
        </w:rPr>
        <w:tab/>
        <w:t>logical IF error</w:t>
      </w:r>
      <w:r w:rsidRPr="00B711E1">
        <w:rPr>
          <w:rFonts w:ascii="Courier New" w:hAnsi="Courier New" w:cs="Courier New"/>
          <w:szCs w:val="24"/>
        </w:rPr>
        <w:br/>
        <w:t>NU1</w:t>
      </w:r>
      <w:r w:rsidRPr="00B711E1">
        <w:rPr>
          <w:rFonts w:ascii="Courier New" w:hAnsi="Courier New" w:cs="Courier New"/>
          <w:szCs w:val="24"/>
        </w:rPr>
        <w:tab/>
        <w:t>name missing</w:t>
      </w:r>
      <w:r w:rsidRPr="00B711E1">
        <w:rPr>
          <w:rFonts w:ascii="Courier New" w:hAnsi="Courier New" w:cs="Courier New"/>
          <w:szCs w:val="24"/>
        </w:rPr>
        <w:br/>
        <w:t>NU2</w:t>
      </w:r>
      <w:r w:rsidRPr="00B711E1">
        <w:rPr>
          <w:rFonts w:ascii="Courier New" w:hAnsi="Courier New" w:cs="Courier New"/>
          <w:szCs w:val="24"/>
        </w:rPr>
        <w:tab/>
        <w:t>variable missing</w:t>
      </w:r>
      <w:r w:rsidRPr="00B711E1">
        <w:rPr>
          <w:rFonts w:ascii="Courier New" w:hAnsi="Courier New" w:cs="Courier New"/>
          <w:szCs w:val="24"/>
        </w:rPr>
        <w:br/>
        <w:t>NU3</w:t>
      </w:r>
      <w:r w:rsidRPr="00B711E1">
        <w:rPr>
          <w:rFonts w:ascii="Courier New" w:hAnsi="Courier New" w:cs="Courier New"/>
          <w:szCs w:val="24"/>
        </w:rPr>
        <w:tab/>
        <w:t>invalid procedure name</w:t>
      </w:r>
      <w:r w:rsidRPr="00B711E1">
        <w:rPr>
          <w:rFonts w:ascii="Courier New" w:hAnsi="Courier New" w:cs="Courier New"/>
          <w:szCs w:val="24"/>
        </w:rPr>
        <w:br/>
        <w:t>NU4</w:t>
      </w:r>
      <w:r w:rsidRPr="00B711E1">
        <w:rPr>
          <w:rFonts w:ascii="Courier New" w:hAnsi="Courier New" w:cs="Courier New"/>
          <w:szCs w:val="24"/>
        </w:rPr>
        <w:tab/>
        <w:t>integer variable expected, not found</w:t>
      </w:r>
      <w:r w:rsidRPr="00B711E1">
        <w:rPr>
          <w:rFonts w:ascii="Courier New" w:hAnsi="Courier New" w:cs="Courier New"/>
          <w:szCs w:val="24"/>
        </w:rPr>
        <w:br/>
        <w:t>NU5</w:t>
      </w:r>
      <w:r w:rsidRPr="00B711E1">
        <w:rPr>
          <w:rFonts w:ascii="Courier New" w:hAnsi="Courier New" w:cs="Courier New"/>
          <w:szCs w:val="24"/>
        </w:rPr>
        <w:tab/>
        <w:t>integer variable or constant expected, not found</w:t>
      </w:r>
      <w:r w:rsidRPr="00B711E1">
        <w:rPr>
          <w:rFonts w:ascii="Courier New" w:hAnsi="Courier New" w:cs="Courier New"/>
          <w:szCs w:val="24"/>
        </w:rPr>
        <w:br/>
        <w:t>NU6</w:t>
      </w:r>
      <w:r w:rsidRPr="00B711E1">
        <w:rPr>
          <w:rFonts w:ascii="Courier New" w:hAnsi="Courier New" w:cs="Courier New"/>
          <w:szCs w:val="24"/>
        </w:rPr>
        <w:tab/>
        <w:t>array name error</w:t>
      </w:r>
      <w:r w:rsidRPr="00B711E1">
        <w:rPr>
          <w:rFonts w:ascii="Courier New" w:hAnsi="Courier New" w:cs="Courier New"/>
          <w:szCs w:val="24"/>
        </w:rPr>
        <w:br/>
        <w:t>PBN</w:t>
      </w:r>
      <w:r w:rsidRPr="00B711E1">
        <w:rPr>
          <w:rFonts w:ascii="Courier New" w:hAnsi="Courier New" w:cs="Courier New"/>
          <w:szCs w:val="24"/>
        </w:rPr>
        <w:tab/>
        <w:t>procedure name = block name</w:t>
      </w:r>
      <w:r w:rsidRPr="00B711E1">
        <w:rPr>
          <w:rFonts w:ascii="Courier New" w:hAnsi="Courier New" w:cs="Courier New"/>
          <w:szCs w:val="24"/>
        </w:rPr>
        <w:br/>
        <w:t>RET</w:t>
      </w:r>
      <w:r w:rsidRPr="00B711E1">
        <w:rPr>
          <w:rFonts w:ascii="Courier New" w:hAnsi="Courier New" w:cs="Courier New"/>
          <w:szCs w:val="24"/>
        </w:rPr>
        <w:tab/>
        <w:t>RETURN statement in main program</w:t>
      </w:r>
      <w:r w:rsidRPr="00B711E1">
        <w:rPr>
          <w:rFonts w:ascii="Courier New" w:hAnsi="Courier New" w:cs="Courier New"/>
          <w:szCs w:val="24"/>
        </w:rPr>
        <w:br/>
        <w:t>RW1</w:t>
      </w:r>
      <w:r w:rsidRPr="00B711E1">
        <w:rPr>
          <w:rFonts w:ascii="Courier New" w:hAnsi="Courier New" w:cs="Courier New"/>
          <w:szCs w:val="24"/>
        </w:rPr>
        <w:tab/>
        <w:t>READ/WRITE format reference error</w:t>
      </w:r>
      <w:r w:rsidRPr="00B711E1">
        <w:rPr>
          <w:rFonts w:ascii="Courier New" w:hAnsi="Courier New" w:cs="Courier New"/>
          <w:szCs w:val="24"/>
        </w:rPr>
        <w:br/>
        <w:t>RW2</w:t>
      </w:r>
      <w:r w:rsidRPr="00B711E1">
        <w:rPr>
          <w:rFonts w:ascii="Courier New" w:hAnsi="Courier New" w:cs="Courier New"/>
          <w:szCs w:val="24"/>
        </w:rPr>
        <w:tab/>
        <w:t>input/output list name error</w:t>
      </w:r>
      <w:r w:rsidRPr="00B711E1">
        <w:rPr>
          <w:rFonts w:ascii="Courier New" w:hAnsi="Courier New" w:cs="Courier New"/>
          <w:szCs w:val="24"/>
        </w:rPr>
        <w:br/>
        <w:t>RW3</w:t>
      </w:r>
      <w:r w:rsidRPr="00B711E1">
        <w:rPr>
          <w:rFonts w:ascii="Courier New" w:hAnsi="Courier New" w:cs="Courier New"/>
          <w:szCs w:val="24"/>
        </w:rPr>
        <w:tab/>
        <w:t>input/output list syntax error</w:t>
      </w:r>
      <w:r w:rsidRPr="00B711E1">
        <w:rPr>
          <w:rFonts w:ascii="Courier New" w:hAnsi="Courier New" w:cs="Courier New"/>
          <w:szCs w:val="24"/>
        </w:rPr>
        <w:br/>
        <w:t>SBX</w:t>
      </w:r>
      <w:r w:rsidRPr="00B711E1">
        <w:rPr>
          <w:rFonts w:ascii="Courier New" w:hAnsi="Courier New" w:cs="Courier New"/>
          <w:szCs w:val="24"/>
        </w:rPr>
        <w:tab/>
        <w:t>subscript expression syntax error</w:t>
      </w:r>
      <w:r w:rsidRPr="00B711E1">
        <w:rPr>
          <w:rFonts w:ascii="Courier New" w:hAnsi="Courier New" w:cs="Courier New"/>
          <w:szCs w:val="24"/>
        </w:rPr>
        <w:br/>
        <w:t>SN1</w:t>
      </w:r>
      <w:r w:rsidRPr="00B711E1">
        <w:rPr>
          <w:rFonts w:ascii="Courier New" w:hAnsi="Courier New" w:cs="Courier New"/>
          <w:szCs w:val="24"/>
        </w:rPr>
        <w:tab/>
        <w:t>invalid statement number definition</w:t>
      </w:r>
      <w:r w:rsidRPr="00B711E1">
        <w:rPr>
          <w:rFonts w:ascii="Courier New" w:hAnsi="Courier New" w:cs="Courier New"/>
          <w:szCs w:val="24"/>
        </w:rPr>
        <w:br/>
        <w:t>SN2</w:t>
      </w:r>
      <w:r w:rsidRPr="00B711E1">
        <w:rPr>
          <w:rFonts w:ascii="Courier New" w:hAnsi="Courier New" w:cs="Courier New"/>
          <w:szCs w:val="24"/>
        </w:rPr>
        <w:tab/>
        <w:t>invalid statement number reference</w:t>
      </w:r>
      <w:r w:rsidRPr="00B711E1">
        <w:rPr>
          <w:rFonts w:ascii="Courier New" w:hAnsi="Courier New" w:cs="Courier New"/>
          <w:szCs w:val="24"/>
        </w:rPr>
        <w:br/>
        <w:t>SSQ</w:t>
      </w:r>
      <w:r w:rsidRPr="00B711E1">
        <w:rPr>
          <w:rFonts w:ascii="Courier New" w:hAnsi="Courier New" w:cs="Courier New"/>
          <w:szCs w:val="24"/>
        </w:rPr>
        <w:tab/>
        <w:t>statement sequence error</w:t>
      </w:r>
      <w:r w:rsidRPr="00B711E1">
        <w:rPr>
          <w:rFonts w:ascii="Courier New" w:hAnsi="Courier New" w:cs="Courier New"/>
          <w:szCs w:val="24"/>
        </w:rPr>
        <w:br/>
      </w:r>
      <w:r w:rsidRPr="00B711E1">
        <w:rPr>
          <w:rFonts w:ascii="Courier New" w:hAnsi="Courier New" w:cs="Courier New"/>
          <w:szCs w:val="24"/>
        </w:rPr>
        <w:lastRenderedPageBreak/>
        <w:t>STF</w:t>
      </w:r>
      <w:r w:rsidRPr="00B711E1">
        <w:rPr>
          <w:rFonts w:ascii="Courier New" w:hAnsi="Courier New" w:cs="Courier New"/>
          <w:szCs w:val="24"/>
        </w:rPr>
        <w:tab/>
        <w:t>statement function name error</w:t>
      </w:r>
      <w:r w:rsidRPr="00B711E1">
        <w:rPr>
          <w:rFonts w:ascii="Courier New" w:hAnsi="Courier New" w:cs="Courier New"/>
          <w:szCs w:val="24"/>
        </w:rPr>
        <w:br/>
        <w:t>STM</w:t>
      </w:r>
      <w:r w:rsidRPr="00B711E1">
        <w:rPr>
          <w:rFonts w:ascii="Courier New" w:hAnsi="Courier New" w:cs="Courier New"/>
          <w:szCs w:val="24"/>
        </w:rPr>
        <w:tab/>
        <w:t>improper termination of statement</w:t>
      </w:r>
      <w:r w:rsidRPr="00B711E1">
        <w:rPr>
          <w:rFonts w:ascii="Courier New" w:hAnsi="Courier New" w:cs="Courier New"/>
          <w:szCs w:val="24"/>
        </w:rPr>
        <w:br/>
      </w:r>
      <w:r>
        <w:rPr>
          <w:rFonts w:ascii="Courier New" w:hAnsi="Courier New" w:cs="Courier New"/>
          <w:szCs w:val="24"/>
        </w:rPr>
        <w:t>STY</w:t>
      </w:r>
      <w:r>
        <w:rPr>
          <w:rFonts w:ascii="Courier New" w:hAnsi="Courier New" w:cs="Courier New"/>
          <w:szCs w:val="24"/>
        </w:rPr>
        <w:tab/>
        <w:t>statement type error</w:t>
      </w:r>
      <w:r>
        <w:rPr>
          <w:rFonts w:ascii="Courier New" w:hAnsi="Courier New" w:cs="Courier New"/>
          <w:szCs w:val="24"/>
        </w:rPr>
        <w:br/>
        <w:t xml:space="preserve">TYS </w:t>
      </w:r>
      <w:r w:rsidRPr="00B711E1">
        <w:rPr>
          <w:rFonts w:ascii="Courier New" w:hAnsi="Courier New" w:cs="Courier New"/>
          <w:szCs w:val="24"/>
        </w:rPr>
        <w:t>type statement syntax error</w:t>
      </w:r>
    </w:p>
    <w:p w14:paraId="06785212" w14:textId="77777777" w:rsidR="00274185" w:rsidRDefault="00274185" w:rsidP="00274185">
      <w:pPr>
        <w:tabs>
          <w:tab w:val="left" w:pos="567"/>
        </w:tabs>
        <w:rPr>
          <w:rFonts w:ascii="Courier New" w:hAnsi="Courier New" w:cs="Courier New"/>
          <w:szCs w:val="24"/>
        </w:rPr>
      </w:pPr>
    </w:p>
    <w:p w14:paraId="50F12560" w14:textId="77777777" w:rsidR="00274185" w:rsidRDefault="00274185" w:rsidP="00274185">
      <w:pPr>
        <w:tabs>
          <w:tab w:val="left" w:pos="567"/>
        </w:tabs>
        <w:rPr>
          <w:rFonts w:ascii="Courier New" w:hAnsi="Courier New" w:cs="Courier New"/>
          <w:szCs w:val="24"/>
        </w:rPr>
      </w:pPr>
      <w:r w:rsidRPr="00B711E1">
        <w:rPr>
          <w:rFonts w:ascii="Courier New" w:hAnsi="Courier New" w:cs="Courier New"/>
          <w:szCs w:val="24"/>
        </w:rPr>
        <w:t>WARNINGS</w:t>
      </w:r>
      <w:r w:rsidRPr="00B711E1">
        <w:rPr>
          <w:rFonts w:ascii="Courier New" w:hAnsi="Courier New" w:cs="Courier New"/>
          <w:szCs w:val="24"/>
        </w:rPr>
        <w:br/>
      </w:r>
    </w:p>
    <w:p w14:paraId="4E33AD7D" w14:textId="77777777" w:rsidR="00274185" w:rsidRPr="00B711E1" w:rsidRDefault="00274185" w:rsidP="00274185">
      <w:pPr>
        <w:tabs>
          <w:tab w:val="left" w:pos="567"/>
        </w:tabs>
        <w:rPr>
          <w:rFonts w:ascii="Courier New" w:hAnsi="Courier New" w:cs="Courier New"/>
          <w:szCs w:val="24"/>
        </w:rPr>
      </w:pPr>
      <w:r w:rsidRPr="00B711E1">
        <w:rPr>
          <w:rFonts w:ascii="Courier New" w:hAnsi="Courier New" w:cs="Courier New"/>
          <w:szCs w:val="24"/>
        </w:rPr>
        <w:t>WD1</w:t>
      </w:r>
      <w:r w:rsidRPr="00B711E1">
        <w:rPr>
          <w:rFonts w:ascii="Courier New" w:hAnsi="Courier New" w:cs="Courier New"/>
          <w:szCs w:val="24"/>
        </w:rPr>
        <w:tab/>
      </w:r>
      <w:proofErr w:type="spellStart"/>
      <w:r w:rsidRPr="00B711E1">
        <w:rPr>
          <w:rFonts w:ascii="Courier New" w:hAnsi="Courier New" w:cs="Courier New"/>
          <w:szCs w:val="24"/>
        </w:rPr>
        <w:t>unterminated</w:t>
      </w:r>
      <w:proofErr w:type="spellEnd"/>
      <w:r w:rsidRPr="00B711E1">
        <w:rPr>
          <w:rFonts w:ascii="Courier New" w:hAnsi="Courier New" w:cs="Courier New"/>
          <w:szCs w:val="24"/>
        </w:rPr>
        <w:t xml:space="preserve"> DO loop</w:t>
      </w:r>
      <w:r w:rsidRPr="00B711E1">
        <w:rPr>
          <w:rFonts w:ascii="Courier New" w:hAnsi="Courier New" w:cs="Courier New"/>
          <w:szCs w:val="24"/>
        </w:rPr>
        <w:br/>
        <w:t>WD2</w:t>
      </w:r>
      <w:r w:rsidRPr="00B711E1">
        <w:rPr>
          <w:rFonts w:ascii="Courier New" w:hAnsi="Courier New" w:cs="Courier New"/>
          <w:szCs w:val="24"/>
        </w:rPr>
        <w:tab/>
        <w:t>illegal DO termination</w:t>
      </w:r>
      <w:r w:rsidRPr="00B711E1">
        <w:rPr>
          <w:rFonts w:ascii="Courier New" w:hAnsi="Courier New" w:cs="Courier New"/>
          <w:szCs w:val="24"/>
        </w:rPr>
        <w:br/>
        <w:t>WEX</w:t>
      </w:r>
      <w:r w:rsidRPr="00B711E1">
        <w:rPr>
          <w:rFonts w:ascii="Courier New" w:hAnsi="Courier New" w:cs="Courier New"/>
          <w:szCs w:val="24"/>
        </w:rPr>
        <w:tab/>
        <w:t>exponent underflow in REAL constant</w:t>
      </w:r>
      <w:r w:rsidRPr="00B711E1">
        <w:rPr>
          <w:rFonts w:ascii="Courier New" w:hAnsi="Courier New" w:cs="Courier New"/>
          <w:szCs w:val="24"/>
        </w:rPr>
        <w:br/>
        <w:t>WF1</w:t>
      </w:r>
      <w:r w:rsidRPr="00B711E1">
        <w:rPr>
          <w:rFonts w:ascii="Courier New" w:hAnsi="Courier New" w:cs="Courier New"/>
          <w:szCs w:val="24"/>
        </w:rPr>
        <w:tab/>
        <w:t>improper zero in FORMAT</w:t>
      </w:r>
      <w:r w:rsidRPr="00B711E1">
        <w:rPr>
          <w:rFonts w:ascii="Courier New" w:hAnsi="Courier New" w:cs="Courier New"/>
          <w:szCs w:val="24"/>
        </w:rPr>
        <w:br/>
        <w:t>WF2</w:t>
      </w:r>
      <w:r w:rsidRPr="00B711E1">
        <w:rPr>
          <w:rFonts w:ascii="Courier New" w:hAnsi="Courier New" w:cs="Courier New"/>
          <w:szCs w:val="24"/>
        </w:rPr>
        <w:tab/>
        <w:t>parenthesis nested too deep</w:t>
      </w:r>
      <w:r w:rsidRPr="00B711E1">
        <w:rPr>
          <w:rFonts w:ascii="Courier New" w:hAnsi="Courier New" w:cs="Courier New"/>
          <w:szCs w:val="24"/>
        </w:rPr>
        <w:br/>
        <w:t>WF3</w:t>
      </w:r>
      <w:r w:rsidRPr="00B711E1">
        <w:rPr>
          <w:rFonts w:ascii="Courier New" w:hAnsi="Courier New" w:cs="Courier New"/>
          <w:szCs w:val="24"/>
        </w:rPr>
        <w:tab/>
        <w:t>improper scale factor</w:t>
      </w:r>
      <w:r w:rsidRPr="00B711E1">
        <w:rPr>
          <w:rFonts w:ascii="Courier New" w:hAnsi="Courier New" w:cs="Courier New"/>
          <w:szCs w:val="24"/>
        </w:rPr>
        <w:br/>
        <w:t>WF4</w:t>
      </w:r>
      <w:r w:rsidRPr="00B711E1">
        <w:rPr>
          <w:rFonts w:ascii="Courier New" w:hAnsi="Courier New" w:cs="Courier New"/>
          <w:szCs w:val="24"/>
        </w:rPr>
        <w:tab/>
        <w:t>scale factor not followed by conversion format</w:t>
      </w:r>
      <w:r w:rsidRPr="00B711E1">
        <w:rPr>
          <w:rFonts w:ascii="Courier New" w:hAnsi="Courier New" w:cs="Courier New"/>
          <w:szCs w:val="24"/>
        </w:rPr>
        <w:br/>
        <w:t>WF5</w:t>
      </w:r>
      <w:r w:rsidRPr="00B711E1">
        <w:rPr>
          <w:rFonts w:ascii="Courier New" w:hAnsi="Courier New" w:cs="Courier New"/>
          <w:szCs w:val="24"/>
        </w:rPr>
        <w:tab/>
        <w:t>decimal point missing from conversion format</w:t>
      </w:r>
      <w:r w:rsidRPr="00B711E1">
        <w:rPr>
          <w:rFonts w:ascii="Courier New" w:hAnsi="Courier New" w:cs="Courier New"/>
          <w:szCs w:val="24"/>
        </w:rPr>
        <w:br/>
        <w:t>WF6</w:t>
      </w:r>
      <w:r w:rsidRPr="00B711E1">
        <w:rPr>
          <w:rFonts w:ascii="Courier New" w:hAnsi="Courier New" w:cs="Courier New"/>
          <w:szCs w:val="24"/>
        </w:rPr>
        <w:tab/>
        <w:t>no digit following decimal point</w:t>
      </w:r>
      <w:r w:rsidRPr="00B711E1">
        <w:rPr>
          <w:rFonts w:ascii="Courier New" w:hAnsi="Courier New" w:cs="Courier New"/>
          <w:szCs w:val="24"/>
        </w:rPr>
        <w:br/>
        <w:t>WHC</w:t>
      </w:r>
      <w:r w:rsidRPr="00B711E1">
        <w:rPr>
          <w:rFonts w:ascii="Courier New" w:hAnsi="Courier New" w:cs="Courier New"/>
          <w:szCs w:val="24"/>
        </w:rPr>
        <w:tab/>
        <w:t>Hollerith constant count error</w:t>
      </w:r>
      <w:r w:rsidRPr="00B711E1">
        <w:rPr>
          <w:rFonts w:ascii="Courier New" w:hAnsi="Courier New" w:cs="Courier New"/>
          <w:szCs w:val="24"/>
        </w:rPr>
        <w:br/>
        <w:t>WN1</w:t>
      </w:r>
      <w:r w:rsidRPr="00B711E1">
        <w:rPr>
          <w:rFonts w:ascii="Courier New" w:hAnsi="Courier New" w:cs="Courier New"/>
          <w:szCs w:val="24"/>
        </w:rPr>
        <w:tab/>
        <w:t>doubly defined statement number</w:t>
      </w:r>
      <w:r w:rsidRPr="00B711E1">
        <w:rPr>
          <w:rFonts w:ascii="Courier New" w:hAnsi="Courier New" w:cs="Courier New"/>
          <w:szCs w:val="24"/>
        </w:rPr>
        <w:br/>
        <w:t>WN2 statement number usage error</w:t>
      </w:r>
      <w:r w:rsidRPr="00B711E1">
        <w:rPr>
          <w:rFonts w:ascii="Courier New" w:hAnsi="Courier New" w:cs="Courier New"/>
          <w:szCs w:val="24"/>
        </w:rPr>
        <w:br/>
        <w:t>WN3</w:t>
      </w:r>
      <w:r w:rsidRPr="00B711E1">
        <w:rPr>
          <w:rFonts w:ascii="Courier New" w:hAnsi="Courier New" w:cs="Courier New"/>
          <w:szCs w:val="24"/>
        </w:rPr>
        <w:tab/>
        <w:t>no path to this statement</w:t>
      </w:r>
      <w:r w:rsidRPr="00B711E1">
        <w:rPr>
          <w:rFonts w:ascii="Courier New" w:hAnsi="Courier New" w:cs="Courier New"/>
          <w:szCs w:val="24"/>
        </w:rPr>
        <w:br/>
        <w:t>WN4</w:t>
      </w:r>
      <w:r w:rsidRPr="00B711E1">
        <w:rPr>
          <w:rFonts w:ascii="Courier New" w:hAnsi="Courier New" w:cs="Courier New"/>
          <w:szCs w:val="24"/>
        </w:rPr>
        <w:tab/>
        <w:t>numbered END statement</w:t>
      </w:r>
      <w:r w:rsidRPr="00B711E1">
        <w:rPr>
          <w:rFonts w:ascii="Courier New" w:hAnsi="Courier New" w:cs="Courier New"/>
          <w:szCs w:val="24"/>
        </w:rPr>
        <w:br/>
        <w:t>WQ1</w:t>
      </w:r>
      <w:r w:rsidRPr="00B711E1">
        <w:rPr>
          <w:rFonts w:ascii="Courier New" w:hAnsi="Courier New" w:cs="Courier New"/>
          <w:szCs w:val="24"/>
        </w:rPr>
        <w:tab/>
        <w:t>Formal parameter of multiple COMMON in EQUIVALENCE</w:t>
      </w:r>
      <w:r w:rsidRPr="00B711E1">
        <w:rPr>
          <w:rFonts w:ascii="Courier New" w:hAnsi="Courier New" w:cs="Courier New"/>
          <w:szCs w:val="24"/>
        </w:rPr>
        <w:br/>
        <w:t>WQ2</w:t>
      </w:r>
      <w:r w:rsidRPr="00B711E1">
        <w:rPr>
          <w:rFonts w:ascii="Courier New" w:hAnsi="Courier New" w:cs="Courier New"/>
          <w:szCs w:val="24"/>
        </w:rPr>
        <w:tab/>
        <w:t>COMMON base extended back by EQUIVALENCE</w:t>
      </w:r>
      <w:r w:rsidRPr="00B711E1">
        <w:rPr>
          <w:rFonts w:ascii="Courier New" w:hAnsi="Courier New" w:cs="Courier New"/>
          <w:szCs w:val="24"/>
        </w:rPr>
        <w:br/>
        <w:t>WQ3</w:t>
      </w:r>
      <w:r w:rsidRPr="00B711E1">
        <w:rPr>
          <w:rFonts w:ascii="Courier New" w:hAnsi="Courier New" w:cs="Courier New"/>
          <w:szCs w:val="24"/>
        </w:rPr>
        <w:tab/>
        <w:t>special EQUIVALENCE rules contravened</w:t>
      </w:r>
      <w:r w:rsidRPr="00B711E1">
        <w:rPr>
          <w:rFonts w:ascii="Courier New" w:hAnsi="Courier New" w:cs="Courier New"/>
          <w:szCs w:val="24"/>
        </w:rPr>
        <w:br/>
        <w:t>WS2</w:t>
      </w:r>
      <w:r w:rsidRPr="00B711E1">
        <w:rPr>
          <w:rFonts w:ascii="Courier New" w:hAnsi="Courier New" w:cs="Courier New"/>
          <w:szCs w:val="24"/>
        </w:rPr>
        <w:tab/>
        <w:t>logical constant spelling</w:t>
      </w:r>
      <w:r w:rsidRPr="00B711E1">
        <w:rPr>
          <w:rFonts w:ascii="Courier New" w:hAnsi="Courier New" w:cs="Courier New"/>
          <w:szCs w:val="24"/>
        </w:rPr>
        <w:br/>
        <w:t>WX2</w:t>
      </w:r>
      <w:r w:rsidRPr="00B711E1">
        <w:rPr>
          <w:rFonts w:ascii="Courier New" w:hAnsi="Courier New" w:cs="Courier New"/>
          <w:szCs w:val="24"/>
        </w:rPr>
        <w:tab/>
        <w:t>procedure call parameters disagreement</w:t>
      </w:r>
    </w:p>
    <w:p w14:paraId="2F93778B" w14:textId="77777777" w:rsidR="00274185" w:rsidRDefault="00274185" w:rsidP="00274185">
      <w:pPr>
        <w:tabs>
          <w:tab w:val="left" w:pos="567"/>
        </w:tabs>
        <w:rPr>
          <w:rFonts w:ascii="Courier New" w:hAnsi="Courier New" w:cs="Courier New"/>
          <w:szCs w:val="24"/>
        </w:rPr>
      </w:pPr>
    </w:p>
    <w:p w14:paraId="475DCEE3" w14:textId="77777777" w:rsidR="00274185" w:rsidRDefault="00274185" w:rsidP="00274185">
      <w:pPr>
        <w:tabs>
          <w:tab w:val="left" w:pos="567"/>
        </w:tabs>
        <w:rPr>
          <w:rFonts w:ascii="Courier New" w:hAnsi="Courier New" w:cs="Courier New"/>
          <w:szCs w:val="24"/>
        </w:rPr>
      </w:pPr>
      <w:r w:rsidRPr="00B711E1">
        <w:rPr>
          <w:rFonts w:ascii="Courier New" w:hAnsi="Courier New" w:cs="Courier New"/>
          <w:szCs w:val="24"/>
        </w:rPr>
        <w:t>MACHINE CODE ERRORS</w:t>
      </w:r>
      <w:r w:rsidRPr="00B711E1">
        <w:rPr>
          <w:rFonts w:ascii="Courier New" w:hAnsi="Courier New" w:cs="Courier New"/>
          <w:szCs w:val="24"/>
        </w:rPr>
        <w:br/>
      </w:r>
    </w:p>
    <w:p w14:paraId="74D6A790" w14:textId="77777777" w:rsidR="00274185" w:rsidRPr="00B711E1" w:rsidRDefault="00274185" w:rsidP="00274185">
      <w:pPr>
        <w:tabs>
          <w:tab w:val="left" w:pos="567"/>
        </w:tabs>
        <w:rPr>
          <w:rFonts w:ascii="Courier New" w:hAnsi="Courier New" w:cs="Courier New"/>
          <w:szCs w:val="24"/>
        </w:rPr>
      </w:pPr>
      <w:r w:rsidRPr="00B711E1">
        <w:rPr>
          <w:rFonts w:ascii="Courier New" w:hAnsi="Courier New" w:cs="Courier New"/>
          <w:szCs w:val="24"/>
        </w:rPr>
        <w:t>X1</w:t>
      </w:r>
      <w:r w:rsidRPr="00B711E1">
        <w:rPr>
          <w:rFonts w:ascii="Courier New" w:hAnsi="Courier New" w:cs="Courier New"/>
          <w:szCs w:val="24"/>
        </w:rPr>
        <w:tab/>
        <w:t>illegal first character</w:t>
      </w:r>
      <w:r w:rsidRPr="00B711E1">
        <w:rPr>
          <w:rFonts w:ascii="Courier New" w:hAnsi="Courier New" w:cs="Courier New"/>
          <w:szCs w:val="24"/>
        </w:rPr>
        <w:br/>
        <w:t>X2</w:t>
      </w:r>
      <w:r w:rsidRPr="00B711E1">
        <w:rPr>
          <w:rFonts w:ascii="Courier New" w:hAnsi="Courier New" w:cs="Courier New"/>
          <w:szCs w:val="24"/>
        </w:rPr>
        <w:tab/>
        <w:t>function code exceeds 31</w:t>
      </w:r>
      <w:r w:rsidRPr="00B711E1">
        <w:rPr>
          <w:rFonts w:ascii="Courier New" w:hAnsi="Courier New" w:cs="Courier New"/>
          <w:szCs w:val="24"/>
        </w:rPr>
        <w:br/>
        <w:t>X3</w:t>
      </w:r>
      <w:r w:rsidRPr="00B711E1">
        <w:rPr>
          <w:rFonts w:ascii="Courier New" w:hAnsi="Courier New" w:cs="Courier New"/>
          <w:szCs w:val="24"/>
        </w:rPr>
        <w:tab/>
        <w:t>invalid operator</w:t>
      </w:r>
      <w:r w:rsidRPr="00B711E1">
        <w:rPr>
          <w:rFonts w:ascii="Courier New" w:hAnsi="Courier New" w:cs="Courier New"/>
          <w:szCs w:val="24"/>
        </w:rPr>
        <w:br/>
        <w:t>X4</w:t>
      </w:r>
      <w:r w:rsidRPr="00B711E1">
        <w:rPr>
          <w:rFonts w:ascii="Courier New" w:hAnsi="Courier New" w:cs="Courier New"/>
          <w:szCs w:val="24"/>
        </w:rPr>
        <w:tab/>
        <w:t>invalid character</w:t>
      </w:r>
      <w:r w:rsidRPr="00B711E1">
        <w:rPr>
          <w:rFonts w:ascii="Courier New" w:hAnsi="Courier New" w:cs="Courier New"/>
          <w:szCs w:val="24"/>
        </w:rPr>
        <w:br/>
        <w:t>X5</w:t>
      </w:r>
      <w:r w:rsidRPr="00B711E1">
        <w:rPr>
          <w:rFonts w:ascii="Courier New" w:hAnsi="Courier New" w:cs="Courier New"/>
          <w:szCs w:val="24"/>
        </w:rPr>
        <w:tab/>
        <w:t>field too long</w:t>
      </w:r>
      <w:r w:rsidRPr="00B711E1">
        <w:rPr>
          <w:rFonts w:ascii="Courier New" w:hAnsi="Courier New" w:cs="Courier New"/>
          <w:szCs w:val="24"/>
        </w:rPr>
        <w:br/>
      </w:r>
      <w:r w:rsidRPr="00B711E1">
        <w:rPr>
          <w:rFonts w:ascii="Courier New" w:hAnsi="Courier New" w:cs="Courier New"/>
          <w:szCs w:val="24"/>
        </w:rPr>
        <w:br/>
        <w:t>YLO</w:t>
      </w:r>
      <w:r w:rsidRPr="00B711E1">
        <w:rPr>
          <w:rFonts w:ascii="Courier New" w:hAnsi="Courier New" w:cs="Courier New"/>
          <w:szCs w:val="24"/>
        </w:rPr>
        <w:tab/>
        <w:t>invalid logical operator</w:t>
      </w:r>
      <w:r w:rsidRPr="00B711E1">
        <w:rPr>
          <w:rFonts w:ascii="Courier New" w:hAnsi="Courier New" w:cs="Courier New"/>
          <w:szCs w:val="24"/>
        </w:rPr>
        <w:br/>
        <w:t>YXM</w:t>
      </w:r>
      <w:r w:rsidRPr="00B711E1">
        <w:rPr>
          <w:rFonts w:ascii="Courier New" w:hAnsi="Courier New" w:cs="Courier New"/>
          <w:szCs w:val="24"/>
        </w:rPr>
        <w:tab/>
        <w:t>Exponentiation mode error</w:t>
      </w:r>
      <w:r w:rsidRPr="00B711E1">
        <w:rPr>
          <w:rFonts w:ascii="Courier New" w:hAnsi="Courier New" w:cs="Courier New"/>
          <w:szCs w:val="24"/>
        </w:rPr>
        <w:br/>
        <w:t>YY</w:t>
      </w:r>
      <w:r w:rsidRPr="00B711E1">
        <w:rPr>
          <w:rFonts w:ascii="Courier New" w:hAnsi="Courier New" w:cs="Courier New"/>
          <w:szCs w:val="24"/>
        </w:rPr>
        <w:tab/>
        <w:t>free format line conversion error</w:t>
      </w:r>
      <w:r w:rsidRPr="00B711E1">
        <w:rPr>
          <w:rFonts w:ascii="Courier New" w:hAnsi="Courier New" w:cs="Courier New"/>
          <w:szCs w:val="24"/>
        </w:rPr>
        <w:br/>
        <w:t xml:space="preserve">ZZ </w:t>
      </w:r>
      <w:r w:rsidRPr="00B711E1">
        <w:rPr>
          <w:rFonts w:ascii="Courier New" w:hAnsi="Courier New" w:cs="Courier New"/>
          <w:szCs w:val="24"/>
        </w:rPr>
        <w:tab/>
        <w:t>compiler workspace full</w:t>
      </w:r>
    </w:p>
    <w:p w14:paraId="69E73BFE" w14:textId="77777777" w:rsidR="00274185" w:rsidRDefault="00274185" w:rsidP="00274185">
      <w:pPr>
        <w:tabs>
          <w:tab w:val="left" w:pos="567"/>
        </w:tabs>
        <w:rPr>
          <w:rFonts w:ascii="Courier New" w:hAnsi="Courier New" w:cs="Courier New"/>
          <w:szCs w:val="24"/>
        </w:rPr>
      </w:pPr>
    </w:p>
    <w:p w14:paraId="66F562B4" w14:textId="77777777" w:rsidR="00274185" w:rsidRPr="00B711E1" w:rsidRDefault="00274185" w:rsidP="00274185">
      <w:pPr>
        <w:tabs>
          <w:tab w:val="left" w:pos="567"/>
        </w:tabs>
        <w:rPr>
          <w:rFonts w:ascii="Courier New" w:hAnsi="Courier New" w:cs="Courier New"/>
          <w:szCs w:val="24"/>
        </w:rPr>
      </w:pPr>
      <w:r w:rsidRPr="00B711E1">
        <w:rPr>
          <w:rFonts w:ascii="Courier New" w:hAnsi="Courier New" w:cs="Courier New"/>
          <w:szCs w:val="24"/>
        </w:rPr>
        <w:t>RUN TIME ERRORS</w:t>
      </w:r>
    </w:p>
    <w:p w14:paraId="6ED86EA7" w14:textId="77777777" w:rsidR="00274185" w:rsidRDefault="00274185" w:rsidP="00274185">
      <w:pPr>
        <w:tabs>
          <w:tab w:val="left" w:pos="567"/>
        </w:tabs>
        <w:rPr>
          <w:rFonts w:ascii="Courier New" w:hAnsi="Courier New" w:cs="Courier New"/>
          <w:szCs w:val="24"/>
        </w:rPr>
      </w:pPr>
    </w:p>
    <w:p w14:paraId="0019DFA7" w14:textId="77777777" w:rsidR="00274185" w:rsidRPr="00B711E1" w:rsidRDefault="00274185" w:rsidP="00274185">
      <w:pPr>
        <w:tabs>
          <w:tab w:val="left" w:pos="567"/>
        </w:tabs>
        <w:rPr>
          <w:rFonts w:ascii="Courier New" w:hAnsi="Courier New" w:cs="Courier New"/>
          <w:szCs w:val="24"/>
        </w:rPr>
      </w:pPr>
      <w:proofErr w:type="gramStart"/>
      <w:r>
        <w:rPr>
          <w:rFonts w:ascii="Courier New" w:hAnsi="Courier New" w:cs="Courier New"/>
          <w:szCs w:val="24"/>
        </w:rPr>
        <w:t>first</w:t>
      </w:r>
      <w:proofErr w:type="gramEnd"/>
      <w:r>
        <w:rPr>
          <w:rFonts w:ascii="Courier New" w:hAnsi="Courier New" w:cs="Courier New"/>
          <w:szCs w:val="24"/>
        </w:rPr>
        <w:t xml:space="preserve"> </w:t>
      </w:r>
      <w:r w:rsidRPr="00B711E1">
        <w:rPr>
          <w:rFonts w:ascii="Courier New" w:hAnsi="Courier New" w:cs="Courier New"/>
          <w:szCs w:val="24"/>
        </w:rPr>
        <w:t>address = call address, second address = operand address</w:t>
      </w:r>
    </w:p>
    <w:p w14:paraId="7BA5BB31" w14:textId="77777777" w:rsidR="00274185" w:rsidRDefault="00274185" w:rsidP="00274185">
      <w:pPr>
        <w:tabs>
          <w:tab w:val="left" w:pos="567"/>
        </w:tabs>
        <w:rPr>
          <w:rFonts w:ascii="Courier New" w:hAnsi="Courier New" w:cs="Courier New"/>
          <w:szCs w:val="24"/>
        </w:rPr>
      </w:pPr>
    </w:p>
    <w:p w14:paraId="200B497B" w14:textId="77777777" w:rsidR="00274185" w:rsidRPr="00B711E1" w:rsidRDefault="00274185" w:rsidP="00274185">
      <w:pPr>
        <w:tabs>
          <w:tab w:val="left" w:pos="567"/>
        </w:tabs>
        <w:rPr>
          <w:rFonts w:ascii="Courier New" w:hAnsi="Courier New" w:cs="Courier New"/>
          <w:szCs w:val="24"/>
        </w:rPr>
      </w:pPr>
      <w:r w:rsidRPr="00B711E1">
        <w:rPr>
          <w:rFonts w:ascii="Courier New" w:hAnsi="Courier New" w:cs="Courier New"/>
          <w:szCs w:val="24"/>
        </w:rPr>
        <w:t>EC1</w:t>
      </w:r>
      <w:r w:rsidRPr="00B711E1">
        <w:rPr>
          <w:rFonts w:ascii="Courier New" w:hAnsi="Courier New" w:cs="Courier New"/>
          <w:szCs w:val="24"/>
        </w:rPr>
        <w:tab/>
        <w:t>overflow on conversion to integer</w:t>
      </w:r>
      <w:r w:rsidRPr="00B711E1">
        <w:rPr>
          <w:rFonts w:ascii="Courier New" w:hAnsi="Courier New" w:cs="Courier New"/>
          <w:szCs w:val="24"/>
        </w:rPr>
        <w:br/>
        <w:t>EDI</w:t>
      </w:r>
      <w:r w:rsidRPr="00B711E1">
        <w:rPr>
          <w:rFonts w:ascii="Courier New" w:hAnsi="Courier New" w:cs="Courier New"/>
          <w:szCs w:val="24"/>
        </w:rPr>
        <w:tab/>
        <w:t>integer dividend = -131072</w:t>
      </w:r>
      <w:r w:rsidRPr="00B711E1">
        <w:rPr>
          <w:rFonts w:ascii="Courier New" w:hAnsi="Courier New" w:cs="Courier New"/>
          <w:szCs w:val="24"/>
        </w:rPr>
        <w:br/>
        <w:t>EDZ</w:t>
      </w:r>
      <w:r w:rsidRPr="00B711E1">
        <w:rPr>
          <w:rFonts w:ascii="Courier New" w:hAnsi="Courier New" w:cs="Courier New"/>
          <w:szCs w:val="24"/>
        </w:rPr>
        <w:tab/>
        <w:t>attempted division by zero</w:t>
      </w:r>
      <w:r w:rsidRPr="00B711E1">
        <w:rPr>
          <w:rFonts w:ascii="Courier New" w:hAnsi="Courier New" w:cs="Courier New"/>
          <w:szCs w:val="24"/>
        </w:rPr>
        <w:br/>
        <w:t>EML</w:t>
      </w:r>
      <w:r w:rsidRPr="00B711E1">
        <w:rPr>
          <w:rFonts w:ascii="Courier New" w:hAnsi="Courier New" w:cs="Courier New"/>
          <w:szCs w:val="24"/>
        </w:rPr>
        <w:tab/>
        <w:t xml:space="preserve">logarithm of negative or zero argument </w:t>
      </w:r>
      <w:r w:rsidRPr="00B711E1">
        <w:rPr>
          <w:rFonts w:ascii="Courier New" w:hAnsi="Courier New" w:cs="Courier New"/>
          <w:szCs w:val="24"/>
        </w:rPr>
        <w:br/>
      </w:r>
      <w:r w:rsidRPr="00B711E1">
        <w:rPr>
          <w:rFonts w:ascii="Courier New" w:hAnsi="Courier New" w:cs="Courier New"/>
          <w:szCs w:val="24"/>
        </w:rPr>
        <w:lastRenderedPageBreak/>
        <w:t>EMM</w:t>
      </w:r>
      <w:r w:rsidRPr="00B711E1">
        <w:rPr>
          <w:rFonts w:ascii="Courier New" w:hAnsi="Courier New" w:cs="Courier New"/>
          <w:szCs w:val="24"/>
        </w:rPr>
        <w:tab/>
        <w:t xml:space="preserve">exponentiation of negative real argument by negative real </w:t>
      </w:r>
      <w:r>
        <w:rPr>
          <w:rFonts w:ascii="Courier New" w:hAnsi="Courier New" w:cs="Courier New"/>
          <w:szCs w:val="24"/>
        </w:rPr>
        <w:br/>
      </w:r>
      <w:proofErr w:type="gramStart"/>
      <w:r>
        <w:rPr>
          <w:rFonts w:ascii="Courier New" w:hAnsi="Courier New" w:cs="Courier New"/>
          <w:szCs w:val="24"/>
        </w:rPr>
        <w:t xml:space="preserve">    </w:t>
      </w:r>
      <w:r w:rsidRPr="00B711E1">
        <w:rPr>
          <w:rFonts w:ascii="Courier New" w:hAnsi="Courier New" w:cs="Courier New"/>
          <w:szCs w:val="24"/>
        </w:rPr>
        <w:t>exponent</w:t>
      </w:r>
      <w:proofErr w:type="gramEnd"/>
      <w:r w:rsidRPr="00B711E1">
        <w:rPr>
          <w:rFonts w:ascii="Courier New" w:hAnsi="Courier New" w:cs="Courier New"/>
          <w:szCs w:val="24"/>
        </w:rPr>
        <w:br/>
        <w:t>EOI</w:t>
      </w:r>
      <w:r w:rsidRPr="00B711E1">
        <w:rPr>
          <w:rFonts w:ascii="Courier New" w:hAnsi="Courier New" w:cs="Courier New"/>
          <w:szCs w:val="24"/>
        </w:rPr>
        <w:tab/>
        <w:t>integer overflow</w:t>
      </w:r>
      <w:r w:rsidRPr="00B711E1">
        <w:rPr>
          <w:rFonts w:ascii="Courier New" w:hAnsi="Courier New" w:cs="Courier New"/>
          <w:szCs w:val="24"/>
        </w:rPr>
        <w:br/>
        <w:t>EOO</w:t>
      </w:r>
      <w:r w:rsidRPr="00B711E1">
        <w:rPr>
          <w:rFonts w:ascii="Courier New" w:hAnsi="Courier New" w:cs="Courier New"/>
          <w:szCs w:val="24"/>
        </w:rPr>
        <w:tab/>
        <w:t>exponent overflow</w:t>
      </w:r>
      <w:r w:rsidRPr="00B711E1">
        <w:rPr>
          <w:rFonts w:ascii="Courier New" w:hAnsi="Courier New" w:cs="Courier New"/>
          <w:szCs w:val="24"/>
        </w:rPr>
        <w:br/>
        <w:t>ESN</w:t>
      </w:r>
      <w:r w:rsidRPr="00B711E1">
        <w:rPr>
          <w:rFonts w:ascii="Courier New" w:hAnsi="Courier New" w:cs="Courier New"/>
          <w:szCs w:val="24"/>
        </w:rPr>
        <w:tab/>
        <w:t>square root of negative number</w:t>
      </w:r>
      <w:r w:rsidRPr="00B711E1">
        <w:rPr>
          <w:rFonts w:ascii="Courier New" w:hAnsi="Courier New" w:cs="Courier New"/>
          <w:szCs w:val="24"/>
        </w:rPr>
        <w:br/>
        <w:t>EZZ</w:t>
      </w:r>
      <w:r w:rsidRPr="00B711E1">
        <w:rPr>
          <w:rFonts w:ascii="Courier New" w:hAnsi="Courier New" w:cs="Courier New"/>
          <w:szCs w:val="24"/>
        </w:rPr>
        <w:tab/>
        <w:t>exponentiation by zero</w:t>
      </w:r>
    </w:p>
    <w:p w14:paraId="6C0EAC8D" w14:textId="77777777" w:rsidR="00274185" w:rsidRDefault="00274185" w:rsidP="00274185">
      <w:pPr>
        <w:tabs>
          <w:tab w:val="left" w:pos="567"/>
        </w:tabs>
        <w:rPr>
          <w:rFonts w:ascii="Courier New" w:hAnsi="Courier New" w:cs="Courier New"/>
          <w:szCs w:val="24"/>
        </w:rPr>
      </w:pPr>
    </w:p>
    <w:p w14:paraId="09FE9842" w14:textId="77777777" w:rsidR="00274185" w:rsidRDefault="00274185" w:rsidP="00274185">
      <w:pPr>
        <w:tabs>
          <w:tab w:val="left" w:pos="567"/>
        </w:tabs>
        <w:rPr>
          <w:rFonts w:ascii="Courier New" w:hAnsi="Courier New" w:cs="Courier New"/>
          <w:szCs w:val="24"/>
        </w:rPr>
      </w:pPr>
      <w:r w:rsidRPr="00B711E1">
        <w:rPr>
          <w:rFonts w:ascii="Courier New" w:hAnsi="Courier New" w:cs="Courier New"/>
          <w:szCs w:val="24"/>
        </w:rPr>
        <w:t>INPUT-OUTPUT ERRORS</w:t>
      </w:r>
      <w:r w:rsidRPr="00B711E1">
        <w:rPr>
          <w:rFonts w:ascii="Courier New" w:hAnsi="Courier New" w:cs="Courier New"/>
          <w:szCs w:val="24"/>
        </w:rPr>
        <w:br/>
      </w:r>
    </w:p>
    <w:p w14:paraId="0723D959" w14:textId="77777777" w:rsidR="00274185" w:rsidRPr="00B711E1" w:rsidRDefault="00274185" w:rsidP="00274185">
      <w:pPr>
        <w:tabs>
          <w:tab w:val="left" w:pos="567"/>
        </w:tabs>
        <w:rPr>
          <w:rFonts w:ascii="Courier New" w:hAnsi="Courier New" w:cs="Courier New"/>
          <w:szCs w:val="24"/>
        </w:rPr>
      </w:pPr>
      <w:r w:rsidRPr="00B711E1">
        <w:rPr>
          <w:rFonts w:ascii="Courier New" w:hAnsi="Courier New" w:cs="Courier New"/>
          <w:szCs w:val="24"/>
        </w:rPr>
        <w:t>EO1</w:t>
      </w:r>
      <w:r w:rsidRPr="00B711E1">
        <w:rPr>
          <w:rFonts w:ascii="Courier New" w:hAnsi="Courier New" w:cs="Courier New"/>
          <w:szCs w:val="24"/>
        </w:rPr>
        <w:tab/>
        <w:t>free format specified with WRITE operation, or logical</w:t>
      </w:r>
      <w:r>
        <w:rPr>
          <w:rFonts w:ascii="Courier New" w:hAnsi="Courier New" w:cs="Courier New"/>
          <w:szCs w:val="24"/>
        </w:rPr>
        <w:br/>
      </w:r>
      <w:proofErr w:type="gramStart"/>
      <w:r>
        <w:rPr>
          <w:rFonts w:ascii="Courier New" w:hAnsi="Courier New" w:cs="Courier New"/>
          <w:szCs w:val="24"/>
        </w:rPr>
        <w:t xml:space="preserve">  </w:t>
      </w:r>
      <w:r w:rsidRPr="00B711E1">
        <w:rPr>
          <w:rFonts w:ascii="Courier New" w:hAnsi="Courier New" w:cs="Courier New"/>
          <w:szCs w:val="24"/>
        </w:rPr>
        <w:t xml:space="preserve"> </w:t>
      </w:r>
      <w:r>
        <w:rPr>
          <w:rFonts w:ascii="Courier New" w:hAnsi="Courier New" w:cs="Courier New"/>
          <w:szCs w:val="24"/>
        </w:rPr>
        <w:t xml:space="preserve"> </w:t>
      </w:r>
      <w:r w:rsidRPr="00B711E1">
        <w:rPr>
          <w:rFonts w:ascii="Courier New" w:hAnsi="Courier New" w:cs="Courier New"/>
          <w:szCs w:val="24"/>
        </w:rPr>
        <w:t>item</w:t>
      </w:r>
      <w:proofErr w:type="gramEnd"/>
      <w:r w:rsidRPr="00B711E1">
        <w:rPr>
          <w:rFonts w:ascii="Courier New" w:hAnsi="Courier New" w:cs="Courier New"/>
          <w:szCs w:val="24"/>
        </w:rPr>
        <w:t xml:space="preserve"> in list for free format output</w:t>
      </w:r>
      <w:r w:rsidRPr="00B711E1">
        <w:rPr>
          <w:rFonts w:ascii="Courier New" w:hAnsi="Courier New" w:cs="Courier New"/>
          <w:szCs w:val="24"/>
        </w:rPr>
        <w:br/>
        <w:t>EO2</w:t>
      </w:r>
      <w:r w:rsidRPr="00B711E1">
        <w:rPr>
          <w:rFonts w:ascii="Courier New" w:hAnsi="Courier New" w:cs="Courier New"/>
          <w:szCs w:val="24"/>
        </w:rPr>
        <w:tab/>
        <w:t>type disagreement between format and list</w:t>
      </w:r>
      <w:r w:rsidRPr="00B711E1">
        <w:rPr>
          <w:rFonts w:ascii="Courier New" w:hAnsi="Courier New" w:cs="Courier New"/>
          <w:szCs w:val="24"/>
        </w:rPr>
        <w:br/>
        <w:t>EO3</w:t>
      </w:r>
      <w:r w:rsidRPr="00B711E1">
        <w:rPr>
          <w:rFonts w:ascii="Courier New" w:hAnsi="Courier New" w:cs="Courier New"/>
          <w:szCs w:val="24"/>
        </w:rPr>
        <w:tab/>
        <w:t>initial character of format is not left parenthesis</w:t>
      </w:r>
      <w:r w:rsidRPr="00B711E1">
        <w:rPr>
          <w:rFonts w:ascii="Courier New" w:hAnsi="Courier New" w:cs="Courier New"/>
          <w:szCs w:val="24"/>
        </w:rPr>
        <w:br/>
        <w:t>EO4</w:t>
      </w:r>
      <w:r w:rsidRPr="00B711E1">
        <w:rPr>
          <w:rFonts w:ascii="Courier New" w:hAnsi="Courier New" w:cs="Courier New"/>
          <w:szCs w:val="24"/>
        </w:rPr>
        <w:tab/>
        <w:t>illegal character in format</w:t>
      </w:r>
      <w:r w:rsidRPr="00B711E1">
        <w:rPr>
          <w:rFonts w:ascii="Courier New" w:hAnsi="Courier New" w:cs="Courier New"/>
          <w:szCs w:val="24"/>
        </w:rPr>
        <w:br/>
        <w:t>EO5</w:t>
      </w:r>
      <w:r w:rsidRPr="00B711E1">
        <w:rPr>
          <w:rFonts w:ascii="Courier New" w:hAnsi="Courier New" w:cs="Courier New"/>
          <w:szCs w:val="24"/>
        </w:rPr>
        <w:tab/>
        <w:t>format syntax error</w:t>
      </w:r>
      <w:r w:rsidRPr="00B711E1">
        <w:rPr>
          <w:rFonts w:ascii="Courier New" w:hAnsi="Courier New" w:cs="Courier New"/>
          <w:szCs w:val="24"/>
        </w:rPr>
        <w:br/>
        <w:t>EO6</w:t>
      </w:r>
      <w:r w:rsidRPr="00B711E1">
        <w:rPr>
          <w:rFonts w:ascii="Courier New" w:hAnsi="Courier New" w:cs="Courier New"/>
          <w:szCs w:val="24"/>
        </w:rPr>
        <w:tab/>
        <w:t>unmatched parenthesis in format, or parenthesis level greater than 2</w:t>
      </w:r>
      <w:r w:rsidRPr="00B711E1">
        <w:rPr>
          <w:rFonts w:ascii="Courier New" w:hAnsi="Courier New" w:cs="Courier New"/>
          <w:szCs w:val="24"/>
        </w:rPr>
        <w:br/>
        <w:t>EO7</w:t>
      </w:r>
      <w:r w:rsidRPr="00B711E1">
        <w:rPr>
          <w:rFonts w:ascii="Courier New" w:hAnsi="Courier New" w:cs="Courier New"/>
          <w:szCs w:val="24"/>
        </w:rPr>
        <w:tab/>
        <w:t>improper use for device type</w:t>
      </w:r>
      <w:r w:rsidRPr="00B711E1">
        <w:rPr>
          <w:rFonts w:ascii="Courier New" w:hAnsi="Courier New" w:cs="Courier New"/>
          <w:szCs w:val="24"/>
        </w:rPr>
        <w:br/>
        <w:t>EO8</w:t>
      </w:r>
      <w:r w:rsidRPr="00B711E1">
        <w:rPr>
          <w:rFonts w:ascii="Courier New" w:hAnsi="Courier New" w:cs="Courier New"/>
          <w:szCs w:val="24"/>
        </w:rPr>
        <w:tab/>
        <w:t>improper QIO call</w:t>
      </w:r>
      <w:r w:rsidRPr="00B711E1">
        <w:rPr>
          <w:rFonts w:ascii="Courier New" w:hAnsi="Courier New" w:cs="Courier New"/>
          <w:szCs w:val="24"/>
        </w:rPr>
        <w:br/>
        <w:t>WO1</w:t>
      </w:r>
      <w:r w:rsidRPr="00B711E1">
        <w:rPr>
          <w:rFonts w:ascii="Courier New" w:hAnsi="Courier New" w:cs="Courier New"/>
          <w:szCs w:val="24"/>
        </w:rPr>
        <w:tab/>
        <w:t>illegal character in data</w:t>
      </w:r>
      <w:r w:rsidRPr="00B711E1">
        <w:rPr>
          <w:rFonts w:ascii="Courier New" w:hAnsi="Courier New" w:cs="Courier New"/>
          <w:szCs w:val="24"/>
        </w:rPr>
        <w:br/>
        <w:t>WO2</w:t>
      </w:r>
      <w:r w:rsidRPr="00B711E1">
        <w:rPr>
          <w:rFonts w:ascii="Courier New" w:hAnsi="Courier New" w:cs="Courier New"/>
          <w:szCs w:val="24"/>
        </w:rPr>
        <w:tab/>
        <w:t>integer out of range</w:t>
      </w:r>
      <w:r w:rsidRPr="00B711E1">
        <w:rPr>
          <w:rFonts w:ascii="Courier New" w:hAnsi="Courier New" w:cs="Courier New"/>
          <w:szCs w:val="24"/>
        </w:rPr>
        <w:br/>
        <w:t>WO3</w:t>
      </w:r>
      <w:r w:rsidRPr="00B711E1">
        <w:rPr>
          <w:rFonts w:ascii="Courier New" w:hAnsi="Courier New" w:cs="Courier New"/>
          <w:szCs w:val="24"/>
        </w:rPr>
        <w:tab/>
        <w:t>exponent out of range</w:t>
      </w:r>
    </w:p>
    <w:p w14:paraId="0555D5BF" w14:textId="77777777" w:rsidR="00274185" w:rsidRDefault="00274185" w:rsidP="00274185">
      <w:pPr>
        <w:tabs>
          <w:tab w:val="left" w:pos="567"/>
        </w:tabs>
        <w:rPr>
          <w:rFonts w:ascii="Courier New" w:hAnsi="Courier New" w:cs="Courier New"/>
          <w:szCs w:val="24"/>
        </w:rPr>
      </w:pPr>
    </w:p>
    <w:p w14:paraId="48F5AC85" w14:textId="77777777" w:rsidR="00274185" w:rsidRPr="00B711E1" w:rsidRDefault="00274185" w:rsidP="00274185">
      <w:pPr>
        <w:tabs>
          <w:tab w:val="left" w:pos="567"/>
        </w:tabs>
        <w:rPr>
          <w:rFonts w:ascii="Courier New" w:hAnsi="Courier New" w:cs="Courier New"/>
          <w:szCs w:val="24"/>
        </w:rPr>
      </w:pPr>
      <w:r w:rsidRPr="00B711E1">
        <w:rPr>
          <w:rFonts w:ascii="Courier New" w:hAnsi="Courier New" w:cs="Courier New"/>
          <w:szCs w:val="24"/>
        </w:rPr>
        <w:t>CONTROL ERROR REPORTS</w:t>
      </w:r>
    </w:p>
    <w:p w14:paraId="6FC657D4" w14:textId="179B4219" w:rsidR="007559A6" w:rsidRPr="00274185" w:rsidRDefault="00274185" w:rsidP="00274185">
      <w:pPr>
        <w:tabs>
          <w:tab w:val="left" w:pos="567"/>
        </w:tabs>
        <w:rPr>
          <w:rFonts w:ascii="Courier New" w:hAnsi="Courier New" w:cs="Courier New"/>
          <w:szCs w:val="24"/>
        </w:rPr>
      </w:pPr>
      <w:r w:rsidRPr="00B711E1">
        <w:rPr>
          <w:rFonts w:ascii="Courier New" w:hAnsi="Courier New" w:cs="Courier New"/>
          <w:szCs w:val="24"/>
        </w:rPr>
        <w:br/>
        <w:t>QFP EIF</w:t>
      </w:r>
      <w:r>
        <w:rPr>
          <w:rFonts w:ascii="Courier New" w:hAnsi="Courier New" w:cs="Courier New"/>
          <w:szCs w:val="24"/>
        </w:rPr>
        <w:t xml:space="preserve"> </w:t>
      </w:r>
      <w:r w:rsidRPr="00B711E1">
        <w:rPr>
          <w:rFonts w:ascii="Courier New" w:hAnsi="Courier New" w:cs="Courier New"/>
          <w:szCs w:val="24"/>
        </w:rPr>
        <w:t>invalid parameter code</w:t>
      </w:r>
      <w:r w:rsidRPr="00B711E1">
        <w:rPr>
          <w:rFonts w:ascii="Courier New" w:hAnsi="Courier New" w:cs="Courier New"/>
          <w:szCs w:val="24"/>
        </w:rPr>
        <w:br/>
        <w:t>QFP EMS</w:t>
      </w:r>
      <w:r>
        <w:rPr>
          <w:rFonts w:ascii="Courier New" w:hAnsi="Courier New" w:cs="Courier New"/>
          <w:szCs w:val="24"/>
        </w:rPr>
        <w:t xml:space="preserve"> </w:t>
      </w:r>
      <w:r w:rsidRPr="00B711E1">
        <w:rPr>
          <w:rFonts w:ascii="Courier New" w:hAnsi="Courier New" w:cs="Courier New"/>
          <w:szCs w:val="24"/>
        </w:rPr>
        <w:t>invalid mode setting</w:t>
      </w:r>
      <w:r w:rsidRPr="00B711E1">
        <w:rPr>
          <w:rFonts w:ascii="Courier New" w:hAnsi="Courier New" w:cs="Courier New"/>
          <w:szCs w:val="24"/>
        </w:rPr>
        <w:br/>
        <w:t>QCG ERR</w:t>
      </w:r>
      <w:r>
        <w:rPr>
          <w:rFonts w:ascii="Courier New" w:hAnsi="Courier New" w:cs="Courier New"/>
          <w:szCs w:val="24"/>
        </w:rPr>
        <w:t xml:space="preserve"> </w:t>
      </w:r>
      <w:r w:rsidRPr="00B711E1">
        <w:rPr>
          <w:rFonts w:ascii="Courier New" w:hAnsi="Courier New" w:cs="Courier New"/>
          <w:szCs w:val="24"/>
        </w:rPr>
        <w:t xml:space="preserve">index out of range in computed </w:t>
      </w:r>
      <w:proofErr w:type="gramStart"/>
      <w:r w:rsidRPr="00B711E1">
        <w:rPr>
          <w:rFonts w:ascii="Courier New" w:hAnsi="Courier New" w:cs="Courier New"/>
          <w:szCs w:val="24"/>
        </w:rPr>
        <w:t>go</w:t>
      </w:r>
      <w:proofErr w:type="gramEnd"/>
      <w:r w:rsidRPr="00B711E1">
        <w:rPr>
          <w:rFonts w:ascii="Courier New" w:hAnsi="Courier New" w:cs="Courier New"/>
          <w:szCs w:val="24"/>
        </w:rPr>
        <w:t xml:space="preserve"> to</w:t>
      </w:r>
      <w:r>
        <w:rPr>
          <w:rFonts w:ascii="Courier New" w:hAnsi="Courier New" w:cs="Courier New"/>
          <w:szCs w:val="24"/>
        </w:rPr>
        <w:t>.</w:t>
      </w:r>
    </w:p>
    <w:sectPr w:rsidR="007559A6" w:rsidRPr="00274185" w:rsidSect="00AC210D">
      <w:headerReference w:type="even" r:id="rId10"/>
      <w:headerReference w:type="default" r:id="rId11"/>
      <w:footerReference w:type="even" r:id="rId12"/>
      <w:footerReference w:type="default" r:id="rId13"/>
      <w:type w:val="evenPage"/>
      <w:pgSz w:w="11901" w:h="16817" w:code="1"/>
      <w:pgMar w:top="1134" w:right="1134" w:bottom="1701" w:left="1701" w:header="1134" w:footer="567"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7140A" w14:textId="77777777" w:rsidR="00BC2AD0" w:rsidRDefault="00BC2AD0">
      <w:r>
        <w:separator/>
      </w:r>
    </w:p>
  </w:endnote>
  <w:endnote w:type="continuationSeparator" w:id="0">
    <w:p w14:paraId="51F78A98" w14:textId="77777777" w:rsidR="00BC2AD0" w:rsidRDefault="00BC2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A5F2F" w14:textId="77777777" w:rsidR="00BC2AD0" w:rsidRDefault="00BC2AD0" w:rsidP="00450C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158</w:t>
    </w:r>
    <w:r>
      <w:rPr>
        <w:rStyle w:val="PageNumber"/>
      </w:rPr>
      <w:fldChar w:fldCharType="end"/>
    </w:r>
  </w:p>
  <w:p w14:paraId="1DA9C296" w14:textId="77777777" w:rsidR="00BC2AD0" w:rsidRDefault="00BC2AD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24DEA" w14:textId="77777777" w:rsidR="00BC2AD0" w:rsidRPr="00EB3992" w:rsidRDefault="00BC2AD0" w:rsidP="00450C9A">
    <w:pPr>
      <w:pStyle w:val="Footer"/>
      <w:framePr w:wrap="around" w:vAnchor="text" w:hAnchor="margin" w:xAlign="center" w:y="1"/>
      <w:rPr>
        <w:rStyle w:val="PageNumber"/>
        <w:rFonts w:ascii="Courier New" w:hAnsi="Courier New" w:cs="Courier New"/>
      </w:rPr>
    </w:pPr>
    <w:r w:rsidRPr="00EB3992">
      <w:rPr>
        <w:rStyle w:val="PageNumber"/>
        <w:rFonts w:ascii="Courier New" w:hAnsi="Courier New" w:cs="Courier New"/>
      </w:rPr>
      <w:fldChar w:fldCharType="begin"/>
    </w:r>
    <w:r w:rsidRPr="00EB3992">
      <w:rPr>
        <w:rStyle w:val="PageNumber"/>
        <w:rFonts w:ascii="Courier New" w:hAnsi="Courier New" w:cs="Courier New"/>
      </w:rPr>
      <w:instrText xml:space="preserve">PAGE  </w:instrText>
    </w:r>
    <w:r w:rsidRPr="00EB3992">
      <w:rPr>
        <w:rStyle w:val="PageNumber"/>
        <w:rFonts w:ascii="Courier New" w:hAnsi="Courier New" w:cs="Courier New"/>
      </w:rPr>
      <w:fldChar w:fldCharType="separate"/>
    </w:r>
    <w:r w:rsidR="00274185">
      <w:rPr>
        <w:rStyle w:val="PageNumber"/>
        <w:rFonts w:ascii="Courier New" w:hAnsi="Courier New" w:cs="Courier New"/>
        <w:noProof/>
      </w:rPr>
      <w:t>6</w:t>
    </w:r>
    <w:r w:rsidRPr="00EB3992">
      <w:rPr>
        <w:rStyle w:val="PageNumber"/>
        <w:rFonts w:ascii="Courier New" w:hAnsi="Courier New" w:cs="Courier New"/>
      </w:rPr>
      <w:fldChar w:fldCharType="end"/>
    </w:r>
  </w:p>
  <w:p w14:paraId="4F621D06" w14:textId="77777777" w:rsidR="00BC2AD0" w:rsidRPr="00033A43" w:rsidRDefault="00BC2AD0" w:rsidP="00450C9A">
    <w:pPr>
      <w:pStyle w:val="Footer"/>
      <w:rPr>
        <w:rFonts w:ascii="Courier" w:hAnsi="Courie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244C5D" w14:textId="77777777" w:rsidR="00BC2AD0" w:rsidRDefault="00BC2AD0">
      <w:r>
        <w:separator/>
      </w:r>
    </w:p>
  </w:footnote>
  <w:footnote w:type="continuationSeparator" w:id="0">
    <w:p w14:paraId="2757938F" w14:textId="77777777" w:rsidR="00BC2AD0" w:rsidRDefault="00BC2A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3747B" w14:textId="4F7A1FDB" w:rsidR="00BC2AD0" w:rsidRDefault="00BC2AD0" w:rsidP="000355E3">
    <w:pPr>
      <w:pStyle w:val="Header"/>
      <w:rPr>
        <w:rFonts w:ascii="Courier" w:hAnsi="Courier"/>
      </w:rPr>
    </w:pPr>
    <w:r>
      <w:rPr>
        <w:rFonts w:ascii="Courier" w:hAnsi="Courier"/>
      </w:rPr>
      <w:tab/>
    </w:r>
    <w:r w:rsidRPr="000355E3">
      <w:rPr>
        <w:rFonts w:ascii="Courier" w:hAnsi="Courier"/>
      </w:rPr>
      <w:t>ELLIOTT 900 SERIES SIMULATOR</w:t>
    </w:r>
  </w:p>
  <w:p w14:paraId="732E6E65" w14:textId="77777777" w:rsidR="00BC2AD0" w:rsidRPr="000355E3" w:rsidRDefault="00BC2AD0" w:rsidP="000355E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DB1A2" w14:textId="1BA7C69C" w:rsidR="00BC2AD0" w:rsidRDefault="00BC2AD0" w:rsidP="00427379">
    <w:pPr>
      <w:pStyle w:val="Header"/>
      <w:jc w:val="center"/>
      <w:rPr>
        <w:rFonts w:ascii="Courier New" w:hAnsi="Courier New" w:cs="Courier New"/>
        <w:szCs w:val="24"/>
      </w:rPr>
    </w:pPr>
    <w:r w:rsidRPr="00427379">
      <w:rPr>
        <w:rFonts w:ascii="Courier New" w:hAnsi="Courier New" w:cs="Courier New"/>
        <w:szCs w:val="24"/>
      </w:rPr>
      <w:t>ELLIOTT 900 SERIES SIMULATOR</w:t>
    </w:r>
  </w:p>
  <w:p w14:paraId="1BC9BCDC" w14:textId="77777777" w:rsidR="00BC2AD0" w:rsidRPr="00427379" w:rsidRDefault="00BC2AD0" w:rsidP="00427379">
    <w:pPr>
      <w:pStyle w:val="Header"/>
      <w:jc w:val="center"/>
      <w:rPr>
        <w:rFonts w:ascii="Courier New" w:hAnsi="Courier New" w:cs="Courier New"/>
        <w:szCs w:val="24"/>
      </w:rPr>
    </w:pPr>
  </w:p>
  <w:p w14:paraId="5DC2453D" w14:textId="77777777" w:rsidR="00BC2AD0" w:rsidRDefault="00BC2AD0" w:rsidP="00427379">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4295C"/>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F6AFA1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4B3A29"/>
    <w:multiLevelType w:val="hybridMultilevel"/>
    <w:tmpl w:val="FC5E2F32"/>
    <w:lvl w:ilvl="0" w:tplc="13D29D72">
      <w:start w:val="1"/>
      <w:numFmt w:val="lowerRoman"/>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7A17C0"/>
    <w:multiLevelType w:val="hybridMultilevel"/>
    <w:tmpl w:val="BE28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D53B98"/>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nsid w:val="076E2688"/>
    <w:multiLevelType w:val="hybridMultilevel"/>
    <w:tmpl w:val="B498B3D0"/>
    <w:lvl w:ilvl="0" w:tplc="13D29D72">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08E72E5E"/>
    <w:multiLevelType w:val="hybridMultilevel"/>
    <w:tmpl w:val="092C5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4145CE"/>
    <w:multiLevelType w:val="hybridMultilevel"/>
    <w:tmpl w:val="49F24118"/>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9B1978"/>
    <w:multiLevelType w:val="hybridMultilevel"/>
    <w:tmpl w:val="199E1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E73D96"/>
    <w:multiLevelType w:val="hybridMultilevel"/>
    <w:tmpl w:val="20D27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9F5571"/>
    <w:multiLevelType w:val="hybridMultilevel"/>
    <w:tmpl w:val="1DCC8EB2"/>
    <w:lvl w:ilvl="0" w:tplc="C5F85DB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E41191F"/>
    <w:multiLevelType w:val="hybridMultilevel"/>
    <w:tmpl w:val="2A205F8A"/>
    <w:lvl w:ilvl="0" w:tplc="90F218C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EBC0284"/>
    <w:multiLevelType w:val="hybridMultilevel"/>
    <w:tmpl w:val="2EC81E7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83605E38">
      <w:numFmt w:val="bullet"/>
      <w:lvlText w:val=""/>
      <w:lvlJc w:val="left"/>
      <w:pPr>
        <w:ind w:left="2880" w:hanging="360"/>
      </w:pPr>
      <w:rPr>
        <w:rFonts w:ascii="Symbol" w:eastAsiaTheme="minorHAnsi" w:hAnsi="Symbol" w:cs="Courier New" w:hint="default"/>
      </w:rPr>
    </w:lvl>
    <w:lvl w:ilvl="4" w:tplc="79DC5B7C">
      <w:start w:val="900"/>
      <w:numFmt w:val="bullet"/>
      <w:lvlText w:val="-"/>
      <w:lvlJc w:val="left"/>
      <w:pPr>
        <w:ind w:left="3600" w:hanging="360"/>
      </w:pPr>
      <w:rPr>
        <w:rFonts w:ascii="Courier New" w:eastAsiaTheme="minorHAnsi" w:hAnsi="Courier New" w:cs="Courier New"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3D3F60"/>
    <w:multiLevelType w:val="hybridMultilevel"/>
    <w:tmpl w:val="2DD49D58"/>
    <w:lvl w:ilvl="0" w:tplc="E9F885A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EE41F6"/>
    <w:multiLevelType w:val="hybridMultilevel"/>
    <w:tmpl w:val="957A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A63498"/>
    <w:multiLevelType w:val="hybridMultilevel"/>
    <w:tmpl w:val="B00C5848"/>
    <w:lvl w:ilvl="0" w:tplc="E22E855C">
      <w:start w:val="1"/>
      <w:numFmt w:val="decimal"/>
      <w:lvlText w:val="%1."/>
      <w:lvlJc w:val="left"/>
      <w:pPr>
        <w:ind w:left="585" w:hanging="435"/>
      </w:pPr>
      <w:rPr>
        <w:rFonts w:hint="default"/>
      </w:rPr>
    </w:lvl>
    <w:lvl w:ilvl="1" w:tplc="08090019" w:tentative="1">
      <w:start w:val="1"/>
      <w:numFmt w:val="lowerLetter"/>
      <w:lvlText w:val="%2."/>
      <w:lvlJc w:val="left"/>
      <w:pPr>
        <w:ind w:left="1230" w:hanging="360"/>
      </w:pPr>
    </w:lvl>
    <w:lvl w:ilvl="2" w:tplc="0809001B" w:tentative="1">
      <w:start w:val="1"/>
      <w:numFmt w:val="lowerRoman"/>
      <w:lvlText w:val="%3."/>
      <w:lvlJc w:val="right"/>
      <w:pPr>
        <w:ind w:left="1950" w:hanging="180"/>
      </w:pPr>
    </w:lvl>
    <w:lvl w:ilvl="3" w:tplc="0809000F" w:tentative="1">
      <w:start w:val="1"/>
      <w:numFmt w:val="decimal"/>
      <w:lvlText w:val="%4."/>
      <w:lvlJc w:val="left"/>
      <w:pPr>
        <w:ind w:left="2670" w:hanging="360"/>
      </w:pPr>
    </w:lvl>
    <w:lvl w:ilvl="4" w:tplc="08090019" w:tentative="1">
      <w:start w:val="1"/>
      <w:numFmt w:val="lowerLetter"/>
      <w:lvlText w:val="%5."/>
      <w:lvlJc w:val="left"/>
      <w:pPr>
        <w:ind w:left="3390" w:hanging="360"/>
      </w:pPr>
    </w:lvl>
    <w:lvl w:ilvl="5" w:tplc="0809001B" w:tentative="1">
      <w:start w:val="1"/>
      <w:numFmt w:val="lowerRoman"/>
      <w:lvlText w:val="%6."/>
      <w:lvlJc w:val="right"/>
      <w:pPr>
        <w:ind w:left="4110" w:hanging="180"/>
      </w:pPr>
    </w:lvl>
    <w:lvl w:ilvl="6" w:tplc="0809000F" w:tentative="1">
      <w:start w:val="1"/>
      <w:numFmt w:val="decimal"/>
      <w:lvlText w:val="%7."/>
      <w:lvlJc w:val="left"/>
      <w:pPr>
        <w:ind w:left="4830" w:hanging="360"/>
      </w:pPr>
    </w:lvl>
    <w:lvl w:ilvl="7" w:tplc="08090019" w:tentative="1">
      <w:start w:val="1"/>
      <w:numFmt w:val="lowerLetter"/>
      <w:lvlText w:val="%8."/>
      <w:lvlJc w:val="left"/>
      <w:pPr>
        <w:ind w:left="5550" w:hanging="360"/>
      </w:pPr>
    </w:lvl>
    <w:lvl w:ilvl="8" w:tplc="0809001B" w:tentative="1">
      <w:start w:val="1"/>
      <w:numFmt w:val="lowerRoman"/>
      <w:lvlText w:val="%9."/>
      <w:lvlJc w:val="right"/>
      <w:pPr>
        <w:ind w:left="6270" w:hanging="180"/>
      </w:pPr>
    </w:lvl>
  </w:abstractNum>
  <w:abstractNum w:abstractNumId="16">
    <w:nsid w:val="15F50C8E"/>
    <w:multiLevelType w:val="hybridMultilevel"/>
    <w:tmpl w:val="943A1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192B91"/>
    <w:multiLevelType w:val="hybridMultilevel"/>
    <w:tmpl w:val="0BEE1B0C"/>
    <w:lvl w:ilvl="0" w:tplc="994EB8A4">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nsid w:val="19D65D7F"/>
    <w:multiLevelType w:val="hybridMultilevel"/>
    <w:tmpl w:val="1FF08F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093BF7"/>
    <w:multiLevelType w:val="hybridMultilevel"/>
    <w:tmpl w:val="476A2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1CCE3B62"/>
    <w:multiLevelType w:val="hybridMultilevel"/>
    <w:tmpl w:val="D86E7138"/>
    <w:lvl w:ilvl="0" w:tplc="9E58039C">
      <w:start w:val="1"/>
      <w:numFmt w:val="decimal"/>
      <w:lvlText w:val="%1."/>
      <w:lvlJc w:val="left"/>
      <w:pPr>
        <w:ind w:left="495" w:hanging="375"/>
      </w:pPr>
      <w:rPr>
        <w:rFonts w:hint="default"/>
      </w:rPr>
    </w:lvl>
    <w:lvl w:ilvl="1" w:tplc="08090019">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21">
    <w:nsid w:val="1E554EA8"/>
    <w:multiLevelType w:val="hybridMultilevel"/>
    <w:tmpl w:val="367C9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1F676E80"/>
    <w:multiLevelType w:val="hybridMultilevel"/>
    <w:tmpl w:val="CA547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1A7385F"/>
    <w:multiLevelType w:val="hybridMultilevel"/>
    <w:tmpl w:val="83A2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43F3F11"/>
    <w:multiLevelType w:val="hybridMultilevel"/>
    <w:tmpl w:val="5FCCB1B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4F03FDB"/>
    <w:multiLevelType w:val="multilevel"/>
    <w:tmpl w:val="F502E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26D57482"/>
    <w:multiLevelType w:val="hybridMultilevel"/>
    <w:tmpl w:val="199E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7272B17"/>
    <w:multiLevelType w:val="hybridMultilevel"/>
    <w:tmpl w:val="9B1624E6"/>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7C318DC"/>
    <w:multiLevelType w:val="hybridMultilevel"/>
    <w:tmpl w:val="E378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9B00225"/>
    <w:multiLevelType w:val="hybridMultilevel"/>
    <w:tmpl w:val="EC703036"/>
    <w:lvl w:ilvl="0" w:tplc="D6F8A3D0">
      <w:start w:val="1"/>
      <w:numFmt w:val="decimal"/>
      <w:lvlText w:val="%1."/>
      <w:lvlJc w:val="left"/>
      <w:pPr>
        <w:ind w:left="615" w:hanging="495"/>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30">
    <w:nsid w:val="29D20FA1"/>
    <w:multiLevelType w:val="hybridMultilevel"/>
    <w:tmpl w:val="9544D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A2B671E"/>
    <w:multiLevelType w:val="hybridMultilevel"/>
    <w:tmpl w:val="64BE6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BD70CDA"/>
    <w:multiLevelType w:val="hybridMultilevel"/>
    <w:tmpl w:val="9280A0EC"/>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C1E3C95"/>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nsid w:val="2C7A783D"/>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D8C192E"/>
    <w:multiLevelType w:val="hybridMultilevel"/>
    <w:tmpl w:val="E5AEEB52"/>
    <w:lvl w:ilvl="0" w:tplc="AD90DC52">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nsid w:val="2EE5495B"/>
    <w:multiLevelType w:val="hybridMultilevel"/>
    <w:tmpl w:val="AADE7886"/>
    <w:lvl w:ilvl="0" w:tplc="4732DAB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2C90A38"/>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2D96FA3"/>
    <w:multiLevelType w:val="hybridMultilevel"/>
    <w:tmpl w:val="FFC26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5400B8B"/>
    <w:multiLevelType w:val="hybridMultilevel"/>
    <w:tmpl w:val="03EA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9790567"/>
    <w:multiLevelType w:val="hybridMultilevel"/>
    <w:tmpl w:val="CD74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AB0430E"/>
    <w:multiLevelType w:val="hybridMultilevel"/>
    <w:tmpl w:val="C8948B46"/>
    <w:lvl w:ilvl="0" w:tplc="0809001B">
      <w:start w:val="1"/>
      <w:numFmt w:val="lowerRoman"/>
      <w:lvlText w:val="%1."/>
      <w:lvlJc w:val="right"/>
      <w:pPr>
        <w:ind w:left="720" w:hanging="360"/>
      </w:pPr>
    </w:lvl>
    <w:lvl w:ilvl="1" w:tplc="84F2B8FC">
      <w:start w:val="1"/>
      <w:numFmt w:val="lowerLetter"/>
      <w:lvlText w:val="%2."/>
      <w:lvlJc w:val="left"/>
      <w:pPr>
        <w:ind w:left="1440" w:hanging="360"/>
      </w:pPr>
      <w:rPr>
        <w:sz w:val="24"/>
        <w:szCs w:val="24"/>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3CD025B0"/>
    <w:multiLevelType w:val="hybridMultilevel"/>
    <w:tmpl w:val="11124A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E323642"/>
    <w:multiLevelType w:val="hybridMultilevel"/>
    <w:tmpl w:val="6218A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F5F57A9"/>
    <w:multiLevelType w:val="hybridMultilevel"/>
    <w:tmpl w:val="4F6093F0"/>
    <w:lvl w:ilvl="0" w:tplc="0409000F">
      <w:start w:val="1"/>
      <w:numFmt w:val="decimal"/>
      <w:lvlText w:val="%1."/>
      <w:lvlJc w:val="left"/>
      <w:pPr>
        <w:ind w:left="720" w:hanging="360"/>
      </w:pPr>
    </w:lvl>
    <w:lvl w:ilvl="1" w:tplc="4906C99C">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1145537"/>
    <w:multiLevelType w:val="hybridMultilevel"/>
    <w:tmpl w:val="B9E8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1397489"/>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13D7887"/>
    <w:multiLevelType w:val="hybridMultilevel"/>
    <w:tmpl w:val="5B9286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8342DBE"/>
    <w:multiLevelType w:val="hybridMultilevel"/>
    <w:tmpl w:val="3B0C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48A51BF8"/>
    <w:multiLevelType w:val="hybridMultilevel"/>
    <w:tmpl w:val="5320891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1043D45"/>
    <w:multiLevelType w:val="hybridMultilevel"/>
    <w:tmpl w:val="6C8A5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53ED7551"/>
    <w:multiLevelType w:val="hybridMultilevel"/>
    <w:tmpl w:val="E2543218"/>
    <w:lvl w:ilvl="0" w:tplc="04090017">
      <w:start w:val="1"/>
      <w:numFmt w:val="lowerLetter"/>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4FC066F"/>
    <w:multiLevelType w:val="multilevel"/>
    <w:tmpl w:val="F73A3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nsid w:val="5A6C1CA3"/>
    <w:multiLevelType w:val="hybridMultilevel"/>
    <w:tmpl w:val="9BBC2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C9E6E3C"/>
    <w:multiLevelType w:val="hybridMultilevel"/>
    <w:tmpl w:val="7AA8E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D542EAB"/>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7410305"/>
    <w:multiLevelType w:val="hybridMultilevel"/>
    <w:tmpl w:val="F73A3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82A6993"/>
    <w:multiLevelType w:val="hybridMultilevel"/>
    <w:tmpl w:val="0BF88F0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nsid w:val="684A1952"/>
    <w:multiLevelType w:val="hybridMultilevel"/>
    <w:tmpl w:val="09926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91046E4"/>
    <w:multiLevelType w:val="hybridMultilevel"/>
    <w:tmpl w:val="D402D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nsid w:val="6EDD5CC3"/>
    <w:multiLevelType w:val="hybridMultilevel"/>
    <w:tmpl w:val="DB32C63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FA42F1E"/>
    <w:multiLevelType w:val="hybridMultilevel"/>
    <w:tmpl w:val="A8D2EFBC"/>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nsid w:val="6FC647E4"/>
    <w:multiLevelType w:val="hybridMultilevel"/>
    <w:tmpl w:val="54C09A2A"/>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nsid w:val="70221E01"/>
    <w:multiLevelType w:val="hybridMultilevel"/>
    <w:tmpl w:val="A54E43B4"/>
    <w:lvl w:ilvl="0" w:tplc="E612BB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nsid w:val="708B47FF"/>
    <w:multiLevelType w:val="hybridMultilevel"/>
    <w:tmpl w:val="6EC61010"/>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5">
    <w:nsid w:val="752840AA"/>
    <w:multiLevelType w:val="hybridMultilevel"/>
    <w:tmpl w:val="01F4689A"/>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77B9348D"/>
    <w:multiLevelType w:val="hybridMultilevel"/>
    <w:tmpl w:val="6EC8712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nsid w:val="7CDD75A0"/>
    <w:multiLevelType w:val="hybridMultilevel"/>
    <w:tmpl w:val="BC9C4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9"/>
  </w:num>
  <w:num w:numId="3">
    <w:abstractNumId w:val="5"/>
  </w:num>
  <w:num w:numId="4">
    <w:abstractNumId w:val="20"/>
  </w:num>
  <w:num w:numId="5">
    <w:abstractNumId w:val="15"/>
  </w:num>
  <w:num w:numId="6">
    <w:abstractNumId w:val="41"/>
  </w:num>
  <w:num w:numId="7">
    <w:abstractNumId w:val="17"/>
  </w:num>
  <w:num w:numId="8">
    <w:abstractNumId w:val="4"/>
  </w:num>
  <w:num w:numId="9">
    <w:abstractNumId w:val="35"/>
  </w:num>
  <w:num w:numId="10">
    <w:abstractNumId w:val="21"/>
  </w:num>
  <w:num w:numId="11">
    <w:abstractNumId w:val="22"/>
  </w:num>
  <w:num w:numId="12">
    <w:abstractNumId w:val="61"/>
  </w:num>
  <w:num w:numId="13">
    <w:abstractNumId w:val="64"/>
  </w:num>
  <w:num w:numId="14">
    <w:abstractNumId w:val="66"/>
  </w:num>
  <w:num w:numId="15">
    <w:abstractNumId w:val="62"/>
  </w:num>
  <w:num w:numId="16">
    <w:abstractNumId w:val="57"/>
  </w:num>
  <w:num w:numId="17">
    <w:abstractNumId w:val="59"/>
  </w:num>
  <w:num w:numId="18">
    <w:abstractNumId w:val="48"/>
  </w:num>
  <w:num w:numId="19">
    <w:abstractNumId w:val="50"/>
  </w:num>
  <w:num w:numId="20">
    <w:abstractNumId w:val="10"/>
  </w:num>
  <w:num w:numId="21">
    <w:abstractNumId w:val="63"/>
  </w:num>
  <w:num w:numId="22">
    <w:abstractNumId w:val="67"/>
  </w:num>
  <w:num w:numId="23">
    <w:abstractNumId w:val="40"/>
  </w:num>
  <w:num w:numId="24">
    <w:abstractNumId w:val="54"/>
  </w:num>
  <w:num w:numId="25">
    <w:abstractNumId w:val="11"/>
  </w:num>
  <w:num w:numId="26">
    <w:abstractNumId w:val="39"/>
  </w:num>
  <w:num w:numId="27">
    <w:abstractNumId w:val="3"/>
  </w:num>
  <w:num w:numId="28">
    <w:abstractNumId w:val="33"/>
  </w:num>
  <w:num w:numId="29">
    <w:abstractNumId w:val="2"/>
  </w:num>
  <w:num w:numId="30">
    <w:abstractNumId w:val="27"/>
  </w:num>
  <w:num w:numId="31">
    <w:abstractNumId w:val="65"/>
  </w:num>
  <w:num w:numId="32">
    <w:abstractNumId w:val="30"/>
  </w:num>
  <w:num w:numId="33">
    <w:abstractNumId w:val="42"/>
  </w:num>
  <w:num w:numId="34">
    <w:abstractNumId w:val="47"/>
  </w:num>
  <w:num w:numId="35">
    <w:abstractNumId w:val="36"/>
  </w:num>
  <w:num w:numId="36">
    <w:abstractNumId w:val="23"/>
  </w:num>
  <w:num w:numId="37">
    <w:abstractNumId w:val="58"/>
  </w:num>
  <w:num w:numId="38">
    <w:abstractNumId w:val="44"/>
  </w:num>
  <w:num w:numId="39">
    <w:abstractNumId w:val="32"/>
  </w:num>
  <w:num w:numId="40">
    <w:abstractNumId w:val="7"/>
  </w:num>
  <w:num w:numId="41">
    <w:abstractNumId w:val="60"/>
  </w:num>
  <w:num w:numId="42">
    <w:abstractNumId w:val="49"/>
  </w:num>
  <w:num w:numId="43">
    <w:abstractNumId w:val="18"/>
  </w:num>
  <w:num w:numId="44">
    <w:abstractNumId w:val="12"/>
  </w:num>
  <w:num w:numId="45">
    <w:abstractNumId w:val="24"/>
  </w:num>
  <w:num w:numId="46">
    <w:abstractNumId w:val="51"/>
  </w:num>
  <w:num w:numId="47">
    <w:abstractNumId w:val="38"/>
  </w:num>
  <w:num w:numId="48">
    <w:abstractNumId w:val="16"/>
  </w:num>
  <w:num w:numId="49">
    <w:abstractNumId w:val="6"/>
  </w:num>
  <w:num w:numId="50">
    <w:abstractNumId w:val="31"/>
  </w:num>
  <w:num w:numId="51">
    <w:abstractNumId w:val="53"/>
  </w:num>
  <w:num w:numId="52">
    <w:abstractNumId w:val="26"/>
  </w:num>
  <w:num w:numId="53">
    <w:abstractNumId w:val="1"/>
  </w:num>
  <w:num w:numId="54">
    <w:abstractNumId w:val="0"/>
  </w:num>
  <w:num w:numId="55">
    <w:abstractNumId w:val="37"/>
  </w:num>
  <w:num w:numId="56">
    <w:abstractNumId w:val="55"/>
  </w:num>
  <w:num w:numId="57">
    <w:abstractNumId w:val="56"/>
  </w:num>
  <w:num w:numId="58">
    <w:abstractNumId w:val="52"/>
  </w:num>
  <w:num w:numId="59">
    <w:abstractNumId w:val="13"/>
  </w:num>
  <w:num w:numId="60">
    <w:abstractNumId w:val="46"/>
  </w:num>
  <w:num w:numId="61">
    <w:abstractNumId w:val="9"/>
  </w:num>
  <w:num w:numId="62">
    <w:abstractNumId w:val="34"/>
  </w:num>
  <w:num w:numId="63">
    <w:abstractNumId w:val="14"/>
  </w:num>
  <w:num w:numId="64">
    <w:abstractNumId w:val="8"/>
  </w:num>
  <w:num w:numId="65">
    <w:abstractNumId w:val="28"/>
  </w:num>
  <w:num w:numId="66">
    <w:abstractNumId w:val="45"/>
  </w:num>
  <w:num w:numId="67">
    <w:abstractNumId w:val="43"/>
  </w:num>
  <w:num w:numId="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9A6"/>
    <w:rsid w:val="000024D4"/>
    <w:rsid w:val="00005906"/>
    <w:rsid w:val="00006280"/>
    <w:rsid w:val="00007767"/>
    <w:rsid w:val="0000786B"/>
    <w:rsid w:val="00007A0D"/>
    <w:rsid w:val="00007CA0"/>
    <w:rsid w:val="00010CA5"/>
    <w:rsid w:val="00013E92"/>
    <w:rsid w:val="000147B3"/>
    <w:rsid w:val="000147C9"/>
    <w:rsid w:val="0001666C"/>
    <w:rsid w:val="000217DF"/>
    <w:rsid w:val="00021D8E"/>
    <w:rsid w:val="00022CFF"/>
    <w:rsid w:val="000237E6"/>
    <w:rsid w:val="00025EE8"/>
    <w:rsid w:val="000260E5"/>
    <w:rsid w:val="000275B1"/>
    <w:rsid w:val="000302B9"/>
    <w:rsid w:val="00031189"/>
    <w:rsid w:val="000313DA"/>
    <w:rsid w:val="00031B23"/>
    <w:rsid w:val="0003368E"/>
    <w:rsid w:val="00033A43"/>
    <w:rsid w:val="0003402B"/>
    <w:rsid w:val="00034D5E"/>
    <w:rsid w:val="0003555A"/>
    <w:rsid w:val="000355E3"/>
    <w:rsid w:val="00035D59"/>
    <w:rsid w:val="00037904"/>
    <w:rsid w:val="000401A1"/>
    <w:rsid w:val="00041489"/>
    <w:rsid w:val="00045A97"/>
    <w:rsid w:val="00047621"/>
    <w:rsid w:val="000479D9"/>
    <w:rsid w:val="00050474"/>
    <w:rsid w:val="00050616"/>
    <w:rsid w:val="00051D92"/>
    <w:rsid w:val="000533D9"/>
    <w:rsid w:val="00053C7C"/>
    <w:rsid w:val="000545D1"/>
    <w:rsid w:val="000579D8"/>
    <w:rsid w:val="00057A18"/>
    <w:rsid w:val="000612E5"/>
    <w:rsid w:val="00061CA2"/>
    <w:rsid w:val="00066B73"/>
    <w:rsid w:val="0006714E"/>
    <w:rsid w:val="00067968"/>
    <w:rsid w:val="0007082D"/>
    <w:rsid w:val="00072BF4"/>
    <w:rsid w:val="000750B4"/>
    <w:rsid w:val="00081226"/>
    <w:rsid w:val="000823EA"/>
    <w:rsid w:val="00083819"/>
    <w:rsid w:val="000844CB"/>
    <w:rsid w:val="00084641"/>
    <w:rsid w:val="00085D5F"/>
    <w:rsid w:val="0008699A"/>
    <w:rsid w:val="00087D68"/>
    <w:rsid w:val="000904AC"/>
    <w:rsid w:val="00091BCD"/>
    <w:rsid w:val="000921E4"/>
    <w:rsid w:val="00092225"/>
    <w:rsid w:val="000932B6"/>
    <w:rsid w:val="00093510"/>
    <w:rsid w:val="000957DF"/>
    <w:rsid w:val="0009708A"/>
    <w:rsid w:val="0009720A"/>
    <w:rsid w:val="000977CD"/>
    <w:rsid w:val="00097910"/>
    <w:rsid w:val="000A07F3"/>
    <w:rsid w:val="000A0A0F"/>
    <w:rsid w:val="000A2450"/>
    <w:rsid w:val="000A289D"/>
    <w:rsid w:val="000B0850"/>
    <w:rsid w:val="000B1129"/>
    <w:rsid w:val="000B2989"/>
    <w:rsid w:val="000B29B1"/>
    <w:rsid w:val="000B3F23"/>
    <w:rsid w:val="000B68BF"/>
    <w:rsid w:val="000B6F53"/>
    <w:rsid w:val="000B7498"/>
    <w:rsid w:val="000C160E"/>
    <w:rsid w:val="000C6377"/>
    <w:rsid w:val="000C6C0E"/>
    <w:rsid w:val="000C6C5A"/>
    <w:rsid w:val="000D3280"/>
    <w:rsid w:val="000D4941"/>
    <w:rsid w:val="000D7BDA"/>
    <w:rsid w:val="000E438F"/>
    <w:rsid w:val="000E789E"/>
    <w:rsid w:val="000E7FAD"/>
    <w:rsid w:val="000F050B"/>
    <w:rsid w:val="000F0744"/>
    <w:rsid w:val="000F1EBC"/>
    <w:rsid w:val="000F5B22"/>
    <w:rsid w:val="000F5DD8"/>
    <w:rsid w:val="000F6C17"/>
    <w:rsid w:val="001100D4"/>
    <w:rsid w:val="00110CEB"/>
    <w:rsid w:val="00114003"/>
    <w:rsid w:val="001159B3"/>
    <w:rsid w:val="00122CE9"/>
    <w:rsid w:val="001254F6"/>
    <w:rsid w:val="0012580A"/>
    <w:rsid w:val="00125CF6"/>
    <w:rsid w:val="001301F5"/>
    <w:rsid w:val="00134147"/>
    <w:rsid w:val="001341B5"/>
    <w:rsid w:val="001379B4"/>
    <w:rsid w:val="00141CCB"/>
    <w:rsid w:val="00144C9C"/>
    <w:rsid w:val="00144D2F"/>
    <w:rsid w:val="00145672"/>
    <w:rsid w:val="00145A24"/>
    <w:rsid w:val="00150AFB"/>
    <w:rsid w:val="00153293"/>
    <w:rsid w:val="00154451"/>
    <w:rsid w:val="00154DA5"/>
    <w:rsid w:val="00170D48"/>
    <w:rsid w:val="001716CD"/>
    <w:rsid w:val="00171DA6"/>
    <w:rsid w:val="00173276"/>
    <w:rsid w:val="00174AB6"/>
    <w:rsid w:val="00174B72"/>
    <w:rsid w:val="00174F56"/>
    <w:rsid w:val="00175430"/>
    <w:rsid w:val="001805CD"/>
    <w:rsid w:val="00180813"/>
    <w:rsid w:val="00181FDC"/>
    <w:rsid w:val="00183E3B"/>
    <w:rsid w:val="001843CA"/>
    <w:rsid w:val="001913EE"/>
    <w:rsid w:val="001A0D7A"/>
    <w:rsid w:val="001A12A7"/>
    <w:rsid w:val="001A16AE"/>
    <w:rsid w:val="001A18EA"/>
    <w:rsid w:val="001A3344"/>
    <w:rsid w:val="001A3930"/>
    <w:rsid w:val="001A6764"/>
    <w:rsid w:val="001A7391"/>
    <w:rsid w:val="001B17D3"/>
    <w:rsid w:val="001B315B"/>
    <w:rsid w:val="001B3F70"/>
    <w:rsid w:val="001B5061"/>
    <w:rsid w:val="001B5657"/>
    <w:rsid w:val="001B6CD1"/>
    <w:rsid w:val="001B6DFF"/>
    <w:rsid w:val="001C6EDA"/>
    <w:rsid w:val="001D12A3"/>
    <w:rsid w:val="001D344B"/>
    <w:rsid w:val="001D4038"/>
    <w:rsid w:val="001E42FE"/>
    <w:rsid w:val="001E5547"/>
    <w:rsid w:val="001E58F0"/>
    <w:rsid w:val="001E5CAF"/>
    <w:rsid w:val="001E6412"/>
    <w:rsid w:val="001E6CBE"/>
    <w:rsid w:val="001E7402"/>
    <w:rsid w:val="001F12D5"/>
    <w:rsid w:val="001F2341"/>
    <w:rsid w:val="001F6276"/>
    <w:rsid w:val="001F6791"/>
    <w:rsid w:val="001F6AFE"/>
    <w:rsid w:val="00202485"/>
    <w:rsid w:val="00202B7F"/>
    <w:rsid w:val="00203641"/>
    <w:rsid w:val="00203B0E"/>
    <w:rsid w:val="0020654B"/>
    <w:rsid w:val="002069AD"/>
    <w:rsid w:val="0021235A"/>
    <w:rsid w:val="002126E1"/>
    <w:rsid w:val="0021295F"/>
    <w:rsid w:val="002168B4"/>
    <w:rsid w:val="00223917"/>
    <w:rsid w:val="002239A9"/>
    <w:rsid w:val="00227DC6"/>
    <w:rsid w:val="0023562D"/>
    <w:rsid w:val="0023592B"/>
    <w:rsid w:val="00235C8C"/>
    <w:rsid w:val="00235D83"/>
    <w:rsid w:val="00236014"/>
    <w:rsid w:val="002368CC"/>
    <w:rsid w:val="00240565"/>
    <w:rsid w:val="002412C6"/>
    <w:rsid w:val="002427F6"/>
    <w:rsid w:val="00247D13"/>
    <w:rsid w:val="0025047E"/>
    <w:rsid w:val="0025254E"/>
    <w:rsid w:val="0025289A"/>
    <w:rsid w:val="002528D1"/>
    <w:rsid w:val="002533CE"/>
    <w:rsid w:val="00256487"/>
    <w:rsid w:val="00256801"/>
    <w:rsid w:val="002574CA"/>
    <w:rsid w:val="0026082F"/>
    <w:rsid w:val="00261592"/>
    <w:rsid w:val="0026312E"/>
    <w:rsid w:val="002639D3"/>
    <w:rsid w:val="00264538"/>
    <w:rsid w:val="002652F3"/>
    <w:rsid w:val="00265587"/>
    <w:rsid w:val="00266D7E"/>
    <w:rsid w:val="002675DF"/>
    <w:rsid w:val="00267A97"/>
    <w:rsid w:val="0027120D"/>
    <w:rsid w:val="00271A38"/>
    <w:rsid w:val="00274185"/>
    <w:rsid w:val="00275146"/>
    <w:rsid w:val="00276B13"/>
    <w:rsid w:val="00280A56"/>
    <w:rsid w:val="002810A5"/>
    <w:rsid w:val="00282211"/>
    <w:rsid w:val="00287A82"/>
    <w:rsid w:val="00287F89"/>
    <w:rsid w:val="002900D8"/>
    <w:rsid w:val="0029057F"/>
    <w:rsid w:val="0029077D"/>
    <w:rsid w:val="002919B6"/>
    <w:rsid w:val="00293091"/>
    <w:rsid w:val="00294406"/>
    <w:rsid w:val="00294572"/>
    <w:rsid w:val="00295ACA"/>
    <w:rsid w:val="00296B14"/>
    <w:rsid w:val="00297F85"/>
    <w:rsid w:val="002A1107"/>
    <w:rsid w:val="002A18CC"/>
    <w:rsid w:val="002A1E0E"/>
    <w:rsid w:val="002A6330"/>
    <w:rsid w:val="002A66AD"/>
    <w:rsid w:val="002B481A"/>
    <w:rsid w:val="002B63F4"/>
    <w:rsid w:val="002B67E3"/>
    <w:rsid w:val="002B7714"/>
    <w:rsid w:val="002C3F11"/>
    <w:rsid w:val="002C5215"/>
    <w:rsid w:val="002C6329"/>
    <w:rsid w:val="002C6FCF"/>
    <w:rsid w:val="002C7608"/>
    <w:rsid w:val="002D265F"/>
    <w:rsid w:val="002D33D7"/>
    <w:rsid w:val="002D77D2"/>
    <w:rsid w:val="002E1F25"/>
    <w:rsid w:val="002E33A2"/>
    <w:rsid w:val="002E483B"/>
    <w:rsid w:val="002E6142"/>
    <w:rsid w:val="002F04FB"/>
    <w:rsid w:val="002F215B"/>
    <w:rsid w:val="002F282A"/>
    <w:rsid w:val="002F2A13"/>
    <w:rsid w:val="002F3447"/>
    <w:rsid w:val="002F666B"/>
    <w:rsid w:val="002F7FA9"/>
    <w:rsid w:val="003008B6"/>
    <w:rsid w:val="00301382"/>
    <w:rsid w:val="00302BD5"/>
    <w:rsid w:val="00303068"/>
    <w:rsid w:val="00306D20"/>
    <w:rsid w:val="00310230"/>
    <w:rsid w:val="0031263E"/>
    <w:rsid w:val="00314A98"/>
    <w:rsid w:val="00316535"/>
    <w:rsid w:val="0031653A"/>
    <w:rsid w:val="003176BA"/>
    <w:rsid w:val="00320C73"/>
    <w:rsid w:val="0032212C"/>
    <w:rsid w:val="003224C2"/>
    <w:rsid w:val="003237A4"/>
    <w:rsid w:val="0032573F"/>
    <w:rsid w:val="003262AB"/>
    <w:rsid w:val="003269C5"/>
    <w:rsid w:val="00330A24"/>
    <w:rsid w:val="00332D7F"/>
    <w:rsid w:val="003355C3"/>
    <w:rsid w:val="00335816"/>
    <w:rsid w:val="003359A1"/>
    <w:rsid w:val="00336B84"/>
    <w:rsid w:val="00337295"/>
    <w:rsid w:val="003400B8"/>
    <w:rsid w:val="00342C1F"/>
    <w:rsid w:val="00351112"/>
    <w:rsid w:val="003520FA"/>
    <w:rsid w:val="0035276C"/>
    <w:rsid w:val="00352C86"/>
    <w:rsid w:val="00355881"/>
    <w:rsid w:val="003567F1"/>
    <w:rsid w:val="00356D97"/>
    <w:rsid w:val="003572F5"/>
    <w:rsid w:val="00360D28"/>
    <w:rsid w:val="0036374C"/>
    <w:rsid w:val="003670E4"/>
    <w:rsid w:val="00367E33"/>
    <w:rsid w:val="003747A6"/>
    <w:rsid w:val="003764EF"/>
    <w:rsid w:val="0038135A"/>
    <w:rsid w:val="003834B3"/>
    <w:rsid w:val="003840DD"/>
    <w:rsid w:val="00384C84"/>
    <w:rsid w:val="003852CB"/>
    <w:rsid w:val="0038582F"/>
    <w:rsid w:val="00395637"/>
    <w:rsid w:val="0039664D"/>
    <w:rsid w:val="00396ACA"/>
    <w:rsid w:val="00396C96"/>
    <w:rsid w:val="003A037B"/>
    <w:rsid w:val="003A2491"/>
    <w:rsid w:val="003A326F"/>
    <w:rsid w:val="003A51F8"/>
    <w:rsid w:val="003A540E"/>
    <w:rsid w:val="003B026F"/>
    <w:rsid w:val="003B3D67"/>
    <w:rsid w:val="003B4A8E"/>
    <w:rsid w:val="003C078E"/>
    <w:rsid w:val="003C1079"/>
    <w:rsid w:val="003C2DB0"/>
    <w:rsid w:val="003C30A7"/>
    <w:rsid w:val="003C58DA"/>
    <w:rsid w:val="003C5F9D"/>
    <w:rsid w:val="003D164B"/>
    <w:rsid w:val="003D2911"/>
    <w:rsid w:val="003D41B3"/>
    <w:rsid w:val="003D4A90"/>
    <w:rsid w:val="003E439B"/>
    <w:rsid w:val="003E7C39"/>
    <w:rsid w:val="003E7FAF"/>
    <w:rsid w:val="003F0B02"/>
    <w:rsid w:val="003F200B"/>
    <w:rsid w:val="003F29D6"/>
    <w:rsid w:val="003F3C7B"/>
    <w:rsid w:val="003F4EEE"/>
    <w:rsid w:val="003F575B"/>
    <w:rsid w:val="004001C0"/>
    <w:rsid w:val="00400DF0"/>
    <w:rsid w:val="004023DF"/>
    <w:rsid w:val="0040289E"/>
    <w:rsid w:val="00404263"/>
    <w:rsid w:val="00411B8D"/>
    <w:rsid w:val="004176DD"/>
    <w:rsid w:val="00417909"/>
    <w:rsid w:val="00420C11"/>
    <w:rsid w:val="00426291"/>
    <w:rsid w:val="00427379"/>
    <w:rsid w:val="00431564"/>
    <w:rsid w:val="0043170E"/>
    <w:rsid w:val="004320B3"/>
    <w:rsid w:val="0043336F"/>
    <w:rsid w:val="00433891"/>
    <w:rsid w:val="00435067"/>
    <w:rsid w:val="004360B3"/>
    <w:rsid w:val="004366AB"/>
    <w:rsid w:val="00445F82"/>
    <w:rsid w:val="004465FC"/>
    <w:rsid w:val="00450C9A"/>
    <w:rsid w:val="00452FE0"/>
    <w:rsid w:val="004534D9"/>
    <w:rsid w:val="00455BE9"/>
    <w:rsid w:val="0046045F"/>
    <w:rsid w:val="0046315B"/>
    <w:rsid w:val="00464785"/>
    <w:rsid w:val="00464BBE"/>
    <w:rsid w:val="0047053A"/>
    <w:rsid w:val="0047080B"/>
    <w:rsid w:val="004720CB"/>
    <w:rsid w:val="00475F9D"/>
    <w:rsid w:val="00476343"/>
    <w:rsid w:val="00476BCF"/>
    <w:rsid w:val="00477BC2"/>
    <w:rsid w:val="00483F03"/>
    <w:rsid w:val="004906E4"/>
    <w:rsid w:val="00492135"/>
    <w:rsid w:val="00493DB8"/>
    <w:rsid w:val="00494C89"/>
    <w:rsid w:val="00495C0E"/>
    <w:rsid w:val="004A4159"/>
    <w:rsid w:val="004A4B34"/>
    <w:rsid w:val="004A4BB2"/>
    <w:rsid w:val="004A5C8C"/>
    <w:rsid w:val="004B016C"/>
    <w:rsid w:val="004B3791"/>
    <w:rsid w:val="004B3930"/>
    <w:rsid w:val="004B3BB9"/>
    <w:rsid w:val="004C2F55"/>
    <w:rsid w:val="004C38A0"/>
    <w:rsid w:val="004C6CDC"/>
    <w:rsid w:val="004D4527"/>
    <w:rsid w:val="004D45A9"/>
    <w:rsid w:val="004D6CF2"/>
    <w:rsid w:val="004D7874"/>
    <w:rsid w:val="004E384B"/>
    <w:rsid w:val="004E4C7B"/>
    <w:rsid w:val="004E67FD"/>
    <w:rsid w:val="004F03C5"/>
    <w:rsid w:val="004F74DD"/>
    <w:rsid w:val="005000D8"/>
    <w:rsid w:val="00501EE8"/>
    <w:rsid w:val="00510C49"/>
    <w:rsid w:val="00510F27"/>
    <w:rsid w:val="00510F8B"/>
    <w:rsid w:val="005139AE"/>
    <w:rsid w:val="00515935"/>
    <w:rsid w:val="005203AC"/>
    <w:rsid w:val="00521640"/>
    <w:rsid w:val="00522414"/>
    <w:rsid w:val="005228E2"/>
    <w:rsid w:val="00523A4D"/>
    <w:rsid w:val="00524223"/>
    <w:rsid w:val="0052428C"/>
    <w:rsid w:val="0052544F"/>
    <w:rsid w:val="00527204"/>
    <w:rsid w:val="005275A6"/>
    <w:rsid w:val="00527B82"/>
    <w:rsid w:val="00530976"/>
    <w:rsid w:val="00530BEC"/>
    <w:rsid w:val="00531579"/>
    <w:rsid w:val="00532588"/>
    <w:rsid w:val="00533316"/>
    <w:rsid w:val="00533DB6"/>
    <w:rsid w:val="00533F9D"/>
    <w:rsid w:val="005346E7"/>
    <w:rsid w:val="00534820"/>
    <w:rsid w:val="00535DA1"/>
    <w:rsid w:val="005360BC"/>
    <w:rsid w:val="005477DA"/>
    <w:rsid w:val="00547978"/>
    <w:rsid w:val="005543E6"/>
    <w:rsid w:val="005560ED"/>
    <w:rsid w:val="0055699F"/>
    <w:rsid w:val="00556A70"/>
    <w:rsid w:val="00557FF5"/>
    <w:rsid w:val="00564E4D"/>
    <w:rsid w:val="0056731D"/>
    <w:rsid w:val="00570628"/>
    <w:rsid w:val="005709B1"/>
    <w:rsid w:val="0057466A"/>
    <w:rsid w:val="005778A7"/>
    <w:rsid w:val="00585BDD"/>
    <w:rsid w:val="00587C5F"/>
    <w:rsid w:val="005901BC"/>
    <w:rsid w:val="00590930"/>
    <w:rsid w:val="00591BF4"/>
    <w:rsid w:val="00593431"/>
    <w:rsid w:val="00595101"/>
    <w:rsid w:val="00595FC0"/>
    <w:rsid w:val="00596ED5"/>
    <w:rsid w:val="005A0340"/>
    <w:rsid w:val="005A132A"/>
    <w:rsid w:val="005A5C5C"/>
    <w:rsid w:val="005A5CB8"/>
    <w:rsid w:val="005A5EE6"/>
    <w:rsid w:val="005A6E70"/>
    <w:rsid w:val="005B4BD3"/>
    <w:rsid w:val="005B5CCB"/>
    <w:rsid w:val="005B60EE"/>
    <w:rsid w:val="005B64C9"/>
    <w:rsid w:val="005C1E32"/>
    <w:rsid w:val="005C5838"/>
    <w:rsid w:val="005C5968"/>
    <w:rsid w:val="005C62C7"/>
    <w:rsid w:val="005C65CC"/>
    <w:rsid w:val="005C65FD"/>
    <w:rsid w:val="005C6B2C"/>
    <w:rsid w:val="005C6FA1"/>
    <w:rsid w:val="005D12D7"/>
    <w:rsid w:val="005D2043"/>
    <w:rsid w:val="005D5C11"/>
    <w:rsid w:val="005D5FE7"/>
    <w:rsid w:val="005D64B0"/>
    <w:rsid w:val="005E0A73"/>
    <w:rsid w:val="005E0B18"/>
    <w:rsid w:val="005E0CA8"/>
    <w:rsid w:val="005E4958"/>
    <w:rsid w:val="005E667E"/>
    <w:rsid w:val="005E6E15"/>
    <w:rsid w:val="005F16C3"/>
    <w:rsid w:val="005F36EC"/>
    <w:rsid w:val="005F43BF"/>
    <w:rsid w:val="005F50C9"/>
    <w:rsid w:val="00600556"/>
    <w:rsid w:val="00600BFC"/>
    <w:rsid w:val="0060472B"/>
    <w:rsid w:val="006060CB"/>
    <w:rsid w:val="00606210"/>
    <w:rsid w:val="006138F6"/>
    <w:rsid w:val="00613C0C"/>
    <w:rsid w:val="0061421C"/>
    <w:rsid w:val="0061433A"/>
    <w:rsid w:val="00615A07"/>
    <w:rsid w:val="006201F1"/>
    <w:rsid w:val="0062249E"/>
    <w:rsid w:val="00623B06"/>
    <w:rsid w:val="0062443C"/>
    <w:rsid w:val="0062604C"/>
    <w:rsid w:val="00626B70"/>
    <w:rsid w:val="00627A77"/>
    <w:rsid w:val="00627E8F"/>
    <w:rsid w:val="00630A8D"/>
    <w:rsid w:val="006318C7"/>
    <w:rsid w:val="00633334"/>
    <w:rsid w:val="006342C4"/>
    <w:rsid w:val="0063623B"/>
    <w:rsid w:val="006377F4"/>
    <w:rsid w:val="00640C05"/>
    <w:rsid w:val="0064209F"/>
    <w:rsid w:val="0064226C"/>
    <w:rsid w:val="0064251E"/>
    <w:rsid w:val="00642C0E"/>
    <w:rsid w:val="00644C88"/>
    <w:rsid w:val="0064684E"/>
    <w:rsid w:val="00646DD0"/>
    <w:rsid w:val="00650D69"/>
    <w:rsid w:val="0065440F"/>
    <w:rsid w:val="00655621"/>
    <w:rsid w:val="00656DB4"/>
    <w:rsid w:val="00657442"/>
    <w:rsid w:val="00657469"/>
    <w:rsid w:val="00662241"/>
    <w:rsid w:val="006627AD"/>
    <w:rsid w:val="00667C0B"/>
    <w:rsid w:val="0067138A"/>
    <w:rsid w:val="00672D2A"/>
    <w:rsid w:val="006767C4"/>
    <w:rsid w:val="00677DE4"/>
    <w:rsid w:val="00680F73"/>
    <w:rsid w:val="00682097"/>
    <w:rsid w:val="00682183"/>
    <w:rsid w:val="00683E5A"/>
    <w:rsid w:val="00686901"/>
    <w:rsid w:val="0068705B"/>
    <w:rsid w:val="00687EBB"/>
    <w:rsid w:val="0069092F"/>
    <w:rsid w:val="0069622E"/>
    <w:rsid w:val="006A21E1"/>
    <w:rsid w:val="006A2C73"/>
    <w:rsid w:val="006A2EB6"/>
    <w:rsid w:val="006A4364"/>
    <w:rsid w:val="006A4767"/>
    <w:rsid w:val="006A6EE3"/>
    <w:rsid w:val="006A74B3"/>
    <w:rsid w:val="006B00F3"/>
    <w:rsid w:val="006B1AB3"/>
    <w:rsid w:val="006B39E6"/>
    <w:rsid w:val="006B4677"/>
    <w:rsid w:val="006B556E"/>
    <w:rsid w:val="006B6101"/>
    <w:rsid w:val="006B64F6"/>
    <w:rsid w:val="006C0C0A"/>
    <w:rsid w:val="006C2A0D"/>
    <w:rsid w:val="006C466F"/>
    <w:rsid w:val="006C7049"/>
    <w:rsid w:val="006D17F3"/>
    <w:rsid w:val="006D38EE"/>
    <w:rsid w:val="006D4E6D"/>
    <w:rsid w:val="006D59D6"/>
    <w:rsid w:val="006E1569"/>
    <w:rsid w:val="006E4BAC"/>
    <w:rsid w:val="006E5336"/>
    <w:rsid w:val="006E64C8"/>
    <w:rsid w:val="006E7CF6"/>
    <w:rsid w:val="006F5423"/>
    <w:rsid w:val="006F62B3"/>
    <w:rsid w:val="006F79C5"/>
    <w:rsid w:val="00701B6A"/>
    <w:rsid w:val="00703F1A"/>
    <w:rsid w:val="00705CB3"/>
    <w:rsid w:val="00710FE8"/>
    <w:rsid w:val="00712B33"/>
    <w:rsid w:val="0071431B"/>
    <w:rsid w:val="007144FB"/>
    <w:rsid w:val="007152CE"/>
    <w:rsid w:val="00716F8F"/>
    <w:rsid w:val="007172E3"/>
    <w:rsid w:val="00720FC7"/>
    <w:rsid w:val="0072412B"/>
    <w:rsid w:val="00725C31"/>
    <w:rsid w:val="007264CF"/>
    <w:rsid w:val="00727D70"/>
    <w:rsid w:val="007311CE"/>
    <w:rsid w:val="00734332"/>
    <w:rsid w:val="00734DE9"/>
    <w:rsid w:val="00737835"/>
    <w:rsid w:val="007413DC"/>
    <w:rsid w:val="007421DB"/>
    <w:rsid w:val="007422EB"/>
    <w:rsid w:val="00742C7B"/>
    <w:rsid w:val="00743769"/>
    <w:rsid w:val="00744451"/>
    <w:rsid w:val="007526F5"/>
    <w:rsid w:val="007559A6"/>
    <w:rsid w:val="00761EBF"/>
    <w:rsid w:val="00761F62"/>
    <w:rsid w:val="0076383A"/>
    <w:rsid w:val="00764020"/>
    <w:rsid w:val="007658A6"/>
    <w:rsid w:val="00765DDA"/>
    <w:rsid w:val="00766266"/>
    <w:rsid w:val="00766C61"/>
    <w:rsid w:val="007700DC"/>
    <w:rsid w:val="00771CF4"/>
    <w:rsid w:val="0077231C"/>
    <w:rsid w:val="007737F9"/>
    <w:rsid w:val="00776054"/>
    <w:rsid w:val="00776C49"/>
    <w:rsid w:val="00777052"/>
    <w:rsid w:val="00777AC4"/>
    <w:rsid w:val="0078407E"/>
    <w:rsid w:val="0078508D"/>
    <w:rsid w:val="00785199"/>
    <w:rsid w:val="00785469"/>
    <w:rsid w:val="00785758"/>
    <w:rsid w:val="00787B40"/>
    <w:rsid w:val="00793F4F"/>
    <w:rsid w:val="00797D33"/>
    <w:rsid w:val="007A1032"/>
    <w:rsid w:val="007A10E3"/>
    <w:rsid w:val="007A2185"/>
    <w:rsid w:val="007A3282"/>
    <w:rsid w:val="007B0510"/>
    <w:rsid w:val="007B17CF"/>
    <w:rsid w:val="007B258C"/>
    <w:rsid w:val="007B54D7"/>
    <w:rsid w:val="007B5E1F"/>
    <w:rsid w:val="007B6F61"/>
    <w:rsid w:val="007C07ED"/>
    <w:rsid w:val="007C1248"/>
    <w:rsid w:val="007C2699"/>
    <w:rsid w:val="007C5E29"/>
    <w:rsid w:val="007C73E7"/>
    <w:rsid w:val="007C7F00"/>
    <w:rsid w:val="007D01F0"/>
    <w:rsid w:val="007D0ED3"/>
    <w:rsid w:val="007D3331"/>
    <w:rsid w:val="007D525F"/>
    <w:rsid w:val="007D574B"/>
    <w:rsid w:val="007D5F8E"/>
    <w:rsid w:val="007D6332"/>
    <w:rsid w:val="007E14B8"/>
    <w:rsid w:val="007E2FC8"/>
    <w:rsid w:val="007E30C4"/>
    <w:rsid w:val="007E3603"/>
    <w:rsid w:val="007E3C74"/>
    <w:rsid w:val="007E4FB0"/>
    <w:rsid w:val="007E5D50"/>
    <w:rsid w:val="007F0F78"/>
    <w:rsid w:val="007F28E1"/>
    <w:rsid w:val="007F2F0E"/>
    <w:rsid w:val="007F428A"/>
    <w:rsid w:val="007F43EC"/>
    <w:rsid w:val="007F4EBB"/>
    <w:rsid w:val="007F66F4"/>
    <w:rsid w:val="007F760B"/>
    <w:rsid w:val="007F7BB9"/>
    <w:rsid w:val="008017B7"/>
    <w:rsid w:val="00801881"/>
    <w:rsid w:val="00801FBA"/>
    <w:rsid w:val="008021C5"/>
    <w:rsid w:val="00806C34"/>
    <w:rsid w:val="00810919"/>
    <w:rsid w:val="00810E81"/>
    <w:rsid w:val="00814B7E"/>
    <w:rsid w:val="00814CCD"/>
    <w:rsid w:val="00817B75"/>
    <w:rsid w:val="00820258"/>
    <w:rsid w:val="00821B3E"/>
    <w:rsid w:val="00822485"/>
    <w:rsid w:val="008229EB"/>
    <w:rsid w:val="008244FC"/>
    <w:rsid w:val="00825EEC"/>
    <w:rsid w:val="008338C5"/>
    <w:rsid w:val="008376F0"/>
    <w:rsid w:val="00837729"/>
    <w:rsid w:val="00837F91"/>
    <w:rsid w:val="008405D8"/>
    <w:rsid w:val="0084070A"/>
    <w:rsid w:val="0084141A"/>
    <w:rsid w:val="00841815"/>
    <w:rsid w:val="0084296D"/>
    <w:rsid w:val="00844031"/>
    <w:rsid w:val="008475EF"/>
    <w:rsid w:val="00847771"/>
    <w:rsid w:val="00850896"/>
    <w:rsid w:val="00850B8D"/>
    <w:rsid w:val="00851A37"/>
    <w:rsid w:val="00851AE5"/>
    <w:rsid w:val="00852517"/>
    <w:rsid w:val="00853F89"/>
    <w:rsid w:val="00854AE0"/>
    <w:rsid w:val="00862304"/>
    <w:rsid w:val="008630A1"/>
    <w:rsid w:val="00865490"/>
    <w:rsid w:val="00866EA8"/>
    <w:rsid w:val="00870F83"/>
    <w:rsid w:val="00872260"/>
    <w:rsid w:val="0087306A"/>
    <w:rsid w:val="00875C5D"/>
    <w:rsid w:val="00880952"/>
    <w:rsid w:val="00881E40"/>
    <w:rsid w:val="00881F4C"/>
    <w:rsid w:val="00882343"/>
    <w:rsid w:val="008827EA"/>
    <w:rsid w:val="00884FE0"/>
    <w:rsid w:val="00885A40"/>
    <w:rsid w:val="00886799"/>
    <w:rsid w:val="00887BBF"/>
    <w:rsid w:val="00891C97"/>
    <w:rsid w:val="00892906"/>
    <w:rsid w:val="00893CEE"/>
    <w:rsid w:val="00895399"/>
    <w:rsid w:val="008A102A"/>
    <w:rsid w:val="008A3FEB"/>
    <w:rsid w:val="008A40F1"/>
    <w:rsid w:val="008A685E"/>
    <w:rsid w:val="008A75FE"/>
    <w:rsid w:val="008B0494"/>
    <w:rsid w:val="008B174E"/>
    <w:rsid w:val="008B1DEC"/>
    <w:rsid w:val="008B2D69"/>
    <w:rsid w:val="008B7DAC"/>
    <w:rsid w:val="008C103B"/>
    <w:rsid w:val="008C2453"/>
    <w:rsid w:val="008C26B4"/>
    <w:rsid w:val="008C5A6A"/>
    <w:rsid w:val="008C5FFC"/>
    <w:rsid w:val="008C7EAA"/>
    <w:rsid w:val="008D1B5D"/>
    <w:rsid w:val="008D1DE9"/>
    <w:rsid w:val="008D22E3"/>
    <w:rsid w:val="008D3A36"/>
    <w:rsid w:val="008D5D52"/>
    <w:rsid w:val="008D5E87"/>
    <w:rsid w:val="008D6A9B"/>
    <w:rsid w:val="008D6F4E"/>
    <w:rsid w:val="008E499F"/>
    <w:rsid w:val="008E58F4"/>
    <w:rsid w:val="008E7CBB"/>
    <w:rsid w:val="008F4A5A"/>
    <w:rsid w:val="008F540C"/>
    <w:rsid w:val="008F7115"/>
    <w:rsid w:val="008F769B"/>
    <w:rsid w:val="009007EB"/>
    <w:rsid w:val="00903299"/>
    <w:rsid w:val="00903F3A"/>
    <w:rsid w:val="009101C6"/>
    <w:rsid w:val="009122DA"/>
    <w:rsid w:val="00917080"/>
    <w:rsid w:val="009201D1"/>
    <w:rsid w:val="0092103F"/>
    <w:rsid w:val="00922933"/>
    <w:rsid w:val="009246B3"/>
    <w:rsid w:val="0093170D"/>
    <w:rsid w:val="00932AED"/>
    <w:rsid w:val="00937D5E"/>
    <w:rsid w:val="00937FD6"/>
    <w:rsid w:val="009433CC"/>
    <w:rsid w:val="0094406B"/>
    <w:rsid w:val="00945817"/>
    <w:rsid w:val="009513F1"/>
    <w:rsid w:val="0095162B"/>
    <w:rsid w:val="00951ED2"/>
    <w:rsid w:val="0095212C"/>
    <w:rsid w:val="00955533"/>
    <w:rsid w:val="00960548"/>
    <w:rsid w:val="009622AE"/>
    <w:rsid w:val="00962D29"/>
    <w:rsid w:val="00964A0F"/>
    <w:rsid w:val="00965016"/>
    <w:rsid w:val="00965CFF"/>
    <w:rsid w:val="0096740F"/>
    <w:rsid w:val="0097267F"/>
    <w:rsid w:val="00972955"/>
    <w:rsid w:val="00972A18"/>
    <w:rsid w:val="009746B1"/>
    <w:rsid w:val="00975D40"/>
    <w:rsid w:val="009761EE"/>
    <w:rsid w:val="00976CB5"/>
    <w:rsid w:val="00976E66"/>
    <w:rsid w:val="00977118"/>
    <w:rsid w:val="00980DF0"/>
    <w:rsid w:val="00982BC7"/>
    <w:rsid w:val="00983B60"/>
    <w:rsid w:val="00986600"/>
    <w:rsid w:val="0098743A"/>
    <w:rsid w:val="00990008"/>
    <w:rsid w:val="00990A1B"/>
    <w:rsid w:val="00992954"/>
    <w:rsid w:val="00992E33"/>
    <w:rsid w:val="0099590E"/>
    <w:rsid w:val="009963DF"/>
    <w:rsid w:val="00997415"/>
    <w:rsid w:val="009A0D27"/>
    <w:rsid w:val="009A29DE"/>
    <w:rsid w:val="009A3096"/>
    <w:rsid w:val="009A3DCC"/>
    <w:rsid w:val="009A444C"/>
    <w:rsid w:val="009A694D"/>
    <w:rsid w:val="009A6FC0"/>
    <w:rsid w:val="009B0BAC"/>
    <w:rsid w:val="009B1AB3"/>
    <w:rsid w:val="009B1E7A"/>
    <w:rsid w:val="009B5CA2"/>
    <w:rsid w:val="009C16DF"/>
    <w:rsid w:val="009C5153"/>
    <w:rsid w:val="009C54FC"/>
    <w:rsid w:val="009C5E15"/>
    <w:rsid w:val="009C660B"/>
    <w:rsid w:val="009C7040"/>
    <w:rsid w:val="009D131A"/>
    <w:rsid w:val="009D5DAC"/>
    <w:rsid w:val="009D6015"/>
    <w:rsid w:val="009D6CFB"/>
    <w:rsid w:val="009E06E6"/>
    <w:rsid w:val="009E37A7"/>
    <w:rsid w:val="009E3904"/>
    <w:rsid w:val="009E3F71"/>
    <w:rsid w:val="009E4CE3"/>
    <w:rsid w:val="009E540A"/>
    <w:rsid w:val="009E61BF"/>
    <w:rsid w:val="009E649A"/>
    <w:rsid w:val="009E77B7"/>
    <w:rsid w:val="009F08C3"/>
    <w:rsid w:val="009F14A6"/>
    <w:rsid w:val="009F35E3"/>
    <w:rsid w:val="009F5553"/>
    <w:rsid w:val="00A01C36"/>
    <w:rsid w:val="00A0314D"/>
    <w:rsid w:val="00A05FDA"/>
    <w:rsid w:val="00A06379"/>
    <w:rsid w:val="00A06DF3"/>
    <w:rsid w:val="00A06EF1"/>
    <w:rsid w:val="00A124CD"/>
    <w:rsid w:val="00A13F6A"/>
    <w:rsid w:val="00A16F72"/>
    <w:rsid w:val="00A1705E"/>
    <w:rsid w:val="00A206A7"/>
    <w:rsid w:val="00A23A88"/>
    <w:rsid w:val="00A24BA9"/>
    <w:rsid w:val="00A25A75"/>
    <w:rsid w:val="00A26207"/>
    <w:rsid w:val="00A26935"/>
    <w:rsid w:val="00A33175"/>
    <w:rsid w:val="00A40144"/>
    <w:rsid w:val="00A40810"/>
    <w:rsid w:val="00A452EC"/>
    <w:rsid w:val="00A45A93"/>
    <w:rsid w:val="00A4754D"/>
    <w:rsid w:val="00A4767D"/>
    <w:rsid w:val="00A500CD"/>
    <w:rsid w:val="00A5012B"/>
    <w:rsid w:val="00A5076B"/>
    <w:rsid w:val="00A50C50"/>
    <w:rsid w:val="00A60F26"/>
    <w:rsid w:val="00A61DF3"/>
    <w:rsid w:val="00A648C5"/>
    <w:rsid w:val="00A65C39"/>
    <w:rsid w:val="00A65CA4"/>
    <w:rsid w:val="00A66308"/>
    <w:rsid w:val="00A67D03"/>
    <w:rsid w:val="00A70BD4"/>
    <w:rsid w:val="00A72FA3"/>
    <w:rsid w:val="00A74807"/>
    <w:rsid w:val="00A74A5C"/>
    <w:rsid w:val="00A773B1"/>
    <w:rsid w:val="00A800B8"/>
    <w:rsid w:val="00A8130A"/>
    <w:rsid w:val="00A8269A"/>
    <w:rsid w:val="00A933D3"/>
    <w:rsid w:val="00A9542A"/>
    <w:rsid w:val="00A9582B"/>
    <w:rsid w:val="00A97D97"/>
    <w:rsid w:val="00AA014C"/>
    <w:rsid w:val="00AA0C90"/>
    <w:rsid w:val="00AA1489"/>
    <w:rsid w:val="00AA22D9"/>
    <w:rsid w:val="00AA74B4"/>
    <w:rsid w:val="00AB3B68"/>
    <w:rsid w:val="00AB40BE"/>
    <w:rsid w:val="00AB453F"/>
    <w:rsid w:val="00AB4E5E"/>
    <w:rsid w:val="00AB5C58"/>
    <w:rsid w:val="00AB788D"/>
    <w:rsid w:val="00AC1D93"/>
    <w:rsid w:val="00AC210D"/>
    <w:rsid w:val="00AC292D"/>
    <w:rsid w:val="00AC320A"/>
    <w:rsid w:val="00AC4505"/>
    <w:rsid w:val="00AC57C0"/>
    <w:rsid w:val="00AC7BDD"/>
    <w:rsid w:val="00AD110D"/>
    <w:rsid w:val="00AD2A13"/>
    <w:rsid w:val="00AD373C"/>
    <w:rsid w:val="00AD50F2"/>
    <w:rsid w:val="00AE0989"/>
    <w:rsid w:val="00AE6026"/>
    <w:rsid w:val="00AE66DA"/>
    <w:rsid w:val="00AF08B3"/>
    <w:rsid w:val="00AF2861"/>
    <w:rsid w:val="00AF6393"/>
    <w:rsid w:val="00AF77D9"/>
    <w:rsid w:val="00B0754B"/>
    <w:rsid w:val="00B11D1E"/>
    <w:rsid w:val="00B14CA8"/>
    <w:rsid w:val="00B20116"/>
    <w:rsid w:val="00B20E10"/>
    <w:rsid w:val="00B232F9"/>
    <w:rsid w:val="00B25488"/>
    <w:rsid w:val="00B27AD3"/>
    <w:rsid w:val="00B317AB"/>
    <w:rsid w:val="00B32193"/>
    <w:rsid w:val="00B33908"/>
    <w:rsid w:val="00B40676"/>
    <w:rsid w:val="00B40898"/>
    <w:rsid w:val="00B430A8"/>
    <w:rsid w:val="00B45DB6"/>
    <w:rsid w:val="00B50817"/>
    <w:rsid w:val="00B51F97"/>
    <w:rsid w:val="00B52E88"/>
    <w:rsid w:val="00B5465D"/>
    <w:rsid w:val="00B54BB1"/>
    <w:rsid w:val="00B60652"/>
    <w:rsid w:val="00B61630"/>
    <w:rsid w:val="00B6248D"/>
    <w:rsid w:val="00B66459"/>
    <w:rsid w:val="00B67A3E"/>
    <w:rsid w:val="00B67AEB"/>
    <w:rsid w:val="00B711E1"/>
    <w:rsid w:val="00B7145D"/>
    <w:rsid w:val="00B718FA"/>
    <w:rsid w:val="00B80283"/>
    <w:rsid w:val="00B815C8"/>
    <w:rsid w:val="00B81DE1"/>
    <w:rsid w:val="00B84A64"/>
    <w:rsid w:val="00B85BC1"/>
    <w:rsid w:val="00B86A26"/>
    <w:rsid w:val="00B86B75"/>
    <w:rsid w:val="00B86F65"/>
    <w:rsid w:val="00B9226C"/>
    <w:rsid w:val="00B971B4"/>
    <w:rsid w:val="00BA0843"/>
    <w:rsid w:val="00BA2AEF"/>
    <w:rsid w:val="00BA3E77"/>
    <w:rsid w:val="00BA5984"/>
    <w:rsid w:val="00BA60ED"/>
    <w:rsid w:val="00BA6AF4"/>
    <w:rsid w:val="00BB2E0B"/>
    <w:rsid w:val="00BC0EEE"/>
    <w:rsid w:val="00BC129A"/>
    <w:rsid w:val="00BC180B"/>
    <w:rsid w:val="00BC2AD0"/>
    <w:rsid w:val="00BC2E56"/>
    <w:rsid w:val="00BC4FCF"/>
    <w:rsid w:val="00BD02BA"/>
    <w:rsid w:val="00BD16DD"/>
    <w:rsid w:val="00BD7ADA"/>
    <w:rsid w:val="00BD7CDE"/>
    <w:rsid w:val="00BE2278"/>
    <w:rsid w:val="00BE3544"/>
    <w:rsid w:val="00BE37BA"/>
    <w:rsid w:val="00BE68E4"/>
    <w:rsid w:val="00BF1D9C"/>
    <w:rsid w:val="00BF2771"/>
    <w:rsid w:val="00BF3CBF"/>
    <w:rsid w:val="00BF63B2"/>
    <w:rsid w:val="00BF6FB1"/>
    <w:rsid w:val="00C00876"/>
    <w:rsid w:val="00C01261"/>
    <w:rsid w:val="00C014F0"/>
    <w:rsid w:val="00C01602"/>
    <w:rsid w:val="00C01F9C"/>
    <w:rsid w:val="00C06621"/>
    <w:rsid w:val="00C11F5A"/>
    <w:rsid w:val="00C1268E"/>
    <w:rsid w:val="00C14156"/>
    <w:rsid w:val="00C15080"/>
    <w:rsid w:val="00C15B9B"/>
    <w:rsid w:val="00C1673F"/>
    <w:rsid w:val="00C170FA"/>
    <w:rsid w:val="00C17C62"/>
    <w:rsid w:val="00C2087D"/>
    <w:rsid w:val="00C2325D"/>
    <w:rsid w:val="00C2358B"/>
    <w:rsid w:val="00C248CB"/>
    <w:rsid w:val="00C2688C"/>
    <w:rsid w:val="00C26FFE"/>
    <w:rsid w:val="00C303DF"/>
    <w:rsid w:val="00C3388A"/>
    <w:rsid w:val="00C35074"/>
    <w:rsid w:val="00C35DC3"/>
    <w:rsid w:val="00C36C28"/>
    <w:rsid w:val="00C42E41"/>
    <w:rsid w:val="00C5202B"/>
    <w:rsid w:val="00C52291"/>
    <w:rsid w:val="00C527B4"/>
    <w:rsid w:val="00C534E6"/>
    <w:rsid w:val="00C540C4"/>
    <w:rsid w:val="00C541BE"/>
    <w:rsid w:val="00C57842"/>
    <w:rsid w:val="00C6108C"/>
    <w:rsid w:val="00C61A12"/>
    <w:rsid w:val="00C6268C"/>
    <w:rsid w:val="00C64494"/>
    <w:rsid w:val="00C64921"/>
    <w:rsid w:val="00C6523F"/>
    <w:rsid w:val="00C65A4A"/>
    <w:rsid w:val="00C71285"/>
    <w:rsid w:val="00C71CA4"/>
    <w:rsid w:val="00C72E17"/>
    <w:rsid w:val="00C730E3"/>
    <w:rsid w:val="00C741CA"/>
    <w:rsid w:val="00C74701"/>
    <w:rsid w:val="00C80144"/>
    <w:rsid w:val="00C80DC3"/>
    <w:rsid w:val="00C8190A"/>
    <w:rsid w:val="00C838BC"/>
    <w:rsid w:val="00C857C1"/>
    <w:rsid w:val="00C872DA"/>
    <w:rsid w:val="00C91A4D"/>
    <w:rsid w:val="00C9316D"/>
    <w:rsid w:val="00C94CEE"/>
    <w:rsid w:val="00C94F0E"/>
    <w:rsid w:val="00C94F46"/>
    <w:rsid w:val="00C9739C"/>
    <w:rsid w:val="00CA2AB6"/>
    <w:rsid w:val="00CA3896"/>
    <w:rsid w:val="00CA5730"/>
    <w:rsid w:val="00CB1ED8"/>
    <w:rsid w:val="00CB1F9D"/>
    <w:rsid w:val="00CB59F2"/>
    <w:rsid w:val="00CB7413"/>
    <w:rsid w:val="00CC1F4F"/>
    <w:rsid w:val="00CC435C"/>
    <w:rsid w:val="00CC5EF7"/>
    <w:rsid w:val="00CC6CC7"/>
    <w:rsid w:val="00CC6CDD"/>
    <w:rsid w:val="00CC7491"/>
    <w:rsid w:val="00CC7801"/>
    <w:rsid w:val="00CD2595"/>
    <w:rsid w:val="00CD2CB3"/>
    <w:rsid w:val="00CD65FE"/>
    <w:rsid w:val="00CD6E5B"/>
    <w:rsid w:val="00CE0465"/>
    <w:rsid w:val="00CE20BE"/>
    <w:rsid w:val="00CE21F9"/>
    <w:rsid w:val="00CE3985"/>
    <w:rsid w:val="00CE3FFE"/>
    <w:rsid w:val="00CE4BA2"/>
    <w:rsid w:val="00CE694C"/>
    <w:rsid w:val="00CF03D5"/>
    <w:rsid w:val="00CF06E0"/>
    <w:rsid w:val="00CF09DB"/>
    <w:rsid w:val="00CF1F56"/>
    <w:rsid w:val="00CF4193"/>
    <w:rsid w:val="00CF483D"/>
    <w:rsid w:val="00CF7A92"/>
    <w:rsid w:val="00D001CE"/>
    <w:rsid w:val="00D00F63"/>
    <w:rsid w:val="00D0406B"/>
    <w:rsid w:val="00D04DF5"/>
    <w:rsid w:val="00D050FF"/>
    <w:rsid w:val="00D06353"/>
    <w:rsid w:val="00D07F78"/>
    <w:rsid w:val="00D1010E"/>
    <w:rsid w:val="00D10875"/>
    <w:rsid w:val="00D11651"/>
    <w:rsid w:val="00D15A24"/>
    <w:rsid w:val="00D17724"/>
    <w:rsid w:val="00D22C6B"/>
    <w:rsid w:val="00D235BD"/>
    <w:rsid w:val="00D23C0B"/>
    <w:rsid w:val="00D25289"/>
    <w:rsid w:val="00D3212A"/>
    <w:rsid w:val="00D33C0D"/>
    <w:rsid w:val="00D34784"/>
    <w:rsid w:val="00D35FDC"/>
    <w:rsid w:val="00D41AE1"/>
    <w:rsid w:val="00D41DBA"/>
    <w:rsid w:val="00D41DE7"/>
    <w:rsid w:val="00D4240A"/>
    <w:rsid w:val="00D42E5D"/>
    <w:rsid w:val="00D43011"/>
    <w:rsid w:val="00D5064D"/>
    <w:rsid w:val="00D5150E"/>
    <w:rsid w:val="00D519A3"/>
    <w:rsid w:val="00D55288"/>
    <w:rsid w:val="00D56903"/>
    <w:rsid w:val="00D5789F"/>
    <w:rsid w:val="00D60030"/>
    <w:rsid w:val="00D6017D"/>
    <w:rsid w:val="00D6331B"/>
    <w:rsid w:val="00D64D91"/>
    <w:rsid w:val="00D657B0"/>
    <w:rsid w:val="00D65926"/>
    <w:rsid w:val="00D67E6E"/>
    <w:rsid w:val="00D72FEC"/>
    <w:rsid w:val="00D76661"/>
    <w:rsid w:val="00D77402"/>
    <w:rsid w:val="00D77D91"/>
    <w:rsid w:val="00D8007E"/>
    <w:rsid w:val="00D82E8B"/>
    <w:rsid w:val="00D878B3"/>
    <w:rsid w:val="00D91636"/>
    <w:rsid w:val="00D91B79"/>
    <w:rsid w:val="00D9295E"/>
    <w:rsid w:val="00D96CD2"/>
    <w:rsid w:val="00D96D25"/>
    <w:rsid w:val="00D975C4"/>
    <w:rsid w:val="00DA0F46"/>
    <w:rsid w:val="00DA1149"/>
    <w:rsid w:val="00DA4CED"/>
    <w:rsid w:val="00DA6482"/>
    <w:rsid w:val="00DA7E1B"/>
    <w:rsid w:val="00DB2311"/>
    <w:rsid w:val="00DB2CA9"/>
    <w:rsid w:val="00DB3948"/>
    <w:rsid w:val="00DB43BC"/>
    <w:rsid w:val="00DB50B8"/>
    <w:rsid w:val="00DB5315"/>
    <w:rsid w:val="00DC6F8A"/>
    <w:rsid w:val="00DC72CB"/>
    <w:rsid w:val="00DD09FB"/>
    <w:rsid w:val="00DD13ED"/>
    <w:rsid w:val="00DD3C24"/>
    <w:rsid w:val="00DD46CA"/>
    <w:rsid w:val="00DD603B"/>
    <w:rsid w:val="00DD7AFD"/>
    <w:rsid w:val="00DF0341"/>
    <w:rsid w:val="00DF0879"/>
    <w:rsid w:val="00DF685B"/>
    <w:rsid w:val="00E006C0"/>
    <w:rsid w:val="00E01616"/>
    <w:rsid w:val="00E032C3"/>
    <w:rsid w:val="00E061C2"/>
    <w:rsid w:val="00E0646A"/>
    <w:rsid w:val="00E064DE"/>
    <w:rsid w:val="00E10097"/>
    <w:rsid w:val="00E10170"/>
    <w:rsid w:val="00E1018E"/>
    <w:rsid w:val="00E11774"/>
    <w:rsid w:val="00E11BC3"/>
    <w:rsid w:val="00E172E8"/>
    <w:rsid w:val="00E17858"/>
    <w:rsid w:val="00E179C1"/>
    <w:rsid w:val="00E17C05"/>
    <w:rsid w:val="00E20F52"/>
    <w:rsid w:val="00E22039"/>
    <w:rsid w:val="00E2328C"/>
    <w:rsid w:val="00E237A1"/>
    <w:rsid w:val="00E255CF"/>
    <w:rsid w:val="00E27A1F"/>
    <w:rsid w:val="00E27ECE"/>
    <w:rsid w:val="00E37311"/>
    <w:rsid w:val="00E42070"/>
    <w:rsid w:val="00E42F2C"/>
    <w:rsid w:val="00E42F4F"/>
    <w:rsid w:val="00E43646"/>
    <w:rsid w:val="00E453E1"/>
    <w:rsid w:val="00E47FB0"/>
    <w:rsid w:val="00E51D3C"/>
    <w:rsid w:val="00E52916"/>
    <w:rsid w:val="00E53710"/>
    <w:rsid w:val="00E542AE"/>
    <w:rsid w:val="00E547EC"/>
    <w:rsid w:val="00E553E1"/>
    <w:rsid w:val="00E568E6"/>
    <w:rsid w:val="00E56F8C"/>
    <w:rsid w:val="00E61208"/>
    <w:rsid w:val="00E62657"/>
    <w:rsid w:val="00E62A6C"/>
    <w:rsid w:val="00E64762"/>
    <w:rsid w:val="00E64960"/>
    <w:rsid w:val="00E7062C"/>
    <w:rsid w:val="00E71772"/>
    <w:rsid w:val="00E72FC1"/>
    <w:rsid w:val="00E73352"/>
    <w:rsid w:val="00E736D1"/>
    <w:rsid w:val="00E748D0"/>
    <w:rsid w:val="00E756B0"/>
    <w:rsid w:val="00E7715F"/>
    <w:rsid w:val="00E77DCA"/>
    <w:rsid w:val="00E804ED"/>
    <w:rsid w:val="00E82524"/>
    <w:rsid w:val="00E83AD9"/>
    <w:rsid w:val="00E83D60"/>
    <w:rsid w:val="00E84926"/>
    <w:rsid w:val="00E84972"/>
    <w:rsid w:val="00E84FAF"/>
    <w:rsid w:val="00E85A94"/>
    <w:rsid w:val="00E87636"/>
    <w:rsid w:val="00E8781C"/>
    <w:rsid w:val="00E87961"/>
    <w:rsid w:val="00E91D25"/>
    <w:rsid w:val="00E944AA"/>
    <w:rsid w:val="00E960AF"/>
    <w:rsid w:val="00E96700"/>
    <w:rsid w:val="00EA009C"/>
    <w:rsid w:val="00EA1C11"/>
    <w:rsid w:val="00EA1CDD"/>
    <w:rsid w:val="00EA230F"/>
    <w:rsid w:val="00EA2F54"/>
    <w:rsid w:val="00EA57B4"/>
    <w:rsid w:val="00EA5B59"/>
    <w:rsid w:val="00EA6DC2"/>
    <w:rsid w:val="00EB3992"/>
    <w:rsid w:val="00EB5056"/>
    <w:rsid w:val="00EB5BF9"/>
    <w:rsid w:val="00EB6B3E"/>
    <w:rsid w:val="00EC0756"/>
    <w:rsid w:val="00EC1927"/>
    <w:rsid w:val="00EC28CF"/>
    <w:rsid w:val="00EC615E"/>
    <w:rsid w:val="00EC6821"/>
    <w:rsid w:val="00ED06D2"/>
    <w:rsid w:val="00ED2080"/>
    <w:rsid w:val="00ED20A3"/>
    <w:rsid w:val="00ED269C"/>
    <w:rsid w:val="00ED3B5D"/>
    <w:rsid w:val="00ED44AB"/>
    <w:rsid w:val="00ED5AE6"/>
    <w:rsid w:val="00ED713B"/>
    <w:rsid w:val="00ED7994"/>
    <w:rsid w:val="00ED7A78"/>
    <w:rsid w:val="00EE50C6"/>
    <w:rsid w:val="00EE5549"/>
    <w:rsid w:val="00EE5EC3"/>
    <w:rsid w:val="00EE78F6"/>
    <w:rsid w:val="00EF0F5C"/>
    <w:rsid w:val="00EF15CE"/>
    <w:rsid w:val="00EF382F"/>
    <w:rsid w:val="00EF3C0D"/>
    <w:rsid w:val="00F01D8F"/>
    <w:rsid w:val="00F02CAB"/>
    <w:rsid w:val="00F04E07"/>
    <w:rsid w:val="00F11116"/>
    <w:rsid w:val="00F119B1"/>
    <w:rsid w:val="00F123B5"/>
    <w:rsid w:val="00F12512"/>
    <w:rsid w:val="00F12946"/>
    <w:rsid w:val="00F12FB9"/>
    <w:rsid w:val="00F1312C"/>
    <w:rsid w:val="00F141F8"/>
    <w:rsid w:val="00F1482F"/>
    <w:rsid w:val="00F14922"/>
    <w:rsid w:val="00F15332"/>
    <w:rsid w:val="00F16372"/>
    <w:rsid w:val="00F17ADB"/>
    <w:rsid w:val="00F21685"/>
    <w:rsid w:val="00F2526D"/>
    <w:rsid w:val="00F25789"/>
    <w:rsid w:val="00F306AB"/>
    <w:rsid w:val="00F30BE8"/>
    <w:rsid w:val="00F314EA"/>
    <w:rsid w:val="00F31B8D"/>
    <w:rsid w:val="00F326F6"/>
    <w:rsid w:val="00F337D2"/>
    <w:rsid w:val="00F33F93"/>
    <w:rsid w:val="00F345E6"/>
    <w:rsid w:val="00F36B5A"/>
    <w:rsid w:val="00F401E1"/>
    <w:rsid w:val="00F42029"/>
    <w:rsid w:val="00F42617"/>
    <w:rsid w:val="00F4269C"/>
    <w:rsid w:val="00F47A01"/>
    <w:rsid w:val="00F51667"/>
    <w:rsid w:val="00F53AA8"/>
    <w:rsid w:val="00F53AB1"/>
    <w:rsid w:val="00F55940"/>
    <w:rsid w:val="00F55B72"/>
    <w:rsid w:val="00F561DE"/>
    <w:rsid w:val="00F57DE2"/>
    <w:rsid w:val="00F6026D"/>
    <w:rsid w:val="00F60C36"/>
    <w:rsid w:val="00F618C3"/>
    <w:rsid w:val="00F63E72"/>
    <w:rsid w:val="00F7091B"/>
    <w:rsid w:val="00F71114"/>
    <w:rsid w:val="00F75A05"/>
    <w:rsid w:val="00F76D59"/>
    <w:rsid w:val="00F774E9"/>
    <w:rsid w:val="00F776F0"/>
    <w:rsid w:val="00F77D5F"/>
    <w:rsid w:val="00F77DE5"/>
    <w:rsid w:val="00F8522E"/>
    <w:rsid w:val="00F858B1"/>
    <w:rsid w:val="00F87B1A"/>
    <w:rsid w:val="00F87F1B"/>
    <w:rsid w:val="00F9039B"/>
    <w:rsid w:val="00F906B7"/>
    <w:rsid w:val="00F937B3"/>
    <w:rsid w:val="00F943AD"/>
    <w:rsid w:val="00FA250F"/>
    <w:rsid w:val="00FA47C1"/>
    <w:rsid w:val="00FA48BB"/>
    <w:rsid w:val="00FA4BD7"/>
    <w:rsid w:val="00FA5ACB"/>
    <w:rsid w:val="00FA62FE"/>
    <w:rsid w:val="00FB0A36"/>
    <w:rsid w:val="00FB487D"/>
    <w:rsid w:val="00FB4B1E"/>
    <w:rsid w:val="00FB5AD6"/>
    <w:rsid w:val="00FC09CF"/>
    <w:rsid w:val="00FC4151"/>
    <w:rsid w:val="00FC429A"/>
    <w:rsid w:val="00FC4C0D"/>
    <w:rsid w:val="00FC6B5C"/>
    <w:rsid w:val="00FD0829"/>
    <w:rsid w:val="00FD44B2"/>
    <w:rsid w:val="00FD61CD"/>
    <w:rsid w:val="00FD788C"/>
    <w:rsid w:val="00FE0598"/>
    <w:rsid w:val="00FE1B10"/>
    <w:rsid w:val="00FE5392"/>
    <w:rsid w:val="00FF3BAE"/>
    <w:rsid w:val="00FF508A"/>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553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116802">
      <w:bodyDiv w:val="1"/>
      <w:marLeft w:val="0"/>
      <w:marRight w:val="0"/>
      <w:marTop w:val="0"/>
      <w:marBottom w:val="0"/>
      <w:divBdr>
        <w:top w:val="none" w:sz="0" w:space="0" w:color="auto"/>
        <w:left w:val="none" w:sz="0" w:space="0" w:color="auto"/>
        <w:bottom w:val="none" w:sz="0" w:space="0" w:color="auto"/>
        <w:right w:val="none" w:sz="0" w:space="0" w:color="auto"/>
      </w:divBdr>
    </w:div>
    <w:div w:id="323434677">
      <w:bodyDiv w:val="1"/>
      <w:marLeft w:val="0"/>
      <w:marRight w:val="0"/>
      <w:marTop w:val="0"/>
      <w:marBottom w:val="0"/>
      <w:divBdr>
        <w:top w:val="none" w:sz="0" w:space="0" w:color="auto"/>
        <w:left w:val="none" w:sz="0" w:space="0" w:color="auto"/>
        <w:bottom w:val="none" w:sz="0" w:space="0" w:color="auto"/>
        <w:right w:val="none" w:sz="0" w:space="0" w:color="auto"/>
      </w:divBdr>
      <w:divsChild>
        <w:div w:id="802046074">
          <w:marLeft w:val="0"/>
          <w:marRight w:val="0"/>
          <w:marTop w:val="0"/>
          <w:marBottom w:val="0"/>
          <w:divBdr>
            <w:top w:val="none" w:sz="0" w:space="0" w:color="auto"/>
            <w:left w:val="none" w:sz="0" w:space="0" w:color="auto"/>
            <w:bottom w:val="none" w:sz="0" w:space="0" w:color="auto"/>
            <w:right w:val="none" w:sz="0" w:space="0" w:color="auto"/>
          </w:divBdr>
          <w:divsChild>
            <w:div w:id="5534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947">
      <w:bodyDiv w:val="1"/>
      <w:marLeft w:val="0"/>
      <w:marRight w:val="0"/>
      <w:marTop w:val="0"/>
      <w:marBottom w:val="0"/>
      <w:divBdr>
        <w:top w:val="none" w:sz="0" w:space="0" w:color="auto"/>
        <w:left w:val="none" w:sz="0" w:space="0" w:color="auto"/>
        <w:bottom w:val="none" w:sz="0" w:space="0" w:color="auto"/>
        <w:right w:val="none" w:sz="0" w:space="0" w:color="auto"/>
      </w:divBdr>
    </w:div>
    <w:div w:id="509299835">
      <w:bodyDiv w:val="1"/>
      <w:marLeft w:val="0"/>
      <w:marRight w:val="0"/>
      <w:marTop w:val="0"/>
      <w:marBottom w:val="0"/>
      <w:divBdr>
        <w:top w:val="none" w:sz="0" w:space="0" w:color="auto"/>
        <w:left w:val="none" w:sz="0" w:space="0" w:color="auto"/>
        <w:bottom w:val="none" w:sz="0" w:space="0" w:color="auto"/>
        <w:right w:val="none" w:sz="0" w:space="0" w:color="auto"/>
      </w:divBdr>
    </w:div>
    <w:div w:id="665981183">
      <w:bodyDiv w:val="1"/>
      <w:marLeft w:val="0"/>
      <w:marRight w:val="0"/>
      <w:marTop w:val="0"/>
      <w:marBottom w:val="0"/>
      <w:divBdr>
        <w:top w:val="none" w:sz="0" w:space="0" w:color="auto"/>
        <w:left w:val="none" w:sz="0" w:space="0" w:color="auto"/>
        <w:bottom w:val="none" w:sz="0" w:space="0" w:color="auto"/>
        <w:right w:val="none" w:sz="0" w:space="0" w:color="auto"/>
      </w:divBdr>
      <w:divsChild>
        <w:div w:id="7298115">
          <w:marLeft w:val="0"/>
          <w:marRight w:val="0"/>
          <w:marTop w:val="0"/>
          <w:marBottom w:val="0"/>
          <w:divBdr>
            <w:top w:val="none" w:sz="0" w:space="0" w:color="auto"/>
            <w:left w:val="none" w:sz="0" w:space="0" w:color="auto"/>
            <w:bottom w:val="none" w:sz="0" w:space="0" w:color="auto"/>
            <w:right w:val="none" w:sz="0" w:space="0" w:color="auto"/>
          </w:divBdr>
          <w:divsChild>
            <w:div w:id="8747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117">
      <w:bodyDiv w:val="1"/>
      <w:marLeft w:val="0"/>
      <w:marRight w:val="0"/>
      <w:marTop w:val="0"/>
      <w:marBottom w:val="0"/>
      <w:divBdr>
        <w:top w:val="none" w:sz="0" w:space="0" w:color="auto"/>
        <w:left w:val="none" w:sz="0" w:space="0" w:color="auto"/>
        <w:bottom w:val="none" w:sz="0" w:space="0" w:color="auto"/>
        <w:right w:val="none" w:sz="0" w:space="0" w:color="auto"/>
      </w:divBdr>
    </w:div>
    <w:div w:id="1216501600">
      <w:bodyDiv w:val="1"/>
      <w:marLeft w:val="0"/>
      <w:marRight w:val="0"/>
      <w:marTop w:val="0"/>
      <w:marBottom w:val="0"/>
      <w:divBdr>
        <w:top w:val="none" w:sz="0" w:space="0" w:color="auto"/>
        <w:left w:val="none" w:sz="0" w:space="0" w:color="auto"/>
        <w:bottom w:val="none" w:sz="0" w:space="0" w:color="auto"/>
        <w:right w:val="none" w:sz="0" w:space="0" w:color="auto"/>
      </w:divBdr>
      <w:divsChild>
        <w:div w:id="863790032">
          <w:marLeft w:val="0"/>
          <w:marRight w:val="0"/>
          <w:marTop w:val="0"/>
          <w:marBottom w:val="0"/>
          <w:divBdr>
            <w:top w:val="none" w:sz="0" w:space="0" w:color="auto"/>
            <w:left w:val="none" w:sz="0" w:space="0" w:color="auto"/>
            <w:bottom w:val="none" w:sz="0" w:space="0" w:color="auto"/>
            <w:right w:val="none" w:sz="0" w:space="0" w:color="auto"/>
          </w:divBdr>
          <w:divsChild>
            <w:div w:id="13686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024">
      <w:bodyDiv w:val="1"/>
      <w:marLeft w:val="0"/>
      <w:marRight w:val="0"/>
      <w:marTop w:val="0"/>
      <w:marBottom w:val="0"/>
      <w:divBdr>
        <w:top w:val="none" w:sz="0" w:space="0" w:color="auto"/>
        <w:left w:val="none" w:sz="0" w:space="0" w:color="auto"/>
        <w:bottom w:val="none" w:sz="0" w:space="0" w:color="auto"/>
        <w:right w:val="none" w:sz="0" w:space="0" w:color="auto"/>
      </w:divBdr>
      <w:divsChild>
        <w:div w:id="291525250">
          <w:marLeft w:val="0"/>
          <w:marRight w:val="0"/>
          <w:marTop w:val="0"/>
          <w:marBottom w:val="0"/>
          <w:divBdr>
            <w:top w:val="none" w:sz="0" w:space="0" w:color="auto"/>
            <w:left w:val="none" w:sz="0" w:space="0" w:color="auto"/>
            <w:bottom w:val="none" w:sz="0" w:space="0" w:color="auto"/>
            <w:right w:val="none" w:sz="0" w:space="0" w:color="auto"/>
          </w:divBdr>
          <w:divsChild>
            <w:div w:id="984429438">
              <w:marLeft w:val="0"/>
              <w:marRight w:val="0"/>
              <w:marTop w:val="0"/>
              <w:marBottom w:val="0"/>
              <w:divBdr>
                <w:top w:val="none" w:sz="0" w:space="0" w:color="auto"/>
                <w:left w:val="none" w:sz="0" w:space="0" w:color="auto"/>
                <w:bottom w:val="none" w:sz="0" w:space="0" w:color="auto"/>
                <w:right w:val="none" w:sz="0" w:space="0" w:color="auto"/>
              </w:divBdr>
              <w:divsChild>
                <w:div w:id="728842189">
                  <w:marLeft w:val="0"/>
                  <w:marRight w:val="210"/>
                  <w:marTop w:val="0"/>
                  <w:marBottom w:val="0"/>
                  <w:divBdr>
                    <w:top w:val="none" w:sz="0" w:space="0" w:color="auto"/>
                    <w:left w:val="none" w:sz="0" w:space="0" w:color="auto"/>
                    <w:bottom w:val="none" w:sz="0" w:space="0" w:color="auto"/>
                    <w:right w:val="none" w:sz="0" w:space="0" w:color="auto"/>
                  </w:divBdr>
                  <w:divsChild>
                    <w:div w:id="697512214">
                      <w:marLeft w:val="0"/>
                      <w:marRight w:val="0"/>
                      <w:marTop w:val="0"/>
                      <w:marBottom w:val="0"/>
                      <w:divBdr>
                        <w:top w:val="none" w:sz="0" w:space="0" w:color="auto"/>
                        <w:left w:val="none" w:sz="0" w:space="0" w:color="auto"/>
                        <w:bottom w:val="none" w:sz="0" w:space="0" w:color="auto"/>
                        <w:right w:val="none" w:sz="0" w:space="0" w:color="auto"/>
                      </w:divBdr>
                      <w:divsChild>
                        <w:div w:id="1959296303">
                          <w:marLeft w:val="0"/>
                          <w:marRight w:val="0"/>
                          <w:marTop w:val="0"/>
                          <w:marBottom w:val="0"/>
                          <w:divBdr>
                            <w:top w:val="none" w:sz="0" w:space="0" w:color="auto"/>
                            <w:left w:val="none" w:sz="0" w:space="0" w:color="auto"/>
                            <w:bottom w:val="none" w:sz="0" w:space="0" w:color="auto"/>
                            <w:right w:val="none" w:sz="0" w:space="0" w:color="auto"/>
                          </w:divBdr>
                          <w:divsChild>
                            <w:div w:id="524485452">
                              <w:marLeft w:val="2295"/>
                              <w:marRight w:val="0"/>
                              <w:marTop w:val="0"/>
                              <w:marBottom w:val="0"/>
                              <w:divBdr>
                                <w:top w:val="none" w:sz="0" w:space="0" w:color="auto"/>
                                <w:left w:val="none" w:sz="0" w:space="0" w:color="auto"/>
                                <w:bottom w:val="none" w:sz="0" w:space="0" w:color="auto"/>
                                <w:right w:val="none" w:sz="0" w:space="0" w:color="auto"/>
                              </w:divBdr>
                              <w:divsChild>
                                <w:div w:id="1424380194">
                                  <w:marLeft w:val="0"/>
                                  <w:marRight w:val="0"/>
                                  <w:marTop w:val="0"/>
                                  <w:marBottom w:val="0"/>
                                  <w:divBdr>
                                    <w:top w:val="none" w:sz="0" w:space="0" w:color="auto"/>
                                    <w:left w:val="none" w:sz="0" w:space="0" w:color="auto"/>
                                    <w:bottom w:val="none" w:sz="0" w:space="0" w:color="auto"/>
                                    <w:right w:val="none" w:sz="0" w:space="0" w:color="auto"/>
                                  </w:divBdr>
                                  <w:divsChild>
                                    <w:div w:id="2148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4409">
      <w:bodyDiv w:val="1"/>
      <w:marLeft w:val="0"/>
      <w:marRight w:val="0"/>
      <w:marTop w:val="0"/>
      <w:marBottom w:val="0"/>
      <w:divBdr>
        <w:top w:val="none" w:sz="0" w:space="0" w:color="auto"/>
        <w:left w:val="none" w:sz="0" w:space="0" w:color="auto"/>
        <w:bottom w:val="none" w:sz="0" w:space="0" w:color="auto"/>
        <w:right w:val="none" w:sz="0" w:space="0" w:color="auto"/>
      </w:divBdr>
    </w:div>
    <w:div w:id="1923678634">
      <w:bodyDiv w:val="1"/>
      <w:marLeft w:val="0"/>
      <w:marRight w:val="0"/>
      <w:marTop w:val="0"/>
      <w:marBottom w:val="0"/>
      <w:divBdr>
        <w:top w:val="none" w:sz="0" w:space="0" w:color="auto"/>
        <w:left w:val="none" w:sz="0" w:space="0" w:color="auto"/>
        <w:bottom w:val="none" w:sz="0" w:space="0" w:color="auto"/>
        <w:right w:val="none" w:sz="0" w:space="0" w:color="auto"/>
      </w:divBdr>
    </w:div>
    <w:div w:id="1970352769">
      <w:bodyDiv w:val="1"/>
      <w:marLeft w:val="0"/>
      <w:marRight w:val="0"/>
      <w:marTop w:val="0"/>
      <w:marBottom w:val="0"/>
      <w:divBdr>
        <w:top w:val="none" w:sz="0" w:space="0" w:color="auto"/>
        <w:left w:val="none" w:sz="0" w:space="0" w:color="auto"/>
        <w:bottom w:val="none" w:sz="0" w:space="0" w:color="auto"/>
        <w:right w:val="none" w:sz="0" w:space="0" w:color="auto"/>
      </w:divBdr>
      <w:divsChild>
        <w:div w:id="1416517708">
          <w:marLeft w:val="0"/>
          <w:marRight w:val="0"/>
          <w:marTop w:val="0"/>
          <w:marBottom w:val="0"/>
          <w:divBdr>
            <w:top w:val="none" w:sz="0" w:space="0" w:color="auto"/>
            <w:left w:val="none" w:sz="0" w:space="0" w:color="auto"/>
            <w:bottom w:val="none" w:sz="0" w:space="0" w:color="auto"/>
            <w:right w:val="none" w:sz="0" w:space="0" w:color="auto"/>
          </w:divBdr>
          <w:divsChild>
            <w:div w:id="1403483760">
              <w:marLeft w:val="0"/>
              <w:marRight w:val="0"/>
              <w:marTop w:val="0"/>
              <w:marBottom w:val="0"/>
              <w:divBdr>
                <w:top w:val="none" w:sz="0" w:space="0" w:color="auto"/>
                <w:left w:val="none" w:sz="0" w:space="0" w:color="auto"/>
                <w:bottom w:val="none" w:sz="0" w:space="0" w:color="auto"/>
                <w:right w:val="none" w:sz="0" w:space="0" w:color="auto"/>
              </w:divBdr>
              <w:divsChild>
                <w:div w:id="1679309780">
                  <w:marLeft w:val="0"/>
                  <w:marRight w:val="210"/>
                  <w:marTop w:val="0"/>
                  <w:marBottom w:val="0"/>
                  <w:divBdr>
                    <w:top w:val="none" w:sz="0" w:space="0" w:color="auto"/>
                    <w:left w:val="none" w:sz="0" w:space="0" w:color="auto"/>
                    <w:bottom w:val="none" w:sz="0" w:space="0" w:color="auto"/>
                    <w:right w:val="none" w:sz="0" w:space="0" w:color="auto"/>
                  </w:divBdr>
                  <w:divsChild>
                    <w:div w:id="416947264">
                      <w:marLeft w:val="0"/>
                      <w:marRight w:val="0"/>
                      <w:marTop w:val="0"/>
                      <w:marBottom w:val="0"/>
                      <w:divBdr>
                        <w:top w:val="none" w:sz="0" w:space="0" w:color="auto"/>
                        <w:left w:val="none" w:sz="0" w:space="0" w:color="auto"/>
                        <w:bottom w:val="none" w:sz="0" w:space="0" w:color="auto"/>
                        <w:right w:val="none" w:sz="0" w:space="0" w:color="auto"/>
                      </w:divBdr>
                      <w:divsChild>
                        <w:div w:id="649093131">
                          <w:marLeft w:val="0"/>
                          <w:marRight w:val="0"/>
                          <w:marTop w:val="0"/>
                          <w:marBottom w:val="0"/>
                          <w:divBdr>
                            <w:top w:val="none" w:sz="0" w:space="0" w:color="auto"/>
                            <w:left w:val="none" w:sz="0" w:space="0" w:color="auto"/>
                            <w:bottom w:val="none" w:sz="0" w:space="0" w:color="auto"/>
                            <w:right w:val="none" w:sz="0" w:space="0" w:color="auto"/>
                          </w:divBdr>
                          <w:divsChild>
                            <w:div w:id="1691370885">
                              <w:marLeft w:val="2295"/>
                              <w:marRight w:val="0"/>
                              <w:marTop w:val="0"/>
                              <w:marBottom w:val="0"/>
                              <w:divBdr>
                                <w:top w:val="none" w:sz="0" w:space="0" w:color="auto"/>
                                <w:left w:val="none" w:sz="0" w:space="0" w:color="auto"/>
                                <w:bottom w:val="none" w:sz="0" w:space="0" w:color="auto"/>
                                <w:right w:val="none" w:sz="0" w:space="0" w:color="auto"/>
                              </w:divBdr>
                              <w:divsChild>
                                <w:div w:id="1679961003">
                                  <w:marLeft w:val="0"/>
                                  <w:marRight w:val="0"/>
                                  <w:marTop w:val="0"/>
                                  <w:marBottom w:val="0"/>
                                  <w:divBdr>
                                    <w:top w:val="none" w:sz="0" w:space="0" w:color="auto"/>
                                    <w:left w:val="none" w:sz="0" w:space="0" w:color="auto"/>
                                    <w:bottom w:val="none" w:sz="0" w:space="0" w:color="auto"/>
                                    <w:right w:val="none" w:sz="0" w:space="0" w:color="auto"/>
                                  </w:divBdr>
                                  <w:divsChild>
                                    <w:div w:id="11194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Story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customXml/itemProps2.xml><?xml version="1.0" encoding="utf-8"?>
<ds:datastoreItem xmlns:ds="http://schemas.openxmlformats.org/officeDocument/2006/customXml" ds:itemID="{B9A7296D-1DD5-D04C-B862-186F1C02D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\Users\Andrew\AppData\Roaming\Microsoft\Templates\StoryManuscript.dotx</Template>
  <TotalTime>3</TotalTime>
  <Pages>11</Pages>
  <Words>2223</Words>
  <Characters>12674</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Herbert</cp:lastModifiedBy>
  <cp:revision>5</cp:revision>
  <cp:lastPrinted>2015-03-15T02:20:00Z</cp:lastPrinted>
  <dcterms:created xsi:type="dcterms:W3CDTF">2015-03-15T02:20:00Z</dcterms:created>
  <dcterms:modified xsi:type="dcterms:W3CDTF">2015-03-25T17:32:00Z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