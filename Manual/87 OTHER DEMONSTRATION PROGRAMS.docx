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1DE369" w14:textId="77777777" w:rsidR="002D468B" w:rsidRPr="00A06DF3" w:rsidRDefault="002D468B" w:rsidP="002D468B">
      <w:pPr>
        <w:tabs>
          <w:tab w:val="clear" w:pos="360"/>
          <w:tab w:val="clear" w:pos="9360"/>
        </w:tabs>
        <w:rPr>
          <w:rFonts w:ascii="Courier New" w:hAnsi="Courier New" w:cs="Courier New"/>
          <w:u w:val="single"/>
        </w:rPr>
      </w:pPr>
      <w:r w:rsidRPr="00A06DF3">
        <w:rPr>
          <w:rFonts w:ascii="Courier New" w:hAnsi="Courier New" w:cs="Courier New"/>
          <w:u w:val="single"/>
        </w:rPr>
        <w:t xml:space="preserve">OTHER </w:t>
      </w:r>
      <w:r>
        <w:rPr>
          <w:rFonts w:ascii="Courier New" w:hAnsi="Courier New" w:cs="Courier New"/>
          <w:u w:val="single"/>
        </w:rPr>
        <w:t>DEMONSTRA</w:t>
      </w:r>
      <w:r w:rsidRPr="00A06DF3">
        <w:rPr>
          <w:rFonts w:ascii="Courier New" w:hAnsi="Courier New" w:cs="Courier New"/>
          <w:u w:val="single"/>
        </w:rPr>
        <w:t>TION PROGRAMS</w:t>
      </w:r>
    </w:p>
    <w:p w14:paraId="5BAA336C" w14:textId="77777777" w:rsidR="002D468B" w:rsidRDefault="002D468B" w:rsidP="002D468B">
      <w:pPr>
        <w:tabs>
          <w:tab w:val="clear" w:pos="360"/>
          <w:tab w:val="clear" w:pos="9360"/>
        </w:tabs>
        <w:rPr>
          <w:rFonts w:ascii="Courier New" w:hAnsi="Courier New" w:cs="Courier New"/>
        </w:rPr>
      </w:pPr>
    </w:p>
    <w:p w14:paraId="2B838EE0" w14:textId="77777777" w:rsidR="002D468B" w:rsidRDefault="002D468B" w:rsidP="002D468B">
      <w:pPr>
        <w:tabs>
          <w:tab w:val="clear" w:pos="360"/>
          <w:tab w:val="clear" w:pos="9360"/>
        </w:tabs>
        <w:rPr>
          <w:rFonts w:ascii="Courier New" w:hAnsi="Courier New" w:cs="Courier New"/>
        </w:rPr>
      </w:pPr>
    </w:p>
    <w:p w14:paraId="6731E0CD" w14:textId="77777777" w:rsidR="002D468B" w:rsidRDefault="002D468B" w:rsidP="002D468B">
      <w:pPr>
        <w:tabs>
          <w:tab w:val="clear" w:pos="360"/>
          <w:tab w:val="clear" w:pos="9360"/>
        </w:tabs>
        <w:rPr>
          <w:rFonts w:ascii="Courier New" w:hAnsi="Courier New" w:cs="Courier New"/>
        </w:rPr>
      </w:pPr>
      <w:r>
        <w:rPr>
          <w:rFonts w:ascii="Courier New" w:hAnsi="Courier New" w:cs="Courier New"/>
        </w:rPr>
        <w:t xml:space="preserve">The folder HEXTRA contains additional programs written by Don Hunter, taken from his personal web site.  </w:t>
      </w:r>
    </w:p>
    <w:p w14:paraId="7F89FD2C" w14:textId="77777777" w:rsidR="002D468B" w:rsidRDefault="002D468B" w:rsidP="002D468B">
      <w:pPr>
        <w:tabs>
          <w:tab w:val="clear" w:pos="360"/>
          <w:tab w:val="clear" w:pos="9360"/>
        </w:tabs>
        <w:rPr>
          <w:rFonts w:ascii="Courier New" w:hAnsi="Courier New" w:cs="Courier New"/>
        </w:rPr>
      </w:pPr>
    </w:p>
    <w:p w14:paraId="6BC285FB" w14:textId="77777777" w:rsidR="002D468B" w:rsidRDefault="002D468B" w:rsidP="002D468B">
      <w:pPr>
        <w:tabs>
          <w:tab w:val="clear" w:pos="360"/>
          <w:tab w:val="clear" w:pos="9360"/>
        </w:tabs>
        <w:rPr>
          <w:rFonts w:ascii="Courier New" w:hAnsi="Courier New" w:cs="Courier New"/>
        </w:rPr>
      </w:pPr>
      <w:r>
        <w:rPr>
          <w:rFonts w:ascii="Courier New" w:hAnsi="Courier New" w:cs="Courier New"/>
        </w:rPr>
        <w:t>The folder MISC contains additional example programs written by others.</w:t>
      </w:r>
    </w:p>
    <w:p w14:paraId="209AD7E9" w14:textId="77777777" w:rsidR="002D468B" w:rsidRDefault="002D468B" w:rsidP="002D468B">
      <w:pPr>
        <w:tabs>
          <w:tab w:val="clear" w:pos="360"/>
          <w:tab w:val="clear" w:pos="9360"/>
        </w:tabs>
        <w:rPr>
          <w:rFonts w:ascii="Courier New" w:hAnsi="Courier New" w:cs="Courier New"/>
        </w:rPr>
      </w:pPr>
    </w:p>
    <w:p w14:paraId="6F59C482" w14:textId="77777777" w:rsidR="002D468B" w:rsidRDefault="002D468B" w:rsidP="002D468B">
      <w:pPr>
        <w:tabs>
          <w:tab w:val="clear" w:pos="360"/>
          <w:tab w:val="clear" w:pos="9360"/>
        </w:tabs>
        <w:rPr>
          <w:rFonts w:ascii="Courier New" w:hAnsi="Courier New" w:cs="Courier New"/>
        </w:rPr>
      </w:pPr>
    </w:p>
    <w:p w14:paraId="488F2BC0" w14:textId="77777777" w:rsidR="002D468B" w:rsidRDefault="002D468B" w:rsidP="002D468B">
      <w:pPr>
        <w:tabs>
          <w:tab w:val="clear" w:pos="360"/>
          <w:tab w:val="clear" w:pos="9360"/>
        </w:tabs>
        <w:rPr>
          <w:rFonts w:ascii="Courier New" w:hAnsi="Courier New" w:cs="Courier New"/>
        </w:rPr>
      </w:pPr>
      <w:r>
        <w:rPr>
          <w:rFonts w:ascii="Courier New" w:hAnsi="Courier New" w:cs="Courier New"/>
        </w:rPr>
        <w:t>HEXTRA</w:t>
      </w:r>
    </w:p>
    <w:p w14:paraId="378E481C" w14:textId="77777777" w:rsidR="002D468B" w:rsidRDefault="002D468B" w:rsidP="002D468B">
      <w:pPr>
        <w:tabs>
          <w:tab w:val="clear" w:pos="360"/>
          <w:tab w:val="clear" w:pos="9360"/>
        </w:tabs>
        <w:rPr>
          <w:rFonts w:ascii="Courier New" w:hAnsi="Courier New" w:cs="Courier New"/>
        </w:rPr>
      </w:pPr>
    </w:p>
    <w:p w14:paraId="68711F1B" w14:textId="77777777" w:rsidR="002D468B" w:rsidRDefault="002D468B" w:rsidP="002D468B">
      <w:pPr>
        <w:tabs>
          <w:tab w:val="clear" w:pos="360"/>
          <w:tab w:val="clear" w:pos="9360"/>
        </w:tabs>
        <w:rPr>
          <w:rFonts w:ascii="Courier New" w:hAnsi="Courier New" w:cs="Courier New"/>
        </w:rPr>
      </w:pPr>
    </w:p>
    <w:p w14:paraId="56C32CD8" w14:textId="77777777" w:rsidR="002D468B" w:rsidRDefault="002D468B" w:rsidP="002D468B">
      <w:pPr>
        <w:tabs>
          <w:tab w:val="clear" w:pos="360"/>
          <w:tab w:val="clear" w:pos="9360"/>
        </w:tabs>
        <w:rPr>
          <w:rFonts w:ascii="Courier New" w:hAnsi="Courier New" w:cs="Courier New"/>
        </w:rPr>
      </w:pPr>
      <w:r>
        <w:rPr>
          <w:rFonts w:ascii="Courier New" w:hAnsi="Courier New" w:cs="Courier New"/>
        </w:rPr>
        <w:t>There are a large number of example programs in this folder.  Of particular interest is the use of a library of multi-length arithmetic routines to calculate primes and factors.  This library is contained in the file BIGLIBRARY.BIN. The file MPQS.DAT contains a specification of the additional routines.</w:t>
      </w:r>
    </w:p>
    <w:p w14:paraId="189C32BD" w14:textId="77777777" w:rsidR="002D468B" w:rsidRDefault="002D468B" w:rsidP="002D468B">
      <w:pPr>
        <w:tabs>
          <w:tab w:val="clear" w:pos="360"/>
          <w:tab w:val="clear" w:pos="9360"/>
        </w:tabs>
        <w:rPr>
          <w:rFonts w:ascii="Courier New" w:hAnsi="Courier New" w:cs="Courier New"/>
        </w:rPr>
      </w:pPr>
    </w:p>
    <w:p w14:paraId="3B532F16" w14:textId="77777777" w:rsidR="002D468B" w:rsidRDefault="002D468B" w:rsidP="002D468B">
      <w:pPr>
        <w:tabs>
          <w:tab w:val="clear" w:pos="360"/>
          <w:tab w:val="clear" w:pos="9360"/>
        </w:tabs>
        <w:rPr>
          <w:rFonts w:ascii="Courier New" w:hAnsi="Courier New" w:cs="Courier New"/>
        </w:rPr>
      </w:pPr>
    </w:p>
    <w:p w14:paraId="01424234" w14:textId="77777777" w:rsidR="002D468B" w:rsidRDefault="002D468B" w:rsidP="002D468B">
      <w:pPr>
        <w:tabs>
          <w:tab w:val="clear" w:pos="360"/>
          <w:tab w:val="clear" w:pos="9360"/>
        </w:tabs>
        <w:rPr>
          <w:rFonts w:ascii="Courier New" w:hAnsi="Courier New" w:cs="Courier New"/>
        </w:rPr>
      </w:pPr>
      <w:r>
        <w:rPr>
          <w:rFonts w:ascii="Courier New" w:hAnsi="Courier New" w:cs="Courier New"/>
        </w:rPr>
        <w:t>MISC</w:t>
      </w:r>
    </w:p>
    <w:p w14:paraId="65F264E2" w14:textId="77777777" w:rsidR="002D468B" w:rsidRDefault="002D468B" w:rsidP="002D468B">
      <w:pPr>
        <w:tabs>
          <w:tab w:val="clear" w:pos="360"/>
          <w:tab w:val="clear" w:pos="9360"/>
        </w:tabs>
        <w:rPr>
          <w:rFonts w:ascii="Courier New" w:hAnsi="Courier New" w:cs="Courier New"/>
        </w:rPr>
      </w:pPr>
    </w:p>
    <w:p w14:paraId="1F152173" w14:textId="77777777" w:rsidR="002D468B" w:rsidRDefault="002D468B" w:rsidP="002D468B">
      <w:pPr>
        <w:tabs>
          <w:tab w:val="clear" w:pos="360"/>
          <w:tab w:val="clear" w:pos="9360"/>
        </w:tabs>
        <w:rPr>
          <w:rFonts w:ascii="Courier New" w:hAnsi="Courier New" w:cs="Courier New"/>
        </w:rPr>
      </w:pPr>
      <w:r>
        <w:rPr>
          <w:rFonts w:ascii="Courier New" w:hAnsi="Courier New" w:cs="Courier New"/>
        </w:rPr>
        <w:t>BGIRAH.DAT. This runs an ALGOL program apparently distributed by Elliotts as an example numerical application, although no associated documentation has been found.  The program is in BGIRAH_P.900 "BGIRAH PROGRAM ISS1" and the data is in BGIRAH_D.900 "BGIRAH DATA ISS1".  The program title and output suggests the program is modelling heat transfer from a mould containing layers of glass.  It is run using the 16K Load and Go ALGOL system.</w:t>
      </w:r>
    </w:p>
    <w:p w14:paraId="2130F2C6" w14:textId="77777777" w:rsidR="002D468B" w:rsidRDefault="002D468B" w:rsidP="002D468B">
      <w:pPr>
        <w:tabs>
          <w:tab w:val="clear" w:pos="360"/>
          <w:tab w:val="clear" w:pos="9360"/>
        </w:tabs>
        <w:rPr>
          <w:rFonts w:ascii="Courier New" w:hAnsi="Courier New" w:cs="Courier New"/>
          <w:lang w:val="en-US"/>
        </w:rPr>
      </w:pPr>
    </w:p>
    <w:p w14:paraId="6DDE6760" w14:textId="77777777" w:rsidR="002D468B" w:rsidRDefault="002D468B" w:rsidP="002D468B">
      <w:pPr>
        <w:tabs>
          <w:tab w:val="clear" w:pos="360"/>
          <w:tab w:val="clear" w:pos="9360"/>
        </w:tabs>
        <w:rPr>
          <w:rFonts w:ascii="Courier New" w:hAnsi="Courier New" w:cs="Courier New"/>
        </w:rPr>
      </w:pPr>
      <w:r>
        <w:rPr>
          <w:rFonts w:ascii="Courier New" w:hAnsi="Courier New" w:cs="Courier New"/>
          <w:lang w:val="en-US"/>
        </w:rPr>
        <w:t xml:space="preserve">PARACH.DAT. </w:t>
      </w:r>
      <w:r>
        <w:rPr>
          <w:rFonts w:ascii="Courier New" w:hAnsi="Courier New" w:cs="Courier New"/>
        </w:rPr>
        <w:t>This runs an ALGOL program apparently distributed by Elliotts as an example numerical application, although no associated documentation has been found.  The program is in PARACH_P.900 "PARACH PROGRAM 21767" and the data is in PARACH_D.900 "PARACH DATA 21767".  The program title and output suggests the program is modelling the opening of a parachute. It is run using the 16K Load and Go ALGOL system.</w:t>
      </w:r>
    </w:p>
    <w:p w14:paraId="502B6BF2" w14:textId="77777777" w:rsidR="002D468B" w:rsidRDefault="002D468B" w:rsidP="002D468B">
      <w:pPr>
        <w:tabs>
          <w:tab w:val="clear" w:pos="360"/>
          <w:tab w:val="clear" w:pos="9360"/>
        </w:tabs>
        <w:rPr>
          <w:rFonts w:ascii="Courier New" w:hAnsi="Courier New" w:cs="Courier New"/>
        </w:rPr>
      </w:pPr>
      <w:bookmarkStart w:id="0" w:name="_GoBack"/>
      <w:bookmarkEnd w:id="0"/>
    </w:p>
    <w:p w14:paraId="2CD8FB7B" w14:textId="77777777" w:rsidR="002D468B" w:rsidRPr="0064251E" w:rsidRDefault="002D468B" w:rsidP="002D468B">
      <w:pPr>
        <w:tabs>
          <w:tab w:val="clear" w:pos="360"/>
          <w:tab w:val="clear" w:pos="9360"/>
        </w:tabs>
        <w:rPr>
          <w:rFonts w:ascii="Courier New" w:hAnsi="Courier New" w:cs="Courier New"/>
        </w:rPr>
      </w:pPr>
      <w:r>
        <w:rPr>
          <w:rFonts w:ascii="Courier New" w:hAnsi="Courier New" w:cs="Courier New"/>
        </w:rPr>
        <w:t>RINTRN.DAT.  This runs a demonstration program apparently distributed by Elliotts to show how to achieve something similar to the FORTRAN IV EXTERNAL statement when using 903 FORTRAN II.  Confusingly the original tape is labelled "905 RINTRN FORTRAN", and 905 FORTRAN is FORTRAN IV: the program code is however clearly FORTRAN II.  The program is run using the 16K Load and Go FORTRAN system.</w:t>
      </w:r>
    </w:p>
    <w:p w14:paraId="1B346BFC" w14:textId="77777777" w:rsidR="002D468B" w:rsidRDefault="002D468B" w:rsidP="002D468B">
      <w:pPr>
        <w:tabs>
          <w:tab w:val="clear" w:pos="360"/>
          <w:tab w:val="clear" w:pos="9360"/>
        </w:tabs>
        <w:rPr>
          <w:rFonts w:ascii="Courier New" w:hAnsi="Courier New" w:cs="Courier New"/>
          <w:lang w:val="en-US"/>
        </w:rPr>
      </w:pPr>
    </w:p>
    <w:p w14:paraId="451F7545" w14:textId="77777777" w:rsidR="002D468B" w:rsidRDefault="002D468B" w:rsidP="002D468B">
      <w:pPr>
        <w:tabs>
          <w:tab w:val="clear" w:pos="360"/>
          <w:tab w:val="clear" w:pos="9360"/>
        </w:tabs>
        <w:rPr>
          <w:rFonts w:ascii="Courier New" w:hAnsi="Courier New" w:cs="Courier New"/>
        </w:rPr>
      </w:pPr>
    </w:p>
    <w:p w14:paraId="62E29FEC" w14:textId="77777777" w:rsidR="002D468B" w:rsidRDefault="002D468B" w:rsidP="002D468B">
      <w:pPr>
        <w:tabs>
          <w:tab w:val="clear" w:pos="360"/>
          <w:tab w:val="clear" w:pos="9360"/>
        </w:tabs>
        <w:rPr>
          <w:rFonts w:ascii="Courier New" w:hAnsi="Courier New" w:cs="Courier New"/>
        </w:rPr>
      </w:pPr>
      <w:r>
        <w:rPr>
          <w:rFonts w:ascii="Courier New" w:hAnsi="Courier New" w:cs="Courier New"/>
        </w:rPr>
        <w:lastRenderedPageBreak/>
        <w:t xml:space="preserve">WHET.DAT.  The Whetstone benchmark due to Brian </w:t>
      </w:r>
      <w:proofErr w:type="spellStart"/>
      <w:r>
        <w:rPr>
          <w:rFonts w:ascii="Courier New" w:hAnsi="Courier New" w:cs="Courier New"/>
        </w:rPr>
        <w:t>Wichmann</w:t>
      </w:r>
      <w:proofErr w:type="spellEnd"/>
      <w:r>
        <w:rPr>
          <w:rFonts w:ascii="Courier New" w:hAnsi="Courier New" w:cs="Courier New"/>
        </w:rPr>
        <w:t xml:space="preserve"> was a popular early benchmark for comparing the performance of computers in the 1960s.  The basic principle of the Whetstone benchmark was to execute a mix of machine functions corresponding to the codes interpreted by the Whetstone ALGOL system that matched aggregated statistics across a wide range of typical scientific computations at that time.  It fell out of favour later on as improvements in code generation technologies meant some of the paths through the benchmark were effectively optimized out of the executable.  The example shows the original ALGOL version of the benchmark, modified by Don Hunter to use Elliott I/O, and a version for Elliott FORTRAN translated from ALGOL by the author and compared to the FORTRAN IV version that can be found online.</w:t>
      </w:r>
    </w:p>
    <w:p w14:paraId="2B1E01FE" w14:textId="77777777" w:rsidR="002D468B" w:rsidRDefault="002D468B" w:rsidP="002D468B">
      <w:pPr>
        <w:tabs>
          <w:tab w:val="clear" w:pos="360"/>
          <w:tab w:val="clear" w:pos="9360"/>
        </w:tabs>
        <w:rPr>
          <w:rFonts w:ascii="Courier New" w:hAnsi="Courier New" w:cs="Courier New"/>
        </w:rPr>
      </w:pPr>
    </w:p>
    <w:p w14:paraId="393F3E46" w14:textId="77777777" w:rsidR="002D468B" w:rsidRDefault="002D468B" w:rsidP="002D468B">
      <w:pPr>
        <w:tabs>
          <w:tab w:val="clear" w:pos="360"/>
          <w:tab w:val="clear" w:pos="9360"/>
        </w:tabs>
        <w:rPr>
          <w:rFonts w:ascii="Courier New" w:hAnsi="Courier New" w:cs="Courier New"/>
        </w:rPr>
      </w:pPr>
      <w:r>
        <w:rPr>
          <w:rFonts w:ascii="Courier New" w:hAnsi="Courier New" w:cs="Courier New"/>
        </w:rPr>
        <w:t xml:space="preserve">Elliott FORTRAN is about 20% faster than Elliott ALGOL.  Most of this is explained by the fact that Elliott FORTRAN is essentially an </w:t>
      </w:r>
      <w:proofErr w:type="spellStart"/>
      <w:r>
        <w:rPr>
          <w:rFonts w:ascii="Courier New" w:hAnsi="Courier New" w:cs="Courier New"/>
        </w:rPr>
        <w:t>autocode</w:t>
      </w:r>
      <w:proofErr w:type="spellEnd"/>
      <w:r>
        <w:rPr>
          <w:rFonts w:ascii="Courier New" w:hAnsi="Courier New" w:cs="Courier New"/>
        </w:rPr>
        <w:t xml:space="preserve"> that produces machine code for direct execution, whereas ALGOL is interpreted.  However the advantage to FORTRAN is only the case for control functions and integer arithmetic, since it relies on the QF interpreter for floating point operations.  Given the additional protection in ALGOL given by overflow checks and array bounds checks, 20% is actually a remarkably small penalty to pay.</w:t>
      </w:r>
    </w:p>
    <w:p w14:paraId="4A44C478" w14:textId="77777777" w:rsidR="002D468B" w:rsidRDefault="002D468B" w:rsidP="002D468B">
      <w:pPr>
        <w:tabs>
          <w:tab w:val="clear" w:pos="360"/>
          <w:tab w:val="clear" w:pos="9360"/>
        </w:tabs>
        <w:rPr>
          <w:rFonts w:ascii="Courier New" w:hAnsi="Courier New" w:cs="Courier New"/>
        </w:rPr>
      </w:pPr>
    </w:p>
    <w:p w14:paraId="4B31FC8B" w14:textId="77777777" w:rsidR="002D468B" w:rsidRDefault="002D468B" w:rsidP="002D468B">
      <w:pPr>
        <w:tabs>
          <w:tab w:val="clear" w:pos="360"/>
          <w:tab w:val="clear" w:pos="9360"/>
        </w:tabs>
        <w:rPr>
          <w:rFonts w:ascii="Courier New" w:hAnsi="Courier New" w:cs="Courier New"/>
        </w:rPr>
      </w:pPr>
      <w:r>
        <w:rPr>
          <w:rFonts w:ascii="Courier New" w:hAnsi="Courier New" w:cs="Courier New"/>
        </w:rPr>
        <w:t>Don Hunter converted the Elliott ALGOL version of the Whetstone benchmark from the original KDF9 ALGOL version.</w:t>
      </w:r>
    </w:p>
    <w:p w14:paraId="0B00B183" w14:textId="77777777" w:rsidR="002D468B" w:rsidRDefault="002D468B" w:rsidP="002D468B">
      <w:pPr>
        <w:tabs>
          <w:tab w:val="clear" w:pos="360"/>
          <w:tab w:val="clear" w:pos="9360"/>
        </w:tabs>
        <w:rPr>
          <w:rFonts w:ascii="Courier New" w:hAnsi="Courier New" w:cs="Courier New"/>
        </w:rPr>
      </w:pPr>
    </w:p>
    <w:p w14:paraId="57B24F3D" w14:textId="77777777" w:rsidR="002D468B" w:rsidRDefault="002D468B" w:rsidP="002D468B">
      <w:pPr>
        <w:tabs>
          <w:tab w:val="clear" w:pos="360"/>
          <w:tab w:val="clear" w:pos="9360"/>
        </w:tabs>
        <w:rPr>
          <w:rFonts w:ascii="Courier New" w:hAnsi="Courier New" w:cs="Courier New"/>
        </w:rPr>
      </w:pPr>
      <w:r>
        <w:rPr>
          <w:rFonts w:ascii="Courier New" w:hAnsi="Courier New" w:cs="Courier New"/>
        </w:rPr>
        <w:t>XFIND.DAT.  This runs a SIR program apparently distributed by Elliotts as an example application, although no associated documentation has been found.  It searches for an amount of money in British pounds, shillings and pence, such that the value in farthings equals:</w:t>
      </w:r>
    </w:p>
    <w:p w14:paraId="6E96C2D4" w14:textId="77777777" w:rsidR="002D468B" w:rsidRDefault="002D468B" w:rsidP="002D468B">
      <w:pPr>
        <w:tabs>
          <w:tab w:val="clear" w:pos="360"/>
          <w:tab w:val="clear" w:pos="9360"/>
        </w:tabs>
        <w:rPr>
          <w:rFonts w:ascii="Courier New" w:hAnsi="Courier New" w:cs="Courier New"/>
        </w:rPr>
      </w:pPr>
      <w:r>
        <w:rPr>
          <w:rFonts w:ascii="Courier New" w:hAnsi="Courier New" w:cs="Courier New"/>
        </w:rPr>
        <w:tab/>
        <w:t>If pence &gt;= 10 and shillings &gt;= 10</w:t>
      </w:r>
    </w:p>
    <w:p w14:paraId="28BD3FE5" w14:textId="77777777" w:rsidR="002D468B" w:rsidRDefault="002D468B" w:rsidP="002D468B">
      <w:pPr>
        <w:tabs>
          <w:tab w:val="clear" w:pos="360"/>
          <w:tab w:val="clear" w:pos="9360"/>
        </w:tabs>
        <w:rPr>
          <w:rFonts w:ascii="Courier New" w:hAnsi="Courier New" w:cs="Courier New"/>
        </w:rPr>
      </w:pPr>
      <w:r>
        <w:rPr>
          <w:rFonts w:ascii="Courier New" w:hAnsi="Courier New" w:cs="Courier New"/>
        </w:rPr>
        <w:tab/>
      </w:r>
      <w:r>
        <w:rPr>
          <w:rFonts w:ascii="Courier New" w:hAnsi="Courier New" w:cs="Courier New"/>
        </w:rPr>
        <w:tab/>
        <w:t>Pounds * 1000 + shillings * 100 + pence</w:t>
      </w:r>
    </w:p>
    <w:p w14:paraId="7F48F7D9" w14:textId="77777777" w:rsidR="002D468B" w:rsidRDefault="002D468B" w:rsidP="002D468B">
      <w:pPr>
        <w:tabs>
          <w:tab w:val="clear" w:pos="360"/>
          <w:tab w:val="clear" w:pos="9360"/>
        </w:tabs>
        <w:rPr>
          <w:rFonts w:ascii="Courier New" w:hAnsi="Courier New" w:cs="Courier New"/>
        </w:rPr>
      </w:pPr>
      <w:r>
        <w:rPr>
          <w:rFonts w:ascii="Courier New" w:hAnsi="Courier New" w:cs="Courier New"/>
        </w:rPr>
        <w:tab/>
        <w:t>If pence &gt;= 10 and shillings &lt; 10</w:t>
      </w:r>
    </w:p>
    <w:p w14:paraId="2D5940DC" w14:textId="77777777" w:rsidR="002D468B" w:rsidRDefault="002D468B" w:rsidP="002D468B">
      <w:pPr>
        <w:tabs>
          <w:tab w:val="clear" w:pos="360"/>
          <w:tab w:val="clear" w:pos="9360"/>
        </w:tabs>
        <w:rPr>
          <w:rFonts w:ascii="Courier New" w:hAnsi="Courier New" w:cs="Courier New"/>
        </w:rPr>
      </w:pPr>
      <w:r>
        <w:rPr>
          <w:rFonts w:ascii="Courier New" w:hAnsi="Courier New" w:cs="Courier New"/>
        </w:rPr>
        <w:tab/>
      </w:r>
      <w:r>
        <w:rPr>
          <w:rFonts w:ascii="Courier New" w:hAnsi="Courier New" w:cs="Courier New"/>
        </w:rPr>
        <w:tab/>
        <w:t>Pounds * 1000 + shillings + 100 + pence</w:t>
      </w:r>
    </w:p>
    <w:p w14:paraId="541A09AB" w14:textId="77777777" w:rsidR="002D468B" w:rsidRDefault="002D468B" w:rsidP="002D468B">
      <w:pPr>
        <w:tabs>
          <w:tab w:val="clear" w:pos="360"/>
          <w:tab w:val="clear" w:pos="9360"/>
        </w:tabs>
        <w:rPr>
          <w:rFonts w:ascii="Courier New" w:hAnsi="Courier New" w:cs="Courier New"/>
        </w:rPr>
      </w:pPr>
      <w:r>
        <w:rPr>
          <w:rFonts w:ascii="Courier New" w:hAnsi="Courier New" w:cs="Courier New"/>
        </w:rPr>
        <w:tab/>
        <w:t>If pence &lt; 10 and shillings &gt;= 10</w:t>
      </w:r>
    </w:p>
    <w:p w14:paraId="05F1C57C" w14:textId="77777777" w:rsidR="002D468B" w:rsidRDefault="002D468B" w:rsidP="002D468B">
      <w:pPr>
        <w:tabs>
          <w:tab w:val="clear" w:pos="360"/>
          <w:tab w:val="clear" w:pos="9360"/>
        </w:tabs>
        <w:rPr>
          <w:rFonts w:ascii="Courier New" w:hAnsi="Courier New" w:cs="Courier New"/>
        </w:rPr>
      </w:pPr>
      <w:r>
        <w:rPr>
          <w:rFonts w:ascii="Courier New" w:hAnsi="Courier New" w:cs="Courier New"/>
        </w:rPr>
        <w:tab/>
      </w:r>
      <w:r>
        <w:rPr>
          <w:rFonts w:ascii="Courier New" w:hAnsi="Courier New" w:cs="Courier New"/>
        </w:rPr>
        <w:tab/>
        <w:t>Pounds * 1000 + shillings * 10 + pence</w:t>
      </w:r>
    </w:p>
    <w:p w14:paraId="2731C9CA" w14:textId="77777777" w:rsidR="002D468B" w:rsidRDefault="002D468B" w:rsidP="002D468B">
      <w:pPr>
        <w:tabs>
          <w:tab w:val="clear" w:pos="360"/>
          <w:tab w:val="clear" w:pos="9360"/>
        </w:tabs>
        <w:rPr>
          <w:rFonts w:ascii="Courier New" w:hAnsi="Courier New" w:cs="Courier New"/>
        </w:rPr>
      </w:pPr>
      <w:r>
        <w:rPr>
          <w:rFonts w:ascii="Courier New" w:hAnsi="Courier New" w:cs="Courier New"/>
        </w:rPr>
        <w:tab/>
        <w:t>If pence &lt; 10 and shillings &lt; 10</w:t>
      </w:r>
    </w:p>
    <w:p w14:paraId="3C171683" w14:textId="77777777" w:rsidR="002D468B" w:rsidRDefault="002D468B" w:rsidP="002D468B">
      <w:pPr>
        <w:tabs>
          <w:tab w:val="clear" w:pos="360"/>
          <w:tab w:val="clear" w:pos="9360"/>
        </w:tabs>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Pounds * 100 + shillings * 10.</w:t>
      </w:r>
      <w:proofErr w:type="gramEnd"/>
    </w:p>
    <w:p w14:paraId="5CC7680B" w14:textId="77777777" w:rsidR="002D468B" w:rsidRDefault="002D468B" w:rsidP="002D468B">
      <w:pPr>
        <w:tabs>
          <w:tab w:val="clear" w:pos="360"/>
          <w:tab w:val="clear" w:pos="9360"/>
        </w:tabs>
        <w:rPr>
          <w:rFonts w:ascii="Courier New" w:hAnsi="Courier New" w:cs="Courier New"/>
        </w:rPr>
      </w:pPr>
    </w:p>
    <w:p w14:paraId="6FC657D4" w14:textId="53915F45" w:rsidR="007559A6" w:rsidRPr="00B971B4" w:rsidRDefault="002D468B" w:rsidP="002D468B">
      <w:pPr>
        <w:tabs>
          <w:tab w:val="clear" w:pos="360"/>
          <w:tab w:val="clear" w:pos="9360"/>
        </w:tabs>
      </w:pPr>
      <w:r>
        <w:rPr>
          <w:rFonts w:ascii="Courier New" w:hAnsi="Courier New" w:cs="Courier New"/>
        </w:rPr>
        <w:t>If such a value is found (i.e., £12/12/8) a legible message is output.</w:t>
      </w:r>
    </w:p>
    <w:sectPr w:rsidR="007559A6" w:rsidRPr="00B971B4" w:rsidSect="00AC210D">
      <w:headerReference w:type="even" r:id="rId10"/>
      <w:headerReference w:type="default" r:id="rId11"/>
      <w:footerReference w:type="even" r:id="rId12"/>
      <w:footerReference w:type="default" r:id="rId13"/>
      <w:type w:val="evenPage"/>
      <w:pgSz w:w="11901" w:h="16817" w:code="1"/>
      <w:pgMar w:top="1134" w:right="1134" w:bottom="1701" w:left="1701" w:header="1134" w:footer="567"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D7140A" w14:textId="77777777" w:rsidR="00BC2AD0" w:rsidRDefault="00BC2AD0">
      <w:r>
        <w:separator/>
      </w:r>
    </w:p>
  </w:endnote>
  <w:endnote w:type="continuationSeparator" w:id="0">
    <w:p w14:paraId="51F78A98" w14:textId="77777777" w:rsidR="00BC2AD0" w:rsidRDefault="00BC2A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Arial Unicode MS">
    <w:panose1 w:val="020B0604020202020204"/>
    <w:charset w:val="00"/>
    <w:family w:val="auto"/>
    <w:pitch w:val="variable"/>
    <w:sig w:usb0="F7FFAFFF" w:usb1="E9DFFFFF" w:usb2="0000003F" w:usb3="00000000" w:csb0="003F01F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6A5F2F" w14:textId="77777777" w:rsidR="00BC2AD0" w:rsidRDefault="00BC2AD0" w:rsidP="00450C9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158</w:t>
    </w:r>
    <w:r>
      <w:rPr>
        <w:rStyle w:val="PageNumber"/>
      </w:rPr>
      <w:fldChar w:fldCharType="end"/>
    </w:r>
  </w:p>
  <w:p w14:paraId="1DA9C296" w14:textId="77777777" w:rsidR="00BC2AD0" w:rsidRDefault="00BC2AD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D24DEA" w14:textId="77777777" w:rsidR="00BC2AD0" w:rsidRPr="00EB3992" w:rsidRDefault="00BC2AD0" w:rsidP="00450C9A">
    <w:pPr>
      <w:pStyle w:val="Footer"/>
      <w:framePr w:wrap="around" w:vAnchor="text" w:hAnchor="margin" w:xAlign="center" w:y="1"/>
      <w:rPr>
        <w:rStyle w:val="PageNumber"/>
        <w:rFonts w:ascii="Courier New" w:hAnsi="Courier New" w:cs="Courier New"/>
      </w:rPr>
    </w:pPr>
    <w:r w:rsidRPr="00EB3992">
      <w:rPr>
        <w:rStyle w:val="PageNumber"/>
        <w:rFonts w:ascii="Courier New" w:hAnsi="Courier New" w:cs="Courier New"/>
      </w:rPr>
      <w:fldChar w:fldCharType="begin"/>
    </w:r>
    <w:r w:rsidRPr="00EB3992">
      <w:rPr>
        <w:rStyle w:val="PageNumber"/>
        <w:rFonts w:ascii="Courier New" w:hAnsi="Courier New" w:cs="Courier New"/>
      </w:rPr>
      <w:instrText xml:space="preserve">PAGE  </w:instrText>
    </w:r>
    <w:r w:rsidRPr="00EB3992">
      <w:rPr>
        <w:rStyle w:val="PageNumber"/>
        <w:rFonts w:ascii="Courier New" w:hAnsi="Courier New" w:cs="Courier New"/>
      </w:rPr>
      <w:fldChar w:fldCharType="separate"/>
    </w:r>
    <w:r w:rsidR="00CA0429">
      <w:rPr>
        <w:rStyle w:val="PageNumber"/>
        <w:rFonts w:ascii="Courier New" w:hAnsi="Courier New" w:cs="Courier New"/>
        <w:noProof/>
      </w:rPr>
      <w:t>3</w:t>
    </w:r>
    <w:r w:rsidRPr="00EB3992">
      <w:rPr>
        <w:rStyle w:val="PageNumber"/>
        <w:rFonts w:ascii="Courier New" w:hAnsi="Courier New" w:cs="Courier New"/>
      </w:rPr>
      <w:fldChar w:fldCharType="end"/>
    </w:r>
  </w:p>
  <w:p w14:paraId="4F621D06" w14:textId="77777777" w:rsidR="00BC2AD0" w:rsidRPr="00033A43" w:rsidRDefault="00BC2AD0" w:rsidP="00450C9A">
    <w:pPr>
      <w:pStyle w:val="Footer"/>
      <w:rPr>
        <w:rFonts w:ascii="Courier" w:hAnsi="Courier"/>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244C5D" w14:textId="77777777" w:rsidR="00BC2AD0" w:rsidRDefault="00BC2AD0">
      <w:r>
        <w:separator/>
      </w:r>
    </w:p>
  </w:footnote>
  <w:footnote w:type="continuationSeparator" w:id="0">
    <w:p w14:paraId="2757938F" w14:textId="77777777" w:rsidR="00BC2AD0" w:rsidRDefault="00BC2AD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43747B" w14:textId="4F7A1FDB" w:rsidR="00BC2AD0" w:rsidRDefault="00BC2AD0" w:rsidP="000355E3">
    <w:pPr>
      <w:pStyle w:val="Header"/>
      <w:rPr>
        <w:rFonts w:ascii="Courier" w:hAnsi="Courier"/>
      </w:rPr>
    </w:pPr>
    <w:r>
      <w:rPr>
        <w:rFonts w:ascii="Courier" w:hAnsi="Courier"/>
      </w:rPr>
      <w:tab/>
    </w:r>
    <w:r w:rsidRPr="000355E3">
      <w:rPr>
        <w:rFonts w:ascii="Courier" w:hAnsi="Courier"/>
      </w:rPr>
      <w:t>ELLIOTT 900 SERIES SIMULATOR</w:t>
    </w:r>
  </w:p>
  <w:p w14:paraId="732E6E65" w14:textId="77777777" w:rsidR="00BC2AD0" w:rsidRPr="000355E3" w:rsidRDefault="00BC2AD0" w:rsidP="000355E3">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9DB1A2" w14:textId="1BA7C69C" w:rsidR="00BC2AD0" w:rsidRDefault="00BC2AD0" w:rsidP="00427379">
    <w:pPr>
      <w:pStyle w:val="Header"/>
      <w:jc w:val="center"/>
      <w:rPr>
        <w:rFonts w:ascii="Courier New" w:hAnsi="Courier New" w:cs="Courier New"/>
        <w:szCs w:val="24"/>
      </w:rPr>
    </w:pPr>
    <w:r w:rsidRPr="00427379">
      <w:rPr>
        <w:rFonts w:ascii="Courier New" w:hAnsi="Courier New" w:cs="Courier New"/>
        <w:szCs w:val="24"/>
      </w:rPr>
      <w:t>ELLIOTT 900 SERIES SIMULATOR</w:t>
    </w:r>
  </w:p>
  <w:p w14:paraId="1BC9BCDC" w14:textId="77777777" w:rsidR="00BC2AD0" w:rsidRPr="00427379" w:rsidRDefault="00BC2AD0" w:rsidP="00427379">
    <w:pPr>
      <w:pStyle w:val="Header"/>
      <w:jc w:val="center"/>
      <w:rPr>
        <w:rFonts w:ascii="Courier New" w:hAnsi="Courier New" w:cs="Courier New"/>
        <w:szCs w:val="24"/>
      </w:rPr>
    </w:pPr>
  </w:p>
  <w:p w14:paraId="5DC2453D" w14:textId="77777777" w:rsidR="00BC2AD0" w:rsidRDefault="00BC2AD0" w:rsidP="00427379">
    <w:pPr>
      <w:pStyle w:val="Header"/>
      <w:jc w:val="cen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BA64295C"/>
    <w:lvl w:ilvl="0">
      <w:start w:val="1"/>
      <w:numFmt w:val="bullet"/>
      <w:pStyle w:val="ListBullet2"/>
      <w:lvlText w:val=""/>
      <w:lvlJc w:val="left"/>
      <w:pPr>
        <w:tabs>
          <w:tab w:val="num" w:pos="643"/>
        </w:tabs>
        <w:ind w:left="643" w:hanging="360"/>
      </w:pPr>
      <w:rPr>
        <w:rFonts w:ascii="Symbol" w:hAnsi="Symbol" w:hint="default"/>
      </w:rPr>
    </w:lvl>
  </w:abstractNum>
  <w:abstractNum w:abstractNumId="1">
    <w:nsid w:val="FFFFFF89"/>
    <w:multiLevelType w:val="singleLevel"/>
    <w:tmpl w:val="AF6AFA14"/>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14B3A29"/>
    <w:multiLevelType w:val="hybridMultilevel"/>
    <w:tmpl w:val="FC5E2F32"/>
    <w:lvl w:ilvl="0" w:tplc="13D29D72">
      <w:start w:val="1"/>
      <w:numFmt w:val="lowerRoman"/>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67A17C0"/>
    <w:multiLevelType w:val="hybridMultilevel"/>
    <w:tmpl w:val="BE28AB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6D53B98"/>
    <w:multiLevelType w:val="hybridMultilevel"/>
    <w:tmpl w:val="784804F4"/>
    <w:lvl w:ilvl="0" w:tplc="41524BE2">
      <w:numFmt w:val="decimal"/>
      <w:lvlText w:val="%1"/>
      <w:lvlJc w:val="left"/>
      <w:pPr>
        <w:ind w:left="2160" w:hanging="720"/>
      </w:pPr>
      <w:rPr>
        <w:rFonts w:hint="default"/>
      </w:r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
    <w:nsid w:val="076E2688"/>
    <w:multiLevelType w:val="hybridMultilevel"/>
    <w:tmpl w:val="B498B3D0"/>
    <w:lvl w:ilvl="0" w:tplc="13D29D72">
      <w:start w:val="1"/>
      <w:numFmt w:val="lowerRoman"/>
      <w:lvlText w:val="(%1)"/>
      <w:lvlJc w:val="left"/>
      <w:pPr>
        <w:ind w:left="1800" w:hanging="108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nsid w:val="08E72E5E"/>
    <w:multiLevelType w:val="hybridMultilevel"/>
    <w:tmpl w:val="092C56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94145CE"/>
    <w:multiLevelType w:val="hybridMultilevel"/>
    <w:tmpl w:val="49F24118"/>
    <w:lvl w:ilvl="0" w:tplc="7A9068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A9B1978"/>
    <w:multiLevelType w:val="hybridMultilevel"/>
    <w:tmpl w:val="199E1B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BE73D96"/>
    <w:multiLevelType w:val="hybridMultilevel"/>
    <w:tmpl w:val="20D275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C9F5571"/>
    <w:multiLevelType w:val="hybridMultilevel"/>
    <w:tmpl w:val="1DCC8EB2"/>
    <w:lvl w:ilvl="0" w:tplc="C5F85DB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0E41191F"/>
    <w:multiLevelType w:val="hybridMultilevel"/>
    <w:tmpl w:val="2A205F8A"/>
    <w:lvl w:ilvl="0" w:tplc="90F218C8">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0EBC0284"/>
    <w:multiLevelType w:val="hybridMultilevel"/>
    <w:tmpl w:val="2EC81E72"/>
    <w:lvl w:ilvl="0" w:tplc="0409000F">
      <w:start w:val="1"/>
      <w:numFmt w:val="decimal"/>
      <w:lvlText w:val="%1."/>
      <w:lvlJc w:val="left"/>
      <w:pPr>
        <w:ind w:left="720" w:hanging="360"/>
      </w:pPr>
    </w:lvl>
    <w:lvl w:ilvl="1" w:tplc="04090011">
      <w:start w:val="1"/>
      <w:numFmt w:val="decimal"/>
      <w:lvlText w:val="%2)"/>
      <w:lvlJc w:val="left"/>
      <w:pPr>
        <w:ind w:left="1440" w:hanging="360"/>
      </w:pPr>
    </w:lvl>
    <w:lvl w:ilvl="2" w:tplc="0409001B">
      <w:start w:val="1"/>
      <w:numFmt w:val="lowerRoman"/>
      <w:lvlText w:val="%3."/>
      <w:lvlJc w:val="right"/>
      <w:pPr>
        <w:ind w:left="2160" w:hanging="180"/>
      </w:pPr>
    </w:lvl>
    <w:lvl w:ilvl="3" w:tplc="83605E38">
      <w:numFmt w:val="bullet"/>
      <w:lvlText w:val=""/>
      <w:lvlJc w:val="left"/>
      <w:pPr>
        <w:ind w:left="2880" w:hanging="360"/>
      </w:pPr>
      <w:rPr>
        <w:rFonts w:ascii="Symbol" w:eastAsiaTheme="minorHAnsi" w:hAnsi="Symbol" w:cs="Courier New" w:hint="default"/>
      </w:rPr>
    </w:lvl>
    <w:lvl w:ilvl="4" w:tplc="79DC5B7C">
      <w:start w:val="900"/>
      <w:numFmt w:val="bullet"/>
      <w:lvlText w:val="-"/>
      <w:lvlJc w:val="left"/>
      <w:pPr>
        <w:ind w:left="3600" w:hanging="360"/>
      </w:pPr>
      <w:rPr>
        <w:rFonts w:ascii="Courier New" w:eastAsiaTheme="minorHAnsi" w:hAnsi="Courier New" w:cs="Courier New"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F3D3F60"/>
    <w:multiLevelType w:val="hybridMultilevel"/>
    <w:tmpl w:val="2DD49D58"/>
    <w:lvl w:ilvl="0" w:tplc="E9F885A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3EE41F6"/>
    <w:multiLevelType w:val="hybridMultilevel"/>
    <w:tmpl w:val="957A0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5A63498"/>
    <w:multiLevelType w:val="hybridMultilevel"/>
    <w:tmpl w:val="B00C5848"/>
    <w:lvl w:ilvl="0" w:tplc="E22E855C">
      <w:start w:val="1"/>
      <w:numFmt w:val="decimal"/>
      <w:lvlText w:val="%1."/>
      <w:lvlJc w:val="left"/>
      <w:pPr>
        <w:ind w:left="585" w:hanging="435"/>
      </w:pPr>
      <w:rPr>
        <w:rFonts w:hint="default"/>
      </w:rPr>
    </w:lvl>
    <w:lvl w:ilvl="1" w:tplc="08090019" w:tentative="1">
      <w:start w:val="1"/>
      <w:numFmt w:val="lowerLetter"/>
      <w:lvlText w:val="%2."/>
      <w:lvlJc w:val="left"/>
      <w:pPr>
        <w:ind w:left="1230" w:hanging="360"/>
      </w:pPr>
    </w:lvl>
    <w:lvl w:ilvl="2" w:tplc="0809001B" w:tentative="1">
      <w:start w:val="1"/>
      <w:numFmt w:val="lowerRoman"/>
      <w:lvlText w:val="%3."/>
      <w:lvlJc w:val="right"/>
      <w:pPr>
        <w:ind w:left="1950" w:hanging="180"/>
      </w:pPr>
    </w:lvl>
    <w:lvl w:ilvl="3" w:tplc="0809000F" w:tentative="1">
      <w:start w:val="1"/>
      <w:numFmt w:val="decimal"/>
      <w:lvlText w:val="%4."/>
      <w:lvlJc w:val="left"/>
      <w:pPr>
        <w:ind w:left="2670" w:hanging="360"/>
      </w:pPr>
    </w:lvl>
    <w:lvl w:ilvl="4" w:tplc="08090019" w:tentative="1">
      <w:start w:val="1"/>
      <w:numFmt w:val="lowerLetter"/>
      <w:lvlText w:val="%5."/>
      <w:lvlJc w:val="left"/>
      <w:pPr>
        <w:ind w:left="3390" w:hanging="360"/>
      </w:pPr>
    </w:lvl>
    <w:lvl w:ilvl="5" w:tplc="0809001B" w:tentative="1">
      <w:start w:val="1"/>
      <w:numFmt w:val="lowerRoman"/>
      <w:lvlText w:val="%6."/>
      <w:lvlJc w:val="right"/>
      <w:pPr>
        <w:ind w:left="4110" w:hanging="180"/>
      </w:pPr>
    </w:lvl>
    <w:lvl w:ilvl="6" w:tplc="0809000F" w:tentative="1">
      <w:start w:val="1"/>
      <w:numFmt w:val="decimal"/>
      <w:lvlText w:val="%7."/>
      <w:lvlJc w:val="left"/>
      <w:pPr>
        <w:ind w:left="4830" w:hanging="360"/>
      </w:pPr>
    </w:lvl>
    <w:lvl w:ilvl="7" w:tplc="08090019" w:tentative="1">
      <w:start w:val="1"/>
      <w:numFmt w:val="lowerLetter"/>
      <w:lvlText w:val="%8."/>
      <w:lvlJc w:val="left"/>
      <w:pPr>
        <w:ind w:left="5550" w:hanging="360"/>
      </w:pPr>
    </w:lvl>
    <w:lvl w:ilvl="8" w:tplc="0809001B" w:tentative="1">
      <w:start w:val="1"/>
      <w:numFmt w:val="lowerRoman"/>
      <w:lvlText w:val="%9."/>
      <w:lvlJc w:val="right"/>
      <w:pPr>
        <w:ind w:left="6270" w:hanging="180"/>
      </w:pPr>
    </w:lvl>
  </w:abstractNum>
  <w:abstractNum w:abstractNumId="16">
    <w:nsid w:val="15F50C8E"/>
    <w:multiLevelType w:val="hybridMultilevel"/>
    <w:tmpl w:val="943A18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8192B91"/>
    <w:multiLevelType w:val="hybridMultilevel"/>
    <w:tmpl w:val="0BEE1B0C"/>
    <w:lvl w:ilvl="0" w:tplc="994EB8A4">
      <w:start w:val="1"/>
      <w:numFmt w:val="decimal"/>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8">
    <w:nsid w:val="19D65D7F"/>
    <w:multiLevelType w:val="hybridMultilevel"/>
    <w:tmpl w:val="1FF08F4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C093BF7"/>
    <w:multiLevelType w:val="hybridMultilevel"/>
    <w:tmpl w:val="476A27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1CCE3B62"/>
    <w:multiLevelType w:val="hybridMultilevel"/>
    <w:tmpl w:val="D86E7138"/>
    <w:lvl w:ilvl="0" w:tplc="9E58039C">
      <w:start w:val="1"/>
      <w:numFmt w:val="decimal"/>
      <w:lvlText w:val="%1."/>
      <w:lvlJc w:val="left"/>
      <w:pPr>
        <w:ind w:left="495" w:hanging="375"/>
      </w:pPr>
      <w:rPr>
        <w:rFonts w:hint="default"/>
      </w:rPr>
    </w:lvl>
    <w:lvl w:ilvl="1" w:tplc="08090019">
      <w:start w:val="1"/>
      <w:numFmt w:val="lowerLetter"/>
      <w:lvlText w:val="%2."/>
      <w:lvlJc w:val="left"/>
      <w:pPr>
        <w:ind w:left="1200" w:hanging="360"/>
      </w:pPr>
    </w:lvl>
    <w:lvl w:ilvl="2" w:tplc="0809001B" w:tentative="1">
      <w:start w:val="1"/>
      <w:numFmt w:val="lowerRoman"/>
      <w:lvlText w:val="%3."/>
      <w:lvlJc w:val="right"/>
      <w:pPr>
        <w:ind w:left="1920" w:hanging="180"/>
      </w:pPr>
    </w:lvl>
    <w:lvl w:ilvl="3" w:tplc="0809000F" w:tentative="1">
      <w:start w:val="1"/>
      <w:numFmt w:val="decimal"/>
      <w:lvlText w:val="%4."/>
      <w:lvlJc w:val="left"/>
      <w:pPr>
        <w:ind w:left="2640" w:hanging="360"/>
      </w:pPr>
    </w:lvl>
    <w:lvl w:ilvl="4" w:tplc="08090019" w:tentative="1">
      <w:start w:val="1"/>
      <w:numFmt w:val="lowerLetter"/>
      <w:lvlText w:val="%5."/>
      <w:lvlJc w:val="left"/>
      <w:pPr>
        <w:ind w:left="3360" w:hanging="360"/>
      </w:pPr>
    </w:lvl>
    <w:lvl w:ilvl="5" w:tplc="0809001B" w:tentative="1">
      <w:start w:val="1"/>
      <w:numFmt w:val="lowerRoman"/>
      <w:lvlText w:val="%6."/>
      <w:lvlJc w:val="right"/>
      <w:pPr>
        <w:ind w:left="4080" w:hanging="180"/>
      </w:pPr>
    </w:lvl>
    <w:lvl w:ilvl="6" w:tplc="0809000F" w:tentative="1">
      <w:start w:val="1"/>
      <w:numFmt w:val="decimal"/>
      <w:lvlText w:val="%7."/>
      <w:lvlJc w:val="left"/>
      <w:pPr>
        <w:ind w:left="4800" w:hanging="360"/>
      </w:pPr>
    </w:lvl>
    <w:lvl w:ilvl="7" w:tplc="08090019" w:tentative="1">
      <w:start w:val="1"/>
      <w:numFmt w:val="lowerLetter"/>
      <w:lvlText w:val="%8."/>
      <w:lvlJc w:val="left"/>
      <w:pPr>
        <w:ind w:left="5520" w:hanging="360"/>
      </w:pPr>
    </w:lvl>
    <w:lvl w:ilvl="8" w:tplc="0809001B" w:tentative="1">
      <w:start w:val="1"/>
      <w:numFmt w:val="lowerRoman"/>
      <w:lvlText w:val="%9."/>
      <w:lvlJc w:val="right"/>
      <w:pPr>
        <w:ind w:left="6240" w:hanging="180"/>
      </w:pPr>
    </w:lvl>
  </w:abstractNum>
  <w:abstractNum w:abstractNumId="21">
    <w:nsid w:val="1E554EA8"/>
    <w:multiLevelType w:val="hybridMultilevel"/>
    <w:tmpl w:val="367C95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1F676E80"/>
    <w:multiLevelType w:val="hybridMultilevel"/>
    <w:tmpl w:val="CA5473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21A7385F"/>
    <w:multiLevelType w:val="hybridMultilevel"/>
    <w:tmpl w:val="83A281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43F3F11"/>
    <w:multiLevelType w:val="hybridMultilevel"/>
    <w:tmpl w:val="5FCCB1B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24F03FDB"/>
    <w:multiLevelType w:val="multilevel"/>
    <w:tmpl w:val="F502E2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nsid w:val="26D57482"/>
    <w:multiLevelType w:val="hybridMultilevel"/>
    <w:tmpl w:val="199E1B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7272B17"/>
    <w:multiLevelType w:val="hybridMultilevel"/>
    <w:tmpl w:val="9B1624E6"/>
    <w:lvl w:ilvl="0" w:tplc="08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7C318DC"/>
    <w:multiLevelType w:val="hybridMultilevel"/>
    <w:tmpl w:val="E3780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9B00225"/>
    <w:multiLevelType w:val="hybridMultilevel"/>
    <w:tmpl w:val="EC703036"/>
    <w:lvl w:ilvl="0" w:tplc="D6F8A3D0">
      <w:start w:val="1"/>
      <w:numFmt w:val="decimal"/>
      <w:lvlText w:val="%1."/>
      <w:lvlJc w:val="left"/>
      <w:pPr>
        <w:ind w:left="615" w:hanging="495"/>
      </w:pPr>
      <w:rPr>
        <w:rFonts w:hint="default"/>
      </w:rPr>
    </w:lvl>
    <w:lvl w:ilvl="1" w:tplc="08090019" w:tentative="1">
      <w:start w:val="1"/>
      <w:numFmt w:val="lowerLetter"/>
      <w:lvlText w:val="%2."/>
      <w:lvlJc w:val="left"/>
      <w:pPr>
        <w:ind w:left="1200" w:hanging="360"/>
      </w:pPr>
    </w:lvl>
    <w:lvl w:ilvl="2" w:tplc="0809001B" w:tentative="1">
      <w:start w:val="1"/>
      <w:numFmt w:val="lowerRoman"/>
      <w:lvlText w:val="%3."/>
      <w:lvlJc w:val="right"/>
      <w:pPr>
        <w:ind w:left="1920" w:hanging="180"/>
      </w:pPr>
    </w:lvl>
    <w:lvl w:ilvl="3" w:tplc="0809000F" w:tentative="1">
      <w:start w:val="1"/>
      <w:numFmt w:val="decimal"/>
      <w:lvlText w:val="%4."/>
      <w:lvlJc w:val="left"/>
      <w:pPr>
        <w:ind w:left="2640" w:hanging="360"/>
      </w:pPr>
    </w:lvl>
    <w:lvl w:ilvl="4" w:tplc="08090019" w:tentative="1">
      <w:start w:val="1"/>
      <w:numFmt w:val="lowerLetter"/>
      <w:lvlText w:val="%5."/>
      <w:lvlJc w:val="left"/>
      <w:pPr>
        <w:ind w:left="3360" w:hanging="360"/>
      </w:pPr>
    </w:lvl>
    <w:lvl w:ilvl="5" w:tplc="0809001B" w:tentative="1">
      <w:start w:val="1"/>
      <w:numFmt w:val="lowerRoman"/>
      <w:lvlText w:val="%6."/>
      <w:lvlJc w:val="right"/>
      <w:pPr>
        <w:ind w:left="4080" w:hanging="180"/>
      </w:pPr>
    </w:lvl>
    <w:lvl w:ilvl="6" w:tplc="0809000F" w:tentative="1">
      <w:start w:val="1"/>
      <w:numFmt w:val="decimal"/>
      <w:lvlText w:val="%7."/>
      <w:lvlJc w:val="left"/>
      <w:pPr>
        <w:ind w:left="4800" w:hanging="360"/>
      </w:pPr>
    </w:lvl>
    <w:lvl w:ilvl="7" w:tplc="08090019" w:tentative="1">
      <w:start w:val="1"/>
      <w:numFmt w:val="lowerLetter"/>
      <w:lvlText w:val="%8."/>
      <w:lvlJc w:val="left"/>
      <w:pPr>
        <w:ind w:left="5520" w:hanging="360"/>
      </w:pPr>
    </w:lvl>
    <w:lvl w:ilvl="8" w:tplc="0809001B" w:tentative="1">
      <w:start w:val="1"/>
      <w:numFmt w:val="lowerRoman"/>
      <w:lvlText w:val="%9."/>
      <w:lvlJc w:val="right"/>
      <w:pPr>
        <w:ind w:left="6240" w:hanging="180"/>
      </w:pPr>
    </w:lvl>
  </w:abstractNum>
  <w:abstractNum w:abstractNumId="30">
    <w:nsid w:val="29D20FA1"/>
    <w:multiLevelType w:val="hybridMultilevel"/>
    <w:tmpl w:val="9544DB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2A2B671E"/>
    <w:multiLevelType w:val="hybridMultilevel"/>
    <w:tmpl w:val="64BE66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2BD70CDA"/>
    <w:multiLevelType w:val="hybridMultilevel"/>
    <w:tmpl w:val="9280A0EC"/>
    <w:lvl w:ilvl="0" w:tplc="7A9068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2C1E3C95"/>
    <w:multiLevelType w:val="hybridMultilevel"/>
    <w:tmpl w:val="784804F4"/>
    <w:lvl w:ilvl="0" w:tplc="41524BE2">
      <w:numFmt w:val="decimal"/>
      <w:lvlText w:val="%1"/>
      <w:lvlJc w:val="left"/>
      <w:pPr>
        <w:ind w:left="2160" w:hanging="720"/>
      </w:pPr>
      <w:rPr>
        <w:rFonts w:hint="default"/>
      </w:r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4">
    <w:nsid w:val="2C7A783D"/>
    <w:multiLevelType w:val="hybridMultilevel"/>
    <w:tmpl w:val="15943B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2D8C192E"/>
    <w:multiLevelType w:val="hybridMultilevel"/>
    <w:tmpl w:val="E5AEEB52"/>
    <w:lvl w:ilvl="0" w:tplc="AD90DC52">
      <w:numFmt w:val="decimal"/>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6">
    <w:nsid w:val="2EE5495B"/>
    <w:multiLevelType w:val="hybridMultilevel"/>
    <w:tmpl w:val="AADE7886"/>
    <w:lvl w:ilvl="0" w:tplc="4732DABA">
      <w:start w:val="1"/>
      <w:numFmt w:val="decimal"/>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32C90A38"/>
    <w:multiLevelType w:val="hybridMultilevel"/>
    <w:tmpl w:val="7E0AB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32D96FA3"/>
    <w:multiLevelType w:val="hybridMultilevel"/>
    <w:tmpl w:val="FFC266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35400B8B"/>
    <w:multiLevelType w:val="hybridMultilevel"/>
    <w:tmpl w:val="03EA9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39790567"/>
    <w:multiLevelType w:val="hybridMultilevel"/>
    <w:tmpl w:val="CD7457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3AB0430E"/>
    <w:multiLevelType w:val="hybridMultilevel"/>
    <w:tmpl w:val="C8948B46"/>
    <w:lvl w:ilvl="0" w:tplc="0809001B">
      <w:start w:val="1"/>
      <w:numFmt w:val="lowerRoman"/>
      <w:lvlText w:val="%1."/>
      <w:lvlJc w:val="right"/>
      <w:pPr>
        <w:ind w:left="720" w:hanging="360"/>
      </w:pPr>
    </w:lvl>
    <w:lvl w:ilvl="1" w:tplc="84F2B8FC">
      <w:start w:val="1"/>
      <w:numFmt w:val="lowerLetter"/>
      <w:lvlText w:val="%2."/>
      <w:lvlJc w:val="left"/>
      <w:pPr>
        <w:ind w:left="1440" w:hanging="360"/>
      </w:pPr>
      <w:rPr>
        <w:sz w:val="24"/>
        <w:szCs w:val="24"/>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nsid w:val="3CD025B0"/>
    <w:multiLevelType w:val="hybridMultilevel"/>
    <w:tmpl w:val="11124A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3E323642"/>
    <w:multiLevelType w:val="hybridMultilevel"/>
    <w:tmpl w:val="6218A7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3F5F57A9"/>
    <w:multiLevelType w:val="hybridMultilevel"/>
    <w:tmpl w:val="4F6093F0"/>
    <w:lvl w:ilvl="0" w:tplc="0409000F">
      <w:start w:val="1"/>
      <w:numFmt w:val="decimal"/>
      <w:lvlText w:val="%1."/>
      <w:lvlJc w:val="left"/>
      <w:pPr>
        <w:ind w:left="720" w:hanging="360"/>
      </w:pPr>
    </w:lvl>
    <w:lvl w:ilvl="1" w:tplc="4906C99C">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41145537"/>
    <w:multiLevelType w:val="hybridMultilevel"/>
    <w:tmpl w:val="B9E89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41397489"/>
    <w:multiLevelType w:val="hybridMultilevel"/>
    <w:tmpl w:val="7E0AB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413D7887"/>
    <w:multiLevelType w:val="hybridMultilevel"/>
    <w:tmpl w:val="5B9286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48342DBE"/>
    <w:multiLevelType w:val="hybridMultilevel"/>
    <w:tmpl w:val="3B0CC6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nsid w:val="48A51BF8"/>
    <w:multiLevelType w:val="hybridMultilevel"/>
    <w:tmpl w:val="5320891A"/>
    <w:lvl w:ilvl="0" w:tplc="7A9068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51043D45"/>
    <w:multiLevelType w:val="hybridMultilevel"/>
    <w:tmpl w:val="6C8A51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nsid w:val="53ED7551"/>
    <w:multiLevelType w:val="hybridMultilevel"/>
    <w:tmpl w:val="E2543218"/>
    <w:lvl w:ilvl="0" w:tplc="04090017">
      <w:start w:val="1"/>
      <w:numFmt w:val="lowerLetter"/>
      <w:lvlText w:val="%1)"/>
      <w:lvlJc w:val="left"/>
      <w:pPr>
        <w:ind w:left="720" w:hanging="360"/>
      </w:pPr>
    </w:lvl>
    <w:lvl w:ilvl="1" w:tplc="0409000F">
      <w:start w:val="1"/>
      <w:numFmt w:val="decimal"/>
      <w:lvlText w:val="%2."/>
      <w:lvlJc w:val="left"/>
      <w:pPr>
        <w:ind w:left="72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54FC066F"/>
    <w:multiLevelType w:val="multilevel"/>
    <w:tmpl w:val="F73A32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3">
    <w:nsid w:val="5A6C1CA3"/>
    <w:multiLevelType w:val="hybridMultilevel"/>
    <w:tmpl w:val="9BBC25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5C9E6E3C"/>
    <w:multiLevelType w:val="hybridMultilevel"/>
    <w:tmpl w:val="7AA8E4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5D542EAB"/>
    <w:multiLevelType w:val="hybridMultilevel"/>
    <w:tmpl w:val="15943B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67410305"/>
    <w:multiLevelType w:val="hybridMultilevel"/>
    <w:tmpl w:val="F73A32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682A6993"/>
    <w:multiLevelType w:val="hybridMultilevel"/>
    <w:tmpl w:val="0BF88F06"/>
    <w:lvl w:ilvl="0" w:tplc="13D29D72">
      <w:start w:val="1"/>
      <w:numFmt w:val="lowerRoman"/>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8">
    <w:nsid w:val="684A1952"/>
    <w:multiLevelType w:val="hybridMultilevel"/>
    <w:tmpl w:val="09926F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691046E4"/>
    <w:multiLevelType w:val="hybridMultilevel"/>
    <w:tmpl w:val="D402DE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nsid w:val="6EDD5CC3"/>
    <w:multiLevelType w:val="hybridMultilevel"/>
    <w:tmpl w:val="DB32C63A"/>
    <w:lvl w:ilvl="0" w:tplc="7A9068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6FA42F1E"/>
    <w:multiLevelType w:val="hybridMultilevel"/>
    <w:tmpl w:val="A8D2EFBC"/>
    <w:lvl w:ilvl="0" w:tplc="13D29D72">
      <w:start w:val="1"/>
      <w:numFmt w:val="lowerRoman"/>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2">
    <w:nsid w:val="6FC647E4"/>
    <w:multiLevelType w:val="hybridMultilevel"/>
    <w:tmpl w:val="54C09A2A"/>
    <w:lvl w:ilvl="0" w:tplc="13D29D72">
      <w:start w:val="1"/>
      <w:numFmt w:val="lowerRoman"/>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3">
    <w:nsid w:val="70221E01"/>
    <w:multiLevelType w:val="hybridMultilevel"/>
    <w:tmpl w:val="A54E43B4"/>
    <w:lvl w:ilvl="0" w:tplc="E612BBD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nsid w:val="708B47FF"/>
    <w:multiLevelType w:val="hybridMultilevel"/>
    <w:tmpl w:val="6EC61010"/>
    <w:lvl w:ilvl="0" w:tplc="13D29D72">
      <w:start w:val="1"/>
      <w:numFmt w:val="lowerRoman"/>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5">
    <w:nsid w:val="752840AA"/>
    <w:multiLevelType w:val="hybridMultilevel"/>
    <w:tmpl w:val="01F4689A"/>
    <w:lvl w:ilvl="0" w:tplc="08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nsid w:val="77B9348D"/>
    <w:multiLevelType w:val="hybridMultilevel"/>
    <w:tmpl w:val="6EC87126"/>
    <w:lvl w:ilvl="0" w:tplc="13D29D72">
      <w:start w:val="1"/>
      <w:numFmt w:val="lowerRoman"/>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7">
    <w:nsid w:val="7CDD75A0"/>
    <w:multiLevelType w:val="hybridMultilevel"/>
    <w:tmpl w:val="BC9C41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29"/>
  </w:num>
  <w:num w:numId="3">
    <w:abstractNumId w:val="5"/>
  </w:num>
  <w:num w:numId="4">
    <w:abstractNumId w:val="20"/>
  </w:num>
  <w:num w:numId="5">
    <w:abstractNumId w:val="15"/>
  </w:num>
  <w:num w:numId="6">
    <w:abstractNumId w:val="41"/>
  </w:num>
  <w:num w:numId="7">
    <w:abstractNumId w:val="17"/>
  </w:num>
  <w:num w:numId="8">
    <w:abstractNumId w:val="4"/>
  </w:num>
  <w:num w:numId="9">
    <w:abstractNumId w:val="35"/>
  </w:num>
  <w:num w:numId="10">
    <w:abstractNumId w:val="21"/>
  </w:num>
  <w:num w:numId="11">
    <w:abstractNumId w:val="22"/>
  </w:num>
  <w:num w:numId="12">
    <w:abstractNumId w:val="61"/>
  </w:num>
  <w:num w:numId="13">
    <w:abstractNumId w:val="64"/>
  </w:num>
  <w:num w:numId="14">
    <w:abstractNumId w:val="66"/>
  </w:num>
  <w:num w:numId="15">
    <w:abstractNumId w:val="62"/>
  </w:num>
  <w:num w:numId="16">
    <w:abstractNumId w:val="57"/>
  </w:num>
  <w:num w:numId="17">
    <w:abstractNumId w:val="59"/>
  </w:num>
  <w:num w:numId="18">
    <w:abstractNumId w:val="48"/>
  </w:num>
  <w:num w:numId="19">
    <w:abstractNumId w:val="50"/>
  </w:num>
  <w:num w:numId="20">
    <w:abstractNumId w:val="10"/>
  </w:num>
  <w:num w:numId="21">
    <w:abstractNumId w:val="63"/>
  </w:num>
  <w:num w:numId="22">
    <w:abstractNumId w:val="67"/>
  </w:num>
  <w:num w:numId="23">
    <w:abstractNumId w:val="40"/>
  </w:num>
  <w:num w:numId="24">
    <w:abstractNumId w:val="54"/>
  </w:num>
  <w:num w:numId="25">
    <w:abstractNumId w:val="11"/>
  </w:num>
  <w:num w:numId="26">
    <w:abstractNumId w:val="39"/>
  </w:num>
  <w:num w:numId="27">
    <w:abstractNumId w:val="3"/>
  </w:num>
  <w:num w:numId="28">
    <w:abstractNumId w:val="33"/>
  </w:num>
  <w:num w:numId="29">
    <w:abstractNumId w:val="2"/>
  </w:num>
  <w:num w:numId="30">
    <w:abstractNumId w:val="27"/>
  </w:num>
  <w:num w:numId="31">
    <w:abstractNumId w:val="65"/>
  </w:num>
  <w:num w:numId="32">
    <w:abstractNumId w:val="30"/>
  </w:num>
  <w:num w:numId="33">
    <w:abstractNumId w:val="42"/>
  </w:num>
  <w:num w:numId="34">
    <w:abstractNumId w:val="47"/>
  </w:num>
  <w:num w:numId="35">
    <w:abstractNumId w:val="36"/>
  </w:num>
  <w:num w:numId="36">
    <w:abstractNumId w:val="23"/>
  </w:num>
  <w:num w:numId="37">
    <w:abstractNumId w:val="58"/>
  </w:num>
  <w:num w:numId="38">
    <w:abstractNumId w:val="44"/>
  </w:num>
  <w:num w:numId="39">
    <w:abstractNumId w:val="32"/>
  </w:num>
  <w:num w:numId="40">
    <w:abstractNumId w:val="7"/>
  </w:num>
  <w:num w:numId="41">
    <w:abstractNumId w:val="60"/>
  </w:num>
  <w:num w:numId="42">
    <w:abstractNumId w:val="49"/>
  </w:num>
  <w:num w:numId="43">
    <w:abstractNumId w:val="18"/>
  </w:num>
  <w:num w:numId="44">
    <w:abstractNumId w:val="12"/>
  </w:num>
  <w:num w:numId="45">
    <w:abstractNumId w:val="24"/>
  </w:num>
  <w:num w:numId="46">
    <w:abstractNumId w:val="51"/>
  </w:num>
  <w:num w:numId="47">
    <w:abstractNumId w:val="38"/>
  </w:num>
  <w:num w:numId="48">
    <w:abstractNumId w:val="16"/>
  </w:num>
  <w:num w:numId="49">
    <w:abstractNumId w:val="6"/>
  </w:num>
  <w:num w:numId="50">
    <w:abstractNumId w:val="31"/>
  </w:num>
  <w:num w:numId="51">
    <w:abstractNumId w:val="53"/>
  </w:num>
  <w:num w:numId="52">
    <w:abstractNumId w:val="26"/>
  </w:num>
  <w:num w:numId="53">
    <w:abstractNumId w:val="1"/>
  </w:num>
  <w:num w:numId="54">
    <w:abstractNumId w:val="0"/>
  </w:num>
  <w:num w:numId="55">
    <w:abstractNumId w:val="37"/>
  </w:num>
  <w:num w:numId="56">
    <w:abstractNumId w:val="55"/>
  </w:num>
  <w:num w:numId="57">
    <w:abstractNumId w:val="56"/>
  </w:num>
  <w:num w:numId="58">
    <w:abstractNumId w:val="52"/>
  </w:num>
  <w:num w:numId="59">
    <w:abstractNumId w:val="13"/>
  </w:num>
  <w:num w:numId="60">
    <w:abstractNumId w:val="46"/>
  </w:num>
  <w:num w:numId="61">
    <w:abstractNumId w:val="9"/>
  </w:num>
  <w:num w:numId="62">
    <w:abstractNumId w:val="34"/>
  </w:num>
  <w:num w:numId="63">
    <w:abstractNumId w:val="14"/>
  </w:num>
  <w:num w:numId="64">
    <w:abstractNumId w:val="8"/>
  </w:num>
  <w:num w:numId="65">
    <w:abstractNumId w:val="28"/>
  </w:num>
  <w:num w:numId="66">
    <w:abstractNumId w:val="45"/>
  </w:num>
  <w:num w:numId="67">
    <w:abstractNumId w:val="43"/>
  </w:num>
  <w:num w:numId="6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59A6"/>
    <w:rsid w:val="000024D4"/>
    <w:rsid w:val="00005906"/>
    <w:rsid w:val="00006280"/>
    <w:rsid w:val="00007767"/>
    <w:rsid w:val="0000786B"/>
    <w:rsid w:val="00007A0D"/>
    <w:rsid w:val="00007CA0"/>
    <w:rsid w:val="00010CA5"/>
    <w:rsid w:val="00013E92"/>
    <w:rsid w:val="000147B3"/>
    <w:rsid w:val="000147C9"/>
    <w:rsid w:val="0001666C"/>
    <w:rsid w:val="000217DF"/>
    <w:rsid w:val="00021D8E"/>
    <w:rsid w:val="00022CFF"/>
    <w:rsid w:val="000237E6"/>
    <w:rsid w:val="00025EE8"/>
    <w:rsid w:val="000260E5"/>
    <w:rsid w:val="000275B1"/>
    <w:rsid w:val="000302B9"/>
    <w:rsid w:val="00031189"/>
    <w:rsid w:val="000313DA"/>
    <w:rsid w:val="00031B23"/>
    <w:rsid w:val="0003368E"/>
    <w:rsid w:val="00033A43"/>
    <w:rsid w:val="0003402B"/>
    <w:rsid w:val="00034D5E"/>
    <w:rsid w:val="0003555A"/>
    <w:rsid w:val="000355E3"/>
    <w:rsid w:val="00035D59"/>
    <w:rsid w:val="00037904"/>
    <w:rsid w:val="000401A1"/>
    <w:rsid w:val="00041489"/>
    <w:rsid w:val="00045A97"/>
    <w:rsid w:val="00047621"/>
    <w:rsid w:val="000479D9"/>
    <w:rsid w:val="00050474"/>
    <w:rsid w:val="00050616"/>
    <w:rsid w:val="00051D92"/>
    <w:rsid w:val="000533D9"/>
    <w:rsid w:val="00053C7C"/>
    <w:rsid w:val="000545D1"/>
    <w:rsid w:val="000579D8"/>
    <w:rsid w:val="00057A18"/>
    <w:rsid w:val="000612E5"/>
    <w:rsid w:val="00061CA2"/>
    <w:rsid w:val="00066B73"/>
    <w:rsid w:val="0006714E"/>
    <w:rsid w:val="00067968"/>
    <w:rsid w:val="0007082D"/>
    <w:rsid w:val="00072BF4"/>
    <w:rsid w:val="000750B4"/>
    <w:rsid w:val="00081226"/>
    <w:rsid w:val="000823EA"/>
    <w:rsid w:val="00083819"/>
    <w:rsid w:val="000844CB"/>
    <w:rsid w:val="00084641"/>
    <w:rsid w:val="00085D5F"/>
    <w:rsid w:val="0008699A"/>
    <w:rsid w:val="00087D68"/>
    <w:rsid w:val="000904AC"/>
    <w:rsid w:val="00091BCD"/>
    <w:rsid w:val="000921E4"/>
    <w:rsid w:val="00092225"/>
    <w:rsid w:val="000932B6"/>
    <w:rsid w:val="00093510"/>
    <w:rsid w:val="000957DF"/>
    <w:rsid w:val="0009708A"/>
    <w:rsid w:val="0009720A"/>
    <w:rsid w:val="000977CD"/>
    <w:rsid w:val="00097910"/>
    <w:rsid w:val="000A07F3"/>
    <w:rsid w:val="000A0A0F"/>
    <w:rsid w:val="000A2450"/>
    <w:rsid w:val="000A289D"/>
    <w:rsid w:val="000B0850"/>
    <w:rsid w:val="000B1129"/>
    <w:rsid w:val="000B2989"/>
    <w:rsid w:val="000B29B1"/>
    <w:rsid w:val="000B3F23"/>
    <w:rsid w:val="000B68BF"/>
    <w:rsid w:val="000B6F53"/>
    <w:rsid w:val="000B7498"/>
    <w:rsid w:val="000C160E"/>
    <w:rsid w:val="000C6377"/>
    <w:rsid w:val="000C6C0E"/>
    <w:rsid w:val="000C6C5A"/>
    <w:rsid w:val="000D3280"/>
    <w:rsid w:val="000D4941"/>
    <w:rsid w:val="000D7BDA"/>
    <w:rsid w:val="000E438F"/>
    <w:rsid w:val="000E789E"/>
    <w:rsid w:val="000E7FAD"/>
    <w:rsid w:val="000F050B"/>
    <w:rsid w:val="000F0744"/>
    <w:rsid w:val="000F1EBC"/>
    <w:rsid w:val="000F5B22"/>
    <w:rsid w:val="000F5DD8"/>
    <w:rsid w:val="000F6C17"/>
    <w:rsid w:val="001100D4"/>
    <w:rsid w:val="00110CEB"/>
    <w:rsid w:val="00114003"/>
    <w:rsid w:val="001159B3"/>
    <w:rsid w:val="00122CE9"/>
    <w:rsid w:val="001254F6"/>
    <w:rsid w:val="0012580A"/>
    <w:rsid w:val="00125CF6"/>
    <w:rsid w:val="001301F5"/>
    <w:rsid w:val="00134147"/>
    <w:rsid w:val="001341B5"/>
    <w:rsid w:val="001379B4"/>
    <w:rsid w:val="00141CCB"/>
    <w:rsid w:val="00144C9C"/>
    <w:rsid w:val="00144D2F"/>
    <w:rsid w:val="00145672"/>
    <w:rsid w:val="00145A24"/>
    <w:rsid w:val="00150AFB"/>
    <w:rsid w:val="00153293"/>
    <w:rsid w:val="00154451"/>
    <w:rsid w:val="00154DA5"/>
    <w:rsid w:val="00170D48"/>
    <w:rsid w:val="001716CD"/>
    <w:rsid w:val="00171DA6"/>
    <w:rsid w:val="00173276"/>
    <w:rsid w:val="00174AB6"/>
    <w:rsid w:val="00174B72"/>
    <w:rsid w:val="00174F56"/>
    <w:rsid w:val="00175430"/>
    <w:rsid w:val="001805CD"/>
    <w:rsid w:val="00180813"/>
    <w:rsid w:val="00181FDC"/>
    <w:rsid w:val="00183E3B"/>
    <w:rsid w:val="001843CA"/>
    <w:rsid w:val="001913EE"/>
    <w:rsid w:val="001A0D7A"/>
    <w:rsid w:val="001A12A7"/>
    <w:rsid w:val="001A16AE"/>
    <w:rsid w:val="001A18EA"/>
    <w:rsid w:val="001A3344"/>
    <w:rsid w:val="001A3930"/>
    <w:rsid w:val="001A6764"/>
    <w:rsid w:val="001A7391"/>
    <w:rsid w:val="001B17D3"/>
    <w:rsid w:val="001B315B"/>
    <w:rsid w:val="001B3F70"/>
    <w:rsid w:val="001B5061"/>
    <w:rsid w:val="001B5657"/>
    <w:rsid w:val="001B6CD1"/>
    <w:rsid w:val="001B6DFF"/>
    <w:rsid w:val="001C6EDA"/>
    <w:rsid w:val="001D12A3"/>
    <w:rsid w:val="001D344B"/>
    <w:rsid w:val="001D4038"/>
    <w:rsid w:val="001E42FE"/>
    <w:rsid w:val="001E5547"/>
    <w:rsid w:val="001E58F0"/>
    <w:rsid w:val="001E5CAF"/>
    <w:rsid w:val="001E6412"/>
    <w:rsid w:val="001E6CBE"/>
    <w:rsid w:val="001E7402"/>
    <w:rsid w:val="001F12D5"/>
    <w:rsid w:val="001F2341"/>
    <w:rsid w:val="001F6276"/>
    <w:rsid w:val="001F6791"/>
    <w:rsid w:val="001F6AFE"/>
    <w:rsid w:val="00202485"/>
    <w:rsid w:val="00202B7F"/>
    <w:rsid w:val="00203641"/>
    <w:rsid w:val="00203B0E"/>
    <w:rsid w:val="0020654B"/>
    <w:rsid w:val="002069AD"/>
    <w:rsid w:val="0021235A"/>
    <w:rsid w:val="002126E1"/>
    <w:rsid w:val="0021295F"/>
    <w:rsid w:val="002168B4"/>
    <w:rsid w:val="00223917"/>
    <w:rsid w:val="002239A9"/>
    <w:rsid w:val="00227DC6"/>
    <w:rsid w:val="0023562D"/>
    <w:rsid w:val="0023592B"/>
    <w:rsid w:val="00235C8C"/>
    <w:rsid w:val="00235D83"/>
    <w:rsid w:val="00236014"/>
    <w:rsid w:val="002368CC"/>
    <w:rsid w:val="00240565"/>
    <w:rsid w:val="002412C6"/>
    <w:rsid w:val="002427F6"/>
    <w:rsid w:val="00247D13"/>
    <w:rsid w:val="0025047E"/>
    <w:rsid w:val="0025254E"/>
    <w:rsid w:val="0025289A"/>
    <w:rsid w:val="002528D1"/>
    <w:rsid w:val="002533CE"/>
    <w:rsid w:val="00256487"/>
    <w:rsid w:val="00256801"/>
    <w:rsid w:val="002574CA"/>
    <w:rsid w:val="0026082F"/>
    <w:rsid w:val="00261592"/>
    <w:rsid w:val="0026312E"/>
    <w:rsid w:val="002639D3"/>
    <w:rsid w:val="00264538"/>
    <w:rsid w:val="002652F3"/>
    <w:rsid w:val="00265587"/>
    <w:rsid w:val="00266D7E"/>
    <w:rsid w:val="002675DF"/>
    <w:rsid w:val="00267A97"/>
    <w:rsid w:val="0027120D"/>
    <w:rsid w:val="00271A38"/>
    <w:rsid w:val="00275146"/>
    <w:rsid w:val="00276B13"/>
    <w:rsid w:val="00280A56"/>
    <w:rsid w:val="002810A5"/>
    <w:rsid w:val="00282211"/>
    <w:rsid w:val="00287A82"/>
    <w:rsid w:val="00287F89"/>
    <w:rsid w:val="002900D8"/>
    <w:rsid w:val="0029057F"/>
    <w:rsid w:val="0029077D"/>
    <w:rsid w:val="002919B6"/>
    <w:rsid w:val="00293091"/>
    <w:rsid w:val="00294406"/>
    <w:rsid w:val="00294572"/>
    <w:rsid w:val="00295ACA"/>
    <w:rsid w:val="00296B14"/>
    <w:rsid w:val="00297F85"/>
    <w:rsid w:val="002A1107"/>
    <w:rsid w:val="002A18CC"/>
    <w:rsid w:val="002A1E0E"/>
    <w:rsid w:val="002A6330"/>
    <w:rsid w:val="002A66AD"/>
    <w:rsid w:val="002B481A"/>
    <w:rsid w:val="002B63F4"/>
    <w:rsid w:val="002B67E3"/>
    <w:rsid w:val="002B7714"/>
    <w:rsid w:val="002C3F11"/>
    <w:rsid w:val="002C5215"/>
    <w:rsid w:val="002C6329"/>
    <w:rsid w:val="002C6FCF"/>
    <w:rsid w:val="002C7608"/>
    <w:rsid w:val="002D265F"/>
    <w:rsid w:val="002D33D7"/>
    <w:rsid w:val="002D468B"/>
    <w:rsid w:val="002D77D2"/>
    <w:rsid w:val="002E1F25"/>
    <w:rsid w:val="002E33A2"/>
    <w:rsid w:val="002E483B"/>
    <w:rsid w:val="002E6142"/>
    <w:rsid w:val="002F04FB"/>
    <w:rsid w:val="002F215B"/>
    <w:rsid w:val="002F282A"/>
    <w:rsid w:val="002F2A13"/>
    <w:rsid w:val="002F3447"/>
    <w:rsid w:val="002F666B"/>
    <w:rsid w:val="002F7FA9"/>
    <w:rsid w:val="003008B6"/>
    <w:rsid w:val="00301382"/>
    <w:rsid w:val="00302BD5"/>
    <w:rsid w:val="00303068"/>
    <w:rsid w:val="00306D20"/>
    <w:rsid w:val="00310230"/>
    <w:rsid w:val="0031263E"/>
    <w:rsid w:val="00314A98"/>
    <w:rsid w:val="00316535"/>
    <w:rsid w:val="0031653A"/>
    <w:rsid w:val="003176BA"/>
    <w:rsid w:val="00320C73"/>
    <w:rsid w:val="0032212C"/>
    <w:rsid w:val="003224C2"/>
    <w:rsid w:val="003237A4"/>
    <w:rsid w:val="0032573F"/>
    <w:rsid w:val="003262AB"/>
    <w:rsid w:val="003269C5"/>
    <w:rsid w:val="00330A24"/>
    <w:rsid w:val="00332D7F"/>
    <w:rsid w:val="003355C3"/>
    <w:rsid w:val="00335816"/>
    <w:rsid w:val="003359A1"/>
    <w:rsid w:val="00336B84"/>
    <w:rsid w:val="00337295"/>
    <w:rsid w:val="003400B8"/>
    <w:rsid w:val="00342C1F"/>
    <w:rsid w:val="00351112"/>
    <w:rsid w:val="003520FA"/>
    <w:rsid w:val="0035276C"/>
    <w:rsid w:val="00352C86"/>
    <w:rsid w:val="00355881"/>
    <w:rsid w:val="003567F1"/>
    <w:rsid w:val="00356D97"/>
    <w:rsid w:val="003572F5"/>
    <w:rsid w:val="00360D28"/>
    <w:rsid w:val="0036374C"/>
    <w:rsid w:val="003670E4"/>
    <w:rsid w:val="00367E33"/>
    <w:rsid w:val="003747A6"/>
    <w:rsid w:val="003764EF"/>
    <w:rsid w:val="0038135A"/>
    <w:rsid w:val="003834B3"/>
    <w:rsid w:val="003840DD"/>
    <w:rsid w:val="00384C84"/>
    <w:rsid w:val="003852CB"/>
    <w:rsid w:val="0038582F"/>
    <w:rsid w:val="00395637"/>
    <w:rsid w:val="0039664D"/>
    <w:rsid w:val="00396ACA"/>
    <w:rsid w:val="00396C96"/>
    <w:rsid w:val="003A037B"/>
    <w:rsid w:val="003A2491"/>
    <w:rsid w:val="003A326F"/>
    <w:rsid w:val="003A51F8"/>
    <w:rsid w:val="003A540E"/>
    <w:rsid w:val="003B026F"/>
    <w:rsid w:val="003B3D67"/>
    <w:rsid w:val="003B4A8E"/>
    <w:rsid w:val="003C078E"/>
    <w:rsid w:val="003C1079"/>
    <w:rsid w:val="003C2DB0"/>
    <w:rsid w:val="003C30A7"/>
    <w:rsid w:val="003C58DA"/>
    <w:rsid w:val="003C5F9D"/>
    <w:rsid w:val="003D164B"/>
    <w:rsid w:val="003D2911"/>
    <w:rsid w:val="003D41B3"/>
    <w:rsid w:val="003D4A90"/>
    <w:rsid w:val="003E439B"/>
    <w:rsid w:val="003E7C39"/>
    <w:rsid w:val="003E7FAF"/>
    <w:rsid w:val="003F0B02"/>
    <w:rsid w:val="003F200B"/>
    <w:rsid w:val="003F29D6"/>
    <w:rsid w:val="003F3C7B"/>
    <w:rsid w:val="003F4EEE"/>
    <w:rsid w:val="003F575B"/>
    <w:rsid w:val="004001C0"/>
    <w:rsid w:val="00400DF0"/>
    <w:rsid w:val="004023DF"/>
    <w:rsid w:val="0040289E"/>
    <w:rsid w:val="00404263"/>
    <w:rsid w:val="00411B8D"/>
    <w:rsid w:val="004176DD"/>
    <w:rsid w:val="00417909"/>
    <w:rsid w:val="00420C11"/>
    <w:rsid w:val="00426291"/>
    <w:rsid w:val="00427379"/>
    <w:rsid w:val="00431564"/>
    <w:rsid w:val="0043170E"/>
    <w:rsid w:val="004320B3"/>
    <w:rsid w:val="0043336F"/>
    <w:rsid w:val="00433891"/>
    <w:rsid w:val="00435067"/>
    <w:rsid w:val="004360B3"/>
    <w:rsid w:val="004366AB"/>
    <w:rsid w:val="00445F82"/>
    <w:rsid w:val="004465FC"/>
    <w:rsid w:val="00450C9A"/>
    <w:rsid w:val="00452FE0"/>
    <w:rsid w:val="004534D9"/>
    <w:rsid w:val="00455BE9"/>
    <w:rsid w:val="0046045F"/>
    <w:rsid w:val="0046315B"/>
    <w:rsid w:val="00464785"/>
    <w:rsid w:val="00464BBE"/>
    <w:rsid w:val="0047053A"/>
    <w:rsid w:val="0047080B"/>
    <w:rsid w:val="004720CB"/>
    <w:rsid w:val="00475F9D"/>
    <w:rsid w:val="00476343"/>
    <w:rsid w:val="00476BCF"/>
    <w:rsid w:val="00477BC2"/>
    <w:rsid w:val="00483F03"/>
    <w:rsid w:val="004906E4"/>
    <w:rsid w:val="00492135"/>
    <w:rsid w:val="00493DB8"/>
    <w:rsid w:val="00494C89"/>
    <w:rsid w:val="00495C0E"/>
    <w:rsid w:val="004A4159"/>
    <w:rsid w:val="004A4B34"/>
    <w:rsid w:val="004A4BB2"/>
    <w:rsid w:val="004A5C8C"/>
    <w:rsid w:val="004B016C"/>
    <w:rsid w:val="004B3791"/>
    <w:rsid w:val="004B3930"/>
    <w:rsid w:val="004B3BB9"/>
    <w:rsid w:val="004C2F55"/>
    <w:rsid w:val="004C38A0"/>
    <w:rsid w:val="004C6CDC"/>
    <w:rsid w:val="004D4527"/>
    <w:rsid w:val="004D45A9"/>
    <w:rsid w:val="004D6CF2"/>
    <w:rsid w:val="004D7874"/>
    <w:rsid w:val="004E384B"/>
    <w:rsid w:val="004E4C7B"/>
    <w:rsid w:val="004E67FD"/>
    <w:rsid w:val="004F03C5"/>
    <w:rsid w:val="004F74DD"/>
    <w:rsid w:val="005000D8"/>
    <w:rsid w:val="00501EE8"/>
    <w:rsid w:val="00510C49"/>
    <w:rsid w:val="00510F27"/>
    <w:rsid w:val="00510F8B"/>
    <w:rsid w:val="005139AE"/>
    <w:rsid w:val="00515935"/>
    <w:rsid w:val="005203AC"/>
    <w:rsid w:val="00521640"/>
    <w:rsid w:val="00522414"/>
    <w:rsid w:val="005228E2"/>
    <w:rsid w:val="00523A4D"/>
    <w:rsid w:val="00524223"/>
    <w:rsid w:val="0052428C"/>
    <w:rsid w:val="0052512D"/>
    <w:rsid w:val="0052544F"/>
    <w:rsid w:val="00527204"/>
    <w:rsid w:val="005275A6"/>
    <w:rsid w:val="00527B82"/>
    <w:rsid w:val="00530976"/>
    <w:rsid w:val="00530BEC"/>
    <w:rsid w:val="00531579"/>
    <w:rsid w:val="00532588"/>
    <w:rsid w:val="00533316"/>
    <w:rsid w:val="00533DB6"/>
    <w:rsid w:val="00533F9D"/>
    <w:rsid w:val="005346E7"/>
    <w:rsid w:val="00534820"/>
    <w:rsid w:val="00535DA1"/>
    <w:rsid w:val="005360BC"/>
    <w:rsid w:val="005477DA"/>
    <w:rsid w:val="00547978"/>
    <w:rsid w:val="005543E6"/>
    <w:rsid w:val="005560ED"/>
    <w:rsid w:val="0055699F"/>
    <w:rsid w:val="00556A70"/>
    <w:rsid w:val="00557FF5"/>
    <w:rsid w:val="00564E4D"/>
    <w:rsid w:val="0056731D"/>
    <w:rsid w:val="00570628"/>
    <w:rsid w:val="005709B1"/>
    <w:rsid w:val="0057466A"/>
    <w:rsid w:val="005778A7"/>
    <w:rsid w:val="00585BDD"/>
    <w:rsid w:val="00587C5F"/>
    <w:rsid w:val="005901BC"/>
    <w:rsid w:val="00590930"/>
    <w:rsid w:val="00591BF4"/>
    <w:rsid w:val="00593431"/>
    <w:rsid w:val="00595101"/>
    <w:rsid w:val="00595FC0"/>
    <w:rsid w:val="00596ED5"/>
    <w:rsid w:val="005A0340"/>
    <w:rsid w:val="005A132A"/>
    <w:rsid w:val="005A5C5C"/>
    <w:rsid w:val="005A5CB8"/>
    <w:rsid w:val="005A5EE6"/>
    <w:rsid w:val="005A6E70"/>
    <w:rsid w:val="005B4BD3"/>
    <w:rsid w:val="005B5CCB"/>
    <w:rsid w:val="005B60EE"/>
    <w:rsid w:val="005B64C9"/>
    <w:rsid w:val="005C1E32"/>
    <w:rsid w:val="005C5838"/>
    <w:rsid w:val="005C5968"/>
    <w:rsid w:val="005C62C7"/>
    <w:rsid w:val="005C65CC"/>
    <w:rsid w:val="005C65FD"/>
    <w:rsid w:val="005C6B2C"/>
    <w:rsid w:val="005C6FA1"/>
    <w:rsid w:val="005D12D7"/>
    <w:rsid w:val="005D2043"/>
    <w:rsid w:val="005D5C11"/>
    <w:rsid w:val="005D5FE7"/>
    <w:rsid w:val="005D64B0"/>
    <w:rsid w:val="005E0A73"/>
    <w:rsid w:val="005E0B18"/>
    <w:rsid w:val="005E0CA8"/>
    <w:rsid w:val="005E4958"/>
    <w:rsid w:val="005E667E"/>
    <w:rsid w:val="005E6E15"/>
    <w:rsid w:val="005F16C3"/>
    <w:rsid w:val="005F36EC"/>
    <w:rsid w:val="005F43BF"/>
    <w:rsid w:val="005F50C9"/>
    <w:rsid w:val="00600556"/>
    <w:rsid w:val="00600BFC"/>
    <w:rsid w:val="0060472B"/>
    <w:rsid w:val="006060CB"/>
    <w:rsid w:val="00606210"/>
    <w:rsid w:val="006138F6"/>
    <w:rsid w:val="00613C0C"/>
    <w:rsid w:val="0061421C"/>
    <w:rsid w:val="0061433A"/>
    <w:rsid w:val="00615A07"/>
    <w:rsid w:val="006201F1"/>
    <w:rsid w:val="0062249E"/>
    <w:rsid w:val="00623B06"/>
    <w:rsid w:val="0062443C"/>
    <w:rsid w:val="0062604C"/>
    <w:rsid w:val="00626B70"/>
    <w:rsid w:val="00627A77"/>
    <w:rsid w:val="00627E8F"/>
    <w:rsid w:val="00630A8D"/>
    <w:rsid w:val="006318C7"/>
    <w:rsid w:val="00633334"/>
    <w:rsid w:val="006342C4"/>
    <w:rsid w:val="0063623B"/>
    <w:rsid w:val="006377F4"/>
    <w:rsid w:val="00640C05"/>
    <w:rsid w:val="0064209F"/>
    <w:rsid w:val="0064226C"/>
    <w:rsid w:val="0064251E"/>
    <w:rsid w:val="00642C0E"/>
    <w:rsid w:val="00644C88"/>
    <w:rsid w:val="0064684E"/>
    <w:rsid w:val="00646DD0"/>
    <w:rsid w:val="00650D69"/>
    <w:rsid w:val="0065440F"/>
    <w:rsid w:val="00655621"/>
    <w:rsid w:val="00656DB4"/>
    <w:rsid w:val="00657442"/>
    <w:rsid w:val="00657469"/>
    <w:rsid w:val="00662241"/>
    <w:rsid w:val="006627AD"/>
    <w:rsid w:val="00667C0B"/>
    <w:rsid w:val="0067138A"/>
    <w:rsid w:val="00672D2A"/>
    <w:rsid w:val="006767C4"/>
    <w:rsid w:val="00677DE4"/>
    <w:rsid w:val="00680F73"/>
    <w:rsid w:val="00682097"/>
    <w:rsid w:val="00682183"/>
    <w:rsid w:val="00683E5A"/>
    <w:rsid w:val="00686901"/>
    <w:rsid w:val="0068705B"/>
    <w:rsid w:val="00687EBB"/>
    <w:rsid w:val="0069092F"/>
    <w:rsid w:val="0069622E"/>
    <w:rsid w:val="006A21E1"/>
    <w:rsid w:val="006A2C73"/>
    <w:rsid w:val="006A2EB6"/>
    <w:rsid w:val="006A4364"/>
    <w:rsid w:val="006A4767"/>
    <w:rsid w:val="006A6EE3"/>
    <w:rsid w:val="006A74B3"/>
    <w:rsid w:val="006B00F3"/>
    <w:rsid w:val="006B1AB3"/>
    <w:rsid w:val="006B39E6"/>
    <w:rsid w:val="006B4677"/>
    <w:rsid w:val="006B556E"/>
    <w:rsid w:val="006B6101"/>
    <w:rsid w:val="006B64F6"/>
    <w:rsid w:val="006C0C0A"/>
    <w:rsid w:val="006C2A0D"/>
    <w:rsid w:val="006C466F"/>
    <w:rsid w:val="006C7049"/>
    <w:rsid w:val="006D17F3"/>
    <w:rsid w:val="006D38EE"/>
    <w:rsid w:val="006D4E6D"/>
    <w:rsid w:val="006D59D6"/>
    <w:rsid w:val="006E1569"/>
    <w:rsid w:val="006E4BAC"/>
    <w:rsid w:val="006E5336"/>
    <w:rsid w:val="006E64C8"/>
    <w:rsid w:val="006E7CF6"/>
    <w:rsid w:val="006F5423"/>
    <w:rsid w:val="006F62B3"/>
    <w:rsid w:val="006F79C5"/>
    <w:rsid w:val="00701B6A"/>
    <w:rsid w:val="00703F1A"/>
    <w:rsid w:val="00705CB3"/>
    <w:rsid w:val="00710FE8"/>
    <w:rsid w:val="00712B33"/>
    <w:rsid w:val="0071431B"/>
    <w:rsid w:val="007144FB"/>
    <w:rsid w:val="007152CE"/>
    <w:rsid w:val="00716F8F"/>
    <w:rsid w:val="007172E3"/>
    <w:rsid w:val="00720FC7"/>
    <w:rsid w:val="0072412B"/>
    <w:rsid w:val="00725C31"/>
    <w:rsid w:val="007264CF"/>
    <w:rsid w:val="00727D70"/>
    <w:rsid w:val="007311CE"/>
    <w:rsid w:val="00734332"/>
    <w:rsid w:val="00734DE9"/>
    <w:rsid w:val="00737835"/>
    <w:rsid w:val="007413DC"/>
    <w:rsid w:val="007421DB"/>
    <w:rsid w:val="007422EB"/>
    <w:rsid w:val="00742C7B"/>
    <w:rsid w:val="00743769"/>
    <w:rsid w:val="00744451"/>
    <w:rsid w:val="007526F5"/>
    <w:rsid w:val="007559A6"/>
    <w:rsid w:val="00761EBF"/>
    <w:rsid w:val="00761F62"/>
    <w:rsid w:val="0076383A"/>
    <w:rsid w:val="00764020"/>
    <w:rsid w:val="007658A6"/>
    <w:rsid w:val="00765DDA"/>
    <w:rsid w:val="00766266"/>
    <w:rsid w:val="00766C61"/>
    <w:rsid w:val="007700DC"/>
    <w:rsid w:val="00771CF4"/>
    <w:rsid w:val="0077231C"/>
    <w:rsid w:val="007737F9"/>
    <w:rsid w:val="00776054"/>
    <w:rsid w:val="00776C49"/>
    <w:rsid w:val="00777052"/>
    <w:rsid w:val="00777AC4"/>
    <w:rsid w:val="0078407E"/>
    <w:rsid w:val="0078508D"/>
    <w:rsid w:val="00785199"/>
    <w:rsid w:val="00785469"/>
    <w:rsid w:val="00785758"/>
    <w:rsid w:val="00787B40"/>
    <w:rsid w:val="00793F4F"/>
    <w:rsid w:val="00797D33"/>
    <w:rsid w:val="007A1032"/>
    <w:rsid w:val="007A10E3"/>
    <w:rsid w:val="007A2185"/>
    <w:rsid w:val="007A3282"/>
    <w:rsid w:val="007B0510"/>
    <w:rsid w:val="007B17CF"/>
    <w:rsid w:val="007B258C"/>
    <w:rsid w:val="007B54D7"/>
    <w:rsid w:val="007B5E1F"/>
    <w:rsid w:val="007B6F61"/>
    <w:rsid w:val="007C07ED"/>
    <w:rsid w:val="007C1248"/>
    <w:rsid w:val="007C2699"/>
    <w:rsid w:val="007C5E29"/>
    <w:rsid w:val="007C73E7"/>
    <w:rsid w:val="007C7F00"/>
    <w:rsid w:val="007D01F0"/>
    <w:rsid w:val="007D0ED3"/>
    <w:rsid w:val="007D3331"/>
    <w:rsid w:val="007D525F"/>
    <w:rsid w:val="007D574B"/>
    <w:rsid w:val="007D5F8E"/>
    <w:rsid w:val="007D6332"/>
    <w:rsid w:val="007E14B8"/>
    <w:rsid w:val="007E2FC8"/>
    <w:rsid w:val="007E30C4"/>
    <w:rsid w:val="007E3603"/>
    <w:rsid w:val="007E3C74"/>
    <w:rsid w:val="007E4FB0"/>
    <w:rsid w:val="007E5D50"/>
    <w:rsid w:val="007F0F78"/>
    <w:rsid w:val="007F28E1"/>
    <w:rsid w:val="007F2F0E"/>
    <w:rsid w:val="007F428A"/>
    <w:rsid w:val="007F43EC"/>
    <w:rsid w:val="007F4EBB"/>
    <w:rsid w:val="007F66F4"/>
    <w:rsid w:val="007F760B"/>
    <w:rsid w:val="007F7BB9"/>
    <w:rsid w:val="008017B7"/>
    <w:rsid w:val="00801881"/>
    <w:rsid w:val="00801FBA"/>
    <w:rsid w:val="008021C5"/>
    <w:rsid w:val="00806C34"/>
    <w:rsid w:val="00810919"/>
    <w:rsid w:val="00810E81"/>
    <w:rsid w:val="00814B7E"/>
    <w:rsid w:val="00814CCD"/>
    <w:rsid w:val="00817B75"/>
    <w:rsid w:val="00820258"/>
    <w:rsid w:val="00821B3E"/>
    <w:rsid w:val="00822485"/>
    <w:rsid w:val="008229EB"/>
    <w:rsid w:val="008244FC"/>
    <w:rsid w:val="00825EEC"/>
    <w:rsid w:val="008338C5"/>
    <w:rsid w:val="008376F0"/>
    <w:rsid w:val="00837729"/>
    <w:rsid w:val="00837F91"/>
    <w:rsid w:val="008405D8"/>
    <w:rsid w:val="0084070A"/>
    <w:rsid w:val="0084141A"/>
    <w:rsid w:val="00841815"/>
    <w:rsid w:val="0084296D"/>
    <w:rsid w:val="00844031"/>
    <w:rsid w:val="008475EF"/>
    <w:rsid w:val="00847771"/>
    <w:rsid w:val="00850896"/>
    <w:rsid w:val="00850B8D"/>
    <w:rsid w:val="00851A37"/>
    <w:rsid w:val="00851AE5"/>
    <w:rsid w:val="00852517"/>
    <w:rsid w:val="00853F89"/>
    <w:rsid w:val="00854AE0"/>
    <w:rsid w:val="00862304"/>
    <w:rsid w:val="008630A1"/>
    <w:rsid w:val="00865490"/>
    <w:rsid w:val="00866EA8"/>
    <w:rsid w:val="00870F83"/>
    <w:rsid w:val="00872260"/>
    <w:rsid w:val="0087306A"/>
    <w:rsid w:val="00875C5D"/>
    <w:rsid w:val="00880952"/>
    <w:rsid w:val="00881E40"/>
    <w:rsid w:val="00881F4C"/>
    <w:rsid w:val="00882343"/>
    <w:rsid w:val="008827EA"/>
    <w:rsid w:val="00884FE0"/>
    <w:rsid w:val="00885A40"/>
    <w:rsid w:val="00886799"/>
    <w:rsid w:val="00887BBF"/>
    <w:rsid w:val="00891C97"/>
    <w:rsid w:val="00892906"/>
    <w:rsid w:val="00893CEE"/>
    <w:rsid w:val="00895399"/>
    <w:rsid w:val="008A102A"/>
    <w:rsid w:val="008A3FEB"/>
    <w:rsid w:val="008A40F1"/>
    <w:rsid w:val="008A685E"/>
    <w:rsid w:val="008A75FE"/>
    <w:rsid w:val="008B0494"/>
    <w:rsid w:val="008B174E"/>
    <w:rsid w:val="008B1DEC"/>
    <w:rsid w:val="008B2D69"/>
    <w:rsid w:val="008B7DAC"/>
    <w:rsid w:val="008C103B"/>
    <w:rsid w:val="008C2453"/>
    <w:rsid w:val="008C26B4"/>
    <w:rsid w:val="008C5A6A"/>
    <w:rsid w:val="008C5FFC"/>
    <w:rsid w:val="008C7EAA"/>
    <w:rsid w:val="008D1B5D"/>
    <w:rsid w:val="008D1DE9"/>
    <w:rsid w:val="008D22E3"/>
    <w:rsid w:val="008D3A36"/>
    <w:rsid w:val="008D5D52"/>
    <w:rsid w:val="008D5E87"/>
    <w:rsid w:val="008D6A9B"/>
    <w:rsid w:val="008D6F4E"/>
    <w:rsid w:val="008E499F"/>
    <w:rsid w:val="008E58F4"/>
    <w:rsid w:val="008E7CBB"/>
    <w:rsid w:val="008F4A5A"/>
    <w:rsid w:val="008F540C"/>
    <w:rsid w:val="008F7115"/>
    <w:rsid w:val="008F769B"/>
    <w:rsid w:val="009007EB"/>
    <w:rsid w:val="00903299"/>
    <w:rsid w:val="00903F3A"/>
    <w:rsid w:val="009101C6"/>
    <w:rsid w:val="009122DA"/>
    <w:rsid w:val="00917080"/>
    <w:rsid w:val="009201D1"/>
    <w:rsid w:val="0092103F"/>
    <w:rsid w:val="00922933"/>
    <w:rsid w:val="009246B3"/>
    <w:rsid w:val="0093170D"/>
    <w:rsid w:val="00932AED"/>
    <w:rsid w:val="00937D5E"/>
    <w:rsid w:val="00937FD6"/>
    <w:rsid w:val="009433CC"/>
    <w:rsid w:val="0094406B"/>
    <w:rsid w:val="00945817"/>
    <w:rsid w:val="009513F1"/>
    <w:rsid w:val="0095162B"/>
    <w:rsid w:val="00951ED2"/>
    <w:rsid w:val="0095212C"/>
    <w:rsid w:val="00955533"/>
    <w:rsid w:val="00960548"/>
    <w:rsid w:val="009622AE"/>
    <w:rsid w:val="00962D29"/>
    <w:rsid w:val="00964A0F"/>
    <w:rsid w:val="00965016"/>
    <w:rsid w:val="00965CFF"/>
    <w:rsid w:val="0096740F"/>
    <w:rsid w:val="0097267F"/>
    <w:rsid w:val="00972955"/>
    <w:rsid w:val="00972A18"/>
    <w:rsid w:val="009746B1"/>
    <w:rsid w:val="00975D40"/>
    <w:rsid w:val="009761EE"/>
    <w:rsid w:val="00976CB5"/>
    <w:rsid w:val="00976E66"/>
    <w:rsid w:val="00977118"/>
    <w:rsid w:val="00980DF0"/>
    <w:rsid w:val="00982BC7"/>
    <w:rsid w:val="00983B60"/>
    <w:rsid w:val="00986600"/>
    <w:rsid w:val="0098743A"/>
    <w:rsid w:val="00990008"/>
    <w:rsid w:val="00990A1B"/>
    <w:rsid w:val="00992954"/>
    <w:rsid w:val="00992E33"/>
    <w:rsid w:val="0099590E"/>
    <w:rsid w:val="009963DF"/>
    <w:rsid w:val="00997415"/>
    <w:rsid w:val="009A0D27"/>
    <w:rsid w:val="009A29DE"/>
    <w:rsid w:val="009A3096"/>
    <w:rsid w:val="009A3DCC"/>
    <w:rsid w:val="009A444C"/>
    <w:rsid w:val="009A694D"/>
    <w:rsid w:val="009A6FC0"/>
    <w:rsid w:val="009B0BAC"/>
    <w:rsid w:val="009B1AB3"/>
    <w:rsid w:val="009B1E7A"/>
    <w:rsid w:val="009B5CA2"/>
    <w:rsid w:val="009C16DF"/>
    <w:rsid w:val="009C5153"/>
    <w:rsid w:val="009C54FC"/>
    <w:rsid w:val="009C5E15"/>
    <w:rsid w:val="009C660B"/>
    <w:rsid w:val="009C7040"/>
    <w:rsid w:val="009D131A"/>
    <w:rsid w:val="009D5DAC"/>
    <w:rsid w:val="009D6015"/>
    <w:rsid w:val="009D6CFB"/>
    <w:rsid w:val="009E06E6"/>
    <w:rsid w:val="009E37A7"/>
    <w:rsid w:val="009E3904"/>
    <w:rsid w:val="009E3F71"/>
    <w:rsid w:val="009E4CE3"/>
    <w:rsid w:val="009E540A"/>
    <w:rsid w:val="009E61BF"/>
    <w:rsid w:val="009E649A"/>
    <w:rsid w:val="009E77B7"/>
    <w:rsid w:val="009F08C3"/>
    <w:rsid w:val="009F14A6"/>
    <w:rsid w:val="009F35E3"/>
    <w:rsid w:val="009F5553"/>
    <w:rsid w:val="00A01C36"/>
    <w:rsid w:val="00A0314D"/>
    <w:rsid w:val="00A05FDA"/>
    <w:rsid w:val="00A06379"/>
    <w:rsid w:val="00A06DF3"/>
    <w:rsid w:val="00A06EF1"/>
    <w:rsid w:val="00A124CD"/>
    <w:rsid w:val="00A13F6A"/>
    <w:rsid w:val="00A16F72"/>
    <w:rsid w:val="00A1705E"/>
    <w:rsid w:val="00A206A7"/>
    <w:rsid w:val="00A23A88"/>
    <w:rsid w:val="00A24BA9"/>
    <w:rsid w:val="00A25A75"/>
    <w:rsid w:val="00A26207"/>
    <w:rsid w:val="00A26935"/>
    <w:rsid w:val="00A33175"/>
    <w:rsid w:val="00A40144"/>
    <w:rsid w:val="00A40810"/>
    <w:rsid w:val="00A452EC"/>
    <w:rsid w:val="00A45A93"/>
    <w:rsid w:val="00A4754D"/>
    <w:rsid w:val="00A4767D"/>
    <w:rsid w:val="00A500CD"/>
    <w:rsid w:val="00A5012B"/>
    <w:rsid w:val="00A5076B"/>
    <w:rsid w:val="00A50C50"/>
    <w:rsid w:val="00A60F26"/>
    <w:rsid w:val="00A61DF3"/>
    <w:rsid w:val="00A648C5"/>
    <w:rsid w:val="00A65C39"/>
    <w:rsid w:val="00A65CA4"/>
    <w:rsid w:val="00A66308"/>
    <w:rsid w:val="00A67D03"/>
    <w:rsid w:val="00A70BD4"/>
    <w:rsid w:val="00A72FA3"/>
    <w:rsid w:val="00A74807"/>
    <w:rsid w:val="00A74A5C"/>
    <w:rsid w:val="00A773B1"/>
    <w:rsid w:val="00A800B8"/>
    <w:rsid w:val="00A8130A"/>
    <w:rsid w:val="00A8269A"/>
    <w:rsid w:val="00A933D3"/>
    <w:rsid w:val="00A9542A"/>
    <w:rsid w:val="00A9582B"/>
    <w:rsid w:val="00A97D97"/>
    <w:rsid w:val="00AA014C"/>
    <w:rsid w:val="00AA0C90"/>
    <w:rsid w:val="00AA1489"/>
    <w:rsid w:val="00AA22D9"/>
    <w:rsid w:val="00AA74B4"/>
    <w:rsid w:val="00AB3B68"/>
    <w:rsid w:val="00AB40BE"/>
    <w:rsid w:val="00AB453F"/>
    <w:rsid w:val="00AB4E5E"/>
    <w:rsid w:val="00AB5C58"/>
    <w:rsid w:val="00AB788D"/>
    <w:rsid w:val="00AC1D93"/>
    <w:rsid w:val="00AC210D"/>
    <w:rsid w:val="00AC292D"/>
    <w:rsid w:val="00AC320A"/>
    <w:rsid w:val="00AC4505"/>
    <w:rsid w:val="00AC57C0"/>
    <w:rsid w:val="00AC7BDD"/>
    <w:rsid w:val="00AD110D"/>
    <w:rsid w:val="00AD2A13"/>
    <w:rsid w:val="00AD373C"/>
    <w:rsid w:val="00AD50F2"/>
    <w:rsid w:val="00AE0989"/>
    <w:rsid w:val="00AE6026"/>
    <w:rsid w:val="00AE66DA"/>
    <w:rsid w:val="00AF08B3"/>
    <w:rsid w:val="00AF2861"/>
    <w:rsid w:val="00AF6393"/>
    <w:rsid w:val="00AF77D9"/>
    <w:rsid w:val="00B0754B"/>
    <w:rsid w:val="00B11D1E"/>
    <w:rsid w:val="00B14CA8"/>
    <w:rsid w:val="00B20116"/>
    <w:rsid w:val="00B20E10"/>
    <w:rsid w:val="00B232F9"/>
    <w:rsid w:val="00B25488"/>
    <w:rsid w:val="00B27AD3"/>
    <w:rsid w:val="00B317AB"/>
    <w:rsid w:val="00B32193"/>
    <w:rsid w:val="00B33908"/>
    <w:rsid w:val="00B40676"/>
    <w:rsid w:val="00B40898"/>
    <w:rsid w:val="00B430A8"/>
    <w:rsid w:val="00B45DB6"/>
    <w:rsid w:val="00B50817"/>
    <w:rsid w:val="00B51F97"/>
    <w:rsid w:val="00B52E88"/>
    <w:rsid w:val="00B5465D"/>
    <w:rsid w:val="00B54BB1"/>
    <w:rsid w:val="00B60652"/>
    <w:rsid w:val="00B61630"/>
    <w:rsid w:val="00B6248D"/>
    <w:rsid w:val="00B66459"/>
    <w:rsid w:val="00B67A3E"/>
    <w:rsid w:val="00B67AEB"/>
    <w:rsid w:val="00B711E1"/>
    <w:rsid w:val="00B7145D"/>
    <w:rsid w:val="00B718FA"/>
    <w:rsid w:val="00B80283"/>
    <w:rsid w:val="00B815C8"/>
    <w:rsid w:val="00B81DE1"/>
    <w:rsid w:val="00B84A64"/>
    <w:rsid w:val="00B85BC1"/>
    <w:rsid w:val="00B86A26"/>
    <w:rsid w:val="00B86B75"/>
    <w:rsid w:val="00B86F65"/>
    <w:rsid w:val="00B9226C"/>
    <w:rsid w:val="00B971B4"/>
    <w:rsid w:val="00BA0843"/>
    <w:rsid w:val="00BA2AEF"/>
    <w:rsid w:val="00BA3E77"/>
    <w:rsid w:val="00BA5984"/>
    <w:rsid w:val="00BA60ED"/>
    <w:rsid w:val="00BA6AF4"/>
    <w:rsid w:val="00BB2E0B"/>
    <w:rsid w:val="00BC0EEE"/>
    <w:rsid w:val="00BC129A"/>
    <w:rsid w:val="00BC180B"/>
    <w:rsid w:val="00BC2AD0"/>
    <w:rsid w:val="00BC2E56"/>
    <w:rsid w:val="00BC4FCF"/>
    <w:rsid w:val="00BD02BA"/>
    <w:rsid w:val="00BD16DD"/>
    <w:rsid w:val="00BD7ADA"/>
    <w:rsid w:val="00BD7CDE"/>
    <w:rsid w:val="00BE2278"/>
    <w:rsid w:val="00BE3544"/>
    <w:rsid w:val="00BE37BA"/>
    <w:rsid w:val="00BE68E4"/>
    <w:rsid w:val="00BF1D9C"/>
    <w:rsid w:val="00BF2771"/>
    <w:rsid w:val="00BF3CBF"/>
    <w:rsid w:val="00BF63B2"/>
    <w:rsid w:val="00BF6FB1"/>
    <w:rsid w:val="00C00876"/>
    <w:rsid w:val="00C01261"/>
    <w:rsid w:val="00C014F0"/>
    <w:rsid w:val="00C01602"/>
    <w:rsid w:val="00C01F9C"/>
    <w:rsid w:val="00C06621"/>
    <w:rsid w:val="00C11F5A"/>
    <w:rsid w:val="00C1268E"/>
    <w:rsid w:val="00C14156"/>
    <w:rsid w:val="00C15080"/>
    <w:rsid w:val="00C15B9B"/>
    <w:rsid w:val="00C1673F"/>
    <w:rsid w:val="00C170FA"/>
    <w:rsid w:val="00C17C62"/>
    <w:rsid w:val="00C2087D"/>
    <w:rsid w:val="00C2325D"/>
    <w:rsid w:val="00C2358B"/>
    <w:rsid w:val="00C248CB"/>
    <w:rsid w:val="00C2688C"/>
    <w:rsid w:val="00C26FFE"/>
    <w:rsid w:val="00C303DF"/>
    <w:rsid w:val="00C3388A"/>
    <w:rsid w:val="00C35074"/>
    <w:rsid w:val="00C35DC3"/>
    <w:rsid w:val="00C36C28"/>
    <w:rsid w:val="00C42E41"/>
    <w:rsid w:val="00C5202B"/>
    <w:rsid w:val="00C52291"/>
    <w:rsid w:val="00C527B4"/>
    <w:rsid w:val="00C534E6"/>
    <w:rsid w:val="00C540C4"/>
    <w:rsid w:val="00C541BE"/>
    <w:rsid w:val="00C57842"/>
    <w:rsid w:val="00C6108C"/>
    <w:rsid w:val="00C61A12"/>
    <w:rsid w:val="00C6268C"/>
    <w:rsid w:val="00C64494"/>
    <w:rsid w:val="00C64921"/>
    <w:rsid w:val="00C6523F"/>
    <w:rsid w:val="00C65A4A"/>
    <w:rsid w:val="00C71285"/>
    <w:rsid w:val="00C71CA4"/>
    <w:rsid w:val="00C72E17"/>
    <w:rsid w:val="00C730E3"/>
    <w:rsid w:val="00C741CA"/>
    <w:rsid w:val="00C74701"/>
    <w:rsid w:val="00C80144"/>
    <w:rsid w:val="00C80DC3"/>
    <w:rsid w:val="00C8190A"/>
    <w:rsid w:val="00C838BC"/>
    <w:rsid w:val="00C857C1"/>
    <w:rsid w:val="00C872DA"/>
    <w:rsid w:val="00C91A4D"/>
    <w:rsid w:val="00C9316D"/>
    <w:rsid w:val="00C94CEE"/>
    <w:rsid w:val="00C94F0E"/>
    <w:rsid w:val="00C94F46"/>
    <w:rsid w:val="00C9739C"/>
    <w:rsid w:val="00CA0429"/>
    <w:rsid w:val="00CA2AB6"/>
    <w:rsid w:val="00CA3896"/>
    <w:rsid w:val="00CA5730"/>
    <w:rsid w:val="00CB1ED8"/>
    <w:rsid w:val="00CB1F9D"/>
    <w:rsid w:val="00CB59F2"/>
    <w:rsid w:val="00CB7413"/>
    <w:rsid w:val="00CC1F4F"/>
    <w:rsid w:val="00CC435C"/>
    <w:rsid w:val="00CC5EF7"/>
    <w:rsid w:val="00CC6CC7"/>
    <w:rsid w:val="00CC6CDD"/>
    <w:rsid w:val="00CC7491"/>
    <w:rsid w:val="00CC7801"/>
    <w:rsid w:val="00CD2595"/>
    <w:rsid w:val="00CD2CB3"/>
    <w:rsid w:val="00CD65FE"/>
    <w:rsid w:val="00CD6E5B"/>
    <w:rsid w:val="00CE0465"/>
    <w:rsid w:val="00CE20BE"/>
    <w:rsid w:val="00CE21F9"/>
    <w:rsid w:val="00CE3985"/>
    <w:rsid w:val="00CE3FFE"/>
    <w:rsid w:val="00CE4BA2"/>
    <w:rsid w:val="00CE694C"/>
    <w:rsid w:val="00CF03D5"/>
    <w:rsid w:val="00CF06E0"/>
    <w:rsid w:val="00CF09DB"/>
    <w:rsid w:val="00CF1F56"/>
    <w:rsid w:val="00CF4193"/>
    <w:rsid w:val="00CF483D"/>
    <w:rsid w:val="00CF7A92"/>
    <w:rsid w:val="00D001CE"/>
    <w:rsid w:val="00D00F63"/>
    <w:rsid w:val="00D0406B"/>
    <w:rsid w:val="00D04DF5"/>
    <w:rsid w:val="00D050FF"/>
    <w:rsid w:val="00D06353"/>
    <w:rsid w:val="00D07F78"/>
    <w:rsid w:val="00D1010E"/>
    <w:rsid w:val="00D10875"/>
    <w:rsid w:val="00D11651"/>
    <w:rsid w:val="00D15A24"/>
    <w:rsid w:val="00D17724"/>
    <w:rsid w:val="00D22C6B"/>
    <w:rsid w:val="00D235BD"/>
    <w:rsid w:val="00D23C0B"/>
    <w:rsid w:val="00D25289"/>
    <w:rsid w:val="00D3212A"/>
    <w:rsid w:val="00D33C0D"/>
    <w:rsid w:val="00D34784"/>
    <w:rsid w:val="00D35FDC"/>
    <w:rsid w:val="00D41AE1"/>
    <w:rsid w:val="00D41DBA"/>
    <w:rsid w:val="00D41DE7"/>
    <w:rsid w:val="00D4240A"/>
    <w:rsid w:val="00D42E5D"/>
    <w:rsid w:val="00D43011"/>
    <w:rsid w:val="00D5064D"/>
    <w:rsid w:val="00D5150E"/>
    <w:rsid w:val="00D519A3"/>
    <w:rsid w:val="00D55288"/>
    <w:rsid w:val="00D56903"/>
    <w:rsid w:val="00D5789F"/>
    <w:rsid w:val="00D60030"/>
    <w:rsid w:val="00D6017D"/>
    <w:rsid w:val="00D6331B"/>
    <w:rsid w:val="00D64D91"/>
    <w:rsid w:val="00D657B0"/>
    <w:rsid w:val="00D65926"/>
    <w:rsid w:val="00D67E6E"/>
    <w:rsid w:val="00D72FEC"/>
    <w:rsid w:val="00D76661"/>
    <w:rsid w:val="00D77402"/>
    <w:rsid w:val="00D77D91"/>
    <w:rsid w:val="00D8007E"/>
    <w:rsid w:val="00D82E8B"/>
    <w:rsid w:val="00D878B3"/>
    <w:rsid w:val="00D91636"/>
    <w:rsid w:val="00D91B79"/>
    <w:rsid w:val="00D9295E"/>
    <w:rsid w:val="00D96CD2"/>
    <w:rsid w:val="00D96D25"/>
    <w:rsid w:val="00D975C4"/>
    <w:rsid w:val="00DA0F46"/>
    <w:rsid w:val="00DA1149"/>
    <w:rsid w:val="00DA4CED"/>
    <w:rsid w:val="00DA6482"/>
    <w:rsid w:val="00DA7E1B"/>
    <w:rsid w:val="00DB2311"/>
    <w:rsid w:val="00DB2CA9"/>
    <w:rsid w:val="00DB3948"/>
    <w:rsid w:val="00DB43BC"/>
    <w:rsid w:val="00DB50B8"/>
    <w:rsid w:val="00DB5315"/>
    <w:rsid w:val="00DC6F8A"/>
    <w:rsid w:val="00DC72CB"/>
    <w:rsid w:val="00DD09FB"/>
    <w:rsid w:val="00DD13ED"/>
    <w:rsid w:val="00DD3C24"/>
    <w:rsid w:val="00DD46CA"/>
    <w:rsid w:val="00DD603B"/>
    <w:rsid w:val="00DD7AFD"/>
    <w:rsid w:val="00DF0341"/>
    <w:rsid w:val="00DF0879"/>
    <w:rsid w:val="00DF685B"/>
    <w:rsid w:val="00E006C0"/>
    <w:rsid w:val="00E01616"/>
    <w:rsid w:val="00E032C3"/>
    <w:rsid w:val="00E061C2"/>
    <w:rsid w:val="00E0646A"/>
    <w:rsid w:val="00E064DE"/>
    <w:rsid w:val="00E10097"/>
    <w:rsid w:val="00E10170"/>
    <w:rsid w:val="00E1018E"/>
    <w:rsid w:val="00E11774"/>
    <w:rsid w:val="00E11BC3"/>
    <w:rsid w:val="00E172E8"/>
    <w:rsid w:val="00E17858"/>
    <w:rsid w:val="00E179C1"/>
    <w:rsid w:val="00E17C05"/>
    <w:rsid w:val="00E20F52"/>
    <w:rsid w:val="00E22039"/>
    <w:rsid w:val="00E2328C"/>
    <w:rsid w:val="00E237A1"/>
    <w:rsid w:val="00E255CF"/>
    <w:rsid w:val="00E27A1F"/>
    <w:rsid w:val="00E27ECE"/>
    <w:rsid w:val="00E37311"/>
    <w:rsid w:val="00E42070"/>
    <w:rsid w:val="00E42F2C"/>
    <w:rsid w:val="00E42F4F"/>
    <w:rsid w:val="00E43646"/>
    <w:rsid w:val="00E453E1"/>
    <w:rsid w:val="00E47FB0"/>
    <w:rsid w:val="00E51D3C"/>
    <w:rsid w:val="00E52916"/>
    <w:rsid w:val="00E53710"/>
    <w:rsid w:val="00E542AE"/>
    <w:rsid w:val="00E547EC"/>
    <w:rsid w:val="00E553E1"/>
    <w:rsid w:val="00E568E6"/>
    <w:rsid w:val="00E56F8C"/>
    <w:rsid w:val="00E61208"/>
    <w:rsid w:val="00E62657"/>
    <w:rsid w:val="00E62A6C"/>
    <w:rsid w:val="00E64762"/>
    <w:rsid w:val="00E64960"/>
    <w:rsid w:val="00E7062C"/>
    <w:rsid w:val="00E71772"/>
    <w:rsid w:val="00E72FC1"/>
    <w:rsid w:val="00E73352"/>
    <w:rsid w:val="00E736D1"/>
    <w:rsid w:val="00E748D0"/>
    <w:rsid w:val="00E756B0"/>
    <w:rsid w:val="00E7715F"/>
    <w:rsid w:val="00E77DCA"/>
    <w:rsid w:val="00E804ED"/>
    <w:rsid w:val="00E82524"/>
    <w:rsid w:val="00E83AD9"/>
    <w:rsid w:val="00E83D60"/>
    <w:rsid w:val="00E84926"/>
    <w:rsid w:val="00E84972"/>
    <w:rsid w:val="00E84FAF"/>
    <w:rsid w:val="00E85A94"/>
    <w:rsid w:val="00E87636"/>
    <w:rsid w:val="00E8781C"/>
    <w:rsid w:val="00E87961"/>
    <w:rsid w:val="00E91D25"/>
    <w:rsid w:val="00E944AA"/>
    <w:rsid w:val="00E960AF"/>
    <w:rsid w:val="00E96700"/>
    <w:rsid w:val="00EA009C"/>
    <w:rsid w:val="00EA1C11"/>
    <w:rsid w:val="00EA1CDD"/>
    <w:rsid w:val="00EA230F"/>
    <w:rsid w:val="00EA2F54"/>
    <w:rsid w:val="00EA57B4"/>
    <w:rsid w:val="00EA5B59"/>
    <w:rsid w:val="00EA6DC2"/>
    <w:rsid w:val="00EB3992"/>
    <w:rsid w:val="00EB5056"/>
    <w:rsid w:val="00EB5BF9"/>
    <w:rsid w:val="00EB6B3E"/>
    <w:rsid w:val="00EC0756"/>
    <w:rsid w:val="00EC1927"/>
    <w:rsid w:val="00EC28CF"/>
    <w:rsid w:val="00EC615E"/>
    <w:rsid w:val="00EC6821"/>
    <w:rsid w:val="00ED06D2"/>
    <w:rsid w:val="00ED2080"/>
    <w:rsid w:val="00ED20A3"/>
    <w:rsid w:val="00ED269C"/>
    <w:rsid w:val="00ED3B5D"/>
    <w:rsid w:val="00ED44AB"/>
    <w:rsid w:val="00ED5AE6"/>
    <w:rsid w:val="00ED713B"/>
    <w:rsid w:val="00ED7994"/>
    <w:rsid w:val="00ED7A78"/>
    <w:rsid w:val="00EE50C6"/>
    <w:rsid w:val="00EE5549"/>
    <w:rsid w:val="00EE5EC3"/>
    <w:rsid w:val="00EE78F6"/>
    <w:rsid w:val="00EF0F5C"/>
    <w:rsid w:val="00EF15CE"/>
    <w:rsid w:val="00EF382F"/>
    <w:rsid w:val="00EF3C0D"/>
    <w:rsid w:val="00F01D8F"/>
    <w:rsid w:val="00F02CAB"/>
    <w:rsid w:val="00F04E07"/>
    <w:rsid w:val="00F11116"/>
    <w:rsid w:val="00F119B1"/>
    <w:rsid w:val="00F123B5"/>
    <w:rsid w:val="00F12512"/>
    <w:rsid w:val="00F12946"/>
    <w:rsid w:val="00F12FB9"/>
    <w:rsid w:val="00F1312C"/>
    <w:rsid w:val="00F141F8"/>
    <w:rsid w:val="00F1482F"/>
    <w:rsid w:val="00F14922"/>
    <w:rsid w:val="00F15332"/>
    <w:rsid w:val="00F16372"/>
    <w:rsid w:val="00F17ADB"/>
    <w:rsid w:val="00F21685"/>
    <w:rsid w:val="00F2526D"/>
    <w:rsid w:val="00F25789"/>
    <w:rsid w:val="00F306AB"/>
    <w:rsid w:val="00F30BE8"/>
    <w:rsid w:val="00F314EA"/>
    <w:rsid w:val="00F31B8D"/>
    <w:rsid w:val="00F326F6"/>
    <w:rsid w:val="00F337D2"/>
    <w:rsid w:val="00F33F93"/>
    <w:rsid w:val="00F345E6"/>
    <w:rsid w:val="00F36B5A"/>
    <w:rsid w:val="00F401E1"/>
    <w:rsid w:val="00F42029"/>
    <w:rsid w:val="00F42617"/>
    <w:rsid w:val="00F4269C"/>
    <w:rsid w:val="00F47A01"/>
    <w:rsid w:val="00F51667"/>
    <w:rsid w:val="00F53AA8"/>
    <w:rsid w:val="00F53AB1"/>
    <w:rsid w:val="00F55940"/>
    <w:rsid w:val="00F55B72"/>
    <w:rsid w:val="00F561DE"/>
    <w:rsid w:val="00F57DE2"/>
    <w:rsid w:val="00F6026D"/>
    <w:rsid w:val="00F60C36"/>
    <w:rsid w:val="00F618C3"/>
    <w:rsid w:val="00F63E72"/>
    <w:rsid w:val="00F7091B"/>
    <w:rsid w:val="00F71114"/>
    <w:rsid w:val="00F75A05"/>
    <w:rsid w:val="00F76D59"/>
    <w:rsid w:val="00F774E9"/>
    <w:rsid w:val="00F776F0"/>
    <w:rsid w:val="00F77D5F"/>
    <w:rsid w:val="00F77DE5"/>
    <w:rsid w:val="00F8522E"/>
    <w:rsid w:val="00F858B1"/>
    <w:rsid w:val="00F87B1A"/>
    <w:rsid w:val="00F87F1B"/>
    <w:rsid w:val="00F9039B"/>
    <w:rsid w:val="00F906B7"/>
    <w:rsid w:val="00F937B3"/>
    <w:rsid w:val="00F943AD"/>
    <w:rsid w:val="00FA250F"/>
    <w:rsid w:val="00FA47C1"/>
    <w:rsid w:val="00FA48BB"/>
    <w:rsid w:val="00FA4BD7"/>
    <w:rsid w:val="00FA5ACB"/>
    <w:rsid w:val="00FA62FE"/>
    <w:rsid w:val="00FB0A36"/>
    <w:rsid w:val="00FB487D"/>
    <w:rsid w:val="00FB4B1E"/>
    <w:rsid w:val="00FB5AD6"/>
    <w:rsid w:val="00FC09CF"/>
    <w:rsid w:val="00FC4151"/>
    <w:rsid w:val="00FC429A"/>
    <w:rsid w:val="00FC4C0D"/>
    <w:rsid w:val="00FC6B5C"/>
    <w:rsid w:val="00FD0829"/>
    <w:rsid w:val="00FD44B2"/>
    <w:rsid w:val="00FD61CD"/>
    <w:rsid w:val="00FD788C"/>
    <w:rsid w:val="00FE0598"/>
    <w:rsid w:val="00FE1B10"/>
    <w:rsid w:val="00FE5392"/>
    <w:rsid w:val="00FF3BAE"/>
    <w:rsid w:val="00FF508A"/>
    <w:rsid w:val="00FF72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553F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06210"/>
    <w:pPr>
      <w:tabs>
        <w:tab w:val="left" w:pos="360"/>
        <w:tab w:val="right" w:pos="9360"/>
      </w:tabs>
    </w:pPr>
    <w:rPr>
      <w:sz w:val="24"/>
      <w:lang w:val="en-GB"/>
    </w:rPr>
  </w:style>
  <w:style w:type="paragraph" w:styleId="Heading1">
    <w:name w:val="heading 1"/>
    <w:basedOn w:val="Normal"/>
    <w:next w:val="Normal"/>
    <w:qFormat/>
    <w:rsid w:val="001B17D3"/>
    <w:pPr>
      <w:keepNext/>
      <w:spacing w:before="5040" w:line="480" w:lineRule="auto"/>
      <w:jc w:val="center"/>
      <w:outlineLvl w:val="0"/>
    </w:pPr>
    <w:rPr>
      <w:rFonts w:cs="Arial"/>
      <w:bCs/>
      <w:caps/>
      <w:kern w:val="32"/>
      <w:szCs w:val="24"/>
    </w:rPr>
  </w:style>
  <w:style w:type="paragraph" w:styleId="Heading2">
    <w:name w:val="heading 2"/>
    <w:basedOn w:val="Normal"/>
    <w:next w:val="Normal"/>
    <w:qFormat/>
    <w:rsid w:val="00CC1F4F"/>
    <w:pPr>
      <w:keepNext/>
      <w:spacing w:line="480" w:lineRule="auto"/>
      <w:jc w:val="center"/>
      <w:outlineLvl w:val="1"/>
    </w:pPr>
    <w:rPr>
      <w:rFonts w:cs="Arial"/>
      <w:bCs/>
      <w:iCs/>
      <w:szCs w:val="28"/>
    </w:rPr>
  </w:style>
  <w:style w:type="paragraph" w:styleId="Heading3">
    <w:name w:val="heading 3"/>
    <w:basedOn w:val="Normal"/>
    <w:next w:val="Normal"/>
    <w:qFormat/>
    <w:rsid w:val="00C2688C"/>
    <w:pPr>
      <w:keepNext/>
      <w:spacing w:before="240" w:after="60"/>
      <w:outlineLvl w:val="2"/>
    </w:pPr>
    <w:rPr>
      <w:rFonts w:cs="Arial"/>
      <w:b/>
      <w:bCs/>
      <w:szCs w:val="26"/>
      <w:u w:val="single"/>
    </w:rPr>
  </w:style>
  <w:style w:type="paragraph" w:styleId="Heading4">
    <w:name w:val="heading 4"/>
    <w:basedOn w:val="Normal"/>
    <w:next w:val="Normal"/>
    <w:link w:val="Heading4Char"/>
    <w:unhideWhenUsed/>
    <w:qFormat/>
    <w:rsid w:val="00D4301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06210"/>
    <w:pPr>
      <w:spacing w:line="480" w:lineRule="auto"/>
    </w:pPr>
  </w:style>
  <w:style w:type="paragraph" w:styleId="Header">
    <w:name w:val="header"/>
    <w:basedOn w:val="Normal"/>
    <w:link w:val="HeaderChar"/>
    <w:uiPriority w:val="99"/>
    <w:rsid w:val="00CD2595"/>
    <w:pPr>
      <w:tabs>
        <w:tab w:val="clear" w:pos="360"/>
        <w:tab w:val="clear" w:pos="9360"/>
        <w:tab w:val="center" w:pos="4320"/>
        <w:tab w:val="right" w:pos="8640"/>
      </w:tabs>
    </w:pPr>
  </w:style>
  <w:style w:type="paragraph" w:styleId="Footer">
    <w:name w:val="footer"/>
    <w:basedOn w:val="Normal"/>
    <w:rsid w:val="00CD2595"/>
    <w:pPr>
      <w:tabs>
        <w:tab w:val="clear" w:pos="360"/>
        <w:tab w:val="clear" w:pos="9360"/>
        <w:tab w:val="center" w:pos="4320"/>
        <w:tab w:val="right" w:pos="8640"/>
      </w:tabs>
    </w:pPr>
  </w:style>
  <w:style w:type="character" w:styleId="PageNumber">
    <w:name w:val="page number"/>
    <w:basedOn w:val="DefaultParagraphFont"/>
    <w:rsid w:val="00CD2595"/>
  </w:style>
  <w:style w:type="character" w:styleId="PlaceholderText">
    <w:name w:val="Placeholder Text"/>
    <w:basedOn w:val="DefaultParagraphFont"/>
    <w:uiPriority w:val="99"/>
    <w:semiHidden/>
    <w:rsid w:val="005203AC"/>
    <w:rPr>
      <w:color w:val="808080"/>
    </w:rPr>
  </w:style>
  <w:style w:type="paragraph" w:styleId="BalloonText">
    <w:name w:val="Balloon Text"/>
    <w:basedOn w:val="Normal"/>
    <w:link w:val="BalloonTextChar"/>
    <w:rsid w:val="005203AC"/>
    <w:rPr>
      <w:rFonts w:ascii="Tahoma" w:hAnsi="Tahoma" w:cs="Tahoma"/>
      <w:sz w:val="16"/>
      <w:szCs w:val="16"/>
    </w:rPr>
  </w:style>
  <w:style w:type="character" w:customStyle="1" w:styleId="BalloonTextChar">
    <w:name w:val="Balloon Text Char"/>
    <w:basedOn w:val="DefaultParagraphFont"/>
    <w:link w:val="BalloonText"/>
    <w:rsid w:val="005203AC"/>
    <w:rPr>
      <w:rFonts w:ascii="Tahoma" w:hAnsi="Tahoma" w:cs="Tahoma"/>
      <w:sz w:val="16"/>
      <w:szCs w:val="16"/>
    </w:rPr>
  </w:style>
  <w:style w:type="paragraph" w:styleId="PlainText">
    <w:name w:val="Plain Text"/>
    <w:basedOn w:val="Normal"/>
    <w:link w:val="PlainTextChar"/>
    <w:uiPriority w:val="99"/>
    <w:unhideWhenUsed/>
    <w:rsid w:val="007559A6"/>
    <w:pPr>
      <w:tabs>
        <w:tab w:val="clear" w:pos="360"/>
        <w:tab w:val="clear" w:pos="9360"/>
      </w:tabs>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7559A6"/>
    <w:rPr>
      <w:rFonts w:ascii="Consolas" w:eastAsiaTheme="minorHAnsi" w:hAnsi="Consolas" w:cstheme="minorBidi"/>
      <w:sz w:val="21"/>
      <w:szCs w:val="21"/>
      <w:lang w:val="en-GB"/>
    </w:rPr>
  </w:style>
  <w:style w:type="character" w:styleId="Hyperlink">
    <w:name w:val="Hyperlink"/>
    <w:basedOn w:val="DefaultParagraphFont"/>
    <w:uiPriority w:val="99"/>
    <w:rsid w:val="00E736D1"/>
    <w:rPr>
      <w:color w:val="0000FF" w:themeColor="hyperlink"/>
      <w:u w:val="single"/>
    </w:rPr>
  </w:style>
  <w:style w:type="character" w:styleId="CommentReference">
    <w:name w:val="annotation reference"/>
    <w:basedOn w:val="DefaultParagraphFont"/>
    <w:rsid w:val="00FA5ACB"/>
    <w:rPr>
      <w:sz w:val="16"/>
      <w:szCs w:val="16"/>
    </w:rPr>
  </w:style>
  <w:style w:type="paragraph" w:styleId="CommentText">
    <w:name w:val="annotation text"/>
    <w:basedOn w:val="Normal"/>
    <w:link w:val="CommentTextChar"/>
    <w:rsid w:val="00FA5ACB"/>
    <w:rPr>
      <w:sz w:val="20"/>
    </w:rPr>
  </w:style>
  <w:style w:type="character" w:customStyle="1" w:styleId="CommentTextChar">
    <w:name w:val="Comment Text Char"/>
    <w:basedOn w:val="DefaultParagraphFont"/>
    <w:link w:val="CommentText"/>
    <w:rsid w:val="00FA5ACB"/>
  </w:style>
  <w:style w:type="paragraph" w:styleId="CommentSubject">
    <w:name w:val="annotation subject"/>
    <w:basedOn w:val="CommentText"/>
    <w:next w:val="CommentText"/>
    <w:link w:val="CommentSubjectChar"/>
    <w:rsid w:val="00FA5ACB"/>
    <w:rPr>
      <w:b/>
      <w:bCs/>
    </w:rPr>
  </w:style>
  <w:style w:type="character" w:customStyle="1" w:styleId="CommentSubjectChar">
    <w:name w:val="Comment Subject Char"/>
    <w:basedOn w:val="CommentTextChar"/>
    <w:link w:val="CommentSubject"/>
    <w:rsid w:val="00FA5ACB"/>
    <w:rPr>
      <w:b/>
      <w:bCs/>
    </w:rPr>
  </w:style>
  <w:style w:type="table" w:styleId="TableGrid">
    <w:name w:val="Table Grid"/>
    <w:basedOn w:val="TableNormal"/>
    <w:uiPriority w:val="59"/>
    <w:rsid w:val="0023562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6045F"/>
    <w:pPr>
      <w:ind w:left="720"/>
      <w:contextualSpacing/>
    </w:pPr>
  </w:style>
  <w:style w:type="paragraph" w:styleId="NormalWeb">
    <w:name w:val="Normal (Web)"/>
    <w:basedOn w:val="Normal"/>
    <w:uiPriority w:val="99"/>
    <w:unhideWhenUsed/>
    <w:rsid w:val="00A5076B"/>
    <w:pPr>
      <w:tabs>
        <w:tab w:val="clear" w:pos="360"/>
        <w:tab w:val="clear" w:pos="9360"/>
      </w:tabs>
      <w:spacing w:before="100" w:beforeAutospacing="1" w:after="100" w:afterAutospacing="1"/>
    </w:pPr>
    <w:rPr>
      <w:szCs w:val="24"/>
      <w:lang w:eastAsia="en-GB"/>
    </w:rPr>
  </w:style>
  <w:style w:type="character" w:customStyle="1" w:styleId="ipa1">
    <w:name w:val="ipa1"/>
    <w:basedOn w:val="DefaultParagraphFont"/>
    <w:rsid w:val="00067968"/>
    <w:rPr>
      <w:rFonts w:ascii="Arial Unicode MS" w:eastAsia="Arial Unicode MS" w:hAnsi="Arial Unicode MS" w:cs="Arial Unicode MS" w:hint="eastAsia"/>
    </w:rPr>
  </w:style>
  <w:style w:type="character" w:customStyle="1" w:styleId="texhtml">
    <w:name w:val="texhtml"/>
    <w:basedOn w:val="DefaultParagraphFont"/>
    <w:rsid w:val="0068705B"/>
    <w:rPr>
      <w:rFonts w:ascii="Times New Roman" w:hAnsi="Times New Roman" w:cs="Times New Roman" w:hint="default"/>
      <w:sz w:val="29"/>
      <w:szCs w:val="29"/>
    </w:rPr>
  </w:style>
  <w:style w:type="paragraph" w:styleId="DocumentMap">
    <w:name w:val="Document Map"/>
    <w:basedOn w:val="Normal"/>
    <w:link w:val="DocumentMapChar"/>
    <w:rsid w:val="00F02CAB"/>
    <w:rPr>
      <w:rFonts w:ascii="Lucida Grande" w:hAnsi="Lucida Grande" w:cs="Lucida Grande"/>
      <w:szCs w:val="24"/>
    </w:rPr>
  </w:style>
  <w:style w:type="character" w:customStyle="1" w:styleId="DocumentMapChar">
    <w:name w:val="Document Map Char"/>
    <w:basedOn w:val="DefaultParagraphFont"/>
    <w:link w:val="DocumentMap"/>
    <w:rsid w:val="00F02CAB"/>
    <w:rPr>
      <w:rFonts w:ascii="Lucida Grande" w:hAnsi="Lucida Grande" w:cs="Lucida Grande"/>
      <w:sz w:val="24"/>
      <w:szCs w:val="24"/>
      <w:lang w:val="en-GB"/>
    </w:rPr>
  </w:style>
  <w:style w:type="paragraph" w:styleId="BodyText2">
    <w:name w:val="Body Text 2"/>
    <w:basedOn w:val="Normal"/>
    <w:link w:val="BodyText2Char"/>
    <w:rsid w:val="00085D5F"/>
    <w:pPr>
      <w:spacing w:after="120" w:line="480" w:lineRule="auto"/>
    </w:pPr>
  </w:style>
  <w:style w:type="character" w:customStyle="1" w:styleId="BodyText2Char">
    <w:name w:val="Body Text 2 Char"/>
    <w:basedOn w:val="DefaultParagraphFont"/>
    <w:link w:val="BodyText2"/>
    <w:rsid w:val="00085D5F"/>
    <w:rPr>
      <w:sz w:val="24"/>
      <w:lang w:val="en-GB"/>
    </w:rPr>
  </w:style>
  <w:style w:type="paragraph" w:styleId="BodyTextIndent">
    <w:name w:val="Body Text Indent"/>
    <w:basedOn w:val="Normal"/>
    <w:link w:val="BodyTextIndentChar"/>
    <w:rsid w:val="00085D5F"/>
    <w:pPr>
      <w:spacing w:after="120"/>
      <w:ind w:left="283"/>
    </w:pPr>
  </w:style>
  <w:style w:type="character" w:customStyle="1" w:styleId="BodyTextIndentChar">
    <w:name w:val="Body Text Indent Char"/>
    <w:basedOn w:val="DefaultParagraphFont"/>
    <w:link w:val="BodyTextIndent"/>
    <w:rsid w:val="00085D5F"/>
    <w:rPr>
      <w:sz w:val="24"/>
      <w:lang w:val="en-GB"/>
    </w:rPr>
  </w:style>
  <w:style w:type="character" w:customStyle="1" w:styleId="HeaderChar">
    <w:name w:val="Header Char"/>
    <w:basedOn w:val="DefaultParagraphFont"/>
    <w:link w:val="Header"/>
    <w:uiPriority w:val="99"/>
    <w:rsid w:val="000355E3"/>
    <w:rPr>
      <w:sz w:val="24"/>
      <w:lang w:val="en-GB"/>
    </w:rPr>
  </w:style>
  <w:style w:type="character" w:styleId="Strong">
    <w:name w:val="Strong"/>
    <w:basedOn w:val="DefaultParagraphFont"/>
    <w:qFormat/>
    <w:rsid w:val="000B29B1"/>
    <w:rPr>
      <w:b/>
      <w:bCs/>
    </w:rPr>
  </w:style>
  <w:style w:type="character" w:customStyle="1" w:styleId="Heading4Char">
    <w:name w:val="Heading 4 Char"/>
    <w:basedOn w:val="DefaultParagraphFont"/>
    <w:link w:val="Heading4"/>
    <w:rsid w:val="00D43011"/>
    <w:rPr>
      <w:rFonts w:asciiTheme="majorHAnsi" w:eastAsiaTheme="majorEastAsia" w:hAnsiTheme="majorHAnsi" w:cstheme="majorBidi"/>
      <w:b/>
      <w:bCs/>
      <w:i/>
      <w:iCs/>
      <w:color w:val="4F81BD" w:themeColor="accent1"/>
      <w:sz w:val="24"/>
      <w:lang w:val="en-GB"/>
    </w:rPr>
  </w:style>
  <w:style w:type="paragraph" w:styleId="List">
    <w:name w:val="List"/>
    <w:basedOn w:val="Normal"/>
    <w:rsid w:val="00D43011"/>
    <w:pPr>
      <w:ind w:left="283" w:hanging="283"/>
      <w:contextualSpacing/>
    </w:pPr>
  </w:style>
  <w:style w:type="paragraph" w:styleId="List2">
    <w:name w:val="List 2"/>
    <w:basedOn w:val="Normal"/>
    <w:rsid w:val="00D43011"/>
    <w:pPr>
      <w:ind w:left="566" w:hanging="283"/>
      <w:contextualSpacing/>
    </w:pPr>
  </w:style>
  <w:style w:type="paragraph" w:styleId="List3">
    <w:name w:val="List 3"/>
    <w:basedOn w:val="Normal"/>
    <w:rsid w:val="00D43011"/>
    <w:pPr>
      <w:ind w:left="849" w:hanging="283"/>
      <w:contextualSpacing/>
    </w:pPr>
  </w:style>
  <w:style w:type="paragraph" w:styleId="List4">
    <w:name w:val="List 4"/>
    <w:basedOn w:val="Normal"/>
    <w:rsid w:val="00D43011"/>
    <w:pPr>
      <w:ind w:left="1132" w:hanging="283"/>
      <w:contextualSpacing/>
    </w:pPr>
  </w:style>
  <w:style w:type="paragraph" w:styleId="List5">
    <w:name w:val="List 5"/>
    <w:basedOn w:val="Normal"/>
    <w:rsid w:val="00D43011"/>
    <w:pPr>
      <w:ind w:left="1415" w:hanging="283"/>
      <w:contextualSpacing/>
    </w:pPr>
  </w:style>
  <w:style w:type="paragraph" w:styleId="MessageHeader">
    <w:name w:val="Message Header"/>
    <w:basedOn w:val="Normal"/>
    <w:link w:val="MessageHeaderChar"/>
    <w:rsid w:val="00D43011"/>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rsid w:val="00D43011"/>
    <w:rPr>
      <w:rFonts w:asciiTheme="majorHAnsi" w:eastAsiaTheme="majorEastAsia" w:hAnsiTheme="majorHAnsi" w:cstheme="majorBidi"/>
      <w:sz w:val="24"/>
      <w:szCs w:val="24"/>
      <w:shd w:val="pct20" w:color="auto" w:fill="auto"/>
      <w:lang w:val="en-GB"/>
    </w:rPr>
  </w:style>
  <w:style w:type="paragraph" w:styleId="Salutation">
    <w:name w:val="Salutation"/>
    <w:basedOn w:val="Normal"/>
    <w:next w:val="Normal"/>
    <w:link w:val="SalutationChar"/>
    <w:rsid w:val="00D43011"/>
  </w:style>
  <w:style w:type="character" w:customStyle="1" w:styleId="SalutationChar">
    <w:name w:val="Salutation Char"/>
    <w:basedOn w:val="DefaultParagraphFont"/>
    <w:link w:val="Salutation"/>
    <w:rsid w:val="00D43011"/>
    <w:rPr>
      <w:sz w:val="24"/>
      <w:lang w:val="en-GB"/>
    </w:rPr>
  </w:style>
  <w:style w:type="paragraph" w:styleId="Closing">
    <w:name w:val="Closing"/>
    <w:basedOn w:val="Normal"/>
    <w:link w:val="ClosingChar"/>
    <w:rsid w:val="00D43011"/>
    <w:pPr>
      <w:ind w:left="4252"/>
    </w:pPr>
  </w:style>
  <w:style w:type="character" w:customStyle="1" w:styleId="ClosingChar">
    <w:name w:val="Closing Char"/>
    <w:basedOn w:val="DefaultParagraphFont"/>
    <w:link w:val="Closing"/>
    <w:rsid w:val="00D43011"/>
    <w:rPr>
      <w:sz w:val="24"/>
      <w:lang w:val="en-GB"/>
    </w:rPr>
  </w:style>
  <w:style w:type="paragraph" w:styleId="Date">
    <w:name w:val="Date"/>
    <w:basedOn w:val="Normal"/>
    <w:next w:val="Normal"/>
    <w:link w:val="DateChar"/>
    <w:rsid w:val="00D43011"/>
  </w:style>
  <w:style w:type="character" w:customStyle="1" w:styleId="DateChar">
    <w:name w:val="Date Char"/>
    <w:basedOn w:val="DefaultParagraphFont"/>
    <w:link w:val="Date"/>
    <w:rsid w:val="00D43011"/>
    <w:rPr>
      <w:sz w:val="24"/>
      <w:lang w:val="en-GB"/>
    </w:rPr>
  </w:style>
  <w:style w:type="paragraph" w:styleId="ListBullet">
    <w:name w:val="List Bullet"/>
    <w:basedOn w:val="Normal"/>
    <w:rsid w:val="00D43011"/>
    <w:pPr>
      <w:numPr>
        <w:numId w:val="53"/>
      </w:numPr>
      <w:contextualSpacing/>
    </w:pPr>
  </w:style>
  <w:style w:type="paragraph" w:styleId="ListBullet2">
    <w:name w:val="List Bullet 2"/>
    <w:basedOn w:val="Normal"/>
    <w:rsid w:val="00D43011"/>
    <w:pPr>
      <w:numPr>
        <w:numId w:val="54"/>
      </w:numPr>
      <w:contextualSpacing/>
    </w:pPr>
  </w:style>
  <w:style w:type="paragraph" w:customStyle="1" w:styleId="CcList">
    <w:name w:val="Cc List"/>
    <w:basedOn w:val="Normal"/>
    <w:rsid w:val="00D43011"/>
  </w:style>
  <w:style w:type="paragraph" w:styleId="ListContinue">
    <w:name w:val="List Continue"/>
    <w:basedOn w:val="Normal"/>
    <w:rsid w:val="00D43011"/>
    <w:pPr>
      <w:spacing w:after="120"/>
      <w:ind w:left="283"/>
      <w:contextualSpacing/>
    </w:pPr>
  </w:style>
  <w:style w:type="paragraph" w:customStyle="1" w:styleId="InsideAddress">
    <w:name w:val="Inside Address"/>
    <w:basedOn w:val="Normal"/>
    <w:rsid w:val="00D43011"/>
  </w:style>
  <w:style w:type="paragraph" w:customStyle="1" w:styleId="Enclosure">
    <w:name w:val="Enclosure"/>
    <w:basedOn w:val="Normal"/>
    <w:rsid w:val="00D43011"/>
  </w:style>
  <w:style w:type="paragraph" w:customStyle="1" w:styleId="ReferenceLine">
    <w:name w:val="Reference Line"/>
    <w:basedOn w:val="BodyText"/>
    <w:rsid w:val="00D43011"/>
  </w:style>
  <w:style w:type="paragraph" w:styleId="NormalIndent">
    <w:name w:val="Normal Indent"/>
    <w:basedOn w:val="Normal"/>
    <w:rsid w:val="00D43011"/>
    <w:pPr>
      <w:ind w:left="720"/>
    </w:pPr>
  </w:style>
  <w:style w:type="paragraph" w:styleId="BodyTextFirstIndent">
    <w:name w:val="Body Text First Indent"/>
    <w:basedOn w:val="BodyText"/>
    <w:link w:val="BodyTextFirstIndentChar"/>
    <w:rsid w:val="00D43011"/>
    <w:pPr>
      <w:spacing w:line="240" w:lineRule="auto"/>
      <w:ind w:firstLine="360"/>
    </w:pPr>
  </w:style>
  <w:style w:type="character" w:customStyle="1" w:styleId="BodyTextChar">
    <w:name w:val="Body Text Char"/>
    <w:basedOn w:val="DefaultParagraphFont"/>
    <w:link w:val="BodyText"/>
    <w:rsid w:val="00D43011"/>
    <w:rPr>
      <w:sz w:val="24"/>
      <w:lang w:val="en-GB"/>
    </w:rPr>
  </w:style>
  <w:style w:type="character" w:customStyle="1" w:styleId="BodyTextFirstIndentChar">
    <w:name w:val="Body Text First Indent Char"/>
    <w:basedOn w:val="BodyTextChar"/>
    <w:link w:val="BodyTextFirstIndent"/>
    <w:rsid w:val="00D43011"/>
    <w:rPr>
      <w:sz w:val="24"/>
      <w:lang w:val="en-GB"/>
    </w:rPr>
  </w:style>
  <w:style w:type="paragraph" w:styleId="BodyTextFirstIndent2">
    <w:name w:val="Body Text First Indent 2"/>
    <w:basedOn w:val="BodyTextIndent"/>
    <w:link w:val="BodyTextFirstIndent2Char"/>
    <w:rsid w:val="00D43011"/>
    <w:pPr>
      <w:spacing w:after="0"/>
      <w:ind w:left="360" w:firstLine="360"/>
    </w:pPr>
  </w:style>
  <w:style w:type="character" w:customStyle="1" w:styleId="BodyTextFirstIndent2Char">
    <w:name w:val="Body Text First Indent 2 Char"/>
    <w:basedOn w:val="BodyTextIndentChar"/>
    <w:link w:val="BodyTextFirstIndent2"/>
    <w:rsid w:val="00D43011"/>
    <w:rPr>
      <w:sz w:val="24"/>
      <w:lang w:val="en-GB"/>
    </w:rPr>
  </w:style>
  <w:style w:type="character" w:styleId="FollowedHyperlink">
    <w:name w:val="FollowedHyperlink"/>
    <w:basedOn w:val="DefaultParagraphFont"/>
    <w:rsid w:val="00A40144"/>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06210"/>
    <w:pPr>
      <w:tabs>
        <w:tab w:val="left" w:pos="360"/>
        <w:tab w:val="right" w:pos="9360"/>
      </w:tabs>
    </w:pPr>
    <w:rPr>
      <w:sz w:val="24"/>
      <w:lang w:val="en-GB"/>
    </w:rPr>
  </w:style>
  <w:style w:type="paragraph" w:styleId="Heading1">
    <w:name w:val="heading 1"/>
    <w:basedOn w:val="Normal"/>
    <w:next w:val="Normal"/>
    <w:qFormat/>
    <w:rsid w:val="001B17D3"/>
    <w:pPr>
      <w:keepNext/>
      <w:spacing w:before="5040" w:line="480" w:lineRule="auto"/>
      <w:jc w:val="center"/>
      <w:outlineLvl w:val="0"/>
    </w:pPr>
    <w:rPr>
      <w:rFonts w:cs="Arial"/>
      <w:bCs/>
      <w:caps/>
      <w:kern w:val="32"/>
      <w:szCs w:val="24"/>
    </w:rPr>
  </w:style>
  <w:style w:type="paragraph" w:styleId="Heading2">
    <w:name w:val="heading 2"/>
    <w:basedOn w:val="Normal"/>
    <w:next w:val="Normal"/>
    <w:qFormat/>
    <w:rsid w:val="00CC1F4F"/>
    <w:pPr>
      <w:keepNext/>
      <w:spacing w:line="480" w:lineRule="auto"/>
      <w:jc w:val="center"/>
      <w:outlineLvl w:val="1"/>
    </w:pPr>
    <w:rPr>
      <w:rFonts w:cs="Arial"/>
      <w:bCs/>
      <w:iCs/>
      <w:szCs w:val="28"/>
    </w:rPr>
  </w:style>
  <w:style w:type="paragraph" w:styleId="Heading3">
    <w:name w:val="heading 3"/>
    <w:basedOn w:val="Normal"/>
    <w:next w:val="Normal"/>
    <w:qFormat/>
    <w:rsid w:val="00C2688C"/>
    <w:pPr>
      <w:keepNext/>
      <w:spacing w:before="240" w:after="60"/>
      <w:outlineLvl w:val="2"/>
    </w:pPr>
    <w:rPr>
      <w:rFonts w:cs="Arial"/>
      <w:b/>
      <w:bCs/>
      <w:szCs w:val="26"/>
      <w:u w:val="single"/>
    </w:rPr>
  </w:style>
  <w:style w:type="paragraph" w:styleId="Heading4">
    <w:name w:val="heading 4"/>
    <w:basedOn w:val="Normal"/>
    <w:next w:val="Normal"/>
    <w:link w:val="Heading4Char"/>
    <w:unhideWhenUsed/>
    <w:qFormat/>
    <w:rsid w:val="00D4301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06210"/>
    <w:pPr>
      <w:spacing w:line="480" w:lineRule="auto"/>
    </w:pPr>
  </w:style>
  <w:style w:type="paragraph" w:styleId="Header">
    <w:name w:val="header"/>
    <w:basedOn w:val="Normal"/>
    <w:link w:val="HeaderChar"/>
    <w:uiPriority w:val="99"/>
    <w:rsid w:val="00CD2595"/>
    <w:pPr>
      <w:tabs>
        <w:tab w:val="clear" w:pos="360"/>
        <w:tab w:val="clear" w:pos="9360"/>
        <w:tab w:val="center" w:pos="4320"/>
        <w:tab w:val="right" w:pos="8640"/>
      </w:tabs>
    </w:pPr>
  </w:style>
  <w:style w:type="paragraph" w:styleId="Footer">
    <w:name w:val="footer"/>
    <w:basedOn w:val="Normal"/>
    <w:rsid w:val="00CD2595"/>
    <w:pPr>
      <w:tabs>
        <w:tab w:val="clear" w:pos="360"/>
        <w:tab w:val="clear" w:pos="9360"/>
        <w:tab w:val="center" w:pos="4320"/>
        <w:tab w:val="right" w:pos="8640"/>
      </w:tabs>
    </w:pPr>
  </w:style>
  <w:style w:type="character" w:styleId="PageNumber">
    <w:name w:val="page number"/>
    <w:basedOn w:val="DefaultParagraphFont"/>
    <w:rsid w:val="00CD2595"/>
  </w:style>
  <w:style w:type="character" w:styleId="PlaceholderText">
    <w:name w:val="Placeholder Text"/>
    <w:basedOn w:val="DefaultParagraphFont"/>
    <w:uiPriority w:val="99"/>
    <w:semiHidden/>
    <w:rsid w:val="005203AC"/>
    <w:rPr>
      <w:color w:val="808080"/>
    </w:rPr>
  </w:style>
  <w:style w:type="paragraph" w:styleId="BalloonText">
    <w:name w:val="Balloon Text"/>
    <w:basedOn w:val="Normal"/>
    <w:link w:val="BalloonTextChar"/>
    <w:rsid w:val="005203AC"/>
    <w:rPr>
      <w:rFonts w:ascii="Tahoma" w:hAnsi="Tahoma" w:cs="Tahoma"/>
      <w:sz w:val="16"/>
      <w:szCs w:val="16"/>
    </w:rPr>
  </w:style>
  <w:style w:type="character" w:customStyle="1" w:styleId="BalloonTextChar">
    <w:name w:val="Balloon Text Char"/>
    <w:basedOn w:val="DefaultParagraphFont"/>
    <w:link w:val="BalloonText"/>
    <w:rsid w:val="005203AC"/>
    <w:rPr>
      <w:rFonts w:ascii="Tahoma" w:hAnsi="Tahoma" w:cs="Tahoma"/>
      <w:sz w:val="16"/>
      <w:szCs w:val="16"/>
    </w:rPr>
  </w:style>
  <w:style w:type="paragraph" w:styleId="PlainText">
    <w:name w:val="Plain Text"/>
    <w:basedOn w:val="Normal"/>
    <w:link w:val="PlainTextChar"/>
    <w:uiPriority w:val="99"/>
    <w:unhideWhenUsed/>
    <w:rsid w:val="007559A6"/>
    <w:pPr>
      <w:tabs>
        <w:tab w:val="clear" w:pos="360"/>
        <w:tab w:val="clear" w:pos="9360"/>
      </w:tabs>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7559A6"/>
    <w:rPr>
      <w:rFonts w:ascii="Consolas" w:eastAsiaTheme="minorHAnsi" w:hAnsi="Consolas" w:cstheme="minorBidi"/>
      <w:sz w:val="21"/>
      <w:szCs w:val="21"/>
      <w:lang w:val="en-GB"/>
    </w:rPr>
  </w:style>
  <w:style w:type="character" w:styleId="Hyperlink">
    <w:name w:val="Hyperlink"/>
    <w:basedOn w:val="DefaultParagraphFont"/>
    <w:uiPriority w:val="99"/>
    <w:rsid w:val="00E736D1"/>
    <w:rPr>
      <w:color w:val="0000FF" w:themeColor="hyperlink"/>
      <w:u w:val="single"/>
    </w:rPr>
  </w:style>
  <w:style w:type="character" w:styleId="CommentReference">
    <w:name w:val="annotation reference"/>
    <w:basedOn w:val="DefaultParagraphFont"/>
    <w:rsid w:val="00FA5ACB"/>
    <w:rPr>
      <w:sz w:val="16"/>
      <w:szCs w:val="16"/>
    </w:rPr>
  </w:style>
  <w:style w:type="paragraph" w:styleId="CommentText">
    <w:name w:val="annotation text"/>
    <w:basedOn w:val="Normal"/>
    <w:link w:val="CommentTextChar"/>
    <w:rsid w:val="00FA5ACB"/>
    <w:rPr>
      <w:sz w:val="20"/>
    </w:rPr>
  </w:style>
  <w:style w:type="character" w:customStyle="1" w:styleId="CommentTextChar">
    <w:name w:val="Comment Text Char"/>
    <w:basedOn w:val="DefaultParagraphFont"/>
    <w:link w:val="CommentText"/>
    <w:rsid w:val="00FA5ACB"/>
  </w:style>
  <w:style w:type="paragraph" w:styleId="CommentSubject">
    <w:name w:val="annotation subject"/>
    <w:basedOn w:val="CommentText"/>
    <w:next w:val="CommentText"/>
    <w:link w:val="CommentSubjectChar"/>
    <w:rsid w:val="00FA5ACB"/>
    <w:rPr>
      <w:b/>
      <w:bCs/>
    </w:rPr>
  </w:style>
  <w:style w:type="character" w:customStyle="1" w:styleId="CommentSubjectChar">
    <w:name w:val="Comment Subject Char"/>
    <w:basedOn w:val="CommentTextChar"/>
    <w:link w:val="CommentSubject"/>
    <w:rsid w:val="00FA5ACB"/>
    <w:rPr>
      <w:b/>
      <w:bCs/>
    </w:rPr>
  </w:style>
  <w:style w:type="table" w:styleId="TableGrid">
    <w:name w:val="Table Grid"/>
    <w:basedOn w:val="TableNormal"/>
    <w:uiPriority w:val="59"/>
    <w:rsid w:val="0023562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6045F"/>
    <w:pPr>
      <w:ind w:left="720"/>
      <w:contextualSpacing/>
    </w:pPr>
  </w:style>
  <w:style w:type="paragraph" w:styleId="NormalWeb">
    <w:name w:val="Normal (Web)"/>
    <w:basedOn w:val="Normal"/>
    <w:uiPriority w:val="99"/>
    <w:unhideWhenUsed/>
    <w:rsid w:val="00A5076B"/>
    <w:pPr>
      <w:tabs>
        <w:tab w:val="clear" w:pos="360"/>
        <w:tab w:val="clear" w:pos="9360"/>
      </w:tabs>
      <w:spacing w:before="100" w:beforeAutospacing="1" w:after="100" w:afterAutospacing="1"/>
    </w:pPr>
    <w:rPr>
      <w:szCs w:val="24"/>
      <w:lang w:eastAsia="en-GB"/>
    </w:rPr>
  </w:style>
  <w:style w:type="character" w:customStyle="1" w:styleId="ipa1">
    <w:name w:val="ipa1"/>
    <w:basedOn w:val="DefaultParagraphFont"/>
    <w:rsid w:val="00067968"/>
    <w:rPr>
      <w:rFonts w:ascii="Arial Unicode MS" w:eastAsia="Arial Unicode MS" w:hAnsi="Arial Unicode MS" w:cs="Arial Unicode MS" w:hint="eastAsia"/>
    </w:rPr>
  </w:style>
  <w:style w:type="character" w:customStyle="1" w:styleId="texhtml">
    <w:name w:val="texhtml"/>
    <w:basedOn w:val="DefaultParagraphFont"/>
    <w:rsid w:val="0068705B"/>
    <w:rPr>
      <w:rFonts w:ascii="Times New Roman" w:hAnsi="Times New Roman" w:cs="Times New Roman" w:hint="default"/>
      <w:sz w:val="29"/>
      <w:szCs w:val="29"/>
    </w:rPr>
  </w:style>
  <w:style w:type="paragraph" w:styleId="DocumentMap">
    <w:name w:val="Document Map"/>
    <w:basedOn w:val="Normal"/>
    <w:link w:val="DocumentMapChar"/>
    <w:rsid w:val="00F02CAB"/>
    <w:rPr>
      <w:rFonts w:ascii="Lucida Grande" w:hAnsi="Lucida Grande" w:cs="Lucida Grande"/>
      <w:szCs w:val="24"/>
    </w:rPr>
  </w:style>
  <w:style w:type="character" w:customStyle="1" w:styleId="DocumentMapChar">
    <w:name w:val="Document Map Char"/>
    <w:basedOn w:val="DefaultParagraphFont"/>
    <w:link w:val="DocumentMap"/>
    <w:rsid w:val="00F02CAB"/>
    <w:rPr>
      <w:rFonts w:ascii="Lucida Grande" w:hAnsi="Lucida Grande" w:cs="Lucida Grande"/>
      <w:sz w:val="24"/>
      <w:szCs w:val="24"/>
      <w:lang w:val="en-GB"/>
    </w:rPr>
  </w:style>
  <w:style w:type="paragraph" w:styleId="BodyText2">
    <w:name w:val="Body Text 2"/>
    <w:basedOn w:val="Normal"/>
    <w:link w:val="BodyText2Char"/>
    <w:rsid w:val="00085D5F"/>
    <w:pPr>
      <w:spacing w:after="120" w:line="480" w:lineRule="auto"/>
    </w:pPr>
  </w:style>
  <w:style w:type="character" w:customStyle="1" w:styleId="BodyText2Char">
    <w:name w:val="Body Text 2 Char"/>
    <w:basedOn w:val="DefaultParagraphFont"/>
    <w:link w:val="BodyText2"/>
    <w:rsid w:val="00085D5F"/>
    <w:rPr>
      <w:sz w:val="24"/>
      <w:lang w:val="en-GB"/>
    </w:rPr>
  </w:style>
  <w:style w:type="paragraph" w:styleId="BodyTextIndent">
    <w:name w:val="Body Text Indent"/>
    <w:basedOn w:val="Normal"/>
    <w:link w:val="BodyTextIndentChar"/>
    <w:rsid w:val="00085D5F"/>
    <w:pPr>
      <w:spacing w:after="120"/>
      <w:ind w:left="283"/>
    </w:pPr>
  </w:style>
  <w:style w:type="character" w:customStyle="1" w:styleId="BodyTextIndentChar">
    <w:name w:val="Body Text Indent Char"/>
    <w:basedOn w:val="DefaultParagraphFont"/>
    <w:link w:val="BodyTextIndent"/>
    <w:rsid w:val="00085D5F"/>
    <w:rPr>
      <w:sz w:val="24"/>
      <w:lang w:val="en-GB"/>
    </w:rPr>
  </w:style>
  <w:style w:type="character" w:customStyle="1" w:styleId="HeaderChar">
    <w:name w:val="Header Char"/>
    <w:basedOn w:val="DefaultParagraphFont"/>
    <w:link w:val="Header"/>
    <w:uiPriority w:val="99"/>
    <w:rsid w:val="000355E3"/>
    <w:rPr>
      <w:sz w:val="24"/>
      <w:lang w:val="en-GB"/>
    </w:rPr>
  </w:style>
  <w:style w:type="character" w:styleId="Strong">
    <w:name w:val="Strong"/>
    <w:basedOn w:val="DefaultParagraphFont"/>
    <w:qFormat/>
    <w:rsid w:val="000B29B1"/>
    <w:rPr>
      <w:b/>
      <w:bCs/>
    </w:rPr>
  </w:style>
  <w:style w:type="character" w:customStyle="1" w:styleId="Heading4Char">
    <w:name w:val="Heading 4 Char"/>
    <w:basedOn w:val="DefaultParagraphFont"/>
    <w:link w:val="Heading4"/>
    <w:rsid w:val="00D43011"/>
    <w:rPr>
      <w:rFonts w:asciiTheme="majorHAnsi" w:eastAsiaTheme="majorEastAsia" w:hAnsiTheme="majorHAnsi" w:cstheme="majorBidi"/>
      <w:b/>
      <w:bCs/>
      <w:i/>
      <w:iCs/>
      <w:color w:val="4F81BD" w:themeColor="accent1"/>
      <w:sz w:val="24"/>
      <w:lang w:val="en-GB"/>
    </w:rPr>
  </w:style>
  <w:style w:type="paragraph" w:styleId="List">
    <w:name w:val="List"/>
    <w:basedOn w:val="Normal"/>
    <w:rsid w:val="00D43011"/>
    <w:pPr>
      <w:ind w:left="283" w:hanging="283"/>
      <w:contextualSpacing/>
    </w:pPr>
  </w:style>
  <w:style w:type="paragraph" w:styleId="List2">
    <w:name w:val="List 2"/>
    <w:basedOn w:val="Normal"/>
    <w:rsid w:val="00D43011"/>
    <w:pPr>
      <w:ind w:left="566" w:hanging="283"/>
      <w:contextualSpacing/>
    </w:pPr>
  </w:style>
  <w:style w:type="paragraph" w:styleId="List3">
    <w:name w:val="List 3"/>
    <w:basedOn w:val="Normal"/>
    <w:rsid w:val="00D43011"/>
    <w:pPr>
      <w:ind w:left="849" w:hanging="283"/>
      <w:contextualSpacing/>
    </w:pPr>
  </w:style>
  <w:style w:type="paragraph" w:styleId="List4">
    <w:name w:val="List 4"/>
    <w:basedOn w:val="Normal"/>
    <w:rsid w:val="00D43011"/>
    <w:pPr>
      <w:ind w:left="1132" w:hanging="283"/>
      <w:contextualSpacing/>
    </w:pPr>
  </w:style>
  <w:style w:type="paragraph" w:styleId="List5">
    <w:name w:val="List 5"/>
    <w:basedOn w:val="Normal"/>
    <w:rsid w:val="00D43011"/>
    <w:pPr>
      <w:ind w:left="1415" w:hanging="283"/>
      <w:contextualSpacing/>
    </w:pPr>
  </w:style>
  <w:style w:type="paragraph" w:styleId="MessageHeader">
    <w:name w:val="Message Header"/>
    <w:basedOn w:val="Normal"/>
    <w:link w:val="MessageHeaderChar"/>
    <w:rsid w:val="00D43011"/>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rsid w:val="00D43011"/>
    <w:rPr>
      <w:rFonts w:asciiTheme="majorHAnsi" w:eastAsiaTheme="majorEastAsia" w:hAnsiTheme="majorHAnsi" w:cstheme="majorBidi"/>
      <w:sz w:val="24"/>
      <w:szCs w:val="24"/>
      <w:shd w:val="pct20" w:color="auto" w:fill="auto"/>
      <w:lang w:val="en-GB"/>
    </w:rPr>
  </w:style>
  <w:style w:type="paragraph" w:styleId="Salutation">
    <w:name w:val="Salutation"/>
    <w:basedOn w:val="Normal"/>
    <w:next w:val="Normal"/>
    <w:link w:val="SalutationChar"/>
    <w:rsid w:val="00D43011"/>
  </w:style>
  <w:style w:type="character" w:customStyle="1" w:styleId="SalutationChar">
    <w:name w:val="Salutation Char"/>
    <w:basedOn w:val="DefaultParagraphFont"/>
    <w:link w:val="Salutation"/>
    <w:rsid w:val="00D43011"/>
    <w:rPr>
      <w:sz w:val="24"/>
      <w:lang w:val="en-GB"/>
    </w:rPr>
  </w:style>
  <w:style w:type="paragraph" w:styleId="Closing">
    <w:name w:val="Closing"/>
    <w:basedOn w:val="Normal"/>
    <w:link w:val="ClosingChar"/>
    <w:rsid w:val="00D43011"/>
    <w:pPr>
      <w:ind w:left="4252"/>
    </w:pPr>
  </w:style>
  <w:style w:type="character" w:customStyle="1" w:styleId="ClosingChar">
    <w:name w:val="Closing Char"/>
    <w:basedOn w:val="DefaultParagraphFont"/>
    <w:link w:val="Closing"/>
    <w:rsid w:val="00D43011"/>
    <w:rPr>
      <w:sz w:val="24"/>
      <w:lang w:val="en-GB"/>
    </w:rPr>
  </w:style>
  <w:style w:type="paragraph" w:styleId="Date">
    <w:name w:val="Date"/>
    <w:basedOn w:val="Normal"/>
    <w:next w:val="Normal"/>
    <w:link w:val="DateChar"/>
    <w:rsid w:val="00D43011"/>
  </w:style>
  <w:style w:type="character" w:customStyle="1" w:styleId="DateChar">
    <w:name w:val="Date Char"/>
    <w:basedOn w:val="DefaultParagraphFont"/>
    <w:link w:val="Date"/>
    <w:rsid w:val="00D43011"/>
    <w:rPr>
      <w:sz w:val="24"/>
      <w:lang w:val="en-GB"/>
    </w:rPr>
  </w:style>
  <w:style w:type="paragraph" w:styleId="ListBullet">
    <w:name w:val="List Bullet"/>
    <w:basedOn w:val="Normal"/>
    <w:rsid w:val="00D43011"/>
    <w:pPr>
      <w:numPr>
        <w:numId w:val="53"/>
      </w:numPr>
      <w:contextualSpacing/>
    </w:pPr>
  </w:style>
  <w:style w:type="paragraph" w:styleId="ListBullet2">
    <w:name w:val="List Bullet 2"/>
    <w:basedOn w:val="Normal"/>
    <w:rsid w:val="00D43011"/>
    <w:pPr>
      <w:numPr>
        <w:numId w:val="54"/>
      </w:numPr>
      <w:contextualSpacing/>
    </w:pPr>
  </w:style>
  <w:style w:type="paragraph" w:customStyle="1" w:styleId="CcList">
    <w:name w:val="Cc List"/>
    <w:basedOn w:val="Normal"/>
    <w:rsid w:val="00D43011"/>
  </w:style>
  <w:style w:type="paragraph" w:styleId="ListContinue">
    <w:name w:val="List Continue"/>
    <w:basedOn w:val="Normal"/>
    <w:rsid w:val="00D43011"/>
    <w:pPr>
      <w:spacing w:after="120"/>
      <w:ind w:left="283"/>
      <w:contextualSpacing/>
    </w:pPr>
  </w:style>
  <w:style w:type="paragraph" w:customStyle="1" w:styleId="InsideAddress">
    <w:name w:val="Inside Address"/>
    <w:basedOn w:val="Normal"/>
    <w:rsid w:val="00D43011"/>
  </w:style>
  <w:style w:type="paragraph" w:customStyle="1" w:styleId="Enclosure">
    <w:name w:val="Enclosure"/>
    <w:basedOn w:val="Normal"/>
    <w:rsid w:val="00D43011"/>
  </w:style>
  <w:style w:type="paragraph" w:customStyle="1" w:styleId="ReferenceLine">
    <w:name w:val="Reference Line"/>
    <w:basedOn w:val="BodyText"/>
    <w:rsid w:val="00D43011"/>
  </w:style>
  <w:style w:type="paragraph" w:styleId="NormalIndent">
    <w:name w:val="Normal Indent"/>
    <w:basedOn w:val="Normal"/>
    <w:rsid w:val="00D43011"/>
    <w:pPr>
      <w:ind w:left="720"/>
    </w:pPr>
  </w:style>
  <w:style w:type="paragraph" w:styleId="BodyTextFirstIndent">
    <w:name w:val="Body Text First Indent"/>
    <w:basedOn w:val="BodyText"/>
    <w:link w:val="BodyTextFirstIndentChar"/>
    <w:rsid w:val="00D43011"/>
    <w:pPr>
      <w:spacing w:line="240" w:lineRule="auto"/>
      <w:ind w:firstLine="360"/>
    </w:pPr>
  </w:style>
  <w:style w:type="character" w:customStyle="1" w:styleId="BodyTextChar">
    <w:name w:val="Body Text Char"/>
    <w:basedOn w:val="DefaultParagraphFont"/>
    <w:link w:val="BodyText"/>
    <w:rsid w:val="00D43011"/>
    <w:rPr>
      <w:sz w:val="24"/>
      <w:lang w:val="en-GB"/>
    </w:rPr>
  </w:style>
  <w:style w:type="character" w:customStyle="1" w:styleId="BodyTextFirstIndentChar">
    <w:name w:val="Body Text First Indent Char"/>
    <w:basedOn w:val="BodyTextChar"/>
    <w:link w:val="BodyTextFirstIndent"/>
    <w:rsid w:val="00D43011"/>
    <w:rPr>
      <w:sz w:val="24"/>
      <w:lang w:val="en-GB"/>
    </w:rPr>
  </w:style>
  <w:style w:type="paragraph" w:styleId="BodyTextFirstIndent2">
    <w:name w:val="Body Text First Indent 2"/>
    <w:basedOn w:val="BodyTextIndent"/>
    <w:link w:val="BodyTextFirstIndent2Char"/>
    <w:rsid w:val="00D43011"/>
    <w:pPr>
      <w:spacing w:after="0"/>
      <w:ind w:left="360" w:firstLine="360"/>
    </w:pPr>
  </w:style>
  <w:style w:type="character" w:customStyle="1" w:styleId="BodyTextFirstIndent2Char">
    <w:name w:val="Body Text First Indent 2 Char"/>
    <w:basedOn w:val="BodyTextIndentChar"/>
    <w:link w:val="BodyTextFirstIndent2"/>
    <w:rsid w:val="00D43011"/>
    <w:rPr>
      <w:sz w:val="24"/>
      <w:lang w:val="en-GB"/>
    </w:rPr>
  </w:style>
  <w:style w:type="character" w:styleId="FollowedHyperlink">
    <w:name w:val="FollowedHyperlink"/>
    <w:basedOn w:val="DefaultParagraphFont"/>
    <w:rsid w:val="00A4014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3116802">
      <w:bodyDiv w:val="1"/>
      <w:marLeft w:val="0"/>
      <w:marRight w:val="0"/>
      <w:marTop w:val="0"/>
      <w:marBottom w:val="0"/>
      <w:divBdr>
        <w:top w:val="none" w:sz="0" w:space="0" w:color="auto"/>
        <w:left w:val="none" w:sz="0" w:space="0" w:color="auto"/>
        <w:bottom w:val="none" w:sz="0" w:space="0" w:color="auto"/>
        <w:right w:val="none" w:sz="0" w:space="0" w:color="auto"/>
      </w:divBdr>
    </w:div>
    <w:div w:id="323434677">
      <w:bodyDiv w:val="1"/>
      <w:marLeft w:val="0"/>
      <w:marRight w:val="0"/>
      <w:marTop w:val="0"/>
      <w:marBottom w:val="0"/>
      <w:divBdr>
        <w:top w:val="none" w:sz="0" w:space="0" w:color="auto"/>
        <w:left w:val="none" w:sz="0" w:space="0" w:color="auto"/>
        <w:bottom w:val="none" w:sz="0" w:space="0" w:color="auto"/>
        <w:right w:val="none" w:sz="0" w:space="0" w:color="auto"/>
      </w:divBdr>
      <w:divsChild>
        <w:div w:id="802046074">
          <w:marLeft w:val="0"/>
          <w:marRight w:val="0"/>
          <w:marTop w:val="0"/>
          <w:marBottom w:val="0"/>
          <w:divBdr>
            <w:top w:val="none" w:sz="0" w:space="0" w:color="auto"/>
            <w:left w:val="none" w:sz="0" w:space="0" w:color="auto"/>
            <w:bottom w:val="none" w:sz="0" w:space="0" w:color="auto"/>
            <w:right w:val="none" w:sz="0" w:space="0" w:color="auto"/>
          </w:divBdr>
          <w:divsChild>
            <w:div w:id="55346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223947">
      <w:bodyDiv w:val="1"/>
      <w:marLeft w:val="0"/>
      <w:marRight w:val="0"/>
      <w:marTop w:val="0"/>
      <w:marBottom w:val="0"/>
      <w:divBdr>
        <w:top w:val="none" w:sz="0" w:space="0" w:color="auto"/>
        <w:left w:val="none" w:sz="0" w:space="0" w:color="auto"/>
        <w:bottom w:val="none" w:sz="0" w:space="0" w:color="auto"/>
        <w:right w:val="none" w:sz="0" w:space="0" w:color="auto"/>
      </w:divBdr>
    </w:div>
    <w:div w:id="509299835">
      <w:bodyDiv w:val="1"/>
      <w:marLeft w:val="0"/>
      <w:marRight w:val="0"/>
      <w:marTop w:val="0"/>
      <w:marBottom w:val="0"/>
      <w:divBdr>
        <w:top w:val="none" w:sz="0" w:space="0" w:color="auto"/>
        <w:left w:val="none" w:sz="0" w:space="0" w:color="auto"/>
        <w:bottom w:val="none" w:sz="0" w:space="0" w:color="auto"/>
        <w:right w:val="none" w:sz="0" w:space="0" w:color="auto"/>
      </w:divBdr>
    </w:div>
    <w:div w:id="665981183">
      <w:bodyDiv w:val="1"/>
      <w:marLeft w:val="0"/>
      <w:marRight w:val="0"/>
      <w:marTop w:val="0"/>
      <w:marBottom w:val="0"/>
      <w:divBdr>
        <w:top w:val="none" w:sz="0" w:space="0" w:color="auto"/>
        <w:left w:val="none" w:sz="0" w:space="0" w:color="auto"/>
        <w:bottom w:val="none" w:sz="0" w:space="0" w:color="auto"/>
        <w:right w:val="none" w:sz="0" w:space="0" w:color="auto"/>
      </w:divBdr>
      <w:divsChild>
        <w:div w:id="7298115">
          <w:marLeft w:val="0"/>
          <w:marRight w:val="0"/>
          <w:marTop w:val="0"/>
          <w:marBottom w:val="0"/>
          <w:divBdr>
            <w:top w:val="none" w:sz="0" w:space="0" w:color="auto"/>
            <w:left w:val="none" w:sz="0" w:space="0" w:color="auto"/>
            <w:bottom w:val="none" w:sz="0" w:space="0" w:color="auto"/>
            <w:right w:val="none" w:sz="0" w:space="0" w:color="auto"/>
          </w:divBdr>
          <w:divsChild>
            <w:div w:id="87473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43117">
      <w:bodyDiv w:val="1"/>
      <w:marLeft w:val="0"/>
      <w:marRight w:val="0"/>
      <w:marTop w:val="0"/>
      <w:marBottom w:val="0"/>
      <w:divBdr>
        <w:top w:val="none" w:sz="0" w:space="0" w:color="auto"/>
        <w:left w:val="none" w:sz="0" w:space="0" w:color="auto"/>
        <w:bottom w:val="none" w:sz="0" w:space="0" w:color="auto"/>
        <w:right w:val="none" w:sz="0" w:space="0" w:color="auto"/>
      </w:divBdr>
    </w:div>
    <w:div w:id="1216501600">
      <w:bodyDiv w:val="1"/>
      <w:marLeft w:val="0"/>
      <w:marRight w:val="0"/>
      <w:marTop w:val="0"/>
      <w:marBottom w:val="0"/>
      <w:divBdr>
        <w:top w:val="none" w:sz="0" w:space="0" w:color="auto"/>
        <w:left w:val="none" w:sz="0" w:space="0" w:color="auto"/>
        <w:bottom w:val="none" w:sz="0" w:space="0" w:color="auto"/>
        <w:right w:val="none" w:sz="0" w:space="0" w:color="auto"/>
      </w:divBdr>
      <w:divsChild>
        <w:div w:id="863790032">
          <w:marLeft w:val="0"/>
          <w:marRight w:val="0"/>
          <w:marTop w:val="0"/>
          <w:marBottom w:val="0"/>
          <w:divBdr>
            <w:top w:val="none" w:sz="0" w:space="0" w:color="auto"/>
            <w:left w:val="none" w:sz="0" w:space="0" w:color="auto"/>
            <w:bottom w:val="none" w:sz="0" w:space="0" w:color="auto"/>
            <w:right w:val="none" w:sz="0" w:space="0" w:color="auto"/>
          </w:divBdr>
          <w:divsChild>
            <w:div w:id="136867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026024">
      <w:bodyDiv w:val="1"/>
      <w:marLeft w:val="0"/>
      <w:marRight w:val="0"/>
      <w:marTop w:val="0"/>
      <w:marBottom w:val="0"/>
      <w:divBdr>
        <w:top w:val="none" w:sz="0" w:space="0" w:color="auto"/>
        <w:left w:val="none" w:sz="0" w:space="0" w:color="auto"/>
        <w:bottom w:val="none" w:sz="0" w:space="0" w:color="auto"/>
        <w:right w:val="none" w:sz="0" w:space="0" w:color="auto"/>
      </w:divBdr>
      <w:divsChild>
        <w:div w:id="291525250">
          <w:marLeft w:val="0"/>
          <w:marRight w:val="0"/>
          <w:marTop w:val="0"/>
          <w:marBottom w:val="0"/>
          <w:divBdr>
            <w:top w:val="none" w:sz="0" w:space="0" w:color="auto"/>
            <w:left w:val="none" w:sz="0" w:space="0" w:color="auto"/>
            <w:bottom w:val="none" w:sz="0" w:space="0" w:color="auto"/>
            <w:right w:val="none" w:sz="0" w:space="0" w:color="auto"/>
          </w:divBdr>
          <w:divsChild>
            <w:div w:id="984429438">
              <w:marLeft w:val="0"/>
              <w:marRight w:val="0"/>
              <w:marTop w:val="0"/>
              <w:marBottom w:val="0"/>
              <w:divBdr>
                <w:top w:val="none" w:sz="0" w:space="0" w:color="auto"/>
                <w:left w:val="none" w:sz="0" w:space="0" w:color="auto"/>
                <w:bottom w:val="none" w:sz="0" w:space="0" w:color="auto"/>
                <w:right w:val="none" w:sz="0" w:space="0" w:color="auto"/>
              </w:divBdr>
              <w:divsChild>
                <w:div w:id="728842189">
                  <w:marLeft w:val="0"/>
                  <w:marRight w:val="210"/>
                  <w:marTop w:val="0"/>
                  <w:marBottom w:val="0"/>
                  <w:divBdr>
                    <w:top w:val="none" w:sz="0" w:space="0" w:color="auto"/>
                    <w:left w:val="none" w:sz="0" w:space="0" w:color="auto"/>
                    <w:bottom w:val="none" w:sz="0" w:space="0" w:color="auto"/>
                    <w:right w:val="none" w:sz="0" w:space="0" w:color="auto"/>
                  </w:divBdr>
                  <w:divsChild>
                    <w:div w:id="697512214">
                      <w:marLeft w:val="0"/>
                      <w:marRight w:val="0"/>
                      <w:marTop w:val="0"/>
                      <w:marBottom w:val="0"/>
                      <w:divBdr>
                        <w:top w:val="none" w:sz="0" w:space="0" w:color="auto"/>
                        <w:left w:val="none" w:sz="0" w:space="0" w:color="auto"/>
                        <w:bottom w:val="none" w:sz="0" w:space="0" w:color="auto"/>
                        <w:right w:val="none" w:sz="0" w:space="0" w:color="auto"/>
                      </w:divBdr>
                      <w:divsChild>
                        <w:div w:id="1959296303">
                          <w:marLeft w:val="0"/>
                          <w:marRight w:val="0"/>
                          <w:marTop w:val="0"/>
                          <w:marBottom w:val="0"/>
                          <w:divBdr>
                            <w:top w:val="none" w:sz="0" w:space="0" w:color="auto"/>
                            <w:left w:val="none" w:sz="0" w:space="0" w:color="auto"/>
                            <w:bottom w:val="none" w:sz="0" w:space="0" w:color="auto"/>
                            <w:right w:val="none" w:sz="0" w:space="0" w:color="auto"/>
                          </w:divBdr>
                          <w:divsChild>
                            <w:div w:id="524485452">
                              <w:marLeft w:val="2295"/>
                              <w:marRight w:val="0"/>
                              <w:marTop w:val="0"/>
                              <w:marBottom w:val="0"/>
                              <w:divBdr>
                                <w:top w:val="none" w:sz="0" w:space="0" w:color="auto"/>
                                <w:left w:val="none" w:sz="0" w:space="0" w:color="auto"/>
                                <w:bottom w:val="none" w:sz="0" w:space="0" w:color="auto"/>
                                <w:right w:val="none" w:sz="0" w:space="0" w:color="auto"/>
                              </w:divBdr>
                              <w:divsChild>
                                <w:div w:id="1424380194">
                                  <w:marLeft w:val="0"/>
                                  <w:marRight w:val="0"/>
                                  <w:marTop w:val="0"/>
                                  <w:marBottom w:val="0"/>
                                  <w:divBdr>
                                    <w:top w:val="none" w:sz="0" w:space="0" w:color="auto"/>
                                    <w:left w:val="none" w:sz="0" w:space="0" w:color="auto"/>
                                    <w:bottom w:val="none" w:sz="0" w:space="0" w:color="auto"/>
                                    <w:right w:val="none" w:sz="0" w:space="0" w:color="auto"/>
                                  </w:divBdr>
                                  <w:divsChild>
                                    <w:div w:id="21485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7664409">
      <w:bodyDiv w:val="1"/>
      <w:marLeft w:val="0"/>
      <w:marRight w:val="0"/>
      <w:marTop w:val="0"/>
      <w:marBottom w:val="0"/>
      <w:divBdr>
        <w:top w:val="none" w:sz="0" w:space="0" w:color="auto"/>
        <w:left w:val="none" w:sz="0" w:space="0" w:color="auto"/>
        <w:bottom w:val="none" w:sz="0" w:space="0" w:color="auto"/>
        <w:right w:val="none" w:sz="0" w:space="0" w:color="auto"/>
      </w:divBdr>
    </w:div>
    <w:div w:id="1923678634">
      <w:bodyDiv w:val="1"/>
      <w:marLeft w:val="0"/>
      <w:marRight w:val="0"/>
      <w:marTop w:val="0"/>
      <w:marBottom w:val="0"/>
      <w:divBdr>
        <w:top w:val="none" w:sz="0" w:space="0" w:color="auto"/>
        <w:left w:val="none" w:sz="0" w:space="0" w:color="auto"/>
        <w:bottom w:val="none" w:sz="0" w:space="0" w:color="auto"/>
        <w:right w:val="none" w:sz="0" w:space="0" w:color="auto"/>
      </w:divBdr>
    </w:div>
    <w:div w:id="1970352769">
      <w:bodyDiv w:val="1"/>
      <w:marLeft w:val="0"/>
      <w:marRight w:val="0"/>
      <w:marTop w:val="0"/>
      <w:marBottom w:val="0"/>
      <w:divBdr>
        <w:top w:val="none" w:sz="0" w:space="0" w:color="auto"/>
        <w:left w:val="none" w:sz="0" w:space="0" w:color="auto"/>
        <w:bottom w:val="none" w:sz="0" w:space="0" w:color="auto"/>
        <w:right w:val="none" w:sz="0" w:space="0" w:color="auto"/>
      </w:divBdr>
      <w:divsChild>
        <w:div w:id="1416517708">
          <w:marLeft w:val="0"/>
          <w:marRight w:val="0"/>
          <w:marTop w:val="0"/>
          <w:marBottom w:val="0"/>
          <w:divBdr>
            <w:top w:val="none" w:sz="0" w:space="0" w:color="auto"/>
            <w:left w:val="none" w:sz="0" w:space="0" w:color="auto"/>
            <w:bottom w:val="none" w:sz="0" w:space="0" w:color="auto"/>
            <w:right w:val="none" w:sz="0" w:space="0" w:color="auto"/>
          </w:divBdr>
          <w:divsChild>
            <w:div w:id="1403483760">
              <w:marLeft w:val="0"/>
              <w:marRight w:val="0"/>
              <w:marTop w:val="0"/>
              <w:marBottom w:val="0"/>
              <w:divBdr>
                <w:top w:val="none" w:sz="0" w:space="0" w:color="auto"/>
                <w:left w:val="none" w:sz="0" w:space="0" w:color="auto"/>
                <w:bottom w:val="none" w:sz="0" w:space="0" w:color="auto"/>
                <w:right w:val="none" w:sz="0" w:space="0" w:color="auto"/>
              </w:divBdr>
              <w:divsChild>
                <w:div w:id="1679309780">
                  <w:marLeft w:val="0"/>
                  <w:marRight w:val="210"/>
                  <w:marTop w:val="0"/>
                  <w:marBottom w:val="0"/>
                  <w:divBdr>
                    <w:top w:val="none" w:sz="0" w:space="0" w:color="auto"/>
                    <w:left w:val="none" w:sz="0" w:space="0" w:color="auto"/>
                    <w:bottom w:val="none" w:sz="0" w:space="0" w:color="auto"/>
                    <w:right w:val="none" w:sz="0" w:space="0" w:color="auto"/>
                  </w:divBdr>
                  <w:divsChild>
                    <w:div w:id="416947264">
                      <w:marLeft w:val="0"/>
                      <w:marRight w:val="0"/>
                      <w:marTop w:val="0"/>
                      <w:marBottom w:val="0"/>
                      <w:divBdr>
                        <w:top w:val="none" w:sz="0" w:space="0" w:color="auto"/>
                        <w:left w:val="none" w:sz="0" w:space="0" w:color="auto"/>
                        <w:bottom w:val="none" w:sz="0" w:space="0" w:color="auto"/>
                        <w:right w:val="none" w:sz="0" w:space="0" w:color="auto"/>
                      </w:divBdr>
                      <w:divsChild>
                        <w:div w:id="649093131">
                          <w:marLeft w:val="0"/>
                          <w:marRight w:val="0"/>
                          <w:marTop w:val="0"/>
                          <w:marBottom w:val="0"/>
                          <w:divBdr>
                            <w:top w:val="none" w:sz="0" w:space="0" w:color="auto"/>
                            <w:left w:val="none" w:sz="0" w:space="0" w:color="auto"/>
                            <w:bottom w:val="none" w:sz="0" w:space="0" w:color="auto"/>
                            <w:right w:val="none" w:sz="0" w:space="0" w:color="auto"/>
                          </w:divBdr>
                          <w:divsChild>
                            <w:div w:id="1691370885">
                              <w:marLeft w:val="2295"/>
                              <w:marRight w:val="0"/>
                              <w:marTop w:val="0"/>
                              <w:marBottom w:val="0"/>
                              <w:divBdr>
                                <w:top w:val="none" w:sz="0" w:space="0" w:color="auto"/>
                                <w:left w:val="none" w:sz="0" w:space="0" w:color="auto"/>
                                <w:bottom w:val="none" w:sz="0" w:space="0" w:color="auto"/>
                                <w:right w:val="none" w:sz="0" w:space="0" w:color="auto"/>
                              </w:divBdr>
                              <w:divsChild>
                                <w:div w:id="1679961003">
                                  <w:marLeft w:val="0"/>
                                  <w:marRight w:val="0"/>
                                  <w:marTop w:val="0"/>
                                  <w:marBottom w:val="0"/>
                                  <w:divBdr>
                                    <w:top w:val="none" w:sz="0" w:space="0" w:color="auto"/>
                                    <w:left w:val="none" w:sz="0" w:space="0" w:color="auto"/>
                                    <w:bottom w:val="none" w:sz="0" w:space="0" w:color="auto"/>
                                    <w:right w:val="none" w:sz="0" w:space="0" w:color="auto"/>
                                  </w:divBdr>
                                  <w:divsChild>
                                    <w:div w:id="111948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w\AppData\Roaming\Microsoft\Templates\StoryManuscrip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8DFC25-BDD6-4CAC-BF2E-B8368226CBD3}">
  <ds:schemaRefs>
    <ds:schemaRef ds:uri="http://schemas.microsoft.com/sharepoint/v3/contenttype/forms"/>
  </ds:schemaRefs>
</ds:datastoreItem>
</file>

<file path=customXml/itemProps2.xml><?xml version="1.0" encoding="utf-8"?>
<ds:datastoreItem xmlns:ds="http://schemas.openxmlformats.org/officeDocument/2006/customXml" ds:itemID="{4182ABB7-706D-4A40-8201-258C82798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\Users\Andrew\AppData\Roaming\Microsoft\Templates\StoryManuscript.dotx</Template>
  <TotalTime>7</TotalTime>
  <Pages>2</Pages>
  <Words>581</Words>
  <Characters>3312</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Andrew Herbert</cp:lastModifiedBy>
  <cp:revision>7</cp:revision>
  <cp:lastPrinted>2015-03-15T02:20:00Z</cp:lastPrinted>
  <dcterms:created xsi:type="dcterms:W3CDTF">2015-03-15T02:20:00Z</dcterms:created>
  <dcterms:modified xsi:type="dcterms:W3CDTF">2018-04-22T22:11:00Z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TC102635309990</vt:lpwstr>
  </property>
</Properties>
</file>