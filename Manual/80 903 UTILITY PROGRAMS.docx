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02369" w14:textId="77777777" w:rsidR="00E16EB7" w:rsidRDefault="00E16EB7" w:rsidP="00E16EB7">
      <w:pPr>
        <w:pStyle w:val="PlainText"/>
        <w:rPr>
          <w:rFonts w:ascii="Courier New" w:hAnsi="Courier New" w:cs="Courier New"/>
          <w:sz w:val="24"/>
          <w:szCs w:val="24"/>
          <w:u w:val="single"/>
        </w:rPr>
      </w:pPr>
      <w:r>
        <w:rPr>
          <w:rFonts w:ascii="Courier New" w:hAnsi="Courier New" w:cs="Courier New"/>
          <w:sz w:val="24"/>
          <w:szCs w:val="24"/>
          <w:u w:val="single"/>
        </w:rPr>
        <w:t>903 UTILITIES.</w:t>
      </w:r>
    </w:p>
    <w:p w14:paraId="2C1B7213" w14:textId="77777777" w:rsidR="00E16EB7" w:rsidRDefault="00E16EB7" w:rsidP="00E16EB7">
      <w:pPr>
        <w:pStyle w:val="PlainText"/>
        <w:rPr>
          <w:rFonts w:ascii="Courier New" w:hAnsi="Courier New" w:cs="Courier New"/>
          <w:sz w:val="24"/>
          <w:szCs w:val="24"/>
          <w:u w:val="single"/>
        </w:rPr>
      </w:pPr>
    </w:p>
    <w:p w14:paraId="33F4115A" w14:textId="77777777" w:rsidR="00E16EB7" w:rsidRDefault="00E16EB7" w:rsidP="00E16EB7">
      <w:pPr>
        <w:pStyle w:val="PlainText"/>
        <w:rPr>
          <w:rFonts w:ascii="Courier New" w:hAnsi="Courier New" w:cs="Courier New"/>
          <w:sz w:val="24"/>
          <w:szCs w:val="24"/>
          <w:u w:val="single"/>
        </w:rPr>
      </w:pPr>
    </w:p>
    <w:p w14:paraId="354A8A5B" w14:textId="77777777" w:rsidR="00E16EB7" w:rsidRDefault="00E16EB7" w:rsidP="00E16EB7">
      <w:pPr>
        <w:pStyle w:val="PlainText"/>
        <w:rPr>
          <w:rFonts w:ascii="Courier New" w:hAnsi="Courier New" w:cs="Courier New"/>
          <w:sz w:val="24"/>
          <w:szCs w:val="24"/>
          <w:u w:val="single"/>
        </w:rPr>
      </w:pPr>
    </w:p>
    <w:p w14:paraId="07AA84AD" w14:textId="77777777" w:rsidR="00E16EB7" w:rsidRDefault="00E16EB7" w:rsidP="00E16EB7">
      <w:pPr>
        <w:pStyle w:val="PlainText"/>
        <w:rPr>
          <w:rFonts w:ascii="Courier New" w:hAnsi="Courier New" w:cs="Courier New"/>
          <w:sz w:val="24"/>
          <w:szCs w:val="24"/>
        </w:rPr>
      </w:pPr>
      <w:r w:rsidRPr="00D9295E">
        <w:rPr>
          <w:rFonts w:ascii="Courier New" w:hAnsi="Courier New" w:cs="Courier New"/>
          <w:sz w:val="24"/>
          <w:szCs w:val="24"/>
        </w:rPr>
        <w:t>Copies of the standard 903 utilit</w:t>
      </w:r>
      <w:r>
        <w:rPr>
          <w:rFonts w:ascii="Courier New" w:hAnsi="Courier New" w:cs="Courier New"/>
          <w:sz w:val="24"/>
          <w:szCs w:val="24"/>
        </w:rPr>
        <w:t>y</w:t>
      </w:r>
      <w:r w:rsidRPr="00D9295E">
        <w:rPr>
          <w:rFonts w:ascii="Courier New" w:hAnsi="Courier New" w:cs="Courier New"/>
          <w:sz w:val="24"/>
          <w:szCs w:val="24"/>
        </w:rPr>
        <w:t xml:space="preserve"> programs are kept in the folder 903UTILITIES.</w:t>
      </w:r>
    </w:p>
    <w:p w14:paraId="33B09C7E" w14:textId="77777777" w:rsidR="00E16EB7" w:rsidRDefault="00E16EB7" w:rsidP="00E16EB7">
      <w:pPr>
        <w:pStyle w:val="PlainText"/>
        <w:rPr>
          <w:rFonts w:ascii="Courier New" w:hAnsi="Courier New" w:cs="Courier New"/>
          <w:sz w:val="24"/>
          <w:szCs w:val="24"/>
        </w:rPr>
      </w:pPr>
    </w:p>
    <w:p w14:paraId="197057BB" w14:textId="77777777" w:rsidR="00E16EB7" w:rsidRDefault="00E16EB7" w:rsidP="00E16EB7">
      <w:pPr>
        <w:pStyle w:val="PlainText"/>
        <w:rPr>
          <w:rFonts w:ascii="Courier New" w:hAnsi="Courier New" w:cs="Courier New"/>
          <w:sz w:val="24"/>
          <w:szCs w:val="24"/>
        </w:rPr>
      </w:pPr>
    </w:p>
    <w:p w14:paraId="05E25F2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C3A – C3A.903.</w:t>
      </w:r>
    </w:p>
    <w:p w14:paraId="58681F52" w14:textId="77777777" w:rsidR="00E16EB7" w:rsidRDefault="00E16EB7" w:rsidP="00E16EB7">
      <w:pPr>
        <w:pStyle w:val="PlainText"/>
        <w:rPr>
          <w:rFonts w:ascii="Courier New" w:hAnsi="Courier New" w:cs="Courier New"/>
          <w:sz w:val="24"/>
          <w:szCs w:val="24"/>
        </w:rPr>
      </w:pPr>
    </w:p>
    <w:p w14:paraId="2D867EAE" w14:textId="77777777" w:rsidR="00E16EB7" w:rsidRDefault="00E16EB7" w:rsidP="00E16EB7">
      <w:pPr>
        <w:rPr>
          <w:rFonts w:ascii="Courier New" w:hAnsi="Courier New" w:cs="Courier New"/>
          <w:szCs w:val="24"/>
        </w:rPr>
      </w:pPr>
      <w:r>
        <w:rPr>
          <w:rFonts w:ascii="Courier New" w:hAnsi="Courier New" w:cs="Courier New"/>
          <w:szCs w:val="24"/>
        </w:rPr>
        <w:t>C3A is a general trace utility.  The original tape, in 920 telecode, was found at the National Museum of Computing, labelled "</w:t>
      </w:r>
      <w:r w:rsidRPr="005B4BD3">
        <w:rPr>
          <w:rFonts w:ascii="Courier New" w:hAnsi="Courier New" w:cs="Courier New"/>
          <w:szCs w:val="24"/>
        </w:rPr>
        <w:t>C.34 TRACE PROG 920A T2</w:t>
      </w:r>
      <w:r>
        <w:rPr>
          <w:rFonts w:ascii="Courier New" w:hAnsi="Courier New" w:cs="Courier New"/>
          <w:szCs w:val="24"/>
        </w:rPr>
        <w:t>" and this was converted to 903 telecode to make the file C3A.903.</w:t>
      </w:r>
    </w:p>
    <w:p w14:paraId="1BB6B6A6" w14:textId="77777777" w:rsidR="00E16EB7" w:rsidRDefault="00E16EB7" w:rsidP="00E16EB7">
      <w:pPr>
        <w:rPr>
          <w:rFonts w:ascii="Courier New" w:hAnsi="Courier New" w:cs="Courier New"/>
          <w:szCs w:val="24"/>
        </w:rPr>
      </w:pPr>
    </w:p>
    <w:p w14:paraId="4B89C530" w14:textId="77777777" w:rsidR="00E16EB7" w:rsidRDefault="00E16EB7" w:rsidP="00E16EB7">
      <w:pPr>
        <w:rPr>
          <w:rFonts w:ascii="Courier New" w:hAnsi="Courier New" w:cs="Courier New"/>
          <w:szCs w:val="24"/>
        </w:rPr>
      </w:pPr>
      <w:r>
        <w:rPr>
          <w:rFonts w:ascii="Courier New" w:hAnsi="Courier New" w:cs="Courier New"/>
          <w:szCs w:val="24"/>
        </w:rPr>
        <w:t>C3A is distributed as T2 source (and in an obsolete 920 T2 syntax, still recognized by 903 T2).</w:t>
      </w:r>
    </w:p>
    <w:p w14:paraId="7F5E95D4" w14:textId="77777777" w:rsidR="00E16EB7" w:rsidRDefault="00E16EB7" w:rsidP="00E16EB7">
      <w:pPr>
        <w:rPr>
          <w:rFonts w:ascii="Courier New" w:hAnsi="Courier New" w:cs="Courier New"/>
          <w:szCs w:val="24"/>
        </w:rPr>
      </w:pPr>
    </w:p>
    <w:p w14:paraId="6AA6EC96" w14:textId="77777777" w:rsidR="00E16EB7" w:rsidRDefault="00E16EB7" w:rsidP="00E16EB7">
      <w:pPr>
        <w:rPr>
          <w:rFonts w:ascii="Courier New" w:hAnsi="Courier New" w:cs="Courier New"/>
          <w:szCs w:val="24"/>
        </w:rPr>
      </w:pPr>
      <w:r>
        <w:rPr>
          <w:rFonts w:ascii="Courier New" w:hAnsi="Courier New" w:cs="Courier New"/>
          <w:szCs w:val="24"/>
        </w:rPr>
        <w:t>C3A is controlled by parameters:</w:t>
      </w:r>
    </w:p>
    <w:p w14:paraId="20CF1906" w14:textId="77777777" w:rsidR="00E16EB7" w:rsidRDefault="00E16EB7" w:rsidP="00E16EB7">
      <w:pPr>
        <w:rPr>
          <w:rFonts w:ascii="Courier New" w:hAnsi="Courier New" w:cs="Courier New"/>
          <w:szCs w:val="24"/>
        </w:rPr>
      </w:pPr>
    </w:p>
    <w:p w14:paraId="43FFCF8D" w14:textId="77777777" w:rsidR="00E16EB7" w:rsidRDefault="00E16EB7" w:rsidP="00E16EB7">
      <w:pPr>
        <w:ind w:left="360"/>
        <w:rPr>
          <w:rFonts w:ascii="Courier New" w:hAnsi="Courier New" w:cs="Courier New"/>
          <w:szCs w:val="24"/>
        </w:rPr>
      </w:pPr>
      <w:r>
        <w:rPr>
          <w:rFonts w:ascii="Courier New" w:hAnsi="Courier New" w:cs="Courier New"/>
          <w:szCs w:val="24"/>
        </w:rPr>
        <w:t>Location 105 should contain the entry point of the program to trace.</w:t>
      </w:r>
    </w:p>
    <w:p w14:paraId="47CA1BEE" w14:textId="77777777" w:rsidR="00E16EB7" w:rsidRDefault="00E16EB7" w:rsidP="00E16EB7">
      <w:pPr>
        <w:ind w:left="360"/>
        <w:rPr>
          <w:rFonts w:ascii="Courier New" w:hAnsi="Courier New" w:cs="Courier New"/>
          <w:szCs w:val="24"/>
        </w:rPr>
      </w:pPr>
      <w:r>
        <w:rPr>
          <w:rFonts w:ascii="Courier New" w:hAnsi="Courier New" w:cs="Courier New"/>
          <w:szCs w:val="24"/>
        </w:rPr>
        <w:t>Location 106 should contain a code word indicating what is to be traced (the address bits can be added to specify a combination of registers to be traced):</w:t>
      </w:r>
    </w:p>
    <w:p w14:paraId="2F9E4CC8" w14:textId="77777777" w:rsidR="00E16EB7" w:rsidRDefault="00E16EB7" w:rsidP="00E16EB7">
      <w:pPr>
        <w:ind w:left="720"/>
        <w:rPr>
          <w:rFonts w:ascii="Courier New" w:hAnsi="Courier New" w:cs="Courier New"/>
          <w:szCs w:val="24"/>
        </w:rPr>
      </w:pPr>
      <w:r>
        <w:rPr>
          <w:rFonts w:ascii="Courier New" w:hAnsi="Courier New" w:cs="Courier New"/>
          <w:szCs w:val="24"/>
        </w:rPr>
        <w:t>Function code 0 indicates trace all instructions</w:t>
      </w:r>
    </w:p>
    <w:p w14:paraId="66F46DE5" w14:textId="77777777" w:rsidR="00E16EB7" w:rsidRDefault="00E16EB7" w:rsidP="00E16EB7">
      <w:pPr>
        <w:ind w:left="720"/>
        <w:rPr>
          <w:rFonts w:ascii="Courier New" w:hAnsi="Courier New" w:cs="Courier New"/>
          <w:szCs w:val="24"/>
        </w:rPr>
      </w:pPr>
      <w:r>
        <w:rPr>
          <w:rFonts w:ascii="Courier New" w:hAnsi="Courier New" w:cs="Courier New"/>
          <w:szCs w:val="24"/>
        </w:rPr>
        <w:t>Function code 1 indicates trace only jump instructions (7, 8, 9)</w:t>
      </w:r>
    </w:p>
    <w:p w14:paraId="4A28D0D8" w14:textId="77777777" w:rsidR="00E16EB7" w:rsidRDefault="00E16EB7" w:rsidP="00E16EB7">
      <w:pPr>
        <w:ind w:left="720"/>
        <w:rPr>
          <w:rFonts w:ascii="Courier New" w:hAnsi="Courier New" w:cs="Courier New"/>
          <w:szCs w:val="24"/>
        </w:rPr>
      </w:pPr>
      <w:r>
        <w:rPr>
          <w:rFonts w:ascii="Courier New" w:hAnsi="Courier New" w:cs="Courier New"/>
          <w:szCs w:val="24"/>
        </w:rPr>
        <w:t>Function code 2 indicates trace only conditional jump instructions (7, 9)</w:t>
      </w:r>
    </w:p>
    <w:p w14:paraId="1AE0C277" w14:textId="77777777" w:rsidR="00E16EB7" w:rsidRDefault="00E16EB7" w:rsidP="00E16EB7">
      <w:pPr>
        <w:ind w:left="720"/>
        <w:rPr>
          <w:rFonts w:ascii="Courier New" w:hAnsi="Courier New" w:cs="Courier New"/>
          <w:szCs w:val="24"/>
        </w:rPr>
      </w:pPr>
      <w:r>
        <w:rPr>
          <w:rFonts w:ascii="Courier New" w:hAnsi="Courier New" w:cs="Courier New"/>
          <w:szCs w:val="24"/>
        </w:rPr>
        <w:t>Function code 4 indicates trace only condition jumps that are taken (i.e., the condition is met)</w:t>
      </w:r>
    </w:p>
    <w:p w14:paraId="3B911A76" w14:textId="77777777" w:rsidR="00E16EB7" w:rsidRDefault="00E16EB7" w:rsidP="00E16EB7">
      <w:pPr>
        <w:ind w:left="720"/>
        <w:rPr>
          <w:rFonts w:ascii="Courier New" w:hAnsi="Courier New" w:cs="Courier New"/>
          <w:szCs w:val="24"/>
        </w:rPr>
      </w:pPr>
      <w:r>
        <w:rPr>
          <w:rFonts w:ascii="Courier New" w:hAnsi="Courier New" w:cs="Courier New"/>
          <w:szCs w:val="24"/>
        </w:rPr>
        <w:t>Function code specifies nothing is to be punched</w:t>
      </w:r>
    </w:p>
    <w:p w14:paraId="48B0E26E" w14:textId="77777777" w:rsidR="00E16EB7" w:rsidRDefault="00E16EB7" w:rsidP="00E16EB7">
      <w:pPr>
        <w:ind w:left="720"/>
        <w:rPr>
          <w:rFonts w:ascii="Courier New" w:hAnsi="Courier New" w:cs="Courier New"/>
          <w:szCs w:val="24"/>
        </w:rPr>
      </w:pPr>
      <w:r>
        <w:rPr>
          <w:rFonts w:ascii="Courier New" w:hAnsi="Courier New" w:cs="Courier New"/>
          <w:szCs w:val="24"/>
        </w:rPr>
        <w:t>Address 1 indicates punch previous and current contents of the S register</w:t>
      </w:r>
    </w:p>
    <w:p w14:paraId="44EB6D54" w14:textId="77777777" w:rsidR="00E16EB7" w:rsidRDefault="00E16EB7" w:rsidP="00E16EB7">
      <w:pPr>
        <w:ind w:left="720"/>
        <w:rPr>
          <w:rFonts w:ascii="Courier New" w:hAnsi="Courier New" w:cs="Courier New"/>
          <w:szCs w:val="24"/>
        </w:rPr>
      </w:pPr>
      <w:r>
        <w:rPr>
          <w:rFonts w:ascii="Courier New" w:hAnsi="Courier New" w:cs="Courier New"/>
          <w:szCs w:val="24"/>
        </w:rPr>
        <w:t>Address 2 indicates punch content of the accumulator</w:t>
      </w:r>
    </w:p>
    <w:p w14:paraId="16CE016A" w14:textId="77777777" w:rsidR="00E16EB7" w:rsidRDefault="00E16EB7" w:rsidP="00E16EB7">
      <w:pPr>
        <w:ind w:left="720"/>
        <w:rPr>
          <w:rFonts w:ascii="Courier New" w:hAnsi="Courier New" w:cs="Courier New"/>
          <w:szCs w:val="24"/>
        </w:rPr>
      </w:pPr>
      <w:r>
        <w:rPr>
          <w:rFonts w:ascii="Courier New" w:hAnsi="Courier New" w:cs="Courier New"/>
          <w:szCs w:val="24"/>
        </w:rPr>
        <w:t>Address 4, ditto Q</w:t>
      </w:r>
    </w:p>
    <w:p w14:paraId="78190770" w14:textId="77777777" w:rsidR="00E16EB7" w:rsidRDefault="00E16EB7" w:rsidP="00E16EB7">
      <w:pPr>
        <w:ind w:left="720"/>
        <w:rPr>
          <w:rFonts w:ascii="Courier New" w:hAnsi="Courier New" w:cs="Courier New"/>
          <w:szCs w:val="24"/>
        </w:rPr>
      </w:pPr>
      <w:r>
        <w:rPr>
          <w:rFonts w:ascii="Courier New" w:hAnsi="Courier New" w:cs="Courier New"/>
          <w:szCs w:val="24"/>
        </w:rPr>
        <w:t>Address 8, ditto B</w:t>
      </w:r>
    </w:p>
    <w:p w14:paraId="733F3BE9" w14:textId="77777777" w:rsidR="00E16EB7" w:rsidRDefault="00E16EB7" w:rsidP="00E16EB7">
      <w:pPr>
        <w:ind w:left="720"/>
        <w:rPr>
          <w:rFonts w:ascii="Courier New" w:hAnsi="Courier New" w:cs="Courier New"/>
          <w:szCs w:val="24"/>
        </w:rPr>
      </w:pPr>
      <w:r>
        <w:rPr>
          <w:rFonts w:ascii="Courier New" w:hAnsi="Courier New" w:cs="Courier New"/>
          <w:szCs w:val="24"/>
        </w:rPr>
        <w:t>Address 16, ditto current instruction</w:t>
      </w:r>
    </w:p>
    <w:p w14:paraId="5BEA4CF5" w14:textId="77777777" w:rsidR="00E16EB7" w:rsidRDefault="00E16EB7" w:rsidP="00E16EB7">
      <w:pPr>
        <w:ind w:left="720"/>
        <w:rPr>
          <w:rFonts w:ascii="Courier New" w:hAnsi="Courier New" w:cs="Courier New"/>
          <w:szCs w:val="24"/>
        </w:rPr>
      </w:pPr>
      <w:r>
        <w:rPr>
          <w:rFonts w:ascii="Courier New" w:hAnsi="Courier New" w:cs="Courier New"/>
          <w:szCs w:val="24"/>
        </w:rPr>
        <w:t>Address 2048, report overflow on 1, 2, 13 and 14 instructions and continue</w:t>
      </w:r>
    </w:p>
    <w:p w14:paraId="469741D3" w14:textId="77777777" w:rsidR="00E16EB7" w:rsidRDefault="00E16EB7" w:rsidP="00E16EB7">
      <w:pPr>
        <w:ind w:left="720"/>
        <w:rPr>
          <w:rFonts w:ascii="Courier New" w:hAnsi="Courier New" w:cs="Courier New"/>
          <w:szCs w:val="24"/>
        </w:rPr>
      </w:pPr>
      <w:r>
        <w:rPr>
          <w:rFonts w:ascii="Courier New" w:hAnsi="Courier New" w:cs="Courier New"/>
          <w:szCs w:val="24"/>
        </w:rPr>
        <w:t>Address 4096, report overflow and halt.</w:t>
      </w:r>
    </w:p>
    <w:p w14:paraId="33C507EE" w14:textId="77777777" w:rsidR="00E16EB7" w:rsidRDefault="00E16EB7" w:rsidP="00E16EB7">
      <w:pPr>
        <w:ind w:left="360"/>
        <w:rPr>
          <w:rFonts w:ascii="Courier New" w:hAnsi="Courier New" w:cs="Courier New"/>
          <w:szCs w:val="24"/>
        </w:rPr>
      </w:pPr>
      <w:r>
        <w:rPr>
          <w:rFonts w:ascii="Courier New" w:hAnsi="Courier New" w:cs="Courier New"/>
          <w:szCs w:val="24"/>
        </w:rPr>
        <w:t>Location 107 onwards consists of successive three word entries for monitoring points.  When the traced S register matches a monitoring point a specified region of memory in punched out.The first word specifies the monitored address and monitoring behaviour:</w:t>
      </w:r>
    </w:p>
    <w:p w14:paraId="28CE0BDB" w14:textId="77777777" w:rsidR="00E16EB7" w:rsidRDefault="00E16EB7" w:rsidP="00E16EB7">
      <w:pPr>
        <w:ind w:left="720"/>
        <w:rPr>
          <w:rFonts w:ascii="Courier New" w:hAnsi="Courier New" w:cs="Courier New"/>
          <w:szCs w:val="24"/>
        </w:rPr>
      </w:pPr>
      <w:r>
        <w:rPr>
          <w:rFonts w:ascii="Courier New" w:hAnsi="Courier New" w:cs="Courier New"/>
          <w:szCs w:val="24"/>
        </w:rPr>
        <w:t>Bit 18 indicates stop on reaching the monitoring point</w:t>
      </w:r>
    </w:p>
    <w:p w14:paraId="03A99499" w14:textId="77777777" w:rsidR="00E16EB7" w:rsidRDefault="00E16EB7" w:rsidP="00E16EB7">
      <w:pPr>
        <w:ind w:left="720"/>
        <w:rPr>
          <w:rFonts w:ascii="Courier New" w:hAnsi="Courier New" w:cs="Courier New"/>
          <w:szCs w:val="24"/>
        </w:rPr>
      </w:pPr>
      <w:r>
        <w:rPr>
          <w:rFonts w:ascii="Courier New" w:hAnsi="Courier New" w:cs="Courier New"/>
          <w:szCs w:val="24"/>
        </w:rPr>
        <w:lastRenderedPageBreak/>
        <w:t>Function code 0 specifies binary format</w:t>
      </w:r>
    </w:p>
    <w:p w14:paraId="1BB6625D" w14:textId="77777777" w:rsidR="00E16EB7" w:rsidRDefault="00E16EB7" w:rsidP="00E16EB7">
      <w:pPr>
        <w:ind w:left="720"/>
        <w:rPr>
          <w:rFonts w:ascii="Courier New" w:hAnsi="Courier New" w:cs="Courier New"/>
          <w:szCs w:val="24"/>
        </w:rPr>
      </w:pPr>
      <w:r>
        <w:rPr>
          <w:rFonts w:ascii="Courier New" w:hAnsi="Courier New" w:cs="Courier New"/>
          <w:szCs w:val="24"/>
        </w:rPr>
        <w:t>Function code 1 specifies fractional format</w:t>
      </w:r>
    </w:p>
    <w:p w14:paraId="3EE846C7" w14:textId="77777777" w:rsidR="00E16EB7" w:rsidRDefault="00E16EB7" w:rsidP="00E16EB7">
      <w:pPr>
        <w:ind w:left="720"/>
        <w:rPr>
          <w:rFonts w:ascii="Courier New" w:hAnsi="Courier New" w:cs="Courier New"/>
          <w:szCs w:val="24"/>
        </w:rPr>
      </w:pPr>
      <w:r>
        <w:rPr>
          <w:rFonts w:ascii="Courier New" w:hAnsi="Courier New" w:cs="Courier New"/>
          <w:szCs w:val="24"/>
        </w:rPr>
        <w:t>Function code 2 decimal format</w:t>
      </w:r>
    </w:p>
    <w:p w14:paraId="6FF01496" w14:textId="77777777" w:rsidR="00E16EB7" w:rsidRDefault="00E16EB7" w:rsidP="00E16EB7">
      <w:pPr>
        <w:ind w:left="720"/>
        <w:rPr>
          <w:rFonts w:ascii="Courier New" w:hAnsi="Courier New" w:cs="Courier New"/>
          <w:szCs w:val="24"/>
        </w:rPr>
      </w:pPr>
      <w:r>
        <w:rPr>
          <w:rFonts w:ascii="Courier New" w:hAnsi="Courier New" w:cs="Courier New"/>
          <w:szCs w:val="24"/>
        </w:rPr>
        <w:t>Function code 4 instruction format.</w:t>
      </w:r>
    </w:p>
    <w:p w14:paraId="6852A597" w14:textId="77777777" w:rsidR="00E16EB7" w:rsidRDefault="00E16EB7" w:rsidP="00E16EB7">
      <w:pPr>
        <w:ind w:left="360"/>
        <w:rPr>
          <w:rFonts w:ascii="Courier New" w:hAnsi="Courier New" w:cs="Courier New"/>
          <w:szCs w:val="24"/>
        </w:rPr>
      </w:pPr>
      <w:r>
        <w:rPr>
          <w:rFonts w:ascii="Courier New" w:hAnsi="Courier New" w:cs="Courier New"/>
          <w:szCs w:val="24"/>
        </w:rPr>
        <w:t>The second word specifies the first location of the region to be punched and the third word the last location of the region.  There can be at most 10 monitored addresses set up.</w:t>
      </w:r>
    </w:p>
    <w:p w14:paraId="45A78FA9" w14:textId="77777777" w:rsidR="00E16EB7" w:rsidRDefault="00E16EB7" w:rsidP="00E16EB7">
      <w:pPr>
        <w:ind w:left="360"/>
        <w:rPr>
          <w:rFonts w:ascii="Courier New" w:hAnsi="Courier New" w:cs="Courier New"/>
          <w:szCs w:val="24"/>
        </w:rPr>
      </w:pPr>
    </w:p>
    <w:p w14:paraId="483F1F42" w14:textId="77777777" w:rsidR="00E16EB7" w:rsidRDefault="00E16EB7" w:rsidP="00E16EB7">
      <w:pPr>
        <w:rPr>
          <w:rFonts w:ascii="Courier New" w:hAnsi="Courier New" w:cs="Courier New"/>
          <w:szCs w:val="24"/>
        </w:rPr>
      </w:pPr>
      <w:r>
        <w:rPr>
          <w:rFonts w:ascii="Courier New" w:hAnsi="Courier New" w:cs="Courier New"/>
          <w:szCs w:val="24"/>
        </w:rPr>
        <w:t>C3A should be entered at 8 with trace interrupts enabled for priority level 1.  C3A runs the program whose address start address is contained in location 106 at level 4, producing trace and monitor output as required.  When a stop is reached, execution an be restarted by entering C3A at 9.</w:t>
      </w:r>
    </w:p>
    <w:p w14:paraId="389F1127" w14:textId="77777777" w:rsidR="00E16EB7" w:rsidRDefault="00E16EB7" w:rsidP="00E16EB7">
      <w:pPr>
        <w:rPr>
          <w:rFonts w:ascii="Courier New" w:hAnsi="Courier New" w:cs="Courier New"/>
          <w:szCs w:val="24"/>
        </w:rPr>
      </w:pPr>
    </w:p>
    <w:p w14:paraId="4961C768" w14:textId="77777777" w:rsidR="00E16EB7" w:rsidRDefault="00E16EB7" w:rsidP="00E16EB7">
      <w:pPr>
        <w:rPr>
          <w:rFonts w:ascii="Courier New" w:hAnsi="Courier New" w:cs="Courier New"/>
          <w:szCs w:val="24"/>
        </w:rPr>
      </w:pPr>
      <w:r>
        <w:rPr>
          <w:rFonts w:ascii="Courier New" w:hAnsi="Courier New" w:cs="Courier New"/>
          <w:szCs w:val="24"/>
        </w:rPr>
        <w:t>Note the C3A uses 920 telecode and produced output to the punch not the teleprinter, unless overridden by a SELECT OUT TTY command.</w:t>
      </w:r>
    </w:p>
    <w:p w14:paraId="472BAA23" w14:textId="77777777" w:rsidR="00E16EB7" w:rsidRDefault="00E16EB7" w:rsidP="00E16EB7">
      <w:pPr>
        <w:pStyle w:val="PlainText"/>
        <w:rPr>
          <w:rFonts w:ascii="Courier New" w:hAnsi="Courier New" w:cs="Courier New"/>
          <w:sz w:val="24"/>
          <w:szCs w:val="24"/>
        </w:rPr>
      </w:pPr>
    </w:p>
    <w:p w14:paraId="712AD3E2" w14:textId="77777777" w:rsidR="00E16EB7" w:rsidRDefault="00E16EB7" w:rsidP="00E16EB7">
      <w:pPr>
        <w:pStyle w:val="PlainText"/>
        <w:rPr>
          <w:rFonts w:ascii="Courier New" w:hAnsi="Courier New" w:cs="Courier New"/>
          <w:sz w:val="24"/>
          <w:szCs w:val="24"/>
        </w:rPr>
      </w:pPr>
    </w:p>
    <w:p w14:paraId="130F76C5" w14:textId="77777777" w:rsidR="00E16EB7" w:rsidRPr="00955C6E" w:rsidRDefault="00E16EB7" w:rsidP="00E16EB7">
      <w:pPr>
        <w:rPr>
          <w:rFonts w:ascii="Courier New" w:hAnsi="Courier New" w:cs="Courier New"/>
        </w:rPr>
      </w:pPr>
      <w:r>
        <w:rPr>
          <w:rFonts w:ascii="Courier New" w:hAnsi="Courier New" w:cs="Courier New"/>
          <w:szCs w:val="24"/>
        </w:rPr>
        <w:t xml:space="preserve">C4 - C4(ISS1).BIN - </w:t>
      </w:r>
      <w:r w:rsidRPr="00955C6E">
        <w:rPr>
          <w:rFonts w:ascii="Courier New" w:hAnsi="Courier New" w:cs="Courier New"/>
        </w:rPr>
        <w:t>"903 C4, ISSUE 1</w:t>
      </w:r>
      <w:r>
        <w:rPr>
          <w:rFonts w:ascii="Courier New" w:hAnsi="Courier New" w:cs="Courier New"/>
        </w:rPr>
        <w:t xml:space="preserve"> </w:t>
      </w:r>
      <w:r w:rsidRPr="00955C6E">
        <w:rPr>
          <w:rFonts w:ascii="Courier New" w:hAnsi="Courier New" w:cs="Courier New"/>
        </w:rPr>
        <w:t>Copy 502"</w:t>
      </w:r>
    </w:p>
    <w:p w14:paraId="534C2C2C" w14:textId="77777777" w:rsidR="00E16EB7" w:rsidRDefault="00E16EB7" w:rsidP="00E16EB7">
      <w:pPr>
        <w:pStyle w:val="PlainText"/>
        <w:rPr>
          <w:rFonts w:ascii="Courier New" w:hAnsi="Courier New" w:cs="Courier New"/>
          <w:sz w:val="24"/>
          <w:szCs w:val="24"/>
        </w:rPr>
      </w:pPr>
    </w:p>
    <w:p w14:paraId="2C476E33" w14:textId="77777777" w:rsidR="00E16EB7" w:rsidRDefault="00E16EB7" w:rsidP="00E16EB7">
      <w:pPr>
        <w:pStyle w:val="PlainText"/>
        <w:rPr>
          <w:rFonts w:ascii="Courier New" w:hAnsi="Courier New" w:cs="Courier New"/>
          <w:sz w:val="24"/>
          <w:szCs w:val="24"/>
        </w:rPr>
      </w:pPr>
    </w:p>
    <w:p w14:paraId="4B5B68A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C4 checks a binary tape output by T22-23 with the contents of store. C4 sumchecks the whole of the tape output by T22 including the loader at its head.  The program reports only those locations that will be loaded by the tape.</w:t>
      </w:r>
    </w:p>
    <w:p w14:paraId="0CCBA000" w14:textId="77777777" w:rsidR="00E16EB7" w:rsidRDefault="00E16EB7" w:rsidP="00E16EB7">
      <w:pPr>
        <w:pStyle w:val="PlainText"/>
        <w:rPr>
          <w:rFonts w:ascii="Courier New" w:hAnsi="Courier New" w:cs="Courier New"/>
          <w:sz w:val="24"/>
          <w:szCs w:val="24"/>
        </w:rPr>
      </w:pPr>
    </w:p>
    <w:p w14:paraId="7AC5C9BB"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C4 is distributed as a binary tape for input by the initial instructions.  After loading C4, load the sumchecked binary tape to be checked and enter at 8.</w:t>
      </w:r>
    </w:p>
    <w:p w14:paraId="10D911CF" w14:textId="77777777" w:rsidR="00E16EB7" w:rsidRDefault="00E16EB7" w:rsidP="00E16EB7">
      <w:pPr>
        <w:pStyle w:val="PlainText"/>
        <w:rPr>
          <w:rFonts w:ascii="Courier New" w:hAnsi="Courier New" w:cs="Courier New"/>
          <w:sz w:val="24"/>
          <w:szCs w:val="24"/>
        </w:rPr>
      </w:pPr>
    </w:p>
    <w:p w14:paraId="728CE3E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Messages are output on the teletype as follows:</w:t>
      </w:r>
    </w:p>
    <w:p w14:paraId="220EF2A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L</w:t>
      </w:r>
      <w:r>
        <w:rPr>
          <w:rFonts w:ascii="Courier New" w:hAnsi="Courier New" w:cs="Courier New"/>
          <w:sz w:val="24"/>
          <w:szCs w:val="24"/>
        </w:rPr>
        <w:tab/>
        <w:t>Error in copy of loader at the head of the tape</w:t>
      </w:r>
    </w:p>
    <w:p w14:paraId="327EAD7B"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S</w:t>
      </w:r>
      <w:r>
        <w:rPr>
          <w:rFonts w:ascii="Courier New" w:hAnsi="Courier New" w:cs="Courier New"/>
          <w:sz w:val="24"/>
          <w:szCs w:val="24"/>
        </w:rPr>
        <w:tab/>
        <w:t>Tape fails to sumcheck.</w:t>
      </w:r>
    </w:p>
    <w:p w14:paraId="40D21ADB" w14:textId="77777777" w:rsidR="00E16EB7" w:rsidRDefault="00E16EB7" w:rsidP="00E16EB7">
      <w:pPr>
        <w:pStyle w:val="PlainText"/>
        <w:rPr>
          <w:rFonts w:ascii="Courier New" w:hAnsi="Courier New" w:cs="Courier New"/>
          <w:sz w:val="24"/>
          <w:szCs w:val="24"/>
        </w:rPr>
      </w:pPr>
    </w:p>
    <w:p w14:paraId="575D0ED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If a discrepancy between the contents of store and the tape is found, C4 displays the following information as three integers:</w:t>
      </w:r>
    </w:p>
    <w:p w14:paraId="280FFCD1" w14:textId="77777777" w:rsidR="00E16EB7" w:rsidRDefault="00E16EB7" w:rsidP="00E16EB7">
      <w:pPr>
        <w:pStyle w:val="PlainText"/>
        <w:numPr>
          <w:ilvl w:val="0"/>
          <w:numId w:val="29"/>
        </w:numPr>
        <w:rPr>
          <w:rFonts w:ascii="Courier New" w:hAnsi="Courier New" w:cs="Courier New"/>
          <w:sz w:val="24"/>
          <w:szCs w:val="24"/>
        </w:rPr>
      </w:pPr>
      <w:r>
        <w:rPr>
          <w:rFonts w:ascii="Courier New" w:hAnsi="Courier New" w:cs="Courier New"/>
          <w:sz w:val="24"/>
          <w:szCs w:val="24"/>
        </w:rPr>
        <w:t>The address being checked</w:t>
      </w:r>
    </w:p>
    <w:p w14:paraId="0862B12D" w14:textId="77777777" w:rsidR="00E16EB7" w:rsidRDefault="00E16EB7" w:rsidP="00E16EB7">
      <w:pPr>
        <w:pStyle w:val="PlainText"/>
        <w:numPr>
          <w:ilvl w:val="0"/>
          <w:numId w:val="29"/>
        </w:numPr>
        <w:rPr>
          <w:rFonts w:ascii="Courier New" w:hAnsi="Courier New" w:cs="Courier New"/>
          <w:sz w:val="24"/>
          <w:szCs w:val="24"/>
        </w:rPr>
      </w:pPr>
      <w:r>
        <w:rPr>
          <w:rFonts w:ascii="Courier New" w:hAnsi="Courier New" w:cs="Courier New"/>
          <w:sz w:val="24"/>
          <w:szCs w:val="24"/>
        </w:rPr>
        <w:t>The contents of the store location</w:t>
      </w:r>
    </w:p>
    <w:p w14:paraId="4D33B741" w14:textId="77777777" w:rsidR="00E16EB7" w:rsidRDefault="00E16EB7" w:rsidP="00E16EB7">
      <w:pPr>
        <w:pStyle w:val="PlainText"/>
        <w:numPr>
          <w:ilvl w:val="0"/>
          <w:numId w:val="29"/>
        </w:numPr>
        <w:rPr>
          <w:rFonts w:ascii="Courier New" w:hAnsi="Courier New" w:cs="Courier New"/>
          <w:sz w:val="24"/>
          <w:szCs w:val="24"/>
        </w:rPr>
      </w:pPr>
      <w:r>
        <w:rPr>
          <w:rFonts w:ascii="Courier New" w:hAnsi="Courier New" w:cs="Courier New"/>
          <w:sz w:val="24"/>
          <w:szCs w:val="24"/>
        </w:rPr>
        <w:t>The contents of the tape.</w:t>
      </w:r>
    </w:p>
    <w:p w14:paraId="540A2363" w14:textId="77777777" w:rsidR="00E16EB7" w:rsidRDefault="00E16EB7" w:rsidP="00E16EB7">
      <w:pPr>
        <w:pStyle w:val="PlainText"/>
        <w:rPr>
          <w:rFonts w:ascii="Courier New" w:hAnsi="Courier New" w:cs="Courier New"/>
          <w:sz w:val="24"/>
          <w:szCs w:val="24"/>
        </w:rPr>
      </w:pPr>
    </w:p>
    <w:p w14:paraId="23FC6096"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Note C4 cannot check tapes in ACD binary format, use the ACD VERIFY utility instead.</w:t>
      </w:r>
    </w:p>
    <w:p w14:paraId="2412293E" w14:textId="77777777" w:rsidR="00E16EB7" w:rsidRDefault="00E16EB7" w:rsidP="00E16EB7">
      <w:pPr>
        <w:pStyle w:val="PlainText"/>
        <w:rPr>
          <w:rFonts w:ascii="Courier New" w:hAnsi="Courier New" w:cs="Courier New"/>
          <w:sz w:val="24"/>
          <w:szCs w:val="24"/>
        </w:rPr>
      </w:pPr>
    </w:p>
    <w:p w14:paraId="67C505B0" w14:textId="77777777" w:rsidR="00E16EB7" w:rsidRDefault="00E16EB7" w:rsidP="00E16EB7">
      <w:pPr>
        <w:pStyle w:val="PlainText"/>
        <w:rPr>
          <w:rFonts w:ascii="Courier New" w:hAnsi="Courier New" w:cs="Courier New"/>
          <w:sz w:val="24"/>
          <w:szCs w:val="24"/>
        </w:rPr>
      </w:pPr>
    </w:p>
    <w:p w14:paraId="0C782CCC" w14:textId="77777777" w:rsidR="00E16EB7" w:rsidRDefault="00E16EB7" w:rsidP="00E16EB7">
      <w:pPr>
        <w:pStyle w:val="PlainText"/>
        <w:rPr>
          <w:rFonts w:ascii="Courier New" w:hAnsi="Courier New" w:cs="Courier New"/>
          <w:sz w:val="24"/>
          <w:szCs w:val="24"/>
        </w:rPr>
      </w:pPr>
    </w:p>
    <w:p w14:paraId="795B4B3F" w14:textId="77777777" w:rsidR="00E16EB7" w:rsidRDefault="00E16EB7" w:rsidP="00E16EB7">
      <w:pPr>
        <w:pStyle w:val="PlainText"/>
        <w:rPr>
          <w:rFonts w:ascii="Courier New" w:hAnsi="Courier New" w:cs="Courier New"/>
          <w:sz w:val="24"/>
          <w:szCs w:val="24"/>
        </w:rPr>
      </w:pPr>
    </w:p>
    <w:p w14:paraId="3E62B87B" w14:textId="77777777" w:rsidR="00E16EB7" w:rsidRDefault="00E16EB7" w:rsidP="00E16EB7">
      <w:pPr>
        <w:pStyle w:val="PlainText"/>
        <w:rPr>
          <w:rFonts w:ascii="Courier New" w:hAnsi="Courier New" w:cs="Courier New"/>
          <w:sz w:val="24"/>
          <w:szCs w:val="24"/>
        </w:rPr>
      </w:pPr>
    </w:p>
    <w:p w14:paraId="6C4C259E" w14:textId="77777777" w:rsidR="00E16EB7" w:rsidRDefault="00E16EB7" w:rsidP="00E16EB7">
      <w:pPr>
        <w:rPr>
          <w:rFonts w:ascii="Courier New" w:hAnsi="Courier New" w:cs="Courier New"/>
          <w:szCs w:val="24"/>
        </w:rPr>
      </w:pPr>
      <w:r>
        <w:rPr>
          <w:rFonts w:ascii="Courier New" w:hAnsi="Courier New" w:cs="Courier New"/>
          <w:szCs w:val="24"/>
        </w:rPr>
        <w:t xml:space="preserve">COPYTAPE – COPYTAPE(ISS4).BIN </w:t>
      </w:r>
    </w:p>
    <w:p w14:paraId="404BFD8F" w14:textId="77777777" w:rsidR="00E16EB7" w:rsidRPr="00955C6E" w:rsidRDefault="00E16EB7" w:rsidP="00E16EB7">
      <w:pPr>
        <w:rPr>
          <w:rFonts w:ascii="Courier New" w:hAnsi="Courier New" w:cs="Courier New"/>
        </w:rPr>
      </w:pPr>
      <w:r>
        <w:rPr>
          <w:rFonts w:ascii="Courier New" w:hAnsi="Courier New" w:cs="Courier New"/>
          <w:szCs w:val="24"/>
        </w:rPr>
        <w:tab/>
        <w:t xml:space="preserve">- </w:t>
      </w:r>
      <w:r w:rsidRPr="00955C6E">
        <w:rPr>
          <w:rFonts w:ascii="Courier New" w:hAnsi="Courier New" w:cs="Courier New"/>
        </w:rPr>
        <w:t>"903 COPY TAPE, ISS 4</w:t>
      </w:r>
      <w:r>
        <w:rPr>
          <w:rFonts w:ascii="Courier New" w:hAnsi="Courier New" w:cs="Courier New"/>
        </w:rPr>
        <w:t xml:space="preserve"> </w:t>
      </w:r>
      <w:r w:rsidRPr="00955C6E">
        <w:rPr>
          <w:rFonts w:ascii="Courier New" w:hAnsi="Courier New" w:cs="Courier New"/>
        </w:rPr>
        <w:t>Copy 502"</w:t>
      </w:r>
    </w:p>
    <w:p w14:paraId="3E4B24CD" w14:textId="77777777" w:rsidR="00E16EB7" w:rsidRDefault="00E16EB7" w:rsidP="00E16EB7">
      <w:pPr>
        <w:pStyle w:val="PlainText"/>
        <w:rPr>
          <w:rFonts w:ascii="Courier New" w:hAnsi="Courier New" w:cs="Courier New"/>
          <w:sz w:val="24"/>
          <w:szCs w:val="24"/>
        </w:rPr>
      </w:pPr>
    </w:p>
    <w:p w14:paraId="63CF9BBF" w14:textId="77777777" w:rsidR="00E16EB7" w:rsidRDefault="00E16EB7" w:rsidP="00E16EB7">
      <w:pPr>
        <w:pStyle w:val="PlainText"/>
        <w:rPr>
          <w:rFonts w:ascii="Courier New" w:hAnsi="Courier New" w:cs="Courier New"/>
          <w:sz w:val="24"/>
          <w:szCs w:val="24"/>
        </w:rPr>
      </w:pPr>
    </w:p>
    <w:p w14:paraId="2E96CEF8"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COPYTAPE is a utility to produce and check copies of a master paper tape.</w:t>
      </w:r>
    </w:p>
    <w:p w14:paraId="6A8EDF1A" w14:textId="77777777" w:rsidR="00E16EB7" w:rsidRDefault="00E16EB7" w:rsidP="00E16EB7">
      <w:pPr>
        <w:pStyle w:val="PlainText"/>
        <w:rPr>
          <w:rFonts w:ascii="Courier New" w:hAnsi="Courier New" w:cs="Courier New"/>
          <w:sz w:val="24"/>
          <w:szCs w:val="24"/>
        </w:rPr>
      </w:pPr>
    </w:p>
    <w:p w14:paraId="0611CE94"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Entry at 21 reads the master tape into store.  Reading stops when the tape reader unloads or the user stops the computer.  The reading may be slowed using TRACE INTERRUPT on level 1.  If the tape is too long, the program loops emitting a two-tone hoot (which the Simulator cannot detect, so suggest you use a large STEP limit, e.g., 250000, to detect this).</w:t>
      </w:r>
    </w:p>
    <w:p w14:paraId="742EA6FB" w14:textId="77777777" w:rsidR="00E16EB7" w:rsidRDefault="00E16EB7" w:rsidP="00E16EB7">
      <w:pPr>
        <w:pStyle w:val="PlainText"/>
        <w:rPr>
          <w:rFonts w:ascii="Courier New" w:hAnsi="Courier New" w:cs="Courier New"/>
          <w:sz w:val="24"/>
          <w:szCs w:val="24"/>
        </w:rPr>
      </w:pPr>
    </w:p>
    <w:p w14:paraId="3CC8D342"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Entry at 22 reads back in the master tape and checks it against the store version.  Again a two-tone hoot indicates an error.</w:t>
      </w:r>
    </w:p>
    <w:p w14:paraId="7F5D705A" w14:textId="77777777" w:rsidR="00E16EB7" w:rsidRDefault="00E16EB7" w:rsidP="00E16EB7">
      <w:pPr>
        <w:pStyle w:val="PlainText"/>
        <w:rPr>
          <w:rFonts w:ascii="Courier New" w:hAnsi="Courier New" w:cs="Courier New"/>
          <w:sz w:val="24"/>
          <w:szCs w:val="24"/>
        </w:rPr>
      </w:pPr>
    </w:p>
    <w:p w14:paraId="3EAC23AF"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Entry at 23 punches an initial six feet of runout and start of copy.  This should then be loaded in the reader and the program re-entered at 24 to commence producing and checking copies of the checked master. </w:t>
      </w:r>
    </w:p>
    <w:p w14:paraId="6CE1B522" w14:textId="77777777" w:rsidR="00E16EB7" w:rsidRDefault="00E16EB7" w:rsidP="00E16EB7">
      <w:pPr>
        <w:pStyle w:val="PlainText"/>
        <w:rPr>
          <w:rFonts w:ascii="Courier New" w:hAnsi="Courier New" w:cs="Courier New"/>
          <w:sz w:val="24"/>
          <w:szCs w:val="24"/>
        </w:rPr>
      </w:pPr>
    </w:p>
    <w:p w14:paraId="29EEBAE9"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DEMO7.DAT illustrates COPYTAPE.</w:t>
      </w:r>
    </w:p>
    <w:p w14:paraId="4685434D" w14:textId="77777777" w:rsidR="00E16EB7" w:rsidRDefault="00E16EB7" w:rsidP="00E16EB7">
      <w:pPr>
        <w:pStyle w:val="PlainText"/>
        <w:rPr>
          <w:rFonts w:ascii="Courier New" w:hAnsi="Courier New" w:cs="Courier New"/>
          <w:sz w:val="24"/>
          <w:szCs w:val="24"/>
        </w:rPr>
      </w:pPr>
    </w:p>
    <w:p w14:paraId="0173C5D5"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DEMO8.DAT demonstrates the use of C3A a tracing program.  The basic concept is that hardware trace interrupts are used to run C43 at priority level 1 monitoring the execution of a program at level 4.  C3A is distributed as a T2 program so the first step is to assemble the test program, followed by loading T2 to read in C3A. Patches are used to set up parameters controlling C3A, then trace interrupts on level 1 are enabled and execution started by entering C3A at 8.  The demonstration consists of several runs of a simple test program to illustrate all of C3A's features.</w:t>
      </w:r>
    </w:p>
    <w:p w14:paraId="51791C39" w14:textId="77777777" w:rsidR="00E16EB7" w:rsidRDefault="00E16EB7" w:rsidP="00E16EB7">
      <w:pPr>
        <w:pStyle w:val="PlainText"/>
        <w:rPr>
          <w:rFonts w:ascii="Courier New" w:hAnsi="Courier New" w:cs="Courier New"/>
          <w:sz w:val="24"/>
          <w:szCs w:val="24"/>
        </w:rPr>
      </w:pPr>
    </w:p>
    <w:p w14:paraId="2E3C981E" w14:textId="77777777" w:rsidR="00E16EB7" w:rsidRDefault="00E16EB7" w:rsidP="00E16EB7">
      <w:pPr>
        <w:pStyle w:val="PlainText"/>
        <w:rPr>
          <w:rFonts w:ascii="Courier New" w:hAnsi="Courier New" w:cs="Courier New"/>
          <w:sz w:val="24"/>
          <w:szCs w:val="24"/>
        </w:rPr>
      </w:pPr>
    </w:p>
    <w:p w14:paraId="65A47AEE" w14:textId="77777777" w:rsidR="00E16EB7" w:rsidRPr="00955C6E" w:rsidRDefault="00E16EB7" w:rsidP="00E16EB7">
      <w:pPr>
        <w:rPr>
          <w:rFonts w:ascii="Courier New" w:hAnsi="Courier New" w:cs="Courier New"/>
        </w:rPr>
      </w:pPr>
      <w:r>
        <w:rPr>
          <w:rFonts w:ascii="Courier New" w:hAnsi="Courier New" w:cs="Courier New"/>
          <w:szCs w:val="24"/>
        </w:rPr>
        <w:t xml:space="preserve">EDIT – EDIT(ISS2).BIN - </w:t>
      </w:r>
      <w:r w:rsidRPr="00955C6E">
        <w:rPr>
          <w:rFonts w:ascii="Courier New" w:hAnsi="Courier New" w:cs="Courier New"/>
        </w:rPr>
        <w:t>"903 Edit Iss 2</w:t>
      </w:r>
      <w:r>
        <w:rPr>
          <w:rFonts w:ascii="Courier New" w:hAnsi="Courier New" w:cs="Courier New"/>
        </w:rPr>
        <w:t xml:space="preserve"> </w:t>
      </w:r>
      <w:r w:rsidRPr="00955C6E">
        <w:rPr>
          <w:rFonts w:ascii="Courier New" w:hAnsi="Courier New" w:cs="Courier New"/>
        </w:rPr>
        <w:t>Copy 259"</w:t>
      </w:r>
    </w:p>
    <w:p w14:paraId="720CF9F7" w14:textId="77777777" w:rsidR="00E16EB7" w:rsidRDefault="00E16EB7" w:rsidP="00E16EB7">
      <w:pPr>
        <w:pStyle w:val="PlainText"/>
        <w:rPr>
          <w:rFonts w:ascii="Courier New" w:hAnsi="Courier New" w:cs="Courier New"/>
          <w:sz w:val="24"/>
          <w:szCs w:val="24"/>
        </w:rPr>
      </w:pPr>
    </w:p>
    <w:p w14:paraId="76DE5C15" w14:textId="77777777" w:rsidR="00E16EB7" w:rsidRDefault="00E16EB7" w:rsidP="00E16EB7">
      <w:pPr>
        <w:pStyle w:val="PlainText"/>
        <w:rPr>
          <w:rFonts w:ascii="Courier New" w:hAnsi="Courier New" w:cs="Courier New"/>
          <w:sz w:val="24"/>
          <w:szCs w:val="24"/>
        </w:rPr>
      </w:pPr>
    </w:p>
    <w:p w14:paraId="4B7F8C7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EDIT is a utility for editing a source program in SIR, ALGOL, FORTRAN, T2 etc, but not for editing a binary tape.  It is distributed as a source code tape, for input by SIR.</w:t>
      </w:r>
    </w:p>
    <w:p w14:paraId="773B736F" w14:textId="77777777" w:rsidR="00E16EB7" w:rsidRDefault="00E16EB7" w:rsidP="00E16EB7">
      <w:pPr>
        <w:pStyle w:val="PlainText"/>
        <w:rPr>
          <w:rFonts w:ascii="Courier New" w:hAnsi="Courier New" w:cs="Courier New"/>
          <w:sz w:val="24"/>
          <w:szCs w:val="24"/>
        </w:rPr>
      </w:pPr>
    </w:p>
    <w:p w14:paraId="3EC865DB"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EDIT may be run in any store module and at any interrupt level.</w:t>
      </w:r>
    </w:p>
    <w:p w14:paraId="28F85834" w14:textId="77777777" w:rsidR="00E16EB7" w:rsidRDefault="00E16EB7" w:rsidP="00E16EB7">
      <w:pPr>
        <w:pStyle w:val="PlainText"/>
        <w:rPr>
          <w:rFonts w:ascii="Courier New" w:hAnsi="Courier New" w:cs="Courier New"/>
          <w:sz w:val="24"/>
          <w:szCs w:val="24"/>
        </w:rPr>
      </w:pPr>
    </w:p>
    <w:p w14:paraId="5A5C8DF8"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lastRenderedPageBreak/>
        <w:t>Entry points:</w:t>
      </w:r>
    </w:p>
    <w:p w14:paraId="2BBF3D16"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0;</w:t>
      </w:r>
      <w:r>
        <w:rPr>
          <w:rFonts w:ascii="Courier New" w:hAnsi="Courier New" w:cs="Courier New"/>
          <w:sz w:val="24"/>
          <w:szCs w:val="24"/>
        </w:rPr>
        <w:tab/>
        <w:t>Read correction tape</w:t>
      </w:r>
    </w:p>
    <w:p w14:paraId="62972E3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Read first input tape</w:t>
      </w:r>
    </w:p>
    <w:p w14:paraId="5CD5AB4E"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2;</w:t>
      </w:r>
      <w:r>
        <w:rPr>
          <w:rFonts w:ascii="Courier New" w:hAnsi="Courier New" w:cs="Courier New"/>
          <w:sz w:val="24"/>
          <w:szCs w:val="24"/>
        </w:rPr>
        <w:tab/>
        <w:t>Read subsequent input tape</w:t>
      </w:r>
    </w:p>
    <w:p w14:paraId="0C19C4A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3;</w:t>
      </w:r>
      <w:r>
        <w:rPr>
          <w:rFonts w:ascii="Courier New" w:hAnsi="Courier New" w:cs="Courier New"/>
          <w:sz w:val="24"/>
          <w:szCs w:val="24"/>
        </w:rPr>
        <w:tab/>
        <w:t>Re-entry after parity errors</w:t>
      </w:r>
    </w:p>
    <w:p w14:paraId="539AE58E"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4; </w:t>
      </w:r>
      <w:r>
        <w:rPr>
          <w:rFonts w:ascii="Courier New" w:hAnsi="Courier New" w:cs="Courier New"/>
          <w:sz w:val="24"/>
          <w:szCs w:val="24"/>
        </w:rPr>
        <w:tab/>
        <w:t>Re-entry after stop instructions</w:t>
      </w:r>
    </w:p>
    <w:p w14:paraId="78656813"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5; </w:t>
      </w:r>
      <w:r>
        <w:rPr>
          <w:rFonts w:ascii="Courier New" w:hAnsi="Courier New" w:cs="Courier New"/>
          <w:sz w:val="24"/>
          <w:szCs w:val="24"/>
        </w:rPr>
        <w:tab/>
        <w:t>Validate output tape.</w:t>
      </w:r>
    </w:p>
    <w:p w14:paraId="6556ABE4" w14:textId="77777777" w:rsidR="00E16EB7" w:rsidRDefault="00E16EB7" w:rsidP="00E16EB7">
      <w:pPr>
        <w:pStyle w:val="PlainText"/>
        <w:rPr>
          <w:rFonts w:ascii="Courier New" w:hAnsi="Courier New" w:cs="Courier New"/>
          <w:sz w:val="24"/>
          <w:szCs w:val="24"/>
        </w:rPr>
      </w:pPr>
    </w:p>
    <w:p w14:paraId="490D47EF"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input tape consists of a succession of lines, each terminated by line feed (carriage return and erase are ignored).</w:t>
      </w:r>
    </w:p>
    <w:p w14:paraId="1D8D6A34" w14:textId="77777777" w:rsidR="00E16EB7" w:rsidRDefault="00E16EB7" w:rsidP="00E16EB7">
      <w:pPr>
        <w:pStyle w:val="PlainText"/>
        <w:rPr>
          <w:rFonts w:ascii="Courier New" w:hAnsi="Courier New" w:cs="Courier New"/>
          <w:sz w:val="24"/>
          <w:szCs w:val="24"/>
        </w:rPr>
      </w:pPr>
    </w:p>
    <w:p w14:paraId="55300037"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correction tape consists of a series of commands, each contained on one line, with the exception of the IB command).  The first two alphanumeric characters on the line define the command.  If the next character is a separator (space or tab) it is ignored. Runout is ignored. The remainder of the line up to but not including the terminating line feed comprise the command string.</w:t>
      </w:r>
    </w:p>
    <w:p w14:paraId="2D852815" w14:textId="77777777" w:rsidR="00E16EB7" w:rsidRDefault="00E16EB7" w:rsidP="00E16EB7">
      <w:pPr>
        <w:pStyle w:val="PlainText"/>
        <w:rPr>
          <w:rFonts w:ascii="Courier New" w:hAnsi="Courier New" w:cs="Courier New"/>
          <w:sz w:val="24"/>
          <w:szCs w:val="24"/>
        </w:rPr>
      </w:pPr>
    </w:p>
    <w:p w14:paraId="685F68E5"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input tape also contains a number of lines.  Initial Runout is not copied, but the number of blanks is counted and when a similar number of blanks is found in succession this is treated as the end of the tape.  (A halt code is not a terminator for this tape.)</w:t>
      </w:r>
    </w:p>
    <w:p w14:paraId="2F480D08" w14:textId="77777777" w:rsidR="00E16EB7" w:rsidRDefault="00E16EB7" w:rsidP="00E16EB7">
      <w:pPr>
        <w:pStyle w:val="PlainText"/>
        <w:rPr>
          <w:rFonts w:ascii="Courier New" w:hAnsi="Courier New" w:cs="Courier New"/>
          <w:sz w:val="24"/>
          <w:szCs w:val="24"/>
        </w:rPr>
      </w:pPr>
    </w:p>
    <w:p w14:paraId="7A28BEB3"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Commands</w:t>
      </w:r>
    </w:p>
    <w:p w14:paraId="0828CE38" w14:textId="77777777" w:rsidR="00E16EB7" w:rsidRDefault="00E16EB7" w:rsidP="00E16EB7">
      <w:pPr>
        <w:pStyle w:val="PlainText"/>
        <w:rPr>
          <w:rFonts w:ascii="Courier New" w:hAnsi="Courier New" w:cs="Courier New"/>
          <w:sz w:val="24"/>
          <w:szCs w:val="24"/>
        </w:rPr>
      </w:pPr>
    </w:p>
    <w:p w14:paraId="207BF11E"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FL Find Line: copy the input until a new line beginning with the command string is matched. Separators on the input tape are output, but may be ignored in the match except where they must be present if in the command string.  The last character output is the last character of the command string.</w:t>
      </w:r>
    </w:p>
    <w:p w14:paraId="4DDDDD45" w14:textId="77777777" w:rsidR="00E16EB7" w:rsidRDefault="00E16EB7" w:rsidP="00E16EB7">
      <w:pPr>
        <w:pStyle w:val="PlainText"/>
        <w:rPr>
          <w:rFonts w:ascii="Courier New" w:hAnsi="Courier New" w:cs="Courier New"/>
          <w:sz w:val="24"/>
          <w:szCs w:val="24"/>
        </w:rPr>
      </w:pPr>
    </w:p>
    <w:p w14:paraId="537E83F2"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DL Delete up to Line.  As for FL, but no output.</w:t>
      </w:r>
    </w:p>
    <w:p w14:paraId="3798B9A0" w14:textId="77777777" w:rsidR="00E16EB7" w:rsidRDefault="00E16EB7" w:rsidP="00E16EB7">
      <w:pPr>
        <w:pStyle w:val="PlainText"/>
        <w:rPr>
          <w:rFonts w:ascii="Courier New" w:hAnsi="Courier New" w:cs="Courier New"/>
          <w:sz w:val="24"/>
          <w:szCs w:val="24"/>
        </w:rPr>
      </w:pPr>
    </w:p>
    <w:p w14:paraId="7915F96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FC Find Characters in Succession.  Runout in the command string is ignored. If the characters in the command string are c1, c2, ..., Cn, copy the input until C1 has been copied, the copy until C2 has been copied, etc.  The last character output is Cn.  It is not possible to match line feed or halt code.</w:t>
      </w:r>
    </w:p>
    <w:p w14:paraId="5B0CD84D" w14:textId="77777777" w:rsidR="00E16EB7" w:rsidRDefault="00E16EB7" w:rsidP="00E16EB7">
      <w:pPr>
        <w:pStyle w:val="PlainText"/>
        <w:rPr>
          <w:rFonts w:ascii="Courier New" w:hAnsi="Courier New" w:cs="Courier New"/>
          <w:sz w:val="24"/>
          <w:szCs w:val="24"/>
        </w:rPr>
      </w:pPr>
    </w:p>
    <w:p w14:paraId="16D2E8B4"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DC Delete up to Characters in Succession.  As for FC, but no output.</w:t>
      </w:r>
    </w:p>
    <w:p w14:paraId="3435F5FE" w14:textId="77777777" w:rsidR="00E16EB7" w:rsidRDefault="00E16EB7" w:rsidP="00E16EB7">
      <w:pPr>
        <w:pStyle w:val="PlainText"/>
        <w:rPr>
          <w:rFonts w:ascii="Courier New" w:hAnsi="Courier New" w:cs="Courier New"/>
          <w:sz w:val="24"/>
          <w:szCs w:val="24"/>
        </w:rPr>
      </w:pPr>
    </w:p>
    <w:p w14:paraId="152AD862"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FE Find End of Line.  The command string is ignored.  The input is copied until a line feed is found, the line feed is not punched but a flag is set so that if followed by a FL, FC </w:t>
      </w:r>
      <w:r>
        <w:rPr>
          <w:rFonts w:ascii="Courier New" w:hAnsi="Courier New" w:cs="Courier New"/>
          <w:sz w:val="24"/>
          <w:szCs w:val="24"/>
        </w:rPr>
        <w:lastRenderedPageBreak/>
        <w:t>or FE command the newline sequence is punched, otherwise it is ignored.</w:t>
      </w:r>
    </w:p>
    <w:p w14:paraId="27BBE98A" w14:textId="77777777" w:rsidR="00E16EB7" w:rsidRDefault="00E16EB7" w:rsidP="00E16EB7">
      <w:pPr>
        <w:pStyle w:val="PlainText"/>
        <w:rPr>
          <w:rFonts w:ascii="Courier New" w:hAnsi="Courier New" w:cs="Courier New"/>
          <w:sz w:val="24"/>
          <w:szCs w:val="24"/>
        </w:rPr>
      </w:pPr>
    </w:p>
    <w:p w14:paraId="6EFB26F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DE Delete up to End of Line.  As for FE but no output.</w:t>
      </w:r>
    </w:p>
    <w:p w14:paraId="3413287A" w14:textId="77777777" w:rsidR="00E16EB7" w:rsidRDefault="00E16EB7" w:rsidP="00E16EB7">
      <w:pPr>
        <w:pStyle w:val="PlainText"/>
        <w:rPr>
          <w:rFonts w:ascii="Courier New" w:hAnsi="Courier New" w:cs="Courier New"/>
          <w:sz w:val="24"/>
          <w:szCs w:val="24"/>
        </w:rPr>
      </w:pPr>
    </w:p>
    <w:p w14:paraId="5E049A46"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IS Insert String.  Output the command string.  Runout may be output.</w:t>
      </w:r>
    </w:p>
    <w:p w14:paraId="719F53FB" w14:textId="77777777" w:rsidR="00E16EB7" w:rsidRDefault="00E16EB7" w:rsidP="00E16EB7">
      <w:pPr>
        <w:pStyle w:val="PlainText"/>
        <w:rPr>
          <w:rFonts w:ascii="Courier New" w:hAnsi="Courier New" w:cs="Courier New"/>
          <w:sz w:val="24"/>
          <w:szCs w:val="24"/>
        </w:rPr>
      </w:pPr>
    </w:p>
    <w:p w14:paraId="0865BB4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IL Insert on New Line.  As for IS but a newline sequence is output first.</w:t>
      </w:r>
    </w:p>
    <w:p w14:paraId="41CD2B7D" w14:textId="77777777" w:rsidR="00E16EB7" w:rsidRDefault="00E16EB7" w:rsidP="00E16EB7">
      <w:pPr>
        <w:pStyle w:val="PlainText"/>
        <w:rPr>
          <w:rFonts w:ascii="Courier New" w:hAnsi="Courier New" w:cs="Courier New"/>
          <w:sz w:val="24"/>
          <w:szCs w:val="24"/>
        </w:rPr>
      </w:pPr>
    </w:p>
    <w:p w14:paraId="770A3ED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IB Insert Block.  Output the command string including line feed characters.  The command string terminates when line feed is immediately followed by ^.  The terminating ^ and any characters up to the next line feed are not output. ^ may be output as part of the command string provided it does not immediately follow line feed.  Blank runout may be output in the block.</w:t>
      </w:r>
    </w:p>
    <w:p w14:paraId="5F189AAF" w14:textId="77777777" w:rsidR="00E16EB7" w:rsidRDefault="00E16EB7" w:rsidP="00E16EB7">
      <w:pPr>
        <w:pStyle w:val="PlainText"/>
        <w:rPr>
          <w:rFonts w:ascii="Courier New" w:hAnsi="Courier New" w:cs="Courier New"/>
          <w:sz w:val="24"/>
          <w:szCs w:val="24"/>
        </w:rPr>
      </w:pPr>
    </w:p>
    <w:p w14:paraId="4DF325C8"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RE Remainder of tape.  Copy the remainder of the input tape until a number of blanks equal to the initial runout is read, then punch this amount of runout.</w:t>
      </w:r>
    </w:p>
    <w:p w14:paraId="03FD4D51" w14:textId="77777777" w:rsidR="00E16EB7" w:rsidRDefault="00E16EB7" w:rsidP="00E16EB7">
      <w:pPr>
        <w:pStyle w:val="PlainText"/>
        <w:rPr>
          <w:rFonts w:ascii="Courier New" w:hAnsi="Courier New" w:cs="Courier New"/>
          <w:sz w:val="24"/>
          <w:szCs w:val="24"/>
        </w:rPr>
      </w:pPr>
    </w:p>
    <w:p w14:paraId="278BBFDE"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SH Stop on Halt.  The input is copied until a halt code is reached and the program halts.  The halt code is not copied.</w:t>
      </w:r>
    </w:p>
    <w:p w14:paraId="374C7E44" w14:textId="77777777" w:rsidR="00E16EB7" w:rsidRDefault="00E16EB7" w:rsidP="00E16EB7">
      <w:pPr>
        <w:pStyle w:val="PlainText"/>
        <w:rPr>
          <w:rFonts w:ascii="Courier New" w:hAnsi="Courier New" w:cs="Courier New"/>
          <w:sz w:val="24"/>
          <w:szCs w:val="24"/>
        </w:rPr>
      </w:pPr>
    </w:p>
    <w:p w14:paraId="0C94CFA5"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IH Insert Halt. A halt code is punched.  The command string is ignored.</w:t>
      </w:r>
    </w:p>
    <w:p w14:paraId="43EEB7B8" w14:textId="77777777" w:rsidR="00E16EB7" w:rsidRDefault="00E16EB7" w:rsidP="00E16EB7">
      <w:pPr>
        <w:pStyle w:val="PlainText"/>
        <w:rPr>
          <w:rFonts w:ascii="Courier New" w:hAnsi="Courier New" w:cs="Courier New"/>
          <w:sz w:val="24"/>
          <w:szCs w:val="24"/>
        </w:rPr>
      </w:pPr>
    </w:p>
    <w:p w14:paraId="380AF253"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ST Stop.  The program halts.  The command string is ignored.</w:t>
      </w:r>
    </w:p>
    <w:p w14:paraId="16FF23E2" w14:textId="77777777" w:rsidR="00E16EB7" w:rsidRDefault="00E16EB7" w:rsidP="00E16EB7">
      <w:pPr>
        <w:pStyle w:val="PlainText"/>
        <w:rPr>
          <w:rFonts w:ascii="Courier New" w:hAnsi="Courier New" w:cs="Courier New"/>
          <w:sz w:val="24"/>
          <w:szCs w:val="24"/>
        </w:rPr>
      </w:pPr>
    </w:p>
    <w:p w14:paraId="551064C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CO Comment.  The command is ignored.</w:t>
      </w:r>
    </w:p>
    <w:p w14:paraId="70F5F6CF" w14:textId="77777777" w:rsidR="00E16EB7" w:rsidRDefault="00E16EB7" w:rsidP="00E16EB7">
      <w:pPr>
        <w:pStyle w:val="PlainText"/>
        <w:rPr>
          <w:rFonts w:ascii="Courier New" w:hAnsi="Courier New" w:cs="Courier New"/>
          <w:sz w:val="24"/>
          <w:szCs w:val="24"/>
        </w:rPr>
      </w:pPr>
    </w:p>
    <w:p w14:paraId="270A53F8"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Commands are obeyed in sequence until the halt code at the end of the correction tape is reached.  The program then stops.</w:t>
      </w:r>
    </w:p>
    <w:p w14:paraId="524412CE" w14:textId="77777777" w:rsidR="00E16EB7" w:rsidRDefault="00E16EB7" w:rsidP="00E16EB7">
      <w:pPr>
        <w:pStyle w:val="PlainText"/>
        <w:rPr>
          <w:rFonts w:ascii="Courier New" w:hAnsi="Courier New" w:cs="Courier New"/>
          <w:sz w:val="24"/>
          <w:szCs w:val="24"/>
        </w:rPr>
      </w:pPr>
    </w:p>
    <w:p w14:paraId="18924E24"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Errors</w:t>
      </w:r>
    </w:p>
    <w:p w14:paraId="3FCC84BC" w14:textId="77777777" w:rsidR="00E16EB7" w:rsidRDefault="00E16EB7" w:rsidP="00E16EB7">
      <w:pPr>
        <w:pStyle w:val="PlainText"/>
        <w:rPr>
          <w:rFonts w:ascii="Courier New" w:hAnsi="Courier New" w:cs="Courier New"/>
          <w:sz w:val="24"/>
          <w:szCs w:val="24"/>
        </w:rPr>
      </w:pPr>
    </w:p>
    <w:p w14:paraId="240CE8FB"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If an error is detected the message ERROR n X is printed on the teletype where n is the error code and X the last character input.</w:t>
      </w:r>
    </w:p>
    <w:p w14:paraId="1E52A001" w14:textId="77777777" w:rsidR="00E16EB7" w:rsidRDefault="00E16EB7" w:rsidP="00E16EB7">
      <w:pPr>
        <w:pStyle w:val="PlainText"/>
        <w:rPr>
          <w:rFonts w:ascii="Courier New" w:hAnsi="Courier New" w:cs="Courier New"/>
          <w:sz w:val="24"/>
          <w:szCs w:val="24"/>
        </w:rPr>
      </w:pPr>
    </w:p>
    <w:p w14:paraId="62D11064"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n=1:</w:t>
      </w:r>
      <w:r>
        <w:rPr>
          <w:rFonts w:ascii="Courier New" w:hAnsi="Courier New" w:cs="Courier New"/>
          <w:sz w:val="24"/>
          <w:szCs w:val="24"/>
        </w:rPr>
        <w:tab/>
        <w:t>unknown command.</w:t>
      </w:r>
    </w:p>
    <w:p w14:paraId="096EB7DB"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n=2: missing command string for FL, DL, FC and DC commands.</w:t>
      </w:r>
    </w:p>
    <w:p w14:paraId="778FF2C5"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n=3: failure of sum check when verifying edited tape.</w:t>
      </w:r>
    </w:p>
    <w:p w14:paraId="686161D4"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n=4: halt code encountered within command string.</w:t>
      </w:r>
    </w:p>
    <w:p w14:paraId="7AF3025D" w14:textId="77777777" w:rsidR="00E16EB7" w:rsidRDefault="00E16EB7" w:rsidP="00E16EB7">
      <w:pPr>
        <w:pStyle w:val="PlainText"/>
        <w:rPr>
          <w:rFonts w:ascii="Courier New" w:hAnsi="Courier New" w:cs="Courier New"/>
          <w:sz w:val="24"/>
          <w:szCs w:val="24"/>
        </w:rPr>
      </w:pPr>
    </w:p>
    <w:p w14:paraId="57AEAFC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lastRenderedPageBreak/>
        <w:t>Parity errors give a dynamic stop but no output. Re-entry at 3 will correct the parity and continue.</w:t>
      </w:r>
    </w:p>
    <w:p w14:paraId="6399769F" w14:textId="77777777" w:rsidR="00E16EB7" w:rsidRDefault="00E16EB7" w:rsidP="00E16EB7">
      <w:pPr>
        <w:pStyle w:val="PlainText"/>
        <w:rPr>
          <w:rFonts w:ascii="Courier New" w:hAnsi="Courier New" w:cs="Courier New"/>
          <w:sz w:val="24"/>
          <w:szCs w:val="24"/>
        </w:rPr>
      </w:pPr>
    </w:p>
    <w:p w14:paraId="1168A71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DEMO1.DAT illustrates EDIT.  The example is taken from the Elliott manual pages for EDIT.  Note that the IB command inserts a line feed after the inserted block – this is probably not what Elliott's technical author intended, and instead IL should have been used to insert each line of the block separately.</w:t>
      </w:r>
    </w:p>
    <w:p w14:paraId="76DF5527" w14:textId="77777777" w:rsidR="00E16EB7" w:rsidRDefault="00E16EB7" w:rsidP="00E16EB7">
      <w:pPr>
        <w:pStyle w:val="PlainText"/>
        <w:rPr>
          <w:rFonts w:ascii="Courier New" w:hAnsi="Courier New" w:cs="Courier New"/>
          <w:sz w:val="24"/>
          <w:szCs w:val="24"/>
        </w:rPr>
      </w:pPr>
    </w:p>
    <w:p w14:paraId="70D2A8A9" w14:textId="77777777" w:rsidR="00E16EB7" w:rsidRDefault="00E16EB7" w:rsidP="00E16EB7">
      <w:pPr>
        <w:pStyle w:val="PlainText"/>
        <w:rPr>
          <w:rFonts w:ascii="Courier New" w:hAnsi="Courier New" w:cs="Courier New"/>
          <w:sz w:val="24"/>
          <w:szCs w:val="24"/>
        </w:rPr>
      </w:pPr>
    </w:p>
    <w:p w14:paraId="5C9D4006"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MTINIT – MTINIT(ISS3).BIN - </w:t>
      </w:r>
      <w:r>
        <w:rPr>
          <w:rFonts w:ascii="Courier New" w:hAnsi="Courier New" w:cs="Courier New"/>
          <w:sz w:val="22"/>
          <w:szCs w:val="22"/>
          <w:lang w:val="en-US"/>
        </w:rPr>
        <w:t>"903 MTINIT ISS3 Copy 502"</w:t>
      </w:r>
    </w:p>
    <w:p w14:paraId="17ADFDEC" w14:textId="77777777" w:rsidR="00E16EB7" w:rsidRDefault="00E16EB7" w:rsidP="00E16EB7">
      <w:pPr>
        <w:pStyle w:val="PlainText"/>
        <w:rPr>
          <w:rFonts w:ascii="Courier New" w:hAnsi="Courier New" w:cs="Courier New"/>
          <w:sz w:val="24"/>
          <w:szCs w:val="24"/>
        </w:rPr>
      </w:pPr>
    </w:p>
    <w:p w14:paraId="08F3151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MTINIT initialises magnetic tapes for use by the ALGOL, FOTRAN and SIR magnetic tape i/o libraries.  On entry at 32 the operator is prompted to enter a tape handler number, e.g., 0.  The tape on that handler is then inspected.  If the tape already has a header block, this is printed out, showing the tape's name.  The operator is then prompted to enter a new name and a new header block is written. </w:t>
      </w:r>
    </w:p>
    <w:p w14:paraId="707DACDC" w14:textId="77777777" w:rsidR="00E16EB7" w:rsidRDefault="00E16EB7" w:rsidP="00E16EB7">
      <w:pPr>
        <w:pStyle w:val="PlainText"/>
        <w:rPr>
          <w:rFonts w:ascii="Courier New" w:hAnsi="Courier New" w:cs="Courier New"/>
          <w:sz w:val="24"/>
          <w:szCs w:val="24"/>
        </w:rPr>
      </w:pPr>
    </w:p>
    <w:p w14:paraId="205D5E06"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program may then be re-entered at 9 to initialize another tape.</w:t>
      </w:r>
    </w:p>
    <w:p w14:paraId="38ECC773" w14:textId="77777777" w:rsidR="00E16EB7" w:rsidRDefault="00E16EB7" w:rsidP="00E16EB7">
      <w:pPr>
        <w:pStyle w:val="PlainText"/>
        <w:rPr>
          <w:rFonts w:ascii="Courier New" w:hAnsi="Courier New" w:cs="Courier New"/>
          <w:sz w:val="24"/>
          <w:szCs w:val="24"/>
        </w:rPr>
      </w:pPr>
    </w:p>
    <w:p w14:paraId="6EAC544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DEMO9 illustrates MTINIT being used to initialize a blank tape with the name "SCRATCH", then re-initialized with the name "MYTAPE".  Note that for the second step it displays the header block written by the first stage, to warn the operator that the tape is labelled.</w:t>
      </w:r>
    </w:p>
    <w:p w14:paraId="64291468" w14:textId="77777777" w:rsidR="00E16EB7" w:rsidRDefault="00E16EB7" w:rsidP="00E16EB7">
      <w:pPr>
        <w:pStyle w:val="PlainText"/>
        <w:rPr>
          <w:rFonts w:ascii="Courier New" w:hAnsi="Courier New" w:cs="Courier New"/>
          <w:sz w:val="24"/>
          <w:szCs w:val="24"/>
        </w:rPr>
      </w:pPr>
    </w:p>
    <w:p w14:paraId="1700CF0C" w14:textId="77777777" w:rsidR="00E16EB7" w:rsidRDefault="00E16EB7" w:rsidP="00E16EB7">
      <w:pPr>
        <w:pStyle w:val="PlainText"/>
        <w:rPr>
          <w:rFonts w:ascii="Courier New" w:hAnsi="Courier New" w:cs="Courier New"/>
          <w:sz w:val="24"/>
          <w:szCs w:val="24"/>
        </w:rPr>
      </w:pPr>
    </w:p>
    <w:p w14:paraId="1513BD1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MTINIT can also be driven by paper tape.  This is shown in the second half of the demo.</w:t>
      </w:r>
    </w:p>
    <w:p w14:paraId="314A5BB3" w14:textId="77777777" w:rsidR="00E16EB7" w:rsidRDefault="00E16EB7" w:rsidP="00E16EB7">
      <w:pPr>
        <w:pStyle w:val="PlainText"/>
        <w:rPr>
          <w:rFonts w:ascii="Courier New" w:hAnsi="Courier New" w:cs="Courier New"/>
          <w:sz w:val="24"/>
          <w:szCs w:val="24"/>
        </w:rPr>
      </w:pPr>
    </w:p>
    <w:p w14:paraId="0CAC9FE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Note on MTINIT input:</w:t>
      </w:r>
    </w:p>
    <w:p w14:paraId="557FD58F"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Blank, erase, carriage return: always ignored</w:t>
      </w:r>
    </w:p>
    <w:p w14:paraId="2430AAF7"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Halt: causes wait; enter at 9 to continue</w:t>
      </w:r>
    </w:p>
    <w:p w14:paraId="7A1B7B4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Lower case letters: treated as upper case</w:t>
      </w:r>
    </w:p>
    <w:p w14:paraId="0B56344F" w14:textId="77777777" w:rsidR="00E16EB7" w:rsidRDefault="00E16EB7" w:rsidP="00E16EB7">
      <w:pPr>
        <w:pStyle w:val="PlainText"/>
        <w:ind w:left="720"/>
        <w:rPr>
          <w:rFonts w:ascii="Courier New" w:hAnsi="Courier New" w:cs="Courier New"/>
          <w:sz w:val="24"/>
          <w:szCs w:val="24"/>
        </w:rPr>
      </w:pPr>
      <w:r>
        <w:rPr>
          <w:rFonts w:ascii="Courier New" w:hAnsi="Courier New" w:cs="Courier New"/>
          <w:sz w:val="24"/>
          <w:szCs w:val="24"/>
        </w:rPr>
        <w:t xml:space="preserve">Space, Linefeed, tab: treated as separators up until </w:t>
      </w:r>
      <w:r>
        <w:rPr>
          <w:rFonts w:ascii="Courier New" w:hAnsi="Courier New" w:cs="Courier New"/>
          <w:sz w:val="24"/>
          <w:szCs w:val="24"/>
        </w:rPr>
        <w:br/>
        <w:t>first significant character, then treated as any other.  Tab is treated as space.</w:t>
      </w:r>
    </w:p>
    <w:p w14:paraId="05216D94" w14:textId="77777777" w:rsidR="00E16EB7" w:rsidRDefault="00E16EB7" w:rsidP="00E16EB7">
      <w:pPr>
        <w:pStyle w:val="PlainText"/>
        <w:ind w:left="720"/>
        <w:rPr>
          <w:rFonts w:ascii="Courier New" w:hAnsi="Courier New" w:cs="Courier New"/>
          <w:sz w:val="24"/>
          <w:szCs w:val="24"/>
        </w:rPr>
      </w:pPr>
      <w:r>
        <w:rPr>
          <w:rFonts w:ascii="Courier New" w:hAnsi="Courier New" w:cs="Courier New"/>
          <w:sz w:val="24"/>
          <w:szCs w:val="24"/>
        </w:rPr>
        <w:t>Colon, comma: terminators. (Ignored until first significant character).</w:t>
      </w:r>
    </w:p>
    <w:p w14:paraId="6E75870D" w14:textId="77777777" w:rsidR="00E16EB7" w:rsidRDefault="00E16EB7" w:rsidP="00E16EB7">
      <w:pPr>
        <w:pStyle w:val="PlainText"/>
        <w:ind w:left="720"/>
        <w:rPr>
          <w:rFonts w:ascii="Courier New" w:hAnsi="Courier New" w:cs="Courier New"/>
          <w:sz w:val="24"/>
          <w:szCs w:val="24"/>
        </w:rPr>
      </w:pPr>
      <w:r>
        <w:rPr>
          <w:rFonts w:ascii="Courier New" w:hAnsi="Courier New" w:cs="Courier New"/>
          <w:sz w:val="24"/>
          <w:szCs w:val="24"/>
        </w:rPr>
        <w:t>): program terminate if first significant character of an</w:t>
      </w:r>
    </w:p>
    <w:p w14:paraId="2DCAF815" w14:textId="77777777" w:rsidR="00E16EB7" w:rsidRDefault="00E16EB7" w:rsidP="00E16EB7">
      <w:pPr>
        <w:pStyle w:val="PlainText"/>
        <w:ind w:left="720"/>
        <w:rPr>
          <w:rFonts w:ascii="Courier New" w:hAnsi="Courier New" w:cs="Courier New"/>
          <w:sz w:val="24"/>
          <w:szCs w:val="24"/>
        </w:rPr>
      </w:pPr>
      <w:r>
        <w:rPr>
          <w:rFonts w:ascii="Courier New" w:hAnsi="Courier New" w:cs="Courier New"/>
          <w:sz w:val="24"/>
          <w:szCs w:val="24"/>
        </w:rPr>
        <w:t>item.</w:t>
      </w:r>
    </w:p>
    <w:p w14:paraId="5E9C08EE" w14:textId="77777777" w:rsidR="00E16EB7" w:rsidRDefault="00E16EB7" w:rsidP="00E16EB7">
      <w:pPr>
        <w:pStyle w:val="PlainText"/>
        <w:ind w:left="720"/>
        <w:rPr>
          <w:rFonts w:ascii="Courier New" w:hAnsi="Courier New" w:cs="Courier New"/>
          <w:sz w:val="24"/>
          <w:szCs w:val="24"/>
        </w:rPr>
      </w:pPr>
      <w:r>
        <w:rPr>
          <w:rFonts w:ascii="Courier New" w:hAnsi="Courier New" w:cs="Courier New"/>
          <w:sz w:val="24"/>
          <w:szCs w:val="24"/>
        </w:rPr>
        <w:t>/: Cancel – ignore anything already input and prompt for item again.</w:t>
      </w:r>
    </w:p>
    <w:p w14:paraId="230F815B" w14:textId="77777777" w:rsidR="00E16EB7" w:rsidRDefault="00E16EB7" w:rsidP="00E16EB7">
      <w:pPr>
        <w:pStyle w:val="PlainText"/>
        <w:rPr>
          <w:rFonts w:ascii="Courier New" w:hAnsi="Courier New" w:cs="Courier New"/>
          <w:sz w:val="24"/>
          <w:szCs w:val="24"/>
        </w:rPr>
      </w:pPr>
    </w:p>
    <w:p w14:paraId="24E2534E"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lastRenderedPageBreak/>
        <w:t>Tape names can contain any SIR internal code symbol.</w:t>
      </w:r>
    </w:p>
    <w:p w14:paraId="19A2A99C" w14:textId="77777777" w:rsidR="00E16EB7" w:rsidRDefault="00E16EB7" w:rsidP="00E16EB7">
      <w:pPr>
        <w:pStyle w:val="PlainText"/>
        <w:rPr>
          <w:rFonts w:ascii="Courier New" w:hAnsi="Courier New" w:cs="Courier New"/>
          <w:sz w:val="24"/>
          <w:szCs w:val="24"/>
        </w:rPr>
      </w:pPr>
    </w:p>
    <w:p w14:paraId="10518A16"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Error messages are of the form *MTI n m where n is the magnetic tape handler status word and m is an error number.</w:t>
      </w:r>
    </w:p>
    <w:p w14:paraId="232B1B40" w14:textId="77777777" w:rsidR="00E16EB7" w:rsidRDefault="00E16EB7" w:rsidP="00E16EB7">
      <w:pPr>
        <w:pStyle w:val="PlainText"/>
        <w:rPr>
          <w:rFonts w:ascii="Courier New" w:hAnsi="Courier New" w:cs="Courier New"/>
          <w:sz w:val="24"/>
          <w:szCs w:val="24"/>
        </w:rPr>
      </w:pPr>
    </w:p>
    <w:p w14:paraId="47C1350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Status bits</w:t>
      </w:r>
    </w:p>
    <w:p w14:paraId="5A1B172B"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1</w:t>
      </w:r>
      <w:r>
        <w:rPr>
          <w:rFonts w:ascii="Courier New" w:hAnsi="Courier New" w:cs="Courier New"/>
          <w:sz w:val="24"/>
          <w:szCs w:val="24"/>
        </w:rPr>
        <w:tab/>
        <w:t>handler busy</w:t>
      </w:r>
    </w:p>
    <w:p w14:paraId="5C54A21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2</w:t>
      </w:r>
      <w:r>
        <w:rPr>
          <w:rFonts w:ascii="Courier New" w:hAnsi="Courier New" w:cs="Courier New"/>
          <w:sz w:val="24"/>
          <w:szCs w:val="24"/>
        </w:rPr>
        <w:tab/>
        <w:t>handler in manual mode (offline)</w:t>
      </w:r>
    </w:p>
    <w:p w14:paraId="35DC160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3</w:t>
      </w:r>
      <w:r>
        <w:rPr>
          <w:rFonts w:ascii="Courier New" w:hAnsi="Courier New" w:cs="Courier New"/>
          <w:sz w:val="24"/>
          <w:szCs w:val="24"/>
        </w:rPr>
        <w:tab/>
        <w:t>missed data transfer</w:t>
      </w:r>
    </w:p>
    <w:p w14:paraId="57465FD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Parity error (can't arise in simulator)</w:t>
      </w:r>
    </w:p>
    <w:p w14:paraId="41D88025"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5</w:t>
      </w:r>
      <w:r>
        <w:rPr>
          <w:rFonts w:ascii="Courier New" w:hAnsi="Courier New" w:cs="Courier New"/>
          <w:sz w:val="24"/>
          <w:szCs w:val="24"/>
        </w:rPr>
        <w:tab/>
        <w:t>Short block</w:t>
      </w:r>
    </w:p>
    <w:p w14:paraId="29B8E3A2"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6</w:t>
      </w:r>
      <w:r>
        <w:rPr>
          <w:rFonts w:ascii="Courier New" w:hAnsi="Courier New" w:cs="Courier New"/>
          <w:sz w:val="24"/>
          <w:szCs w:val="24"/>
        </w:rPr>
        <w:tab/>
        <w:t>Long block</w:t>
      </w:r>
    </w:p>
    <w:p w14:paraId="35018FA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7</w:t>
      </w:r>
      <w:r>
        <w:rPr>
          <w:rFonts w:ascii="Courier New" w:hAnsi="Courier New" w:cs="Courier New"/>
          <w:sz w:val="24"/>
          <w:szCs w:val="24"/>
        </w:rPr>
        <w:tab/>
        <w:t>Write permit ring fitted</w:t>
      </w:r>
    </w:p>
    <w:p w14:paraId="17F1A0D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At load point (beginning of tape)</w:t>
      </w:r>
    </w:p>
    <w:p w14:paraId="2BB3118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9</w:t>
      </w:r>
      <w:r>
        <w:rPr>
          <w:rFonts w:ascii="Courier New" w:hAnsi="Courier New" w:cs="Courier New"/>
          <w:sz w:val="24"/>
          <w:szCs w:val="24"/>
        </w:rPr>
        <w:tab/>
        <w:t>At end of tape</w:t>
      </w:r>
    </w:p>
    <w:p w14:paraId="0FB4F45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10</w:t>
      </w:r>
      <w:r>
        <w:rPr>
          <w:rFonts w:ascii="Courier New" w:hAnsi="Courier New" w:cs="Courier New"/>
          <w:sz w:val="24"/>
          <w:szCs w:val="24"/>
        </w:rPr>
        <w:tab/>
        <w:t>Zero character (false end of block)</w:t>
      </w:r>
    </w:p>
    <w:p w14:paraId="2C0F58B9"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 xml:space="preserve">Instruction rejected as "do nothing" (generally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indicates operator or hardware error).</w:t>
      </w:r>
    </w:p>
    <w:p w14:paraId="63CB68E0" w14:textId="77777777" w:rsidR="00E16EB7" w:rsidRDefault="00E16EB7" w:rsidP="00E16EB7">
      <w:pPr>
        <w:pStyle w:val="PlainText"/>
        <w:rPr>
          <w:rFonts w:ascii="Courier New" w:hAnsi="Courier New" w:cs="Courier New"/>
          <w:sz w:val="24"/>
          <w:szCs w:val="24"/>
        </w:rPr>
      </w:pPr>
    </w:p>
    <w:p w14:paraId="0D835802"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Error numbers:</w:t>
      </w:r>
    </w:p>
    <w:p w14:paraId="02D3F728"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1</w:t>
      </w:r>
      <w:r>
        <w:rPr>
          <w:rFonts w:ascii="Courier New" w:hAnsi="Courier New" w:cs="Courier New"/>
          <w:sz w:val="24"/>
          <w:szCs w:val="24"/>
        </w:rPr>
        <w:tab/>
        <w:t>Error in opening file</w:t>
      </w:r>
    </w:p>
    <w:p w14:paraId="18BD766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2</w:t>
      </w:r>
      <w:r>
        <w:rPr>
          <w:rFonts w:ascii="Courier New" w:hAnsi="Courier New" w:cs="Courier New"/>
          <w:sz w:val="24"/>
          <w:szCs w:val="24"/>
        </w:rPr>
        <w:tab/>
        <w:t>Error in reading block</w:t>
      </w:r>
    </w:p>
    <w:p w14:paraId="3773073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3</w:t>
      </w:r>
      <w:r>
        <w:rPr>
          <w:rFonts w:ascii="Courier New" w:hAnsi="Courier New" w:cs="Courier New"/>
          <w:sz w:val="24"/>
          <w:szCs w:val="24"/>
        </w:rPr>
        <w:tab/>
        <w:t>Error in writing block</w:t>
      </w:r>
    </w:p>
    <w:p w14:paraId="52E968C7"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Error in closing block</w:t>
      </w:r>
    </w:p>
    <w:p w14:paraId="5F658E48"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5</w:t>
      </w:r>
      <w:r>
        <w:rPr>
          <w:rFonts w:ascii="Courier New" w:hAnsi="Courier New" w:cs="Courier New"/>
          <w:sz w:val="24"/>
          <w:szCs w:val="24"/>
        </w:rPr>
        <w:tab/>
        <w:t xml:space="preserve">Incorrect handler number input (must be in range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0-3)</w:t>
      </w:r>
    </w:p>
    <w:p w14:paraId="561040E3"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6</w:t>
      </w:r>
      <w:r>
        <w:rPr>
          <w:rFonts w:ascii="Courier New" w:hAnsi="Courier New" w:cs="Courier New"/>
          <w:sz w:val="24"/>
          <w:szCs w:val="24"/>
        </w:rPr>
        <w:tab/>
        <w:t>handler not available (e.g., in manual)</w:t>
      </w:r>
    </w:p>
    <w:p w14:paraId="48963169"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7</w:t>
      </w:r>
      <w:r>
        <w:rPr>
          <w:rFonts w:ascii="Courier New" w:hAnsi="Courier New" w:cs="Courier New"/>
          <w:sz w:val="24"/>
          <w:szCs w:val="24"/>
        </w:rPr>
        <w:tab/>
        <w:t>Incorrect file name</w:t>
      </w:r>
    </w:p>
    <w:p w14:paraId="44F26708"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Incorrect numbers input</w:t>
      </w:r>
    </w:p>
    <w:p w14:paraId="2267683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9</w:t>
      </w:r>
      <w:r>
        <w:rPr>
          <w:rFonts w:ascii="Courier New" w:hAnsi="Courier New" w:cs="Courier New"/>
          <w:sz w:val="24"/>
          <w:szCs w:val="24"/>
        </w:rPr>
        <w:tab/>
        <w:t>No write permit ring fitted</w:t>
      </w:r>
    </w:p>
    <w:p w14:paraId="7416A6D3" w14:textId="77777777" w:rsidR="00E16EB7" w:rsidRDefault="00E16EB7" w:rsidP="00E16EB7">
      <w:pPr>
        <w:pStyle w:val="PlainText"/>
        <w:rPr>
          <w:rFonts w:ascii="Courier New" w:hAnsi="Courier New" w:cs="Courier New"/>
          <w:sz w:val="24"/>
          <w:szCs w:val="24"/>
        </w:rPr>
      </w:pPr>
    </w:p>
    <w:p w14:paraId="240AF579"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Generally entry at 9 after an error allows the program to continue, either repeating the failing action, or adopting some suitable default or corrective behaviour.</w:t>
      </w:r>
    </w:p>
    <w:p w14:paraId="5377F082" w14:textId="77777777" w:rsidR="00E16EB7" w:rsidRDefault="00E16EB7" w:rsidP="00E16EB7">
      <w:pPr>
        <w:pStyle w:val="PlainText"/>
        <w:rPr>
          <w:rFonts w:ascii="Courier New" w:hAnsi="Courier New" w:cs="Courier New"/>
          <w:sz w:val="24"/>
          <w:szCs w:val="24"/>
        </w:rPr>
      </w:pPr>
    </w:p>
    <w:p w14:paraId="3B5284FE" w14:textId="77777777" w:rsidR="00E16EB7" w:rsidRDefault="00E16EB7" w:rsidP="00E16EB7">
      <w:pPr>
        <w:pStyle w:val="PlainText"/>
        <w:rPr>
          <w:rFonts w:ascii="Courier New" w:hAnsi="Courier New" w:cs="Courier New"/>
          <w:sz w:val="24"/>
          <w:szCs w:val="24"/>
        </w:rPr>
      </w:pPr>
    </w:p>
    <w:p w14:paraId="67C4CEF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MTLIST – MTLIST(ISS3).900 - </w:t>
      </w:r>
      <w:r>
        <w:rPr>
          <w:rFonts w:ascii="Courier New" w:hAnsi="Courier New" w:cs="Courier New"/>
          <w:sz w:val="22"/>
          <w:szCs w:val="22"/>
          <w:lang w:val="en-US"/>
        </w:rPr>
        <w:t>"903 MT LIST ISS 3 Copy 502"</w:t>
      </w:r>
    </w:p>
    <w:p w14:paraId="04452A56" w14:textId="77777777" w:rsidR="00E16EB7" w:rsidRDefault="00E16EB7" w:rsidP="00E16EB7">
      <w:pPr>
        <w:pStyle w:val="PlainText"/>
        <w:rPr>
          <w:rFonts w:ascii="Courier New" w:hAnsi="Courier New" w:cs="Courier New"/>
          <w:sz w:val="24"/>
          <w:szCs w:val="24"/>
        </w:rPr>
      </w:pPr>
    </w:p>
    <w:p w14:paraId="6C75CCB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MTLIST is a utility to examine the contents of a magnetic tape.  The number of the handler to be used and the tape name are input then the program lists the header block.  The program then reads instructions to list either the label blocks on the tape and/or specific groups of blocks.</w:t>
      </w:r>
    </w:p>
    <w:p w14:paraId="7E3BF134" w14:textId="77777777" w:rsidR="00E16EB7" w:rsidRDefault="00E16EB7" w:rsidP="00E16EB7">
      <w:pPr>
        <w:pStyle w:val="PlainText"/>
        <w:rPr>
          <w:rFonts w:ascii="Courier New" w:hAnsi="Courier New" w:cs="Courier New"/>
          <w:sz w:val="24"/>
          <w:szCs w:val="24"/>
        </w:rPr>
      </w:pPr>
    </w:p>
    <w:p w14:paraId="5CA15EF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DEMO10 illustrates use of MTLIST.  The program is first assembled and then a new tape is opened by entry at 0; (32), with the handler number and tape file name input via the teleprinter.  The tape file name is verified, then the L, </w:t>
      </w:r>
      <w:r>
        <w:rPr>
          <w:rFonts w:ascii="Courier New" w:hAnsi="Courier New" w:cs="Courier New"/>
          <w:sz w:val="24"/>
          <w:szCs w:val="24"/>
        </w:rPr>
        <w:lastRenderedPageBreak/>
        <w:t>instruction is given to list all label blocks.  The tape then rewinds and the B,1,5: instruction is used to list all blocks, followed by a ) to terminate the program.  (The syntax follows the rules given for MTINIT).  The program can also be driven from paper tape by entry at 1; analogously to MTINIT, but this is not included in the demonstration.</w:t>
      </w:r>
    </w:p>
    <w:p w14:paraId="35C5D692" w14:textId="77777777" w:rsidR="00E16EB7" w:rsidRDefault="00E16EB7" w:rsidP="00E16EB7">
      <w:pPr>
        <w:pStyle w:val="PlainText"/>
        <w:rPr>
          <w:rFonts w:ascii="Courier New" w:hAnsi="Courier New" w:cs="Courier New"/>
          <w:sz w:val="24"/>
          <w:szCs w:val="24"/>
        </w:rPr>
      </w:pPr>
    </w:p>
    <w:p w14:paraId="01C55D89"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input syntax and error reporting is the same as for MTINIT.</w:t>
      </w:r>
    </w:p>
    <w:p w14:paraId="0BA1F09E" w14:textId="77777777" w:rsidR="00E16EB7" w:rsidRDefault="00E16EB7" w:rsidP="00E16EB7">
      <w:pPr>
        <w:pStyle w:val="PlainText"/>
        <w:rPr>
          <w:rFonts w:ascii="Courier New" w:hAnsi="Courier New" w:cs="Courier New"/>
          <w:sz w:val="24"/>
          <w:szCs w:val="24"/>
        </w:rPr>
      </w:pPr>
    </w:p>
    <w:p w14:paraId="5E98987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Note that header and label blocks are printed in a partially decoded form, whereas data blocks are listed as blocks of octal.</w:t>
      </w:r>
    </w:p>
    <w:p w14:paraId="1F1D1CFB" w14:textId="77777777" w:rsidR="00E16EB7" w:rsidRDefault="00E16EB7" w:rsidP="00E16EB7">
      <w:pPr>
        <w:pStyle w:val="PlainText"/>
        <w:rPr>
          <w:rFonts w:ascii="Courier New" w:hAnsi="Courier New" w:cs="Courier New"/>
          <w:sz w:val="24"/>
          <w:szCs w:val="24"/>
        </w:rPr>
      </w:pPr>
    </w:p>
    <w:p w14:paraId="3AED8FFE"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N.B., MTLIST fails if presented with a tape containing blocks longer than 2047 words.  MSDUMP can produce such tapes if large regions of store are dumped as a single block).</w:t>
      </w:r>
    </w:p>
    <w:p w14:paraId="46B9CFB3" w14:textId="77777777" w:rsidR="00E16EB7" w:rsidRDefault="00E16EB7" w:rsidP="00E16EB7">
      <w:pPr>
        <w:pStyle w:val="PlainText"/>
        <w:rPr>
          <w:rFonts w:ascii="Courier New" w:hAnsi="Courier New" w:cs="Courier New"/>
          <w:sz w:val="24"/>
          <w:szCs w:val="24"/>
        </w:rPr>
      </w:pPr>
    </w:p>
    <w:p w14:paraId="6161EA5B" w14:textId="77777777" w:rsidR="00E16EB7" w:rsidRDefault="00E16EB7" w:rsidP="00E16EB7">
      <w:pPr>
        <w:pStyle w:val="PlainText"/>
        <w:rPr>
          <w:rFonts w:ascii="Courier New" w:hAnsi="Courier New" w:cs="Courier New"/>
          <w:sz w:val="24"/>
          <w:szCs w:val="24"/>
        </w:rPr>
      </w:pPr>
    </w:p>
    <w:p w14:paraId="04688738"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MSDUMP - MSDUMP(ISS3).900 - </w:t>
      </w:r>
      <w:r>
        <w:rPr>
          <w:rFonts w:ascii="Courier New" w:hAnsi="Courier New" w:cs="Courier New"/>
          <w:sz w:val="22"/>
          <w:szCs w:val="22"/>
          <w:lang w:val="en-US"/>
        </w:rPr>
        <w:t>"903 MSDUMP ISS3 Copy 502"</w:t>
      </w:r>
    </w:p>
    <w:p w14:paraId="391820DF" w14:textId="77777777" w:rsidR="00E16EB7" w:rsidRDefault="00E16EB7" w:rsidP="00E16EB7">
      <w:pPr>
        <w:pStyle w:val="PlainText"/>
        <w:rPr>
          <w:rFonts w:ascii="Courier New" w:hAnsi="Courier New" w:cs="Courier New"/>
          <w:sz w:val="24"/>
          <w:szCs w:val="24"/>
        </w:rPr>
      </w:pPr>
    </w:p>
    <w:p w14:paraId="6DB1E752"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MSDUMP is used to dump specified areas of store onto a magnetic tape file suitable for re-input to the same area of store by the retrieval program MTCALL.</w:t>
      </w:r>
    </w:p>
    <w:p w14:paraId="5D042C99" w14:textId="77777777" w:rsidR="00E16EB7" w:rsidRDefault="00E16EB7" w:rsidP="00E16EB7">
      <w:pPr>
        <w:pStyle w:val="PlainText"/>
        <w:rPr>
          <w:rFonts w:ascii="Courier New" w:hAnsi="Courier New" w:cs="Courier New"/>
          <w:sz w:val="24"/>
          <w:szCs w:val="24"/>
        </w:rPr>
      </w:pPr>
    </w:p>
    <w:p w14:paraId="042FD482"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On entry at 0; the programs reads a handler number and tape file name that is verified against the tape mounted on the specified handler.  This is followed by the input of a program name, followed by pairs of addresses specifying the regions of store to be written to tape.  After dumping each program the file may be closed, or further dumps specified.  Input syntax and error handling are as for MTINIT.  MSDUMP and MSCALL are illustrated in DEMO11.  MSDUMP is used to write a copy of the SIR assembler to tape and then later call it back to assemble further programs.</w:t>
      </w:r>
    </w:p>
    <w:p w14:paraId="39F83A6C" w14:textId="77777777" w:rsidR="00E16EB7" w:rsidRDefault="00E16EB7" w:rsidP="00E16EB7">
      <w:pPr>
        <w:pStyle w:val="PlainText"/>
        <w:rPr>
          <w:rFonts w:ascii="Courier New" w:hAnsi="Courier New" w:cs="Courier New"/>
          <w:sz w:val="24"/>
          <w:szCs w:val="24"/>
        </w:rPr>
      </w:pPr>
    </w:p>
    <w:p w14:paraId="02E607BF" w14:textId="77777777" w:rsidR="00E16EB7" w:rsidRDefault="00E16EB7" w:rsidP="00E16EB7">
      <w:pPr>
        <w:pStyle w:val="PlainText"/>
        <w:rPr>
          <w:rFonts w:ascii="Courier New" w:hAnsi="Courier New" w:cs="Courier New"/>
          <w:sz w:val="24"/>
          <w:szCs w:val="24"/>
        </w:rPr>
      </w:pPr>
    </w:p>
    <w:p w14:paraId="4DC3DAF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MTCALL - MTCALL(ISS3).900 - </w:t>
      </w:r>
      <w:r>
        <w:rPr>
          <w:rFonts w:ascii="Courier New" w:hAnsi="Courier New" w:cs="Courier New"/>
          <w:sz w:val="22"/>
          <w:szCs w:val="22"/>
          <w:lang w:val="en-US"/>
        </w:rPr>
        <w:t>"903 MT CALL ISS 3 Copy 502”</w:t>
      </w:r>
    </w:p>
    <w:p w14:paraId="6DB31E00" w14:textId="77777777" w:rsidR="00E16EB7" w:rsidRDefault="00E16EB7" w:rsidP="00E16EB7">
      <w:pPr>
        <w:pStyle w:val="PlainText"/>
        <w:rPr>
          <w:rFonts w:ascii="Courier New" w:hAnsi="Courier New" w:cs="Courier New"/>
          <w:sz w:val="24"/>
          <w:szCs w:val="24"/>
        </w:rPr>
      </w:pPr>
    </w:p>
    <w:p w14:paraId="0B92DDA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MTCALL is used to call down named programs from a magnetic tape file.  The program must have been written to the tape file by the MSDUMP utility.</w:t>
      </w:r>
    </w:p>
    <w:p w14:paraId="1C4E7962" w14:textId="77777777" w:rsidR="00E16EB7" w:rsidRDefault="00E16EB7" w:rsidP="00E16EB7">
      <w:pPr>
        <w:pStyle w:val="PlainText"/>
        <w:rPr>
          <w:rFonts w:ascii="Courier New" w:hAnsi="Courier New" w:cs="Courier New"/>
          <w:sz w:val="24"/>
          <w:szCs w:val="24"/>
        </w:rPr>
      </w:pPr>
    </w:p>
    <w:p w14:paraId="0993680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The handler, file name and program name are input.  The program then finds the program required on the file and loads it into store after checking that it will not overwrite itself (thus MTCALL can be used to organize program overlays on </w:t>
      </w:r>
      <w:r>
        <w:rPr>
          <w:rFonts w:ascii="Courier New" w:hAnsi="Courier New" w:cs="Courier New"/>
          <w:sz w:val="24"/>
          <w:szCs w:val="24"/>
        </w:rPr>
        <w:lastRenderedPageBreak/>
        <w:t>tape).  TCALL syntax and error reporting is as for MTINIT, with two additional error numbers:</w:t>
      </w:r>
    </w:p>
    <w:p w14:paraId="770B0D63"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10</w:t>
      </w:r>
      <w:r>
        <w:rPr>
          <w:rFonts w:ascii="Courier New" w:hAnsi="Courier New" w:cs="Courier New"/>
          <w:sz w:val="24"/>
          <w:szCs w:val="24"/>
        </w:rPr>
        <w:tab/>
        <w:t xml:space="preserve">program required overlaps MTCALL </w:t>
      </w:r>
    </w:p>
    <w:p w14:paraId="7E0D9349"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program name not on specified tape file</w:t>
      </w:r>
    </w:p>
    <w:p w14:paraId="69D84F54"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No continuation is possible after either error.</w:t>
      </w:r>
    </w:p>
    <w:p w14:paraId="2A683471" w14:textId="77777777" w:rsidR="00E16EB7" w:rsidRDefault="00E16EB7" w:rsidP="00E16EB7">
      <w:pPr>
        <w:pStyle w:val="PlainText"/>
        <w:rPr>
          <w:rFonts w:ascii="Courier New" w:hAnsi="Courier New" w:cs="Courier New"/>
          <w:sz w:val="24"/>
          <w:szCs w:val="24"/>
        </w:rPr>
      </w:pPr>
    </w:p>
    <w:p w14:paraId="7AB08E3E" w14:textId="77777777" w:rsidR="00E16EB7" w:rsidRDefault="00E16EB7" w:rsidP="00E16EB7">
      <w:pPr>
        <w:pStyle w:val="PlainText"/>
        <w:rPr>
          <w:rFonts w:ascii="Courier New" w:hAnsi="Courier New" w:cs="Courier New"/>
          <w:sz w:val="24"/>
          <w:szCs w:val="24"/>
        </w:rPr>
      </w:pPr>
    </w:p>
    <w:p w14:paraId="624DCD64" w14:textId="77777777" w:rsidR="00E16EB7" w:rsidRPr="00955C6E" w:rsidRDefault="00E16EB7" w:rsidP="00E16EB7">
      <w:pPr>
        <w:rPr>
          <w:rFonts w:ascii="Courier New" w:hAnsi="Courier New" w:cs="Courier New"/>
        </w:rPr>
      </w:pPr>
      <w:r>
        <w:rPr>
          <w:rFonts w:ascii="Courier New" w:hAnsi="Courier New" w:cs="Courier New"/>
          <w:szCs w:val="24"/>
        </w:rPr>
        <w:t xml:space="preserve">MONITOR – MONITOR(ISS1).900 - </w:t>
      </w:r>
      <w:r w:rsidRPr="00955C6E">
        <w:rPr>
          <w:rFonts w:ascii="Courier New" w:hAnsi="Courier New" w:cs="Courier New"/>
        </w:rPr>
        <w:t>"903 MONITOR, ISS 1</w:t>
      </w:r>
      <w:r>
        <w:rPr>
          <w:rFonts w:ascii="Courier New" w:hAnsi="Courier New" w:cs="Courier New"/>
        </w:rPr>
        <w:t xml:space="preserve"> </w:t>
      </w:r>
      <w:r w:rsidRPr="00955C6E">
        <w:rPr>
          <w:rFonts w:ascii="Courier New" w:hAnsi="Courier New" w:cs="Courier New"/>
        </w:rPr>
        <w:t>Copy 502"</w:t>
      </w:r>
    </w:p>
    <w:p w14:paraId="5DCD72AF" w14:textId="77777777" w:rsidR="00E16EB7" w:rsidRDefault="00E16EB7" w:rsidP="00E16EB7">
      <w:pPr>
        <w:pStyle w:val="PlainText"/>
        <w:rPr>
          <w:rFonts w:ascii="Courier New" w:hAnsi="Courier New" w:cs="Courier New"/>
          <w:sz w:val="24"/>
          <w:szCs w:val="24"/>
        </w:rPr>
      </w:pPr>
    </w:p>
    <w:p w14:paraId="2DB578FE"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MONITOR is a program testing aid which gives the facility of a temporary hold-up at any specified point under test while the contents of the accumulator, the Q register and ay specified core locations are output for printing in any combination of integer, octal and instruction modes.</w:t>
      </w:r>
    </w:p>
    <w:p w14:paraId="25EF84D0" w14:textId="77777777" w:rsidR="00E16EB7" w:rsidRDefault="00E16EB7" w:rsidP="00E16EB7">
      <w:pPr>
        <w:pStyle w:val="PlainText"/>
        <w:rPr>
          <w:rFonts w:ascii="Courier New" w:hAnsi="Courier New" w:cs="Courier New"/>
          <w:sz w:val="24"/>
          <w:szCs w:val="24"/>
        </w:rPr>
      </w:pPr>
    </w:p>
    <w:p w14:paraId="70C6DF8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MONITOR is distributed as a tape for input by SIR.</w:t>
      </w:r>
    </w:p>
    <w:p w14:paraId="187B02B6" w14:textId="77777777" w:rsidR="00E16EB7" w:rsidRDefault="00E16EB7" w:rsidP="00E16EB7">
      <w:pPr>
        <w:pStyle w:val="PlainText"/>
        <w:rPr>
          <w:rFonts w:ascii="Courier New" w:hAnsi="Courier New" w:cs="Courier New"/>
          <w:sz w:val="24"/>
          <w:szCs w:val="24"/>
        </w:rPr>
      </w:pPr>
    </w:p>
    <w:p w14:paraId="4223B58B"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On entry at 0; a parameter tape is read in by MONITOR to specify the points at which a hold-up is required and the locations and modes to be output.  The program under test is entered and output occurs whenever a monitor point is reached.</w:t>
      </w:r>
    </w:p>
    <w:p w14:paraId="6EF85C87" w14:textId="77777777" w:rsidR="00E16EB7" w:rsidRDefault="00E16EB7" w:rsidP="00E16EB7">
      <w:pPr>
        <w:pStyle w:val="PlainText"/>
        <w:rPr>
          <w:rFonts w:ascii="Courier New" w:hAnsi="Courier New" w:cs="Courier New"/>
          <w:sz w:val="24"/>
          <w:szCs w:val="24"/>
        </w:rPr>
      </w:pPr>
    </w:p>
    <w:p w14:paraId="4902886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There are two entry points: </w:t>
      </w:r>
    </w:p>
    <w:p w14:paraId="0136A2EB" w14:textId="77777777" w:rsidR="00E16EB7" w:rsidRDefault="00E16EB7" w:rsidP="00E16EB7">
      <w:pPr>
        <w:pStyle w:val="PlainText"/>
        <w:ind w:left="720"/>
        <w:rPr>
          <w:rFonts w:ascii="Courier New" w:hAnsi="Courier New" w:cs="Courier New"/>
          <w:sz w:val="24"/>
          <w:szCs w:val="24"/>
        </w:rPr>
      </w:pPr>
      <w:r>
        <w:rPr>
          <w:rFonts w:ascii="Courier New" w:hAnsi="Courier New" w:cs="Courier New"/>
          <w:sz w:val="24"/>
          <w:szCs w:val="24"/>
        </w:rPr>
        <w:t>0; to read a parameter tape and set monitor points</w:t>
      </w:r>
    </w:p>
    <w:p w14:paraId="2814D542" w14:textId="77777777" w:rsidR="00E16EB7" w:rsidRDefault="00E16EB7" w:rsidP="00E16EB7">
      <w:pPr>
        <w:pStyle w:val="PlainText"/>
        <w:ind w:left="720"/>
        <w:rPr>
          <w:rFonts w:ascii="Courier New" w:hAnsi="Courier New" w:cs="Courier New"/>
          <w:sz w:val="24"/>
          <w:szCs w:val="24"/>
        </w:rPr>
      </w:pPr>
      <w:r>
        <w:rPr>
          <w:rFonts w:ascii="Courier New" w:hAnsi="Courier New" w:cs="Courier New"/>
          <w:sz w:val="24"/>
          <w:szCs w:val="24"/>
        </w:rPr>
        <w:t>1; to cancel all monitors points and restore the test program to its original form.</w:t>
      </w:r>
    </w:p>
    <w:p w14:paraId="42460E2F" w14:textId="77777777" w:rsidR="00E16EB7" w:rsidRDefault="00E16EB7" w:rsidP="00E16EB7">
      <w:pPr>
        <w:pStyle w:val="PlainText"/>
        <w:ind w:left="720"/>
        <w:rPr>
          <w:rFonts w:ascii="Courier New" w:hAnsi="Courier New" w:cs="Courier New"/>
          <w:sz w:val="24"/>
          <w:szCs w:val="24"/>
        </w:rPr>
      </w:pPr>
    </w:p>
    <w:p w14:paraId="149AF1D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 MONITOR parameter tape consists of a series of monitor point specifications of the form: &lt;location&gt;, &lt;mode&gt;.  If the mode is not specified, then the most recent mode input applies, or if no mode has been set, then it default to 0. The mode must be a five bit number, interpreted as follows:</w:t>
      </w:r>
    </w:p>
    <w:p w14:paraId="173B745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Bit</w:t>
      </w:r>
      <w:r>
        <w:rPr>
          <w:rFonts w:ascii="Courier New" w:hAnsi="Courier New" w:cs="Courier New"/>
          <w:sz w:val="24"/>
          <w:szCs w:val="24"/>
        </w:rPr>
        <w:tab/>
      </w:r>
      <w:r>
        <w:rPr>
          <w:rFonts w:ascii="Courier New" w:hAnsi="Courier New" w:cs="Courier New"/>
          <w:sz w:val="24"/>
          <w:szCs w:val="24"/>
        </w:rPr>
        <w:tab/>
        <w:t>Set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Clear</w:t>
      </w:r>
    </w:p>
    <w:p w14:paraId="5EEB9EF3"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 xml:space="preserve"> 1</w:t>
      </w:r>
      <w:r>
        <w:rPr>
          <w:rFonts w:ascii="Courier New" w:hAnsi="Courier New" w:cs="Courier New"/>
          <w:sz w:val="24"/>
          <w:szCs w:val="24"/>
        </w:rPr>
        <w:tab/>
      </w:r>
      <w:r>
        <w:rPr>
          <w:rFonts w:ascii="Courier New" w:hAnsi="Courier New" w:cs="Courier New"/>
          <w:sz w:val="24"/>
          <w:szCs w:val="24"/>
        </w:rPr>
        <w:tab/>
        <w:t>layout using spaces</w:t>
      </w:r>
      <w:r>
        <w:rPr>
          <w:rFonts w:ascii="Courier New" w:hAnsi="Courier New" w:cs="Courier New"/>
          <w:sz w:val="24"/>
          <w:szCs w:val="24"/>
        </w:rPr>
        <w:tab/>
        <w:t>Layout using tabs</w:t>
      </w:r>
    </w:p>
    <w:p w14:paraId="103DAC98"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 xml:space="preserve"> 2</w:t>
      </w:r>
      <w:r>
        <w:rPr>
          <w:rFonts w:ascii="Courier New" w:hAnsi="Courier New" w:cs="Courier New"/>
          <w:sz w:val="24"/>
          <w:szCs w:val="24"/>
        </w:rPr>
        <w:tab/>
      </w:r>
      <w:r>
        <w:rPr>
          <w:rFonts w:ascii="Courier New" w:hAnsi="Courier New" w:cs="Courier New"/>
          <w:sz w:val="24"/>
          <w:szCs w:val="24"/>
        </w:rPr>
        <w:tab/>
        <w:t>Output A &amp; Q</w:t>
      </w:r>
      <w:r>
        <w:rPr>
          <w:rFonts w:ascii="Courier New" w:hAnsi="Courier New" w:cs="Courier New"/>
          <w:sz w:val="24"/>
          <w:szCs w:val="24"/>
        </w:rPr>
        <w:tab/>
      </w:r>
      <w:r>
        <w:rPr>
          <w:rFonts w:ascii="Courier New" w:hAnsi="Courier New" w:cs="Courier New"/>
          <w:sz w:val="24"/>
          <w:szCs w:val="24"/>
        </w:rPr>
        <w:tab/>
        <w:t>No output of A &amp; Q</w:t>
      </w:r>
    </w:p>
    <w:p w14:paraId="2912EE4E"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 xml:space="preserve"> 4</w:t>
      </w:r>
      <w:r>
        <w:rPr>
          <w:rFonts w:ascii="Courier New" w:hAnsi="Courier New" w:cs="Courier New"/>
          <w:sz w:val="24"/>
          <w:szCs w:val="24"/>
        </w:rPr>
        <w:tab/>
      </w:r>
      <w:r>
        <w:rPr>
          <w:rFonts w:ascii="Courier New" w:hAnsi="Courier New" w:cs="Courier New"/>
          <w:sz w:val="24"/>
          <w:szCs w:val="24"/>
        </w:rPr>
        <w:tab/>
        <w:t>Decimal output</w:t>
      </w:r>
      <w:r>
        <w:rPr>
          <w:rFonts w:ascii="Courier New" w:hAnsi="Courier New" w:cs="Courier New"/>
          <w:sz w:val="24"/>
          <w:szCs w:val="24"/>
        </w:rPr>
        <w:tab/>
      </w:r>
      <w:r>
        <w:rPr>
          <w:rFonts w:ascii="Courier New" w:hAnsi="Courier New" w:cs="Courier New"/>
          <w:sz w:val="24"/>
          <w:szCs w:val="24"/>
        </w:rPr>
        <w:tab/>
        <w:t>No decimal output</w:t>
      </w:r>
    </w:p>
    <w:p w14:paraId="564CEAD2"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 xml:space="preserve"> 8</w:t>
      </w:r>
      <w:r>
        <w:rPr>
          <w:rFonts w:ascii="Courier New" w:hAnsi="Courier New" w:cs="Courier New"/>
          <w:sz w:val="24"/>
          <w:szCs w:val="24"/>
        </w:rPr>
        <w:tab/>
      </w:r>
      <w:r>
        <w:rPr>
          <w:rFonts w:ascii="Courier New" w:hAnsi="Courier New" w:cs="Courier New"/>
          <w:sz w:val="24"/>
          <w:szCs w:val="24"/>
        </w:rPr>
        <w:tab/>
        <w:t>Octal output</w:t>
      </w:r>
      <w:r>
        <w:rPr>
          <w:rFonts w:ascii="Courier New" w:hAnsi="Courier New" w:cs="Courier New"/>
          <w:sz w:val="24"/>
          <w:szCs w:val="24"/>
        </w:rPr>
        <w:tab/>
      </w:r>
      <w:r>
        <w:rPr>
          <w:rFonts w:ascii="Courier New" w:hAnsi="Courier New" w:cs="Courier New"/>
          <w:sz w:val="24"/>
          <w:szCs w:val="24"/>
        </w:rPr>
        <w:tab/>
        <w:t>No octal output</w:t>
      </w:r>
    </w:p>
    <w:p w14:paraId="5FD954E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16</w:t>
      </w:r>
      <w:r>
        <w:rPr>
          <w:rFonts w:ascii="Courier New" w:hAnsi="Courier New" w:cs="Courier New"/>
          <w:sz w:val="24"/>
          <w:szCs w:val="24"/>
        </w:rPr>
        <w:tab/>
      </w:r>
      <w:r>
        <w:rPr>
          <w:rFonts w:ascii="Courier New" w:hAnsi="Courier New" w:cs="Courier New"/>
          <w:sz w:val="24"/>
          <w:szCs w:val="24"/>
        </w:rPr>
        <w:tab/>
        <w:t>Instruction output</w:t>
      </w:r>
      <w:r>
        <w:rPr>
          <w:rFonts w:ascii="Courier New" w:hAnsi="Courier New" w:cs="Courier New"/>
          <w:sz w:val="24"/>
          <w:szCs w:val="24"/>
        </w:rPr>
        <w:tab/>
        <w:t>No instruction output</w:t>
      </w:r>
    </w:p>
    <w:p w14:paraId="2F9A065E" w14:textId="77777777" w:rsidR="00E16EB7" w:rsidRDefault="00E16EB7" w:rsidP="00E16EB7">
      <w:pPr>
        <w:pStyle w:val="PlainText"/>
        <w:rPr>
          <w:rFonts w:ascii="Courier New" w:hAnsi="Courier New" w:cs="Courier New"/>
          <w:sz w:val="24"/>
          <w:szCs w:val="24"/>
        </w:rPr>
      </w:pPr>
    </w:p>
    <w:p w14:paraId="42F31AB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Each monitor point can be followed by a list of individual store locations and/or regions of store to be printed.</w:t>
      </w:r>
    </w:p>
    <w:p w14:paraId="0353CA47" w14:textId="77777777" w:rsidR="00E16EB7" w:rsidRDefault="00E16EB7" w:rsidP="00E16EB7">
      <w:pPr>
        <w:pStyle w:val="PlainText"/>
        <w:rPr>
          <w:rFonts w:ascii="Courier New" w:hAnsi="Courier New" w:cs="Courier New"/>
          <w:sz w:val="24"/>
          <w:szCs w:val="24"/>
        </w:rPr>
      </w:pPr>
    </w:p>
    <w:p w14:paraId="4083AE54"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A single location is specified as c1+|-c2+|-…+|-cm, where +|- indicates either plus or minus.  If m=1 the address is directly defined. If m &gt;= 2 the address is indirectly defined as follows: treat c1 as an address; take the contents of this address and add or subtract c2 and treat as an address; and so on up to cn.  Note that the evaluation is done every time the </w:t>
      </w:r>
      <w:r>
        <w:rPr>
          <w:rFonts w:ascii="Courier New" w:hAnsi="Courier New" w:cs="Courier New"/>
          <w:sz w:val="24"/>
          <w:szCs w:val="24"/>
        </w:rPr>
        <w:lastRenderedPageBreak/>
        <w:t>monitor point is reached and the result may therefore vary from one time to the next.</w:t>
      </w:r>
    </w:p>
    <w:p w14:paraId="16C3B0A0" w14:textId="77777777" w:rsidR="00E16EB7" w:rsidRDefault="00E16EB7" w:rsidP="00E16EB7">
      <w:pPr>
        <w:pStyle w:val="PlainText"/>
        <w:rPr>
          <w:rFonts w:ascii="Courier New" w:hAnsi="Courier New" w:cs="Courier New"/>
          <w:sz w:val="24"/>
          <w:szCs w:val="24"/>
        </w:rPr>
      </w:pPr>
    </w:p>
    <w:p w14:paraId="6C5BA803"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 region is specified as a first and last address in the form: c1+|-c2+|-…+|-cm/d1+|-d2+|-…+|-dn.  Either address may be directly or indirectly defined as for a single location. The order of the addresses is immaterial.</w:t>
      </w:r>
    </w:p>
    <w:p w14:paraId="13497CA5" w14:textId="77777777" w:rsidR="00E16EB7" w:rsidRDefault="00E16EB7" w:rsidP="00E16EB7">
      <w:pPr>
        <w:pStyle w:val="PlainText"/>
        <w:rPr>
          <w:rFonts w:ascii="Courier New" w:hAnsi="Courier New" w:cs="Courier New"/>
          <w:sz w:val="24"/>
          <w:szCs w:val="24"/>
        </w:rPr>
      </w:pPr>
    </w:p>
    <w:p w14:paraId="053F7BAB"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Each monitor point and each location or region to print must be on a line by itself.  Blank lines are ignored.  Input is terminated by halt code.  There can be at most 10 monitor points.</w:t>
      </w:r>
    </w:p>
    <w:p w14:paraId="6F780BA9" w14:textId="77777777" w:rsidR="00E16EB7" w:rsidRDefault="00E16EB7" w:rsidP="00E16EB7">
      <w:pPr>
        <w:pStyle w:val="PlainText"/>
        <w:rPr>
          <w:rFonts w:ascii="Courier New" w:hAnsi="Courier New" w:cs="Courier New"/>
          <w:sz w:val="24"/>
          <w:szCs w:val="24"/>
        </w:rPr>
      </w:pPr>
    </w:p>
    <w:p w14:paraId="6B64499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MONITOR will detect and report the following errors in the parameter tape:</w:t>
      </w:r>
    </w:p>
    <w:p w14:paraId="016898DA" w14:textId="77777777" w:rsidR="00E16EB7" w:rsidRDefault="00E16EB7" w:rsidP="00E16EB7">
      <w:pPr>
        <w:pStyle w:val="PlainText"/>
        <w:numPr>
          <w:ilvl w:val="0"/>
          <w:numId w:val="28"/>
        </w:numPr>
        <w:rPr>
          <w:rFonts w:ascii="Courier New" w:hAnsi="Courier New" w:cs="Courier New"/>
          <w:sz w:val="24"/>
          <w:szCs w:val="24"/>
        </w:rPr>
      </w:pPr>
      <w:r>
        <w:rPr>
          <w:rFonts w:ascii="Courier New" w:hAnsi="Courier New" w:cs="Courier New"/>
          <w:sz w:val="24"/>
          <w:szCs w:val="24"/>
        </w:rPr>
        <w:t>odd parity character</w:t>
      </w:r>
    </w:p>
    <w:p w14:paraId="24BC9912" w14:textId="77777777" w:rsidR="00E16EB7" w:rsidRDefault="00E16EB7" w:rsidP="00E16EB7">
      <w:pPr>
        <w:pStyle w:val="PlainText"/>
        <w:numPr>
          <w:ilvl w:val="0"/>
          <w:numId w:val="28"/>
        </w:numPr>
        <w:rPr>
          <w:rFonts w:ascii="Courier New" w:hAnsi="Courier New" w:cs="Courier New"/>
          <w:sz w:val="24"/>
          <w:szCs w:val="24"/>
        </w:rPr>
      </w:pPr>
      <w:r>
        <w:rPr>
          <w:rFonts w:ascii="Courier New" w:hAnsi="Courier New" w:cs="Courier New"/>
          <w:sz w:val="24"/>
          <w:szCs w:val="24"/>
        </w:rPr>
        <w:t>Unused characters</w:t>
      </w:r>
    </w:p>
    <w:p w14:paraId="72491204" w14:textId="77777777" w:rsidR="00E16EB7" w:rsidRDefault="00E16EB7" w:rsidP="00E16EB7">
      <w:pPr>
        <w:pStyle w:val="PlainText"/>
        <w:numPr>
          <w:ilvl w:val="0"/>
          <w:numId w:val="28"/>
        </w:numPr>
        <w:rPr>
          <w:rFonts w:ascii="Courier New" w:hAnsi="Courier New" w:cs="Courier New"/>
          <w:sz w:val="24"/>
          <w:szCs w:val="24"/>
        </w:rPr>
      </w:pPr>
      <w:r>
        <w:rPr>
          <w:rFonts w:ascii="Courier New" w:hAnsi="Courier New" w:cs="Courier New"/>
          <w:sz w:val="24"/>
          <w:szCs w:val="24"/>
        </w:rPr>
        <w:t>Any c or d &gt;= 65536 in an address</w:t>
      </w:r>
    </w:p>
    <w:p w14:paraId="78451DEC" w14:textId="77777777" w:rsidR="00E16EB7" w:rsidRDefault="00E16EB7" w:rsidP="00E16EB7">
      <w:pPr>
        <w:pStyle w:val="PlainText"/>
        <w:numPr>
          <w:ilvl w:val="0"/>
          <w:numId w:val="28"/>
        </w:numPr>
        <w:rPr>
          <w:rFonts w:ascii="Courier New" w:hAnsi="Courier New" w:cs="Courier New"/>
          <w:sz w:val="24"/>
          <w:szCs w:val="24"/>
        </w:rPr>
      </w:pPr>
      <w:r>
        <w:rPr>
          <w:rFonts w:ascii="Courier New" w:hAnsi="Courier New" w:cs="Courier New"/>
          <w:sz w:val="24"/>
          <w:szCs w:val="24"/>
        </w:rPr>
        <w:t>Integer missing</w:t>
      </w:r>
    </w:p>
    <w:p w14:paraId="0E99CFB6" w14:textId="77777777" w:rsidR="00E16EB7" w:rsidRDefault="00E16EB7" w:rsidP="00E16EB7">
      <w:pPr>
        <w:pStyle w:val="PlainText"/>
        <w:numPr>
          <w:ilvl w:val="0"/>
          <w:numId w:val="28"/>
        </w:numPr>
        <w:rPr>
          <w:rFonts w:ascii="Courier New" w:hAnsi="Courier New" w:cs="Courier New"/>
          <w:sz w:val="24"/>
          <w:szCs w:val="24"/>
        </w:rPr>
      </w:pPr>
      <w:r>
        <w:rPr>
          <w:rFonts w:ascii="Courier New" w:hAnsi="Courier New" w:cs="Courier New"/>
          <w:sz w:val="24"/>
          <w:szCs w:val="24"/>
        </w:rPr>
        <w:t>Impermissible sequence of separators + - , /</w:t>
      </w:r>
    </w:p>
    <w:p w14:paraId="3DC23F07" w14:textId="77777777" w:rsidR="00E16EB7" w:rsidRDefault="00E16EB7" w:rsidP="00E16EB7">
      <w:pPr>
        <w:pStyle w:val="PlainText"/>
        <w:numPr>
          <w:ilvl w:val="0"/>
          <w:numId w:val="28"/>
        </w:numPr>
        <w:rPr>
          <w:rFonts w:ascii="Courier New" w:hAnsi="Courier New" w:cs="Courier New"/>
          <w:sz w:val="24"/>
          <w:szCs w:val="24"/>
        </w:rPr>
      </w:pPr>
      <w:r>
        <w:rPr>
          <w:rFonts w:ascii="Courier New" w:hAnsi="Courier New" w:cs="Courier New"/>
          <w:sz w:val="24"/>
          <w:szCs w:val="24"/>
        </w:rPr>
        <w:t>Mode &gt;= 32</w:t>
      </w:r>
    </w:p>
    <w:p w14:paraId="5FF8B513" w14:textId="77777777" w:rsidR="00E16EB7" w:rsidRDefault="00E16EB7" w:rsidP="00E16EB7">
      <w:pPr>
        <w:pStyle w:val="PlainText"/>
        <w:numPr>
          <w:ilvl w:val="0"/>
          <w:numId w:val="28"/>
        </w:numPr>
        <w:rPr>
          <w:rFonts w:ascii="Courier New" w:hAnsi="Courier New" w:cs="Courier New"/>
          <w:sz w:val="24"/>
          <w:szCs w:val="24"/>
        </w:rPr>
      </w:pPr>
      <w:r>
        <w:rPr>
          <w:rFonts w:ascii="Courier New" w:hAnsi="Courier New" w:cs="Courier New"/>
          <w:sz w:val="24"/>
          <w:szCs w:val="24"/>
        </w:rPr>
        <w:t>Number of monitor points &gt;= 11</w:t>
      </w:r>
    </w:p>
    <w:p w14:paraId="63478952" w14:textId="77777777" w:rsidR="00E16EB7" w:rsidRDefault="00E16EB7" w:rsidP="00E16EB7">
      <w:pPr>
        <w:pStyle w:val="PlainText"/>
        <w:numPr>
          <w:ilvl w:val="0"/>
          <w:numId w:val="28"/>
        </w:numPr>
        <w:rPr>
          <w:rFonts w:ascii="Courier New" w:hAnsi="Courier New" w:cs="Courier New"/>
          <w:sz w:val="24"/>
          <w:szCs w:val="24"/>
        </w:rPr>
      </w:pPr>
      <w:r>
        <w:rPr>
          <w:rFonts w:ascii="Courier New" w:hAnsi="Courier New" w:cs="Courier New"/>
          <w:sz w:val="24"/>
          <w:szCs w:val="24"/>
        </w:rPr>
        <w:t>Location &gt;= 8191 monitor point.</w:t>
      </w:r>
    </w:p>
    <w:p w14:paraId="4A6BEC73" w14:textId="77777777" w:rsidR="00E16EB7" w:rsidRPr="006E64C8" w:rsidRDefault="00E16EB7" w:rsidP="00E16EB7">
      <w:pPr>
        <w:pStyle w:val="PlainText"/>
        <w:ind w:left="2160"/>
        <w:rPr>
          <w:rFonts w:ascii="Courier New" w:hAnsi="Courier New" w:cs="Courier New"/>
          <w:sz w:val="24"/>
          <w:szCs w:val="24"/>
        </w:rPr>
      </w:pPr>
    </w:p>
    <w:p w14:paraId="295AD39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Once the parameter tape is read in, MONITOR insert jumps in the program under test to enter MONITOR and print the specified data whenever the monitor point is reached.  MONITOR then stops and the program can be run in the usual way and MONITOR will direct its output to the teletype.</w:t>
      </w:r>
    </w:p>
    <w:p w14:paraId="1C7328B6" w14:textId="77777777" w:rsidR="00E16EB7" w:rsidRDefault="00E16EB7" w:rsidP="00E16EB7">
      <w:pPr>
        <w:pStyle w:val="PlainText"/>
        <w:rPr>
          <w:rFonts w:ascii="Courier New" w:hAnsi="Courier New" w:cs="Courier New"/>
          <w:sz w:val="24"/>
          <w:szCs w:val="24"/>
        </w:rPr>
      </w:pPr>
    </w:p>
    <w:p w14:paraId="08ED8917"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MONITOR can be run in any store module, but addresses will be taken as relative to the module containing MONITOR.  MONITOR can be run at any interrupt level, but is not re-entrant so multiple copies of MONITOR must be loaded if monitoring of programs at different levels is required, noting that output from the copies may be overlapped if MONITOR at one level is interrupted and then another MONITOR runs at the higher level.</w:t>
      </w:r>
    </w:p>
    <w:p w14:paraId="1BB0E8F6" w14:textId="77777777" w:rsidR="00E16EB7" w:rsidRDefault="00E16EB7" w:rsidP="00E16EB7">
      <w:pPr>
        <w:pStyle w:val="PlainText"/>
        <w:rPr>
          <w:rFonts w:ascii="Courier New" w:hAnsi="Courier New" w:cs="Courier New"/>
          <w:sz w:val="24"/>
          <w:szCs w:val="24"/>
          <w:u w:val="single"/>
        </w:rPr>
      </w:pPr>
    </w:p>
    <w:p w14:paraId="6CE5E248" w14:textId="77777777" w:rsidR="00E16EB7" w:rsidRDefault="00E16EB7" w:rsidP="00E16EB7">
      <w:pPr>
        <w:pStyle w:val="PlainText"/>
        <w:rPr>
          <w:rFonts w:ascii="Courier New" w:hAnsi="Courier New" w:cs="Courier New"/>
          <w:sz w:val="24"/>
          <w:szCs w:val="24"/>
        </w:rPr>
      </w:pPr>
      <w:r w:rsidRPr="008C2453">
        <w:rPr>
          <w:rFonts w:ascii="Courier New" w:hAnsi="Courier New" w:cs="Courier New"/>
          <w:sz w:val="24"/>
          <w:szCs w:val="24"/>
        </w:rPr>
        <w:t>DEMO9 in the 903SIR directory</w:t>
      </w:r>
      <w:r>
        <w:rPr>
          <w:rFonts w:ascii="Courier New" w:hAnsi="Courier New" w:cs="Courier New"/>
          <w:sz w:val="24"/>
          <w:szCs w:val="24"/>
        </w:rPr>
        <w:t xml:space="preserve"> shows the use of </w:t>
      </w:r>
      <w:r w:rsidRPr="008C2453">
        <w:rPr>
          <w:rFonts w:ascii="Courier New" w:hAnsi="Courier New" w:cs="Courier New"/>
          <w:sz w:val="24"/>
          <w:szCs w:val="24"/>
        </w:rPr>
        <w:t xml:space="preserve">MONITOR </w:t>
      </w:r>
      <w:r>
        <w:rPr>
          <w:rFonts w:ascii="Courier New" w:hAnsi="Courier New" w:cs="Courier New"/>
          <w:sz w:val="24"/>
          <w:szCs w:val="24"/>
        </w:rPr>
        <w:t>to track the execution of a program building an in memory database</w:t>
      </w:r>
      <w:r w:rsidRPr="008C2453">
        <w:rPr>
          <w:rFonts w:ascii="Courier New" w:hAnsi="Courier New" w:cs="Courier New"/>
          <w:sz w:val="24"/>
          <w:szCs w:val="24"/>
        </w:rPr>
        <w:t>.</w:t>
      </w:r>
    </w:p>
    <w:p w14:paraId="4A26D7D8" w14:textId="77777777" w:rsidR="00E16EB7" w:rsidRDefault="00E16EB7" w:rsidP="00E16EB7">
      <w:pPr>
        <w:pStyle w:val="PlainText"/>
        <w:rPr>
          <w:rFonts w:ascii="Courier New" w:hAnsi="Courier New" w:cs="Courier New"/>
          <w:sz w:val="24"/>
          <w:szCs w:val="24"/>
        </w:rPr>
      </w:pPr>
    </w:p>
    <w:p w14:paraId="4F3364B1" w14:textId="77777777" w:rsidR="00E16EB7" w:rsidRDefault="00E16EB7" w:rsidP="00E16EB7">
      <w:pPr>
        <w:pStyle w:val="PlainText"/>
        <w:rPr>
          <w:rFonts w:ascii="Courier New" w:hAnsi="Courier New" w:cs="Courier New"/>
          <w:sz w:val="24"/>
          <w:szCs w:val="24"/>
        </w:rPr>
      </w:pPr>
    </w:p>
    <w:p w14:paraId="01AAB15F" w14:textId="77777777" w:rsidR="00E16EB7" w:rsidRDefault="00E16EB7" w:rsidP="00E16EB7">
      <w:pPr>
        <w:rPr>
          <w:rFonts w:ascii="Courier New" w:hAnsi="Courier New" w:cs="Courier New"/>
          <w:szCs w:val="24"/>
        </w:rPr>
      </w:pPr>
    </w:p>
    <w:p w14:paraId="0C633F8A" w14:textId="77777777" w:rsidR="00E16EB7" w:rsidRDefault="00E16EB7" w:rsidP="00E16EB7">
      <w:pPr>
        <w:rPr>
          <w:rFonts w:ascii="Courier New" w:hAnsi="Courier New" w:cs="Courier New"/>
          <w:szCs w:val="24"/>
        </w:rPr>
      </w:pPr>
    </w:p>
    <w:p w14:paraId="56894330" w14:textId="77777777" w:rsidR="00E16EB7" w:rsidRDefault="00E16EB7" w:rsidP="00E16EB7">
      <w:pPr>
        <w:rPr>
          <w:rFonts w:ascii="Courier New" w:hAnsi="Courier New" w:cs="Courier New"/>
          <w:szCs w:val="24"/>
        </w:rPr>
      </w:pPr>
    </w:p>
    <w:p w14:paraId="6AE35FCB" w14:textId="77777777" w:rsidR="00E16EB7" w:rsidRDefault="00E16EB7" w:rsidP="00E16EB7">
      <w:pPr>
        <w:rPr>
          <w:rFonts w:ascii="Courier New" w:hAnsi="Courier New" w:cs="Courier New"/>
          <w:szCs w:val="24"/>
        </w:rPr>
      </w:pPr>
    </w:p>
    <w:p w14:paraId="2FDED7B9" w14:textId="77777777" w:rsidR="00E16EB7" w:rsidRDefault="00E16EB7" w:rsidP="00E16EB7">
      <w:pPr>
        <w:rPr>
          <w:rFonts w:ascii="Courier New" w:hAnsi="Courier New" w:cs="Courier New"/>
          <w:szCs w:val="24"/>
        </w:rPr>
      </w:pPr>
    </w:p>
    <w:p w14:paraId="13069A1E" w14:textId="77777777" w:rsidR="00E16EB7" w:rsidRPr="000977CD" w:rsidRDefault="00E16EB7" w:rsidP="00E16EB7">
      <w:pPr>
        <w:rPr>
          <w:rFonts w:ascii="Courier New" w:hAnsi="Courier New" w:cs="Courier New"/>
          <w:szCs w:val="24"/>
        </w:rPr>
      </w:pPr>
      <w:r>
        <w:rPr>
          <w:rFonts w:ascii="Courier New" w:hAnsi="Courier New" w:cs="Courier New"/>
          <w:szCs w:val="24"/>
        </w:rPr>
        <w:lastRenderedPageBreak/>
        <w:t xml:space="preserve">QBINOUT– QBINOUT(ISS1).900 - </w:t>
      </w:r>
      <w:r w:rsidRPr="00955C6E">
        <w:rPr>
          <w:rFonts w:ascii="Courier New" w:hAnsi="Courier New" w:cs="Courier New"/>
        </w:rPr>
        <w:t>"QBINOUT T17, ISS 1</w:t>
      </w:r>
      <w:r>
        <w:rPr>
          <w:rFonts w:ascii="Courier New" w:hAnsi="Courier New" w:cs="Courier New"/>
        </w:rPr>
        <w:t xml:space="preserve"> </w:t>
      </w:r>
      <w:r w:rsidRPr="00955C6E">
        <w:rPr>
          <w:rFonts w:ascii="Courier New" w:hAnsi="Courier New" w:cs="Courier New"/>
        </w:rPr>
        <w:t>Copy 502"</w:t>
      </w:r>
    </w:p>
    <w:p w14:paraId="7F53366E" w14:textId="77777777" w:rsidR="00E16EB7" w:rsidRDefault="00E16EB7" w:rsidP="00E16EB7">
      <w:pPr>
        <w:pStyle w:val="PlainText"/>
        <w:rPr>
          <w:rFonts w:ascii="Courier New" w:hAnsi="Courier New" w:cs="Courier New"/>
          <w:sz w:val="24"/>
          <w:szCs w:val="24"/>
        </w:rPr>
      </w:pPr>
    </w:p>
    <w:p w14:paraId="365C0961" w14:textId="77777777" w:rsidR="00E16EB7" w:rsidRDefault="00E16EB7" w:rsidP="00E16EB7">
      <w:pPr>
        <w:pStyle w:val="PlainText"/>
        <w:rPr>
          <w:rFonts w:ascii="Courier New" w:hAnsi="Courier New" w:cs="Courier New"/>
          <w:sz w:val="24"/>
          <w:szCs w:val="24"/>
        </w:rPr>
      </w:pPr>
    </w:p>
    <w:p w14:paraId="03E0ABF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QBINOUT is used to output a sumchecked binary version of a stored program for re-input by initial instructions at the top end of the first store module.</w:t>
      </w:r>
    </w:p>
    <w:p w14:paraId="5D325236" w14:textId="77777777" w:rsidR="00E16EB7" w:rsidRDefault="00E16EB7" w:rsidP="00E16EB7">
      <w:pPr>
        <w:pStyle w:val="PlainText"/>
        <w:rPr>
          <w:rFonts w:ascii="Courier New" w:hAnsi="Courier New" w:cs="Courier New"/>
          <w:sz w:val="24"/>
          <w:szCs w:val="24"/>
        </w:rPr>
      </w:pPr>
    </w:p>
    <w:p w14:paraId="6E88CAE4"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QBINOUT is distributed as source code tape suitable for assembly with SIR or T.2.</w:t>
      </w:r>
    </w:p>
    <w:p w14:paraId="10DC6E8A" w14:textId="77777777" w:rsidR="00E16EB7" w:rsidRDefault="00E16EB7" w:rsidP="00E16EB7">
      <w:pPr>
        <w:pStyle w:val="PlainText"/>
        <w:rPr>
          <w:rFonts w:ascii="Courier New" w:hAnsi="Courier New" w:cs="Courier New"/>
          <w:sz w:val="24"/>
          <w:szCs w:val="24"/>
        </w:rPr>
      </w:pPr>
    </w:p>
    <w:p w14:paraId="73895236"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program to be output may be held in any part of the store.  When the binary version is loaded it will be placed immediately below location 8180.  After reading all the words of the binary program, the initial instructions transfer control to location 8177.  The programmer should ensure this contains a suitable instruction such as a dynamic stop, a routine to set up entry points in the low end of store followed by a dynamic stop or a jump to the start of the program.</w:t>
      </w:r>
    </w:p>
    <w:p w14:paraId="7623D6A7" w14:textId="77777777" w:rsidR="00E16EB7" w:rsidRDefault="00E16EB7" w:rsidP="00E16EB7">
      <w:pPr>
        <w:pStyle w:val="PlainText"/>
        <w:rPr>
          <w:rFonts w:ascii="Courier New" w:hAnsi="Courier New" w:cs="Courier New"/>
          <w:sz w:val="24"/>
          <w:szCs w:val="24"/>
        </w:rPr>
      </w:pPr>
    </w:p>
    <w:p w14:paraId="57EEBA6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If the data to be converted by QBINOUT is not held immediately below the initial instructions care must be taken to ensure that instructions to be converted are stored correctly.  All locations are treated as constants by QBINOUT and therefore absolute addresses must be used when preparing data for conversion.</w:t>
      </w:r>
    </w:p>
    <w:p w14:paraId="7C7102DC" w14:textId="77777777" w:rsidR="00E16EB7" w:rsidRDefault="00E16EB7" w:rsidP="00E16EB7">
      <w:pPr>
        <w:pStyle w:val="PlainText"/>
        <w:rPr>
          <w:rFonts w:ascii="Courier New" w:hAnsi="Courier New" w:cs="Courier New"/>
          <w:sz w:val="24"/>
          <w:szCs w:val="24"/>
        </w:rPr>
      </w:pPr>
    </w:p>
    <w:p w14:paraId="1687BA25"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Two parameters must be placed in locations 39; and 40; of QBINOUT.  </w:t>
      </w:r>
    </w:p>
    <w:p w14:paraId="6FFCD99B" w14:textId="77777777" w:rsidR="00E16EB7" w:rsidRDefault="00E16EB7" w:rsidP="00E16EB7">
      <w:pPr>
        <w:pStyle w:val="PlainText"/>
        <w:rPr>
          <w:rFonts w:ascii="Courier New" w:hAnsi="Courier New" w:cs="Courier New"/>
          <w:sz w:val="24"/>
          <w:szCs w:val="24"/>
        </w:rPr>
      </w:pPr>
    </w:p>
    <w:p w14:paraId="52350A0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 xml:space="preserve">39; </w:t>
      </w:r>
      <w:r>
        <w:rPr>
          <w:rFonts w:ascii="Courier New" w:hAnsi="Courier New" w:cs="Courier New"/>
          <w:sz w:val="24"/>
          <w:szCs w:val="24"/>
        </w:rPr>
        <w:tab/>
        <w:t>-n where n is the number of words to be output</w:t>
      </w:r>
    </w:p>
    <w:p w14:paraId="57CF0FD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40;</w:t>
      </w:r>
      <w:r>
        <w:rPr>
          <w:rFonts w:ascii="Courier New" w:hAnsi="Courier New" w:cs="Courier New"/>
          <w:sz w:val="24"/>
          <w:szCs w:val="24"/>
        </w:rPr>
        <w:tab/>
        <w:t xml:space="preserve">+N where N is the address where the first word to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be output is held.</w:t>
      </w:r>
    </w:p>
    <w:p w14:paraId="3D9FFF74" w14:textId="77777777" w:rsidR="00E16EB7" w:rsidRDefault="00E16EB7" w:rsidP="00E16EB7">
      <w:pPr>
        <w:pStyle w:val="PlainText"/>
        <w:rPr>
          <w:rFonts w:ascii="Courier New" w:hAnsi="Courier New" w:cs="Courier New"/>
          <w:sz w:val="24"/>
          <w:szCs w:val="24"/>
        </w:rPr>
      </w:pPr>
    </w:p>
    <w:p w14:paraId="3E17D623"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Entry at 0; of QBINOUT will cause the program specified by the parameters to be converted to a sumchecked binary tape suitable for loading by initial instructions.</w:t>
      </w:r>
    </w:p>
    <w:p w14:paraId="337EE41E" w14:textId="77777777" w:rsidR="00E16EB7" w:rsidRDefault="00E16EB7" w:rsidP="00E16EB7">
      <w:pPr>
        <w:pStyle w:val="PlainText"/>
        <w:rPr>
          <w:rFonts w:ascii="Courier New" w:hAnsi="Courier New" w:cs="Courier New"/>
          <w:sz w:val="24"/>
          <w:szCs w:val="24"/>
        </w:rPr>
      </w:pPr>
    </w:p>
    <w:p w14:paraId="26021FD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first three words of the tape are:</w:t>
      </w:r>
    </w:p>
    <w:p w14:paraId="3A8CB694"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0 </w:t>
      </w:r>
      <w:r>
        <w:rPr>
          <w:rFonts w:ascii="Courier New" w:hAnsi="Courier New" w:cs="Courier New"/>
          <w:sz w:val="24"/>
          <w:szCs w:val="24"/>
        </w:rPr>
        <w:tab/>
        <w:t>8177</w:t>
      </w:r>
    </w:p>
    <w:p w14:paraId="43451113" w14:textId="77777777" w:rsidR="00E16EB7" w:rsidRDefault="00E16EB7" w:rsidP="00E16EB7">
      <w:pPr>
        <w:pStyle w:val="PlainText"/>
        <w:numPr>
          <w:ilvl w:val="0"/>
          <w:numId w:val="28"/>
        </w:numPr>
        <w:rPr>
          <w:rFonts w:ascii="Courier New" w:hAnsi="Courier New" w:cs="Courier New"/>
          <w:sz w:val="24"/>
          <w:szCs w:val="24"/>
        </w:rPr>
      </w:pPr>
      <w:r>
        <w:rPr>
          <w:rFonts w:ascii="Courier New" w:hAnsi="Courier New" w:cs="Courier New"/>
          <w:sz w:val="24"/>
          <w:szCs w:val="24"/>
        </w:rPr>
        <w:t>8182</w:t>
      </w:r>
    </w:p>
    <w:p w14:paraId="4BACE06A" w14:textId="77777777" w:rsidR="00E16EB7" w:rsidRDefault="00E16EB7" w:rsidP="00E16EB7">
      <w:pPr>
        <w:pStyle w:val="PlainText"/>
        <w:ind w:left="1440"/>
        <w:rPr>
          <w:rFonts w:ascii="Courier New" w:hAnsi="Courier New" w:cs="Courier New"/>
          <w:sz w:val="24"/>
          <w:szCs w:val="24"/>
        </w:rPr>
      </w:pPr>
      <w:r>
        <w:rPr>
          <w:rFonts w:ascii="Courier New" w:hAnsi="Courier New" w:cs="Courier New"/>
          <w:sz w:val="24"/>
          <w:szCs w:val="24"/>
        </w:rPr>
        <w:t>-n</w:t>
      </w:r>
    </w:p>
    <w:p w14:paraId="422A2C88" w14:textId="77777777" w:rsidR="00E16EB7" w:rsidRDefault="00E16EB7" w:rsidP="00E16EB7">
      <w:pPr>
        <w:pStyle w:val="PlainText"/>
        <w:rPr>
          <w:rFonts w:ascii="Courier New" w:hAnsi="Courier New" w:cs="Courier New"/>
          <w:sz w:val="24"/>
          <w:szCs w:val="24"/>
        </w:rPr>
      </w:pPr>
    </w:p>
    <w:p w14:paraId="66FB381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Each word is output as four characters in which the parity bit is always zero:</w:t>
      </w:r>
    </w:p>
    <w:p w14:paraId="4EA2DC23" w14:textId="77777777" w:rsidR="00E16EB7" w:rsidRDefault="00E16EB7" w:rsidP="00E16EB7">
      <w:pPr>
        <w:pStyle w:val="PlainText"/>
        <w:numPr>
          <w:ilvl w:val="0"/>
          <w:numId w:val="32"/>
        </w:num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 xml:space="preserve">a marker: L (without parity) </w:t>
      </w:r>
    </w:p>
    <w:p w14:paraId="58E3FD23" w14:textId="77777777" w:rsidR="00E16EB7" w:rsidRDefault="00E16EB7" w:rsidP="00E16EB7">
      <w:pPr>
        <w:pStyle w:val="PlainText"/>
        <w:numPr>
          <w:ilvl w:val="0"/>
          <w:numId w:val="32"/>
        </w:num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bits 18-15</w:t>
      </w:r>
    </w:p>
    <w:p w14:paraId="3D72FA10" w14:textId="77777777" w:rsidR="00E16EB7" w:rsidRDefault="00E16EB7" w:rsidP="00E16EB7">
      <w:pPr>
        <w:pStyle w:val="PlainText"/>
        <w:numPr>
          <w:ilvl w:val="0"/>
          <w:numId w:val="32"/>
        </w:num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bits 14-8</w:t>
      </w:r>
    </w:p>
    <w:p w14:paraId="7EF00330" w14:textId="77777777" w:rsidR="00E16EB7" w:rsidRDefault="00E16EB7" w:rsidP="00E16EB7">
      <w:pPr>
        <w:pStyle w:val="PlainText"/>
        <w:numPr>
          <w:ilvl w:val="0"/>
          <w:numId w:val="32"/>
        </w:numPr>
        <w:rPr>
          <w:rFonts w:ascii="Courier New" w:hAnsi="Courier New" w:cs="Courier New"/>
          <w:sz w:val="24"/>
          <w:szCs w:val="24"/>
        </w:rPr>
      </w:pPr>
      <w:r>
        <w:rPr>
          <w:rFonts w:ascii="Courier New" w:hAnsi="Courier New" w:cs="Courier New"/>
          <w:sz w:val="24"/>
          <w:szCs w:val="24"/>
        </w:rPr>
        <w:lastRenderedPageBreak/>
        <w:t xml:space="preserve"> </w:t>
      </w:r>
      <w:r>
        <w:rPr>
          <w:rFonts w:ascii="Courier New" w:hAnsi="Courier New" w:cs="Courier New"/>
          <w:sz w:val="24"/>
          <w:szCs w:val="24"/>
        </w:rPr>
        <w:tab/>
        <w:t>bits 7-1.</w:t>
      </w:r>
    </w:p>
    <w:p w14:paraId="58B73E4C" w14:textId="77777777" w:rsidR="00E16EB7" w:rsidRDefault="00E16EB7" w:rsidP="00E16EB7">
      <w:pPr>
        <w:pStyle w:val="PlainText"/>
        <w:rPr>
          <w:rFonts w:ascii="Courier New" w:hAnsi="Courier New" w:cs="Courier New"/>
          <w:sz w:val="24"/>
          <w:szCs w:val="24"/>
        </w:rPr>
      </w:pPr>
    </w:p>
    <w:p w14:paraId="08DDDF2D" w14:textId="77777777" w:rsidR="00E16EB7" w:rsidRDefault="00E16EB7" w:rsidP="00E16EB7">
      <w:pPr>
        <w:pStyle w:val="PlainText"/>
        <w:rPr>
          <w:rFonts w:ascii="Courier New" w:hAnsi="Courier New" w:cs="Courier New"/>
          <w:sz w:val="24"/>
          <w:szCs w:val="24"/>
        </w:rPr>
      </w:pPr>
    </w:p>
    <w:p w14:paraId="42C77499"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QCHECK – QCHECK(ISS3).900</w:t>
      </w:r>
    </w:p>
    <w:p w14:paraId="78D0F4B6" w14:textId="77777777" w:rsidR="00E16EB7" w:rsidRPr="00955C6E" w:rsidRDefault="00E16EB7" w:rsidP="00E16EB7">
      <w:pPr>
        <w:rPr>
          <w:rFonts w:ascii="Courier New" w:hAnsi="Courier New" w:cs="Courier New"/>
        </w:rPr>
      </w:pPr>
      <w:r>
        <w:rPr>
          <w:rFonts w:ascii="Courier New" w:hAnsi="Courier New" w:cs="Courier New"/>
          <w:szCs w:val="24"/>
        </w:rPr>
        <w:tab/>
        <w:t xml:space="preserve">- </w:t>
      </w:r>
      <w:r w:rsidRPr="00955C6E">
        <w:rPr>
          <w:rFonts w:ascii="Courier New" w:hAnsi="Courier New" w:cs="Courier New"/>
        </w:rPr>
        <w:t>"900 Q CHECK MASIR ISS 3, 17-12-70</w:t>
      </w:r>
      <w:r>
        <w:rPr>
          <w:rFonts w:ascii="Courier New" w:hAnsi="Courier New" w:cs="Courier New"/>
        </w:rPr>
        <w:t xml:space="preserve"> </w:t>
      </w:r>
      <w:r w:rsidRPr="00955C6E">
        <w:rPr>
          <w:rFonts w:ascii="Courier New" w:hAnsi="Courier New" w:cs="Courier New"/>
        </w:rPr>
        <w:t>Copy 259"</w:t>
      </w:r>
    </w:p>
    <w:p w14:paraId="0348CFE0" w14:textId="77777777" w:rsidR="00E16EB7" w:rsidRDefault="00E16EB7" w:rsidP="00E16EB7">
      <w:pPr>
        <w:pStyle w:val="PlainText"/>
        <w:rPr>
          <w:rFonts w:ascii="Courier New" w:hAnsi="Courier New" w:cs="Courier New"/>
          <w:sz w:val="24"/>
          <w:szCs w:val="24"/>
        </w:rPr>
      </w:pPr>
    </w:p>
    <w:p w14:paraId="1B5B6B44" w14:textId="77777777" w:rsidR="00E16EB7" w:rsidRDefault="00E16EB7" w:rsidP="00E16EB7">
      <w:pPr>
        <w:pStyle w:val="PlainText"/>
        <w:rPr>
          <w:rFonts w:ascii="Courier New" w:hAnsi="Courier New" w:cs="Courier New"/>
          <w:sz w:val="24"/>
          <w:szCs w:val="24"/>
        </w:rPr>
      </w:pPr>
    </w:p>
    <w:p w14:paraId="1D2ECD99"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QCHECK is an interactive debugging aid.  The program is distributed as a source code tape for assembly by SIR.</w:t>
      </w:r>
    </w:p>
    <w:p w14:paraId="27923269" w14:textId="77777777" w:rsidR="00E16EB7" w:rsidRDefault="00E16EB7" w:rsidP="00E16EB7">
      <w:pPr>
        <w:pStyle w:val="PlainText"/>
        <w:rPr>
          <w:rFonts w:ascii="Courier New" w:hAnsi="Courier New" w:cs="Courier New"/>
          <w:sz w:val="24"/>
          <w:szCs w:val="24"/>
        </w:rPr>
      </w:pPr>
    </w:p>
    <w:p w14:paraId="2EA4B917"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When QCHECK is entered at 0; it takes input from the teletype.</w:t>
      </w:r>
    </w:p>
    <w:p w14:paraId="005D841F" w14:textId="77777777" w:rsidR="00E16EB7" w:rsidRDefault="00E16EB7" w:rsidP="00E16EB7">
      <w:pPr>
        <w:pStyle w:val="PlainText"/>
        <w:rPr>
          <w:rFonts w:ascii="Courier New" w:hAnsi="Courier New" w:cs="Courier New"/>
          <w:sz w:val="24"/>
          <w:szCs w:val="24"/>
        </w:rPr>
      </w:pPr>
    </w:p>
    <w:p w14:paraId="1EA247CB"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Input consists of one or two addresses followed by an operation code.  Each of these elements should be typed on a separate line.  If only one address is input, the operation applies to a single location, if two addresses are input they define a range of contiguous locations that will be operated on.</w:t>
      </w:r>
    </w:p>
    <w:p w14:paraId="52A908DE" w14:textId="77777777" w:rsidR="00E16EB7" w:rsidRDefault="00E16EB7" w:rsidP="00E16EB7">
      <w:pPr>
        <w:pStyle w:val="PlainText"/>
        <w:rPr>
          <w:rFonts w:ascii="Courier New" w:hAnsi="Courier New" w:cs="Courier New"/>
          <w:sz w:val="24"/>
          <w:szCs w:val="24"/>
        </w:rPr>
      </w:pPr>
    </w:p>
    <w:p w14:paraId="39C617DF"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Addresses should be typed in the form +m or +m^n where n is the store module number and m is the address within this module.</w:t>
      </w:r>
    </w:p>
    <w:p w14:paraId="7F8E9D13" w14:textId="77777777" w:rsidR="00E16EB7" w:rsidRDefault="00E16EB7" w:rsidP="00E16EB7">
      <w:pPr>
        <w:pStyle w:val="PlainText"/>
        <w:rPr>
          <w:rFonts w:ascii="Courier New" w:hAnsi="Courier New" w:cs="Courier New"/>
          <w:sz w:val="24"/>
          <w:szCs w:val="24"/>
        </w:rPr>
      </w:pPr>
    </w:p>
    <w:p w14:paraId="1D2CE4A8"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All characters except &lt;halt&gt; are ignored before the fist &lt;+&gt;.  After the first address all characters are ignored between linefeed and &lt;+&gt; or the first permissible operation code letter.</w:t>
      </w:r>
      <w:r w:rsidRPr="00A26207">
        <w:rPr>
          <w:rFonts w:ascii="Courier New" w:hAnsi="Courier New" w:cs="Courier New"/>
          <w:sz w:val="24"/>
          <w:szCs w:val="24"/>
        </w:rPr>
        <w:t xml:space="preserve"> </w:t>
      </w:r>
      <w:r>
        <w:rPr>
          <w:rFonts w:ascii="Courier New" w:hAnsi="Courier New" w:cs="Courier New"/>
          <w:sz w:val="24"/>
          <w:szCs w:val="24"/>
        </w:rPr>
        <w:t>After the second address all characters are ignored between linefeed and the first permissible operation code letter.</w:t>
      </w:r>
    </w:p>
    <w:p w14:paraId="5E4CB328" w14:textId="77777777" w:rsidR="00E16EB7" w:rsidRDefault="00E16EB7" w:rsidP="00E16EB7">
      <w:pPr>
        <w:pStyle w:val="PlainText"/>
        <w:rPr>
          <w:rFonts w:ascii="Courier New" w:hAnsi="Courier New" w:cs="Courier New"/>
          <w:sz w:val="24"/>
          <w:szCs w:val="24"/>
        </w:rPr>
      </w:pPr>
    </w:p>
    <w:p w14:paraId="3F81F33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Output</w:t>
      </w:r>
    </w:p>
    <w:p w14:paraId="775CCEE9" w14:textId="77777777" w:rsidR="00E16EB7" w:rsidRDefault="00E16EB7" w:rsidP="00E16EB7">
      <w:pPr>
        <w:pStyle w:val="PlainText"/>
        <w:rPr>
          <w:rFonts w:ascii="Courier New" w:hAnsi="Courier New" w:cs="Courier New"/>
          <w:sz w:val="24"/>
          <w:szCs w:val="24"/>
        </w:rPr>
      </w:pPr>
    </w:p>
    <w:p w14:paraId="3E7AAE7D" w14:textId="77777777" w:rsidR="00E16EB7" w:rsidRDefault="00E16EB7" w:rsidP="00E16EB7">
      <w:pPr>
        <w:pStyle w:val="PlainText"/>
        <w:numPr>
          <w:ilvl w:val="0"/>
          <w:numId w:val="30"/>
        </w:numPr>
        <w:ind w:left="1080"/>
        <w:rPr>
          <w:rFonts w:ascii="Courier New" w:hAnsi="Courier New" w:cs="Courier New"/>
          <w:sz w:val="24"/>
          <w:szCs w:val="24"/>
        </w:rPr>
      </w:pPr>
      <w:r>
        <w:rPr>
          <w:rFonts w:ascii="Courier New" w:hAnsi="Courier New" w:cs="Courier New"/>
          <w:sz w:val="24"/>
          <w:szCs w:val="24"/>
        </w:rPr>
        <w:t>Output as integers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w:t>
      </w:r>
    </w:p>
    <w:p w14:paraId="0384D658" w14:textId="77777777" w:rsidR="00E16EB7" w:rsidRDefault="00E16EB7" w:rsidP="00E16EB7">
      <w:pPr>
        <w:pStyle w:val="PlainText"/>
        <w:numPr>
          <w:ilvl w:val="0"/>
          <w:numId w:val="30"/>
        </w:numPr>
        <w:ind w:left="1080"/>
        <w:rPr>
          <w:rFonts w:ascii="Courier New" w:hAnsi="Courier New" w:cs="Courier New"/>
          <w:sz w:val="24"/>
          <w:szCs w:val="24"/>
        </w:rPr>
      </w:pPr>
      <w:r>
        <w:rPr>
          <w:rFonts w:ascii="Courier New" w:hAnsi="Courier New" w:cs="Courier New"/>
          <w:sz w:val="24"/>
          <w:szCs w:val="24"/>
        </w:rPr>
        <w:t>Output as pseudo instructions</w:t>
      </w:r>
      <w:r>
        <w:rPr>
          <w:rFonts w:ascii="Courier New" w:hAnsi="Courier New" w:cs="Courier New"/>
          <w:sz w:val="24"/>
          <w:szCs w:val="24"/>
        </w:rPr>
        <w:tab/>
      </w:r>
      <w:r>
        <w:rPr>
          <w:rFonts w:ascii="Courier New" w:hAnsi="Courier New" w:cs="Courier New"/>
          <w:sz w:val="24"/>
          <w:szCs w:val="24"/>
        </w:rPr>
        <w:tab/>
        <w:t>O</w:t>
      </w:r>
    </w:p>
    <w:p w14:paraId="1A1F94C9" w14:textId="77777777" w:rsidR="00E16EB7" w:rsidRDefault="00E16EB7" w:rsidP="00E16EB7">
      <w:pPr>
        <w:pStyle w:val="PlainText"/>
        <w:numPr>
          <w:ilvl w:val="0"/>
          <w:numId w:val="30"/>
        </w:numPr>
        <w:ind w:left="1080"/>
        <w:rPr>
          <w:rFonts w:ascii="Courier New" w:hAnsi="Courier New" w:cs="Courier New"/>
          <w:sz w:val="24"/>
          <w:szCs w:val="24"/>
        </w:rPr>
      </w:pPr>
      <w:r>
        <w:rPr>
          <w:rFonts w:ascii="Courier New" w:hAnsi="Courier New" w:cs="Courier New"/>
          <w:sz w:val="24"/>
          <w:szCs w:val="24"/>
        </w:rPr>
        <w:t>Output as octal numbers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w:t>
      </w:r>
    </w:p>
    <w:p w14:paraId="489B99F1" w14:textId="77777777" w:rsidR="00E16EB7" w:rsidRDefault="00E16EB7" w:rsidP="00E16EB7">
      <w:pPr>
        <w:pStyle w:val="PlainText"/>
        <w:numPr>
          <w:ilvl w:val="0"/>
          <w:numId w:val="30"/>
        </w:numPr>
        <w:ind w:left="1080"/>
        <w:rPr>
          <w:rFonts w:ascii="Courier New" w:hAnsi="Courier New" w:cs="Courier New"/>
          <w:sz w:val="24"/>
          <w:szCs w:val="24"/>
        </w:rPr>
      </w:pPr>
      <w:r>
        <w:rPr>
          <w:rFonts w:ascii="Courier New" w:hAnsi="Courier New" w:cs="Courier New"/>
          <w:sz w:val="24"/>
          <w:szCs w:val="24"/>
        </w:rPr>
        <w:t>Output as fractions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w:t>
      </w:r>
    </w:p>
    <w:p w14:paraId="146D91DD" w14:textId="77777777" w:rsidR="00E16EB7" w:rsidRDefault="00E16EB7" w:rsidP="00E16EB7">
      <w:pPr>
        <w:pStyle w:val="PlainText"/>
        <w:numPr>
          <w:ilvl w:val="0"/>
          <w:numId w:val="30"/>
        </w:numPr>
        <w:ind w:left="1080"/>
        <w:rPr>
          <w:rFonts w:ascii="Courier New" w:hAnsi="Courier New" w:cs="Courier New"/>
          <w:sz w:val="24"/>
          <w:szCs w:val="24"/>
        </w:rPr>
      </w:pPr>
      <w:r>
        <w:rPr>
          <w:rFonts w:ascii="Courier New" w:hAnsi="Courier New" w:cs="Courier New"/>
          <w:sz w:val="24"/>
          <w:szCs w:val="24"/>
        </w:rPr>
        <w:t>Output as binary numbers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w:t>
      </w:r>
    </w:p>
    <w:p w14:paraId="4A81808F" w14:textId="77777777" w:rsidR="00E16EB7" w:rsidRDefault="00E16EB7" w:rsidP="00E16EB7">
      <w:pPr>
        <w:pStyle w:val="PlainText"/>
        <w:ind w:left="360"/>
        <w:rPr>
          <w:rFonts w:ascii="Courier New" w:hAnsi="Courier New" w:cs="Courier New"/>
          <w:sz w:val="24"/>
          <w:szCs w:val="24"/>
        </w:rPr>
      </w:pPr>
    </w:p>
    <w:p w14:paraId="652DCD68"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Input</w:t>
      </w:r>
    </w:p>
    <w:p w14:paraId="292DF85B" w14:textId="77777777" w:rsidR="00E16EB7" w:rsidRDefault="00E16EB7" w:rsidP="00E16EB7">
      <w:pPr>
        <w:pStyle w:val="PlainText"/>
        <w:rPr>
          <w:rFonts w:ascii="Courier New" w:hAnsi="Courier New" w:cs="Courier New"/>
          <w:sz w:val="24"/>
          <w:szCs w:val="24"/>
        </w:rPr>
      </w:pPr>
    </w:p>
    <w:p w14:paraId="639D9246" w14:textId="77777777" w:rsidR="00E16EB7" w:rsidRDefault="00E16EB7" w:rsidP="00E16EB7">
      <w:pPr>
        <w:pStyle w:val="PlainText"/>
        <w:numPr>
          <w:ilvl w:val="0"/>
          <w:numId w:val="31"/>
        </w:numPr>
        <w:rPr>
          <w:rFonts w:ascii="Courier New" w:hAnsi="Courier New" w:cs="Courier New"/>
          <w:sz w:val="24"/>
          <w:szCs w:val="24"/>
        </w:rPr>
      </w:pPr>
      <w:r>
        <w:rPr>
          <w:rFonts w:ascii="Courier New" w:hAnsi="Courier New" w:cs="Courier New"/>
          <w:sz w:val="24"/>
          <w:szCs w:val="24"/>
        </w:rPr>
        <w:t>Input signed integer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SI</w:t>
      </w:r>
    </w:p>
    <w:p w14:paraId="2F0171C1" w14:textId="77777777" w:rsidR="00E16EB7" w:rsidRDefault="00E16EB7" w:rsidP="00E16EB7">
      <w:pPr>
        <w:pStyle w:val="PlainText"/>
        <w:numPr>
          <w:ilvl w:val="0"/>
          <w:numId w:val="31"/>
        </w:numPr>
        <w:rPr>
          <w:rFonts w:ascii="Courier New" w:hAnsi="Courier New" w:cs="Courier New"/>
          <w:sz w:val="24"/>
          <w:szCs w:val="24"/>
        </w:rPr>
      </w:pPr>
      <w:r>
        <w:rPr>
          <w:rFonts w:ascii="Courier New" w:hAnsi="Courier New" w:cs="Courier New"/>
          <w:sz w:val="24"/>
          <w:szCs w:val="24"/>
        </w:rPr>
        <w:t>Input a pseudo instruction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SO</w:t>
      </w:r>
    </w:p>
    <w:p w14:paraId="6575C949" w14:textId="77777777" w:rsidR="00E16EB7" w:rsidRDefault="00E16EB7" w:rsidP="00E16EB7">
      <w:pPr>
        <w:pStyle w:val="PlainText"/>
        <w:numPr>
          <w:ilvl w:val="0"/>
          <w:numId w:val="31"/>
        </w:numPr>
        <w:rPr>
          <w:rFonts w:ascii="Courier New" w:hAnsi="Courier New" w:cs="Courier New"/>
          <w:sz w:val="24"/>
          <w:szCs w:val="24"/>
        </w:rPr>
      </w:pPr>
      <w:r>
        <w:rPr>
          <w:rFonts w:ascii="Courier New" w:hAnsi="Courier New" w:cs="Courier New"/>
          <w:sz w:val="24"/>
          <w:szCs w:val="24"/>
        </w:rPr>
        <w:t>Input an octal number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SL</w:t>
      </w:r>
    </w:p>
    <w:p w14:paraId="72B7DCFE" w14:textId="77777777" w:rsidR="00E16EB7" w:rsidRDefault="00E16EB7" w:rsidP="00E16EB7">
      <w:pPr>
        <w:pStyle w:val="PlainText"/>
        <w:rPr>
          <w:rFonts w:ascii="Courier New" w:hAnsi="Courier New" w:cs="Courier New"/>
          <w:sz w:val="24"/>
          <w:szCs w:val="24"/>
        </w:rPr>
      </w:pPr>
    </w:p>
    <w:p w14:paraId="12A5F68F"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Zero – the specified locations are zeroed</w:t>
      </w:r>
      <w:r>
        <w:rPr>
          <w:rFonts w:ascii="Courier New" w:hAnsi="Courier New" w:cs="Courier New"/>
          <w:sz w:val="24"/>
          <w:szCs w:val="24"/>
        </w:rPr>
        <w:tab/>
        <w:t>Z</w:t>
      </w:r>
    </w:p>
    <w:p w14:paraId="03F09036" w14:textId="77777777" w:rsidR="00E16EB7" w:rsidRDefault="00E16EB7" w:rsidP="00E16EB7">
      <w:pPr>
        <w:pStyle w:val="PlainText"/>
        <w:rPr>
          <w:rFonts w:ascii="Courier New" w:hAnsi="Courier New" w:cs="Courier New"/>
          <w:sz w:val="24"/>
          <w:szCs w:val="24"/>
        </w:rPr>
      </w:pPr>
    </w:p>
    <w:p w14:paraId="3ED92D4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Dynamic stop – the specified locations are replaced by dynamic stops.  (If an attempt is made to replace more than 20 </w:t>
      </w:r>
      <w:r>
        <w:rPr>
          <w:rFonts w:ascii="Courier New" w:hAnsi="Courier New" w:cs="Courier New"/>
          <w:sz w:val="24"/>
          <w:szCs w:val="24"/>
        </w:rPr>
        <w:lastRenderedPageBreak/>
        <w:t>instructions by dynamic stops QCHECK loops, warbling the loud speaker)</w:t>
      </w:r>
    </w:p>
    <w:p w14:paraId="2CABB9F7" w14:textId="77777777" w:rsidR="00E16EB7" w:rsidRDefault="00E16EB7" w:rsidP="00E16EB7">
      <w:pPr>
        <w:pStyle w:val="PlainText"/>
        <w:rPr>
          <w:rFonts w:ascii="Courier New" w:hAnsi="Courier New" w:cs="Courier New"/>
          <w:sz w:val="24"/>
          <w:szCs w:val="24"/>
        </w:rPr>
      </w:pPr>
    </w:p>
    <w:p w14:paraId="530A0E26"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Dynamic Stop</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H</w:t>
      </w:r>
    </w:p>
    <w:p w14:paraId="43CDA457" w14:textId="77777777" w:rsidR="00E16EB7" w:rsidRDefault="00E16EB7" w:rsidP="00E16EB7">
      <w:pPr>
        <w:pStyle w:val="PlainText"/>
        <w:rPr>
          <w:rFonts w:ascii="Courier New" w:hAnsi="Courier New" w:cs="Courier New"/>
          <w:sz w:val="24"/>
          <w:szCs w:val="24"/>
        </w:rPr>
      </w:pPr>
    </w:p>
    <w:p w14:paraId="432683F5"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Clear Dynamic Stops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w:t>
      </w:r>
    </w:p>
    <w:p w14:paraId="37A12C7D" w14:textId="77777777" w:rsidR="00E16EB7" w:rsidRDefault="00E16EB7" w:rsidP="00E16EB7">
      <w:pPr>
        <w:pStyle w:val="PlainText"/>
        <w:rPr>
          <w:rFonts w:ascii="Courier New" w:hAnsi="Courier New" w:cs="Courier New"/>
          <w:sz w:val="24"/>
          <w:szCs w:val="24"/>
        </w:rPr>
      </w:pPr>
    </w:p>
    <w:p w14:paraId="3D34931F"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Trigger – control is transferred to the first address input.</w:t>
      </w:r>
    </w:p>
    <w:p w14:paraId="24FCF2B1" w14:textId="77777777" w:rsidR="00E16EB7" w:rsidRDefault="00E16EB7" w:rsidP="00E16EB7">
      <w:pPr>
        <w:pStyle w:val="PlainText"/>
        <w:rPr>
          <w:rFonts w:ascii="Courier New" w:hAnsi="Courier New" w:cs="Courier New"/>
          <w:sz w:val="24"/>
          <w:szCs w:val="24"/>
        </w:rPr>
      </w:pPr>
    </w:p>
    <w:p w14:paraId="16F72F65"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Trigger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X</w:t>
      </w:r>
    </w:p>
    <w:p w14:paraId="23E1E6EC" w14:textId="77777777" w:rsidR="00E16EB7" w:rsidRDefault="00E16EB7" w:rsidP="00E16EB7">
      <w:pPr>
        <w:pStyle w:val="PlainText"/>
        <w:rPr>
          <w:rFonts w:ascii="Courier New" w:hAnsi="Courier New" w:cs="Courier New"/>
          <w:sz w:val="24"/>
          <w:szCs w:val="24"/>
        </w:rPr>
      </w:pPr>
    </w:p>
    <w:p w14:paraId="2C64AC2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Drop and continue.  Control is transferred to the first address input and the user program run on level 4.  The program may then be interrupted on level 1.  This will cause control to be transferred back to QCHECK.  At this stage, the user may utilise any of the facilities of QCHECK.  To return to the user program the operation code R is typed without any addresses.  This cause control to be transferred to the next instruction of the user program and the program continues to run on level 4.</w:t>
      </w:r>
    </w:p>
    <w:p w14:paraId="2D2DF5EB" w14:textId="77777777" w:rsidR="00E16EB7" w:rsidRDefault="00E16EB7" w:rsidP="00E16EB7">
      <w:pPr>
        <w:pStyle w:val="PlainText"/>
        <w:rPr>
          <w:rFonts w:ascii="Courier New" w:hAnsi="Courier New" w:cs="Courier New"/>
          <w:sz w:val="24"/>
          <w:szCs w:val="24"/>
        </w:rPr>
      </w:pPr>
    </w:p>
    <w:p w14:paraId="573FFB5B"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Drop and continue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w:t>
      </w:r>
    </w:p>
    <w:p w14:paraId="4C9ABAB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Return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w:t>
      </w:r>
    </w:p>
    <w:p w14:paraId="66FA8E9E" w14:textId="77777777" w:rsidR="00E16EB7" w:rsidRDefault="00E16EB7" w:rsidP="00E16EB7">
      <w:pPr>
        <w:pStyle w:val="PlainText"/>
        <w:rPr>
          <w:rFonts w:ascii="Courier New" w:hAnsi="Courier New" w:cs="Courier New"/>
          <w:sz w:val="24"/>
          <w:szCs w:val="24"/>
        </w:rPr>
      </w:pPr>
    </w:p>
    <w:p w14:paraId="353E38D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DEMO11.DAT in the 903SIR directory shows the use of QCHECK.</w:t>
      </w:r>
    </w:p>
    <w:p w14:paraId="2F164F3E" w14:textId="77777777" w:rsidR="00E16EB7" w:rsidRDefault="00E16EB7" w:rsidP="00E16EB7">
      <w:pPr>
        <w:pStyle w:val="PlainText"/>
        <w:rPr>
          <w:rFonts w:ascii="Courier New" w:hAnsi="Courier New" w:cs="Courier New"/>
          <w:sz w:val="24"/>
          <w:szCs w:val="24"/>
        </w:rPr>
      </w:pPr>
    </w:p>
    <w:p w14:paraId="05EAC289" w14:textId="77777777" w:rsidR="00E16EB7" w:rsidRDefault="00E16EB7" w:rsidP="00E16EB7">
      <w:pPr>
        <w:pStyle w:val="PlainText"/>
        <w:rPr>
          <w:rFonts w:ascii="Courier New" w:hAnsi="Courier New" w:cs="Courier New"/>
          <w:sz w:val="24"/>
          <w:szCs w:val="24"/>
        </w:rPr>
      </w:pPr>
    </w:p>
    <w:p w14:paraId="1A35C06A" w14:textId="77777777" w:rsidR="00E16EB7" w:rsidRPr="00955C6E" w:rsidRDefault="00E16EB7" w:rsidP="00E16EB7">
      <w:pPr>
        <w:rPr>
          <w:rFonts w:ascii="Courier New" w:hAnsi="Courier New" w:cs="Courier New"/>
        </w:rPr>
      </w:pPr>
      <w:r>
        <w:rPr>
          <w:rFonts w:ascii="Courier New" w:hAnsi="Courier New" w:cs="Courier New"/>
          <w:szCs w:val="24"/>
        </w:rPr>
        <w:t xml:space="preserve">QCOPY – QCOPY(ISS2).BIN - </w:t>
      </w:r>
      <w:r w:rsidRPr="00955C6E">
        <w:rPr>
          <w:rFonts w:ascii="Courier New" w:hAnsi="Courier New" w:cs="Courier New"/>
        </w:rPr>
        <w:t>"903 QCOPY, ISS 2</w:t>
      </w:r>
      <w:r>
        <w:rPr>
          <w:rFonts w:ascii="Courier New" w:hAnsi="Courier New" w:cs="Courier New"/>
        </w:rPr>
        <w:t xml:space="preserve"> </w:t>
      </w:r>
      <w:r w:rsidRPr="00955C6E">
        <w:rPr>
          <w:rFonts w:ascii="Courier New" w:hAnsi="Courier New" w:cs="Courier New"/>
        </w:rPr>
        <w:t>Copy 502"</w:t>
      </w:r>
    </w:p>
    <w:p w14:paraId="1B23504B" w14:textId="77777777" w:rsidR="00E16EB7" w:rsidRDefault="00E16EB7" w:rsidP="00E16EB7">
      <w:pPr>
        <w:pStyle w:val="PlainText"/>
        <w:rPr>
          <w:rFonts w:ascii="Courier New" w:hAnsi="Courier New" w:cs="Courier New"/>
          <w:sz w:val="24"/>
          <w:szCs w:val="24"/>
        </w:rPr>
      </w:pPr>
    </w:p>
    <w:p w14:paraId="34CC000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QCOPY is a utility to copy and check large tapes.</w:t>
      </w:r>
    </w:p>
    <w:p w14:paraId="112AAC0C" w14:textId="77777777" w:rsidR="00E16EB7" w:rsidRDefault="00E16EB7" w:rsidP="00E16EB7">
      <w:pPr>
        <w:pStyle w:val="PlainText"/>
        <w:rPr>
          <w:rFonts w:ascii="Courier New" w:hAnsi="Courier New" w:cs="Courier New"/>
          <w:sz w:val="24"/>
          <w:szCs w:val="24"/>
        </w:rPr>
      </w:pPr>
    </w:p>
    <w:p w14:paraId="2D16FA1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To copy a tape enter at 21.  The leading runout is copied and the counted.  Tape is then copied until a trailer of the same size is found or the process is manually stopped.</w:t>
      </w:r>
    </w:p>
    <w:p w14:paraId="6585F563" w14:textId="77777777" w:rsidR="00E16EB7" w:rsidRDefault="00E16EB7" w:rsidP="00E16EB7">
      <w:pPr>
        <w:pStyle w:val="PlainText"/>
        <w:rPr>
          <w:rFonts w:ascii="Courier New" w:hAnsi="Courier New" w:cs="Courier New"/>
          <w:sz w:val="24"/>
          <w:szCs w:val="24"/>
        </w:rPr>
      </w:pPr>
    </w:p>
    <w:p w14:paraId="5F23C269"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To check the copy, load it and re-enter at 22.  The copied tape will be read and checked against a sumcheck and count of blanks in the main body of the tape formed in the first step.</w:t>
      </w:r>
    </w:p>
    <w:p w14:paraId="79E6221D" w14:textId="77777777" w:rsidR="00E16EB7" w:rsidRDefault="00E16EB7" w:rsidP="00E16EB7">
      <w:pPr>
        <w:pStyle w:val="PlainText"/>
        <w:rPr>
          <w:rFonts w:ascii="Courier New" w:hAnsi="Courier New" w:cs="Courier New"/>
          <w:sz w:val="24"/>
          <w:szCs w:val="24"/>
        </w:rPr>
      </w:pPr>
    </w:p>
    <w:p w14:paraId="0CB7A8E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Erase is punched continuously is an error is encountered during checking.</w:t>
      </w:r>
    </w:p>
    <w:p w14:paraId="7CD83F45" w14:textId="77777777" w:rsidR="00E16EB7" w:rsidRDefault="00E16EB7" w:rsidP="00E16EB7">
      <w:pPr>
        <w:pStyle w:val="PlainText"/>
        <w:rPr>
          <w:rFonts w:ascii="Courier New" w:hAnsi="Courier New" w:cs="Courier New"/>
          <w:sz w:val="24"/>
          <w:szCs w:val="24"/>
        </w:rPr>
      </w:pPr>
    </w:p>
    <w:p w14:paraId="0F003C98" w14:textId="77777777" w:rsidR="00E16EB7" w:rsidRDefault="00E16EB7" w:rsidP="00E16EB7">
      <w:pPr>
        <w:pStyle w:val="PlainText"/>
        <w:rPr>
          <w:rFonts w:ascii="Courier New" w:hAnsi="Courier New" w:cs="Courier New"/>
          <w:sz w:val="24"/>
          <w:szCs w:val="24"/>
        </w:rPr>
      </w:pPr>
    </w:p>
    <w:p w14:paraId="172156E2"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T.2 – T2(</w:t>
      </w:r>
      <w:r w:rsidRPr="000977CD">
        <w:rPr>
          <w:rFonts w:ascii="Courier New" w:hAnsi="Courier New" w:cs="Courier New"/>
          <w:sz w:val="24"/>
          <w:szCs w:val="24"/>
        </w:rPr>
        <w:t>ISS1).BIN - "903 T2, ISS 1 P/M MASTER</w:t>
      </w:r>
      <w:r>
        <w:rPr>
          <w:rFonts w:ascii="Courier New" w:hAnsi="Courier New" w:cs="Courier New"/>
          <w:sz w:val="24"/>
          <w:szCs w:val="24"/>
        </w:rPr>
        <w:t xml:space="preserve"> </w:t>
      </w:r>
      <w:r w:rsidRPr="000977CD">
        <w:rPr>
          <w:rFonts w:ascii="Courier New" w:hAnsi="Courier New" w:cs="Courier New"/>
          <w:sz w:val="24"/>
          <w:szCs w:val="24"/>
        </w:rPr>
        <w:t>Copy 502"</w:t>
      </w:r>
    </w:p>
    <w:p w14:paraId="750ED066" w14:textId="77777777" w:rsidR="00E16EB7" w:rsidRPr="00955C6E" w:rsidRDefault="00E16EB7" w:rsidP="00E16EB7">
      <w:pPr>
        <w:rPr>
          <w:rFonts w:ascii="Courier New" w:hAnsi="Courier New" w:cs="Courier New"/>
        </w:rPr>
      </w:pPr>
      <w:r>
        <w:rPr>
          <w:rFonts w:ascii="Courier New" w:hAnsi="Courier New" w:cs="Courier New"/>
          <w:szCs w:val="24"/>
        </w:rPr>
        <w:t xml:space="preserve">T.2 – T2(ISS2).900 - </w:t>
      </w:r>
      <w:r w:rsidRPr="00955C6E">
        <w:rPr>
          <w:rFonts w:ascii="Courier New" w:hAnsi="Courier New" w:cs="Courier New"/>
        </w:rPr>
        <w:t>"903 T2 (RELOCATABLE), ISS 1</w:t>
      </w:r>
      <w:r>
        <w:rPr>
          <w:rFonts w:ascii="Courier New" w:hAnsi="Courier New" w:cs="Courier New"/>
        </w:rPr>
        <w:t xml:space="preserve"> </w:t>
      </w:r>
      <w:r w:rsidRPr="00955C6E">
        <w:rPr>
          <w:rFonts w:ascii="Courier New" w:hAnsi="Courier New" w:cs="Courier New"/>
        </w:rPr>
        <w:t>Copy 502"</w:t>
      </w:r>
    </w:p>
    <w:p w14:paraId="545DD104" w14:textId="77777777" w:rsidR="00E16EB7" w:rsidRDefault="00E16EB7" w:rsidP="00E16EB7">
      <w:pPr>
        <w:pStyle w:val="PlainText"/>
        <w:rPr>
          <w:rFonts w:ascii="Courier New" w:hAnsi="Courier New" w:cs="Courier New"/>
          <w:sz w:val="24"/>
          <w:szCs w:val="24"/>
        </w:rPr>
      </w:pPr>
    </w:p>
    <w:p w14:paraId="2E2858F3" w14:textId="77777777" w:rsidR="00E16EB7" w:rsidRDefault="00E16EB7" w:rsidP="00E16EB7">
      <w:pPr>
        <w:pStyle w:val="PlainText"/>
        <w:rPr>
          <w:rFonts w:ascii="Courier New" w:hAnsi="Courier New" w:cs="Courier New"/>
          <w:sz w:val="24"/>
          <w:szCs w:val="24"/>
        </w:rPr>
      </w:pPr>
    </w:p>
    <w:p w14:paraId="5CE93B97"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T.2 is a primitive machine code assembler.</w:t>
      </w:r>
    </w:p>
    <w:p w14:paraId="7A9FFD79" w14:textId="77777777" w:rsidR="00E16EB7" w:rsidRDefault="00E16EB7" w:rsidP="00E16EB7">
      <w:pPr>
        <w:pStyle w:val="PlainText"/>
        <w:rPr>
          <w:rFonts w:ascii="Courier New" w:hAnsi="Courier New" w:cs="Courier New"/>
          <w:sz w:val="24"/>
          <w:szCs w:val="24"/>
        </w:rPr>
      </w:pPr>
    </w:p>
    <w:p w14:paraId="66CC013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T.2 is distributed in two versions: a sumchecked binary suitable for loading by initial instructions and a source version suitable for input by T.2 or SIR.</w:t>
      </w:r>
    </w:p>
    <w:p w14:paraId="3B56A6EB" w14:textId="77777777" w:rsidR="00E16EB7" w:rsidRDefault="00E16EB7" w:rsidP="00E16EB7">
      <w:pPr>
        <w:pStyle w:val="PlainText"/>
        <w:rPr>
          <w:rFonts w:ascii="Courier New" w:hAnsi="Courier New" w:cs="Courier New"/>
          <w:sz w:val="24"/>
          <w:szCs w:val="24"/>
        </w:rPr>
      </w:pPr>
    </w:p>
    <w:p w14:paraId="064E515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T.2 input consists of an optional header, followed by a series of block directories followed in turn by a block of words all terminated by a halt code.  (For compatibility with an earlier 920 version of T.2 a closing parenthesis may also be used to terminate a T.2 program).</w:t>
      </w:r>
    </w:p>
    <w:p w14:paraId="0593A438" w14:textId="77777777" w:rsidR="00E16EB7" w:rsidRDefault="00E16EB7" w:rsidP="00E16EB7">
      <w:pPr>
        <w:pStyle w:val="PlainText"/>
        <w:rPr>
          <w:rFonts w:ascii="Courier New" w:hAnsi="Courier New" w:cs="Courier New"/>
          <w:sz w:val="24"/>
          <w:szCs w:val="24"/>
        </w:rPr>
      </w:pPr>
    </w:p>
    <w:p w14:paraId="0C0FA68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Words can be written as instructions, integers of fractions.  Instructions are written with either absolute or block relative addresses: e.g., </w:t>
      </w:r>
    </w:p>
    <w:p w14:paraId="4F735224"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15 6144</w:t>
      </w:r>
      <w:r>
        <w:rPr>
          <w:rFonts w:ascii="Courier New" w:hAnsi="Courier New" w:cs="Courier New"/>
          <w:sz w:val="24"/>
          <w:szCs w:val="24"/>
        </w:rPr>
        <w:tab/>
        <w:t>absolute address</w:t>
      </w:r>
    </w:p>
    <w:p w14:paraId="16232086" w14:textId="77777777" w:rsidR="00E16EB7" w:rsidRDefault="00E16EB7" w:rsidP="00E16EB7">
      <w:pPr>
        <w:pStyle w:val="PlainText"/>
        <w:ind w:left="2160" w:hanging="1440"/>
        <w:rPr>
          <w:rFonts w:ascii="Courier New" w:hAnsi="Courier New" w:cs="Courier New"/>
          <w:sz w:val="24"/>
          <w:szCs w:val="24"/>
        </w:rPr>
      </w:pPr>
      <w:r>
        <w:rPr>
          <w:rFonts w:ascii="Courier New" w:hAnsi="Courier New" w:cs="Courier New"/>
          <w:sz w:val="24"/>
          <w:szCs w:val="24"/>
        </w:rPr>
        <w:t xml:space="preserve">/8 2; </w:t>
      </w:r>
      <w:r>
        <w:rPr>
          <w:rFonts w:ascii="Courier New" w:hAnsi="Courier New" w:cs="Courier New"/>
          <w:sz w:val="24"/>
          <w:szCs w:val="24"/>
        </w:rPr>
        <w:tab/>
        <w:t>jumps to location specified by the current</w:t>
      </w:r>
      <w:r>
        <w:rPr>
          <w:rFonts w:ascii="Courier New" w:hAnsi="Courier New" w:cs="Courier New"/>
          <w:sz w:val="24"/>
          <w:szCs w:val="24"/>
        </w:rPr>
        <w:br/>
        <w:t>block address plus 2.</w:t>
      </w:r>
    </w:p>
    <w:p w14:paraId="5CA3684E" w14:textId="77777777" w:rsidR="00E16EB7" w:rsidRDefault="00E16EB7" w:rsidP="00E16EB7">
      <w:pPr>
        <w:pStyle w:val="PlainText"/>
        <w:ind w:left="2160" w:hanging="1440"/>
        <w:rPr>
          <w:rFonts w:ascii="Courier New" w:hAnsi="Courier New" w:cs="Courier New"/>
          <w:sz w:val="24"/>
          <w:szCs w:val="24"/>
        </w:rPr>
      </w:pPr>
      <w:r>
        <w:rPr>
          <w:rFonts w:ascii="Courier New" w:hAnsi="Courier New" w:cs="Courier New"/>
          <w:sz w:val="24"/>
          <w:szCs w:val="24"/>
        </w:rPr>
        <w:t>5 3;2</w:t>
      </w:r>
      <w:r>
        <w:rPr>
          <w:rFonts w:ascii="Courier New" w:hAnsi="Courier New" w:cs="Courier New"/>
          <w:sz w:val="24"/>
          <w:szCs w:val="24"/>
        </w:rPr>
        <w:tab/>
        <w:t>jumps to the location specified by the</w:t>
      </w:r>
      <w:r>
        <w:rPr>
          <w:rFonts w:ascii="Courier New" w:hAnsi="Courier New" w:cs="Courier New"/>
          <w:sz w:val="24"/>
          <w:szCs w:val="24"/>
        </w:rPr>
        <w:br/>
        <w:t>address of the second block in the program</w:t>
      </w:r>
      <w:r>
        <w:rPr>
          <w:rFonts w:ascii="Courier New" w:hAnsi="Courier New" w:cs="Courier New"/>
          <w:sz w:val="24"/>
          <w:szCs w:val="24"/>
        </w:rPr>
        <w:br/>
        <w:t>plus 2.</w:t>
      </w:r>
    </w:p>
    <w:p w14:paraId="03E557F3" w14:textId="77777777" w:rsidR="00E16EB7" w:rsidRDefault="00E16EB7" w:rsidP="00E16EB7">
      <w:pPr>
        <w:pStyle w:val="PlainText"/>
        <w:rPr>
          <w:rFonts w:ascii="Courier New" w:hAnsi="Courier New" w:cs="Courier New"/>
          <w:sz w:val="24"/>
          <w:szCs w:val="24"/>
        </w:rPr>
      </w:pPr>
    </w:p>
    <w:p w14:paraId="106BB01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N.B. one and only one space is permitted between the function and the address.</w:t>
      </w:r>
    </w:p>
    <w:p w14:paraId="0E4E24CA" w14:textId="77777777" w:rsidR="00E16EB7" w:rsidRDefault="00E16EB7" w:rsidP="00E16EB7">
      <w:pPr>
        <w:pStyle w:val="PlainText"/>
        <w:rPr>
          <w:rFonts w:ascii="Courier New" w:hAnsi="Courier New" w:cs="Courier New"/>
          <w:sz w:val="24"/>
          <w:szCs w:val="24"/>
        </w:rPr>
      </w:pPr>
    </w:p>
    <w:p w14:paraId="66E61E17"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For compatibility with an earlier 920 version of T.2 the letter B can be used as an alternative to the solidus symbol (/) to indication B modification and comma can be used in place of semicolon in block relative addresses.</w:t>
      </w:r>
    </w:p>
    <w:p w14:paraId="251D47DA" w14:textId="77777777" w:rsidR="00E16EB7" w:rsidRDefault="00E16EB7" w:rsidP="00E16EB7">
      <w:pPr>
        <w:pStyle w:val="PlainText"/>
        <w:ind w:left="2160" w:hanging="1440"/>
        <w:rPr>
          <w:rFonts w:ascii="Courier New" w:hAnsi="Courier New" w:cs="Courier New"/>
          <w:sz w:val="24"/>
          <w:szCs w:val="24"/>
        </w:rPr>
      </w:pPr>
    </w:p>
    <w:p w14:paraId="6F5A3475"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Integers and fractions are written in the usual signed form, e.g., +123 -56, +.25, -.77.</w:t>
      </w:r>
    </w:p>
    <w:p w14:paraId="729B6A88" w14:textId="77777777" w:rsidR="00E16EB7" w:rsidRDefault="00E16EB7" w:rsidP="00E16EB7">
      <w:pPr>
        <w:pStyle w:val="PlainText"/>
        <w:rPr>
          <w:rFonts w:ascii="Courier New" w:hAnsi="Courier New" w:cs="Courier New"/>
          <w:sz w:val="24"/>
          <w:szCs w:val="24"/>
        </w:rPr>
      </w:pPr>
    </w:p>
    <w:p w14:paraId="4F52D153"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Blocks are terminated by an asterisk symbol (*) on a line by itself as in:</w:t>
      </w:r>
    </w:p>
    <w:p w14:paraId="373548F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&lt;block n&gt;</w:t>
      </w:r>
    </w:p>
    <w:p w14:paraId="123D60E9"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w:t>
      </w:r>
    </w:p>
    <w:p w14:paraId="57BB861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&lt;block n+1&gt;</w:t>
      </w:r>
    </w:p>
    <w:p w14:paraId="5012EF39" w14:textId="77777777" w:rsidR="00E16EB7" w:rsidRDefault="00E16EB7" w:rsidP="00E16EB7">
      <w:pPr>
        <w:pStyle w:val="PlainText"/>
        <w:rPr>
          <w:rFonts w:ascii="Courier New" w:hAnsi="Courier New" w:cs="Courier New"/>
          <w:sz w:val="24"/>
          <w:szCs w:val="24"/>
        </w:rPr>
      </w:pPr>
    </w:p>
    <w:p w14:paraId="01704EA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block directories are introduced by a &amp; symbol on a line by itself, followed by a sequence of signed integers specifying the start address for each block in the program, terminated by an asterisk (*) e.g.,</w:t>
      </w:r>
    </w:p>
    <w:p w14:paraId="4C851FB3"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&amp;</w:t>
      </w:r>
    </w:p>
    <w:p w14:paraId="2A1DEC1F"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+32</w:t>
      </w:r>
    </w:p>
    <w:p w14:paraId="58F83B4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+1024</w:t>
      </w:r>
    </w:p>
    <w:p w14:paraId="4605E5D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w:t>
      </w:r>
    </w:p>
    <w:p w14:paraId="6B4FFA11" w14:textId="77777777" w:rsidR="00E16EB7" w:rsidRDefault="00E16EB7" w:rsidP="00E16EB7">
      <w:pPr>
        <w:pStyle w:val="PlainText"/>
        <w:rPr>
          <w:rFonts w:ascii="Courier New" w:hAnsi="Courier New" w:cs="Courier New"/>
          <w:sz w:val="24"/>
          <w:szCs w:val="24"/>
        </w:rPr>
      </w:pPr>
    </w:p>
    <w:p w14:paraId="76395383"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first block is numbered 1.</w:t>
      </w:r>
    </w:p>
    <w:p w14:paraId="1045B3D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lastRenderedPageBreak/>
        <w:t>A header consists of a line starting with an equals symbol (=) then arbitrary text terminated by a runout character.</w:t>
      </w:r>
    </w:p>
    <w:p w14:paraId="5D1009B4" w14:textId="77777777" w:rsidR="00E16EB7" w:rsidRDefault="00E16EB7" w:rsidP="00E16EB7">
      <w:pPr>
        <w:pStyle w:val="PlainText"/>
        <w:rPr>
          <w:rFonts w:ascii="Courier New" w:hAnsi="Courier New" w:cs="Courier New"/>
          <w:sz w:val="24"/>
          <w:szCs w:val="24"/>
        </w:rPr>
      </w:pPr>
    </w:p>
    <w:p w14:paraId="4B5121BF"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Runout is ignored everywhere, except when terminating a title.  Carriage return and erase are ignored everywhere.  Line feed is ignored if no meaningful character has been read since the last line feed or entry to T.2.  In a directory, an extra line feed is an error.</w:t>
      </w:r>
    </w:p>
    <w:p w14:paraId="028870AF" w14:textId="77777777" w:rsidR="00E16EB7" w:rsidRDefault="00E16EB7" w:rsidP="00E16EB7">
      <w:pPr>
        <w:pStyle w:val="PlainText"/>
        <w:rPr>
          <w:rFonts w:ascii="Courier New" w:hAnsi="Courier New" w:cs="Courier New"/>
          <w:sz w:val="24"/>
          <w:szCs w:val="24"/>
        </w:rPr>
      </w:pPr>
    </w:p>
    <w:p w14:paraId="4757AA50"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Temporary directory</w:t>
      </w:r>
    </w:p>
    <w:p w14:paraId="092D9683" w14:textId="77777777" w:rsidR="00E16EB7" w:rsidRDefault="00E16EB7" w:rsidP="00E16EB7">
      <w:pPr>
        <w:pStyle w:val="PlainText"/>
        <w:rPr>
          <w:rFonts w:ascii="Courier New" w:hAnsi="Courier New" w:cs="Courier New"/>
          <w:sz w:val="24"/>
          <w:szCs w:val="24"/>
        </w:rPr>
      </w:pPr>
    </w:p>
    <w:p w14:paraId="34F3C2BB"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temporary directory is a facility for editing programs or placing parameters in a program already translated.</w:t>
      </w:r>
    </w:p>
    <w:p w14:paraId="0682610B" w14:textId="77777777" w:rsidR="00E16EB7" w:rsidRDefault="00E16EB7" w:rsidP="00E16EB7">
      <w:pPr>
        <w:pStyle w:val="PlainText"/>
        <w:rPr>
          <w:rFonts w:ascii="Courier New" w:hAnsi="Courier New" w:cs="Courier New"/>
          <w:sz w:val="24"/>
          <w:szCs w:val="24"/>
        </w:rPr>
      </w:pPr>
    </w:p>
    <w:p w14:paraId="52D1A60E"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temporary directory is a signed address and is followed by a group of words to be stored in consecutive locations from that specified.</w:t>
      </w:r>
    </w:p>
    <w:p w14:paraId="4FDC56BA" w14:textId="77777777" w:rsidR="00E16EB7" w:rsidRDefault="00E16EB7" w:rsidP="00E16EB7">
      <w:pPr>
        <w:pStyle w:val="PlainText"/>
        <w:rPr>
          <w:rFonts w:ascii="Courier New" w:hAnsi="Courier New" w:cs="Courier New"/>
          <w:sz w:val="24"/>
          <w:szCs w:val="24"/>
        </w:rPr>
      </w:pPr>
    </w:p>
    <w:p w14:paraId="52F81023"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address and words may be preceded by a title, except for this they must be the only items on a single tape, which should be translated at 8.</w:t>
      </w:r>
    </w:p>
    <w:p w14:paraId="118FDE24" w14:textId="77777777" w:rsidR="00E16EB7" w:rsidRDefault="00E16EB7" w:rsidP="00E16EB7">
      <w:pPr>
        <w:pStyle w:val="PlainText"/>
        <w:rPr>
          <w:rFonts w:ascii="Courier New" w:hAnsi="Courier New" w:cs="Courier New"/>
          <w:sz w:val="24"/>
          <w:szCs w:val="24"/>
        </w:rPr>
      </w:pPr>
    </w:p>
    <w:p w14:paraId="5749D33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signed address refers to the main directory already translated: e.g., +97;1 instructs T.2 to begin storing at address 97; of the first block in the main directory.  The current block number becomes 1 and the current block address equal to the first block address.</w:t>
      </w:r>
    </w:p>
    <w:p w14:paraId="46397B90" w14:textId="77777777" w:rsidR="00E16EB7" w:rsidRDefault="00E16EB7" w:rsidP="00E16EB7">
      <w:pPr>
        <w:pStyle w:val="PlainText"/>
        <w:rPr>
          <w:rFonts w:ascii="Courier New" w:hAnsi="Courier New" w:cs="Courier New"/>
          <w:sz w:val="24"/>
          <w:szCs w:val="24"/>
        </w:rPr>
      </w:pPr>
    </w:p>
    <w:p w14:paraId="26462A3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The words are punched as for normal T.2, but they are only separated from the directory by line feed, not asterisk.  Addresses may be relative to any block address already translated.  </w:t>
      </w:r>
    </w:p>
    <w:p w14:paraId="6CCD5C56" w14:textId="77777777" w:rsidR="00E16EB7" w:rsidRDefault="00E16EB7" w:rsidP="00E16EB7">
      <w:pPr>
        <w:pStyle w:val="PlainText"/>
        <w:rPr>
          <w:rFonts w:ascii="Courier New" w:hAnsi="Courier New" w:cs="Courier New"/>
          <w:sz w:val="24"/>
          <w:szCs w:val="24"/>
        </w:rPr>
      </w:pPr>
    </w:p>
    <w:p w14:paraId="1D5C3479"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causes the computer to enter a dynamic stop.</w:t>
      </w:r>
    </w:p>
    <w:p w14:paraId="7555C8B7" w14:textId="77777777" w:rsidR="00E16EB7" w:rsidRDefault="00E16EB7" w:rsidP="00E16EB7">
      <w:pPr>
        <w:pStyle w:val="PlainText"/>
        <w:rPr>
          <w:rFonts w:ascii="Courier New" w:hAnsi="Courier New" w:cs="Courier New"/>
          <w:sz w:val="24"/>
          <w:szCs w:val="24"/>
        </w:rPr>
      </w:pPr>
    </w:p>
    <w:p w14:paraId="77020E9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directory may also be punched as an absolute address, e.g., +113.  The group of words is then treated as a separate block with the directory as the current block address.  The block count is not preserved if an absolute directory is used.</w:t>
      </w:r>
    </w:p>
    <w:p w14:paraId="24F779E0" w14:textId="77777777" w:rsidR="00E16EB7" w:rsidRDefault="00E16EB7" w:rsidP="00E16EB7">
      <w:pPr>
        <w:pStyle w:val="PlainText"/>
        <w:rPr>
          <w:rFonts w:ascii="Courier New" w:hAnsi="Courier New" w:cs="Courier New"/>
          <w:sz w:val="24"/>
          <w:szCs w:val="24"/>
        </w:rPr>
      </w:pPr>
    </w:p>
    <w:p w14:paraId="450B3BF3"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Entry points</w:t>
      </w:r>
    </w:p>
    <w:p w14:paraId="5B07AE3F" w14:textId="77777777" w:rsidR="00E16EB7" w:rsidRDefault="00E16EB7" w:rsidP="00E16EB7">
      <w:pPr>
        <w:pStyle w:val="PlainText"/>
        <w:rPr>
          <w:rFonts w:ascii="Courier New" w:hAnsi="Courier New" w:cs="Courier New"/>
          <w:sz w:val="24"/>
          <w:szCs w:val="24"/>
        </w:rPr>
      </w:pPr>
    </w:p>
    <w:p w14:paraId="50B47FFA"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 xml:space="preserve"> 8 or 7749 or 0;</w:t>
      </w:r>
      <w:r>
        <w:rPr>
          <w:rFonts w:ascii="Courier New" w:hAnsi="Courier New" w:cs="Courier New"/>
          <w:sz w:val="24"/>
          <w:szCs w:val="24"/>
        </w:rPr>
        <w:tab/>
        <w:t>Translate first tape of a program.</w:t>
      </w:r>
    </w:p>
    <w:p w14:paraId="379E7289"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 xml:space="preserve"> 9 or 7906 or 1; </w:t>
      </w:r>
      <w:r>
        <w:rPr>
          <w:rFonts w:ascii="Courier New" w:hAnsi="Courier New" w:cs="Courier New"/>
          <w:sz w:val="24"/>
          <w:szCs w:val="24"/>
        </w:rPr>
        <w:tab/>
        <w:t>Translate subsequent tape.</w:t>
      </w:r>
    </w:p>
    <w:p w14:paraId="549CCE0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 xml:space="preserve">10 or 7850 02 2; </w:t>
      </w:r>
      <w:r>
        <w:rPr>
          <w:rFonts w:ascii="Courier New" w:hAnsi="Courier New" w:cs="Courier New"/>
          <w:sz w:val="24"/>
          <w:szCs w:val="24"/>
        </w:rPr>
        <w:tab/>
        <w:t>Translate subsequent tape starting</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 new block.</w:t>
      </w:r>
    </w:p>
    <w:p w14:paraId="1E97ED35" w14:textId="77777777" w:rsidR="00E16EB7" w:rsidRDefault="00E16EB7" w:rsidP="00E16EB7">
      <w:pPr>
        <w:pStyle w:val="PlainText"/>
        <w:rPr>
          <w:rFonts w:ascii="Courier New" w:hAnsi="Courier New" w:cs="Courier New"/>
          <w:sz w:val="24"/>
          <w:szCs w:val="24"/>
        </w:rPr>
      </w:pPr>
    </w:p>
    <w:p w14:paraId="4573D2D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lastRenderedPageBreak/>
        <w:t>If errors are detected the character 01111o111 is punched continuously.</w:t>
      </w:r>
    </w:p>
    <w:p w14:paraId="076D1C24" w14:textId="77777777" w:rsidR="00E16EB7" w:rsidRDefault="00E16EB7" w:rsidP="00E16EB7">
      <w:pPr>
        <w:pStyle w:val="PlainText"/>
        <w:rPr>
          <w:rFonts w:ascii="Courier New" w:hAnsi="Courier New" w:cs="Courier New"/>
          <w:sz w:val="24"/>
          <w:szCs w:val="24"/>
        </w:rPr>
      </w:pPr>
    </w:p>
    <w:p w14:paraId="7FDD38D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The standard version of T.2 uses locations 7740-8179.</w:t>
      </w:r>
    </w:p>
    <w:p w14:paraId="64DB616E" w14:textId="77777777" w:rsidR="00E16EB7" w:rsidRDefault="00E16EB7" w:rsidP="00E16EB7">
      <w:pPr>
        <w:pStyle w:val="PlainText"/>
        <w:rPr>
          <w:rFonts w:ascii="Courier New" w:hAnsi="Courier New" w:cs="Courier New"/>
          <w:sz w:val="24"/>
          <w:szCs w:val="24"/>
        </w:rPr>
      </w:pPr>
    </w:p>
    <w:p w14:paraId="4F35AF92"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DEMO2.DAT and DEMO3.DAT illustrate T.2.  DEMO2 shows a trivial program being assembled and run using the binary version of T.2.  DEMO3 shows the binary version being used to assemble the source code version at location 1024 onwards, and then this version of T.2 is used to assemble to same example program as in DEMO2.</w:t>
      </w:r>
    </w:p>
    <w:p w14:paraId="599D627B" w14:textId="77777777" w:rsidR="00E16EB7" w:rsidRDefault="00E16EB7" w:rsidP="00E16EB7">
      <w:pPr>
        <w:pStyle w:val="PlainText"/>
        <w:rPr>
          <w:rFonts w:ascii="Courier New" w:hAnsi="Courier New" w:cs="Courier New"/>
          <w:sz w:val="24"/>
          <w:szCs w:val="24"/>
        </w:rPr>
      </w:pPr>
    </w:p>
    <w:p w14:paraId="05D7FED9" w14:textId="77777777" w:rsidR="00E16EB7" w:rsidRPr="008C2453" w:rsidRDefault="00E16EB7" w:rsidP="00E16EB7">
      <w:pPr>
        <w:pStyle w:val="PlainText"/>
        <w:rPr>
          <w:rFonts w:ascii="Courier New" w:hAnsi="Courier New" w:cs="Courier New"/>
          <w:sz w:val="24"/>
          <w:szCs w:val="24"/>
        </w:rPr>
      </w:pPr>
    </w:p>
    <w:p w14:paraId="4A588F77" w14:textId="77777777" w:rsidR="00E16EB7" w:rsidRPr="00955C6E" w:rsidRDefault="00E16EB7" w:rsidP="00E16EB7">
      <w:pPr>
        <w:rPr>
          <w:rFonts w:ascii="Courier New" w:hAnsi="Courier New" w:cs="Courier New"/>
        </w:rPr>
      </w:pPr>
      <w:r w:rsidRPr="00476BCF">
        <w:rPr>
          <w:rFonts w:ascii="Courier New" w:hAnsi="Courier New" w:cs="Courier New"/>
          <w:szCs w:val="24"/>
        </w:rPr>
        <w:t>T22-23</w:t>
      </w:r>
      <w:r>
        <w:rPr>
          <w:rFonts w:ascii="Courier New" w:hAnsi="Courier New" w:cs="Courier New"/>
          <w:szCs w:val="24"/>
        </w:rPr>
        <w:t xml:space="preserve"> - T22_23(ISS3).BIN - </w:t>
      </w:r>
      <w:r w:rsidRPr="00955C6E">
        <w:rPr>
          <w:rFonts w:ascii="Courier New" w:hAnsi="Courier New" w:cs="Courier New"/>
        </w:rPr>
        <w:t>"903 T22/23, ISS 3</w:t>
      </w:r>
      <w:r>
        <w:rPr>
          <w:rFonts w:ascii="Courier New" w:hAnsi="Courier New" w:cs="Courier New"/>
        </w:rPr>
        <w:t xml:space="preserve"> </w:t>
      </w:r>
      <w:r w:rsidRPr="00955C6E">
        <w:rPr>
          <w:rFonts w:ascii="Courier New" w:hAnsi="Courier New" w:cs="Courier New"/>
        </w:rPr>
        <w:t>Copy 259"</w:t>
      </w:r>
    </w:p>
    <w:p w14:paraId="4284B0C1" w14:textId="77777777" w:rsidR="00E16EB7" w:rsidRDefault="00E16EB7" w:rsidP="00E16EB7">
      <w:pPr>
        <w:pStyle w:val="PlainText"/>
        <w:rPr>
          <w:rFonts w:ascii="Courier New" w:hAnsi="Courier New" w:cs="Courier New"/>
          <w:sz w:val="24"/>
          <w:szCs w:val="24"/>
        </w:rPr>
      </w:pPr>
    </w:p>
    <w:p w14:paraId="777DC4D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T22-23 is a utility to produce a sum-checked binary tape of the present store contents.  The locations output may be defined by a data tape; otherwise the whole of the first store module from location 10 to location 7739 inclusive is output.</w:t>
      </w:r>
    </w:p>
    <w:p w14:paraId="2EF62994" w14:textId="77777777" w:rsidR="00E16EB7" w:rsidRDefault="00E16EB7" w:rsidP="00E16EB7">
      <w:pPr>
        <w:pStyle w:val="PlainText"/>
        <w:rPr>
          <w:rFonts w:ascii="Courier New" w:hAnsi="Courier New" w:cs="Courier New"/>
          <w:sz w:val="24"/>
          <w:szCs w:val="24"/>
        </w:rPr>
      </w:pPr>
    </w:p>
    <w:p w14:paraId="34A5DDC5"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 xml:space="preserve">T22 is distributed as a sumchecked binary tape for input by the initial instructions.  After loading it outputs the T23 loader to tape.  </w:t>
      </w:r>
    </w:p>
    <w:p w14:paraId="5A39A196" w14:textId="77777777" w:rsidR="00E16EB7" w:rsidRDefault="00E16EB7" w:rsidP="00E16EB7">
      <w:pPr>
        <w:pStyle w:val="PlainText"/>
        <w:rPr>
          <w:rFonts w:ascii="Courier New" w:hAnsi="Courier New" w:cs="Courier New"/>
          <w:sz w:val="24"/>
          <w:szCs w:val="24"/>
        </w:rPr>
      </w:pPr>
    </w:p>
    <w:p w14:paraId="6FF8DB38"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On entry at 8179, T22 inputs a data tape that specifies the areas to be output.  The tape consists of pairs of absolute addresses, each address terminated by a newline.  The data tape is terminated by a halt code.  Each pair of addresses defines the first and last address of one block to be output.  The addresses are signed integers.  Any address up to 65535 may be specified but the program will stop if the address is outside of the range of the store actually fitted. The blocks may be declared in any order.  To output one location punch its address twice.</w:t>
      </w:r>
    </w:p>
    <w:p w14:paraId="38FEEA7B" w14:textId="77777777" w:rsidR="00E16EB7" w:rsidRDefault="00E16EB7" w:rsidP="00E16EB7">
      <w:pPr>
        <w:pStyle w:val="PlainText"/>
        <w:rPr>
          <w:rFonts w:ascii="Courier New" w:hAnsi="Courier New" w:cs="Courier New"/>
          <w:sz w:val="24"/>
          <w:szCs w:val="24"/>
        </w:rPr>
      </w:pPr>
    </w:p>
    <w:p w14:paraId="26764355"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On entry at 8178, locations 10 to 7739 inclusive are output.</w:t>
      </w:r>
    </w:p>
    <w:p w14:paraId="2201D4C5" w14:textId="77777777" w:rsidR="00E16EB7" w:rsidRDefault="00E16EB7" w:rsidP="00E16EB7">
      <w:pPr>
        <w:pStyle w:val="PlainText"/>
        <w:rPr>
          <w:rFonts w:ascii="Courier New" w:hAnsi="Courier New" w:cs="Courier New"/>
          <w:sz w:val="24"/>
          <w:szCs w:val="24"/>
        </w:rPr>
      </w:pPr>
    </w:p>
    <w:p w14:paraId="3B4C4895"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Contents of output tape</w:t>
      </w:r>
    </w:p>
    <w:p w14:paraId="78894CC0" w14:textId="77777777" w:rsidR="00E16EB7" w:rsidRDefault="00E16EB7" w:rsidP="00E16EB7">
      <w:pPr>
        <w:pStyle w:val="PlainText"/>
        <w:rPr>
          <w:rFonts w:ascii="Courier New" w:hAnsi="Courier New" w:cs="Courier New"/>
          <w:sz w:val="24"/>
          <w:szCs w:val="24"/>
        </w:rPr>
      </w:pPr>
    </w:p>
    <w:p w14:paraId="46524CA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On input T22 outputs a copy of T23.  When T22 is entered this is followed by the blocks in the order specified on the data tape.  When all blocks have been output a false directory and two checksums are output and the program waits.</w:t>
      </w:r>
    </w:p>
    <w:p w14:paraId="5E54441D" w14:textId="77777777" w:rsidR="00E16EB7" w:rsidRDefault="00E16EB7" w:rsidP="00E16EB7">
      <w:pPr>
        <w:pStyle w:val="PlainText"/>
        <w:rPr>
          <w:rFonts w:ascii="Courier New" w:hAnsi="Courier New" w:cs="Courier New"/>
          <w:sz w:val="24"/>
          <w:szCs w:val="24"/>
        </w:rPr>
      </w:pPr>
    </w:p>
    <w:p w14:paraId="61C6005F"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All directories are defined by the addition of +128 to the first character. Apart from this the address is output as an 18 bit word.</w:t>
      </w:r>
    </w:p>
    <w:p w14:paraId="040935AD" w14:textId="77777777" w:rsidR="00E16EB7" w:rsidRDefault="00E16EB7" w:rsidP="00E16EB7">
      <w:pPr>
        <w:pStyle w:val="PlainText"/>
        <w:rPr>
          <w:rFonts w:ascii="Courier New" w:hAnsi="Courier New" w:cs="Courier New"/>
          <w:sz w:val="24"/>
          <w:szCs w:val="24"/>
        </w:rPr>
      </w:pPr>
    </w:p>
    <w:p w14:paraId="705CD64E"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lastRenderedPageBreak/>
        <w:t>A 18 bit word is output as three consecutive characters which are not parity checked:</w:t>
      </w:r>
    </w:p>
    <w:p w14:paraId="349671D6"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Bits 18-15</w:t>
      </w:r>
    </w:p>
    <w:p w14:paraId="0A99F031"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Bits 14- 8</w:t>
      </w:r>
    </w:p>
    <w:p w14:paraId="4EA04C49"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ab/>
        <w:t>Bits  7- 1</w:t>
      </w:r>
    </w:p>
    <w:p w14:paraId="769B671B" w14:textId="77777777" w:rsidR="00E16EB7" w:rsidRDefault="00E16EB7" w:rsidP="00E16EB7">
      <w:pPr>
        <w:pStyle w:val="PlainText"/>
        <w:rPr>
          <w:rFonts w:ascii="Courier New" w:hAnsi="Courier New" w:cs="Courier New"/>
          <w:sz w:val="24"/>
          <w:szCs w:val="24"/>
        </w:rPr>
      </w:pPr>
    </w:p>
    <w:p w14:paraId="42CF67CD"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Consecutive locations are output as consecutive groups of three characters.</w:t>
      </w:r>
    </w:p>
    <w:p w14:paraId="29CDFA04" w14:textId="77777777" w:rsidR="00E16EB7" w:rsidRDefault="00E16EB7" w:rsidP="00E16EB7">
      <w:pPr>
        <w:pStyle w:val="PlainText"/>
        <w:rPr>
          <w:rFonts w:ascii="Courier New" w:hAnsi="Courier New" w:cs="Courier New"/>
          <w:sz w:val="24"/>
          <w:szCs w:val="24"/>
        </w:rPr>
      </w:pPr>
    </w:p>
    <w:p w14:paraId="5DFD3D6C" w14:textId="77777777" w:rsidR="00E16EB7" w:rsidRDefault="00E16EB7" w:rsidP="00E16EB7">
      <w:pPr>
        <w:pStyle w:val="PlainText"/>
        <w:rPr>
          <w:rFonts w:ascii="Courier New" w:hAnsi="Courier New" w:cs="Courier New"/>
          <w:sz w:val="24"/>
          <w:szCs w:val="24"/>
        </w:rPr>
      </w:pPr>
      <w:r>
        <w:rPr>
          <w:rFonts w:ascii="Courier New" w:hAnsi="Courier New" w:cs="Courier New"/>
          <w:sz w:val="24"/>
          <w:szCs w:val="24"/>
        </w:rPr>
        <w:t>Checksums are formed during output.  The first is formed by the addition of all words ignoring overflow. The second is the sum of all directories output, again ignoring overflow.  They are output as consecutive 18-bit words as the final item of the output tape.  If the sumcheck test fails on input, tape is output continuously.</w:t>
      </w:r>
    </w:p>
    <w:p w14:paraId="572A4D7F" w14:textId="77777777" w:rsidR="00E16EB7" w:rsidRDefault="00E16EB7" w:rsidP="00E16EB7">
      <w:pPr>
        <w:pStyle w:val="PlainText"/>
        <w:rPr>
          <w:rFonts w:ascii="Courier New" w:hAnsi="Courier New" w:cs="Courier New"/>
          <w:sz w:val="24"/>
          <w:szCs w:val="24"/>
        </w:rPr>
      </w:pPr>
    </w:p>
    <w:p w14:paraId="6FC657D4" w14:textId="6A4FEC59" w:rsidR="007559A6" w:rsidRPr="00E16EB7" w:rsidRDefault="00E16EB7" w:rsidP="00E16EB7">
      <w:pPr>
        <w:pStyle w:val="PlainText"/>
        <w:rPr>
          <w:rFonts w:ascii="Courier New" w:hAnsi="Courier New" w:cs="Courier New"/>
          <w:sz w:val="24"/>
          <w:szCs w:val="24"/>
        </w:rPr>
      </w:pPr>
      <w:r>
        <w:rPr>
          <w:rFonts w:ascii="Courier New" w:hAnsi="Courier New" w:cs="Courier New"/>
          <w:sz w:val="24"/>
          <w:szCs w:val="24"/>
        </w:rPr>
        <w:t>T22-23 is used by DEMO10 in the directory 903SIR to produce a sumchecked binary tape for SIR Issue 6 in low store.</w:t>
      </w:r>
      <w:bookmarkStart w:id="0" w:name="_GoBack"/>
      <w:bookmarkEnd w:id="0"/>
    </w:p>
    <w:sectPr w:rsidR="007559A6" w:rsidRPr="00E16EB7"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E16EB7">
      <w:rPr>
        <w:rStyle w:val="PageNumber"/>
        <w:rFonts w:ascii="Courier New" w:hAnsi="Courier New" w:cs="Courier New"/>
        <w:noProof/>
      </w:rPr>
      <w:t>18</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6EB7"/>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744E441A-C038-BC48-B5C6-962541B0E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17</Pages>
  <Words>4151</Words>
  <Characters>23665</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