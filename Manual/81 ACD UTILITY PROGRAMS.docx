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CF1097" w14:textId="77777777" w:rsidR="00E32535" w:rsidRPr="0032212C" w:rsidRDefault="00E32535" w:rsidP="00E32535">
      <w:pPr>
        <w:pStyle w:val="PlainText"/>
        <w:rPr>
          <w:rFonts w:ascii="Courier New" w:hAnsi="Courier New" w:cs="Courier New"/>
          <w:sz w:val="24"/>
          <w:szCs w:val="24"/>
          <w:u w:val="single"/>
        </w:rPr>
      </w:pPr>
      <w:r w:rsidRPr="0032212C">
        <w:rPr>
          <w:rFonts w:ascii="Courier New" w:hAnsi="Courier New" w:cs="Courier New"/>
          <w:sz w:val="24"/>
          <w:szCs w:val="24"/>
          <w:u w:val="single"/>
        </w:rPr>
        <w:t>ACD UTILITIES.</w:t>
      </w:r>
    </w:p>
    <w:p w14:paraId="32BC5363" w14:textId="77777777" w:rsidR="00E32535" w:rsidRPr="00683E5A" w:rsidRDefault="00E32535" w:rsidP="00E32535">
      <w:pPr>
        <w:pStyle w:val="PlainText"/>
        <w:rPr>
          <w:rFonts w:ascii="Courier New" w:hAnsi="Courier New" w:cs="Courier New"/>
          <w:sz w:val="24"/>
          <w:szCs w:val="24"/>
        </w:rPr>
      </w:pPr>
    </w:p>
    <w:p w14:paraId="7DD7D155" w14:textId="77777777" w:rsidR="00E32535" w:rsidRPr="00683E5A" w:rsidRDefault="00E32535" w:rsidP="00E32535">
      <w:pPr>
        <w:pStyle w:val="PlainText"/>
        <w:rPr>
          <w:rFonts w:ascii="Courier New" w:hAnsi="Courier New" w:cs="Courier New"/>
          <w:sz w:val="24"/>
          <w:szCs w:val="24"/>
        </w:rPr>
      </w:pPr>
    </w:p>
    <w:p w14:paraId="5B8697F2" w14:textId="77777777" w:rsidR="00E32535" w:rsidRPr="00683E5A" w:rsidRDefault="00E32535" w:rsidP="00E32535">
      <w:pPr>
        <w:pStyle w:val="PlainText"/>
        <w:rPr>
          <w:rFonts w:ascii="Courier New" w:hAnsi="Courier New" w:cs="Courier New"/>
          <w:sz w:val="24"/>
          <w:szCs w:val="24"/>
        </w:rPr>
      </w:pPr>
    </w:p>
    <w:p w14:paraId="558018AC"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Elliott's Airborne Computing Division (ACD)</w:t>
      </w:r>
      <w:r w:rsidRPr="00683E5A">
        <w:rPr>
          <w:rFonts w:ascii="Courier New" w:hAnsi="Courier New" w:cs="Courier New"/>
          <w:sz w:val="24"/>
          <w:szCs w:val="24"/>
        </w:rPr>
        <w:t xml:space="preserve"> developed a number of different utilities from those supplies by Elliott Computers to support their software development processes.  Often these utilities were improved versions of the standard ones.  As ACD continued to use 920 telecode quite late into the life of the 900 series many of the utilities could work with 920 and 900 telecodes.</w:t>
      </w:r>
    </w:p>
    <w:p w14:paraId="2E3F5EB2" w14:textId="77777777" w:rsidR="00E32535" w:rsidRDefault="00E32535" w:rsidP="00E32535">
      <w:pPr>
        <w:pStyle w:val="PlainText"/>
        <w:rPr>
          <w:rFonts w:ascii="Courier New" w:hAnsi="Courier New" w:cs="Courier New"/>
          <w:sz w:val="24"/>
          <w:szCs w:val="24"/>
        </w:rPr>
      </w:pPr>
    </w:p>
    <w:p w14:paraId="50208ED5"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 xml:space="preserve">All of the utilities can be found in the ACDUTILITIES directory.  </w:t>
      </w:r>
    </w:p>
    <w:p w14:paraId="0C1455C0" w14:textId="77777777" w:rsidR="00E32535" w:rsidRDefault="00E32535" w:rsidP="00E32535">
      <w:pPr>
        <w:pStyle w:val="PlainText"/>
        <w:rPr>
          <w:rFonts w:ascii="Courier New" w:hAnsi="Courier New" w:cs="Courier New"/>
          <w:sz w:val="24"/>
          <w:szCs w:val="24"/>
        </w:rPr>
      </w:pPr>
    </w:p>
    <w:p w14:paraId="032A6E76"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(The information in this section wastaken from ACD Library Book 120, Copy 23, Amendment 0 "903 UTILITY SOFTWARE".)</w:t>
      </w:r>
    </w:p>
    <w:p w14:paraId="0DDC51D4" w14:textId="77777777" w:rsidR="00E32535" w:rsidRDefault="00E32535" w:rsidP="00E32535">
      <w:pPr>
        <w:pStyle w:val="PlainText"/>
        <w:rPr>
          <w:rFonts w:ascii="Courier New" w:hAnsi="Courier New" w:cs="Courier New"/>
          <w:sz w:val="24"/>
          <w:szCs w:val="24"/>
        </w:rPr>
      </w:pPr>
    </w:p>
    <w:p w14:paraId="583BE4E5" w14:textId="77777777" w:rsidR="00E32535" w:rsidRDefault="00E32535" w:rsidP="00E32535">
      <w:pPr>
        <w:pStyle w:val="PlainText"/>
        <w:rPr>
          <w:rFonts w:ascii="Courier New" w:hAnsi="Courier New" w:cs="Courier New"/>
          <w:sz w:val="24"/>
          <w:szCs w:val="24"/>
        </w:rPr>
      </w:pPr>
    </w:p>
    <w:p w14:paraId="0CC8FC7C" w14:textId="77777777" w:rsidR="00E32535" w:rsidRDefault="00E32535" w:rsidP="00E32535">
      <w:pPr>
        <w:pStyle w:val="PlainText"/>
        <w:rPr>
          <w:rFonts w:ascii="Courier New" w:hAnsi="Courier New" w:cs="Courier New"/>
          <w:sz w:val="24"/>
          <w:szCs w:val="24"/>
        </w:rPr>
      </w:pPr>
    </w:p>
    <w:p w14:paraId="158AEBFA"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900 AMEND – AMEND(900).BIN – "</w:t>
      </w:r>
      <w:r w:rsidRPr="009101C6">
        <w:rPr>
          <w:rFonts w:ascii="Courier New" w:hAnsi="Courier New" w:cs="Courier New"/>
          <w:sz w:val="24"/>
          <w:szCs w:val="24"/>
        </w:rPr>
        <w:t>900 AMEND 20/7/70</w:t>
      </w:r>
      <w:r>
        <w:rPr>
          <w:rFonts w:ascii="Courier New" w:hAnsi="Courier New" w:cs="Courier New"/>
          <w:sz w:val="24"/>
          <w:szCs w:val="24"/>
        </w:rPr>
        <w:t>"</w:t>
      </w:r>
    </w:p>
    <w:p w14:paraId="0D8BA1E0"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920 AMEND – AMEND(920).BIN –</w:t>
      </w:r>
      <w:r>
        <w:rPr>
          <w:rFonts w:ascii="Courier New" w:hAnsi="Courier New" w:cs="Courier New"/>
          <w:sz w:val="24"/>
          <w:szCs w:val="24"/>
        </w:rPr>
        <w:tab/>
        <w:t>"92</w:t>
      </w:r>
      <w:r w:rsidRPr="009101C6">
        <w:rPr>
          <w:rFonts w:ascii="Courier New" w:hAnsi="Courier New" w:cs="Courier New"/>
          <w:sz w:val="24"/>
          <w:szCs w:val="24"/>
        </w:rPr>
        <w:t>0 AMEND 20/7/70</w:t>
      </w:r>
      <w:r>
        <w:rPr>
          <w:rFonts w:ascii="Courier New" w:hAnsi="Courier New" w:cs="Courier New"/>
          <w:sz w:val="24"/>
          <w:szCs w:val="24"/>
        </w:rPr>
        <w:t>"</w:t>
      </w:r>
    </w:p>
    <w:p w14:paraId="40CDCFDD" w14:textId="77777777" w:rsidR="00E32535" w:rsidRDefault="00E32535" w:rsidP="00E32535">
      <w:pPr>
        <w:pStyle w:val="PlainText"/>
        <w:rPr>
          <w:rFonts w:ascii="Courier New" w:hAnsi="Courier New" w:cs="Courier New"/>
          <w:sz w:val="24"/>
          <w:szCs w:val="24"/>
        </w:rPr>
      </w:pPr>
    </w:p>
    <w:p w14:paraId="32AC21AF"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Amend is a simple assembler for loading small symbolic program tapes (e.g., corrections to a program already in store).</w:t>
      </w:r>
    </w:p>
    <w:p w14:paraId="10950C98" w14:textId="77777777" w:rsidR="00E32535" w:rsidRDefault="00E32535" w:rsidP="00E32535">
      <w:pPr>
        <w:pStyle w:val="PlainText"/>
        <w:rPr>
          <w:rFonts w:ascii="Courier New" w:hAnsi="Courier New" w:cs="Courier New"/>
          <w:sz w:val="24"/>
          <w:szCs w:val="24"/>
        </w:rPr>
      </w:pPr>
    </w:p>
    <w:p w14:paraId="4110EAC7"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The correction tape must be in either 900 or 920 telecode according to the version of AMEND used and may make use of the following SIR facilities:</w:t>
      </w:r>
    </w:p>
    <w:p w14:paraId="410B99AD"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ab/>
        <w:t>Comments (including titles)</w:t>
      </w:r>
    </w:p>
    <w:p w14:paraId="75136354"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ab/>
        <w:t>Patches of the form ^N where N is an unsigned integer</w:t>
      </w:r>
    </w:p>
    <w:p w14:paraId="03D6736C"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ab/>
        <w:t>Skips of the form &gt;N</w:t>
      </w:r>
    </w:p>
    <w:p w14:paraId="5516AAE8"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ab/>
        <w:t>Integers in the range -131071 to +131071</w:t>
      </w:r>
    </w:p>
    <w:p w14:paraId="61A77AB8"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ab/>
        <w:t>Octal numbers of up to six digits preceded by '&amp;'</w:t>
      </w:r>
    </w:p>
    <w:p w14:paraId="711BC905"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ab/>
        <w:t>Instructions with absolute addresses e.g., /4 3000</w:t>
      </w:r>
    </w:p>
    <w:p w14:paraId="51FBBF66"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ab/>
        <w:t>Instructions with relative addresses, e.g. 8 ;+0</w:t>
      </w:r>
    </w:p>
    <w:p w14:paraId="41EA8C30"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The correction tape must be terminated by a halt code on a line by itself.</w:t>
      </w:r>
    </w:p>
    <w:p w14:paraId="5E10E900" w14:textId="77777777" w:rsidR="00E32535" w:rsidRDefault="00E32535" w:rsidP="00E32535">
      <w:pPr>
        <w:pStyle w:val="PlainText"/>
        <w:rPr>
          <w:rFonts w:ascii="Courier New" w:hAnsi="Courier New" w:cs="Courier New"/>
          <w:sz w:val="24"/>
          <w:szCs w:val="24"/>
        </w:rPr>
      </w:pPr>
    </w:p>
    <w:p w14:paraId="49C77D7D"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AMEND is distributed as SIR source tape and must be assembled either as part of a larger program, or as a standalone program to run in a free area of store.</w:t>
      </w:r>
    </w:p>
    <w:p w14:paraId="0526121C" w14:textId="77777777" w:rsidR="00E32535" w:rsidRDefault="00E32535" w:rsidP="00E32535">
      <w:pPr>
        <w:pStyle w:val="PlainText"/>
        <w:rPr>
          <w:rFonts w:ascii="Courier New" w:hAnsi="Courier New" w:cs="Courier New"/>
          <w:sz w:val="24"/>
          <w:szCs w:val="24"/>
        </w:rPr>
      </w:pPr>
    </w:p>
    <w:p w14:paraId="20916CA7"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To read the correction tape, enter at the address of the global label AMEND.</w:t>
      </w:r>
    </w:p>
    <w:p w14:paraId="06020A27" w14:textId="77777777" w:rsidR="00E32535" w:rsidRDefault="00E32535" w:rsidP="00E32535">
      <w:pPr>
        <w:pStyle w:val="PlainText"/>
        <w:rPr>
          <w:rFonts w:ascii="Courier New" w:hAnsi="Courier New" w:cs="Courier New"/>
          <w:sz w:val="24"/>
          <w:szCs w:val="24"/>
        </w:rPr>
      </w:pPr>
    </w:p>
    <w:p w14:paraId="174C3896"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Error indications are given by continuous punching</w:t>
      </w:r>
    </w:p>
    <w:p w14:paraId="622391BB"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ab/>
        <w:t>000o00001 – parity error on correction tape</w:t>
      </w:r>
    </w:p>
    <w:p w14:paraId="099A9877" w14:textId="77777777" w:rsidR="00E32535" w:rsidRPr="00683E5A" w:rsidRDefault="00E32535" w:rsidP="00E32535">
      <w:pPr>
        <w:pStyle w:val="PlainText"/>
        <w:rPr>
          <w:rFonts w:ascii="Courier New" w:hAnsi="Courier New" w:cs="Courier New"/>
          <w:sz w:val="24"/>
          <w:szCs w:val="24"/>
        </w:rPr>
      </w:pPr>
      <w:r>
        <w:rPr>
          <w:rFonts w:ascii="Courier New" w:hAnsi="Courier New" w:cs="Courier New"/>
          <w:sz w:val="24"/>
          <w:szCs w:val="24"/>
        </w:rPr>
        <w:lastRenderedPageBreak/>
        <w:tab/>
        <w:t>000o00111 – syntax error</w:t>
      </w:r>
    </w:p>
    <w:p w14:paraId="0AD7C56E"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BINCOP – BINCOP.BIN</w:t>
      </w:r>
      <w:r w:rsidRPr="00524223">
        <w:t xml:space="preserve"> </w:t>
      </w:r>
      <w:r>
        <w:t xml:space="preserve">- </w:t>
      </w:r>
      <w:r w:rsidRPr="00524223">
        <w:rPr>
          <w:rFonts w:ascii="Courier New" w:hAnsi="Courier New" w:cs="Courier New"/>
          <w:sz w:val="24"/>
          <w:szCs w:val="24"/>
        </w:rPr>
        <w:t>"BI</w:t>
      </w:r>
      <w:r>
        <w:rPr>
          <w:rFonts w:ascii="Courier New" w:hAnsi="Courier New" w:cs="Courier New"/>
          <w:sz w:val="24"/>
          <w:szCs w:val="24"/>
        </w:rPr>
        <w:t>NCOP 20/7/70, Binary Mode 3"</w:t>
      </w:r>
    </w:p>
    <w:p w14:paraId="12BDC948" w14:textId="77777777" w:rsidR="00E32535" w:rsidRPr="00683E5A" w:rsidRDefault="00E32535" w:rsidP="00E32535">
      <w:pPr>
        <w:pStyle w:val="PlainText"/>
        <w:rPr>
          <w:rFonts w:ascii="Courier New" w:hAnsi="Courier New" w:cs="Courier New"/>
          <w:sz w:val="24"/>
          <w:szCs w:val="24"/>
        </w:rPr>
      </w:pPr>
    </w:p>
    <w:p w14:paraId="15DF8B1A"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BINCOP is a program for making fully checked copies of a tape.  It may be used to copy tapes containing only even parity characters up to 171 feet long (about 20,000 characters), tapes with no holes in track 8 up to 171 feet long and any other tape up to 150 feet long.</w:t>
      </w:r>
    </w:p>
    <w:p w14:paraId="3BE823E9" w14:textId="77777777" w:rsidR="00E32535" w:rsidRPr="00683E5A" w:rsidRDefault="00E32535" w:rsidP="00E32535">
      <w:pPr>
        <w:pStyle w:val="PlainText"/>
        <w:rPr>
          <w:rFonts w:ascii="Courier New" w:hAnsi="Courier New" w:cs="Courier New"/>
          <w:sz w:val="24"/>
          <w:szCs w:val="24"/>
        </w:rPr>
      </w:pPr>
    </w:p>
    <w:p w14:paraId="53B675B7"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Entry points</w:t>
      </w:r>
    </w:p>
    <w:p w14:paraId="19CEBFAE"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ab/>
        <w:t xml:space="preserve"> 8</w:t>
      </w:r>
      <w:r w:rsidRPr="00683E5A">
        <w:rPr>
          <w:rFonts w:ascii="Courier New" w:hAnsi="Courier New" w:cs="Courier New"/>
          <w:sz w:val="24"/>
          <w:szCs w:val="24"/>
        </w:rPr>
        <w:tab/>
        <w:t>Read in tape and check for even parity.</w:t>
      </w:r>
    </w:p>
    <w:p w14:paraId="2B9C33A7"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 </w:t>
      </w:r>
      <w:r w:rsidRPr="00683E5A">
        <w:rPr>
          <w:rFonts w:ascii="Courier New" w:hAnsi="Courier New" w:cs="Courier New"/>
          <w:sz w:val="24"/>
          <w:szCs w:val="24"/>
        </w:rPr>
        <w:tab/>
        <w:t xml:space="preserve"> 9</w:t>
      </w:r>
      <w:r w:rsidRPr="00683E5A">
        <w:rPr>
          <w:rFonts w:ascii="Courier New" w:hAnsi="Courier New" w:cs="Courier New"/>
          <w:sz w:val="24"/>
          <w:szCs w:val="24"/>
        </w:rPr>
        <w:tab/>
        <w:t>Resume reading when stopped after 2" of blank tape.</w:t>
      </w:r>
    </w:p>
    <w:p w14:paraId="22766569"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ab/>
        <w:t>10</w:t>
      </w:r>
      <w:r w:rsidRPr="00683E5A">
        <w:rPr>
          <w:rFonts w:ascii="Courier New" w:hAnsi="Courier New" w:cs="Courier New"/>
          <w:sz w:val="24"/>
          <w:szCs w:val="24"/>
        </w:rPr>
        <w:tab/>
        <w:t xml:space="preserve">Re-read master tape and verify stored version, if </w:t>
      </w:r>
      <w:r w:rsidRPr="00683E5A">
        <w:rPr>
          <w:rFonts w:ascii="Courier New" w:hAnsi="Courier New" w:cs="Courier New"/>
          <w:sz w:val="24"/>
          <w:szCs w:val="24"/>
        </w:rPr>
        <w:br/>
        <w:t xml:space="preserve"> </w:t>
      </w:r>
      <w:r w:rsidRPr="00683E5A">
        <w:rPr>
          <w:rFonts w:ascii="Courier New" w:hAnsi="Courier New" w:cs="Courier New"/>
          <w:sz w:val="24"/>
          <w:szCs w:val="24"/>
        </w:rPr>
        <w:tab/>
      </w:r>
      <w:r w:rsidRPr="00683E5A">
        <w:rPr>
          <w:rFonts w:ascii="Courier New" w:hAnsi="Courier New" w:cs="Courier New"/>
          <w:sz w:val="24"/>
          <w:szCs w:val="24"/>
        </w:rPr>
        <w:tab/>
        <w:t>o.k. punch a copy.</w:t>
      </w:r>
    </w:p>
    <w:p w14:paraId="331D3B85"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ab/>
        <w:t>11</w:t>
      </w:r>
      <w:r w:rsidRPr="00683E5A">
        <w:rPr>
          <w:rFonts w:ascii="Courier New" w:hAnsi="Courier New" w:cs="Courier New"/>
          <w:sz w:val="24"/>
          <w:szCs w:val="24"/>
        </w:rPr>
        <w:tab/>
        <w:t>Read in any tape with no checking.</w:t>
      </w:r>
    </w:p>
    <w:p w14:paraId="03813702"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ab/>
        <w:t>12</w:t>
      </w:r>
      <w:r w:rsidRPr="00683E5A">
        <w:rPr>
          <w:rFonts w:ascii="Courier New" w:hAnsi="Courier New" w:cs="Courier New"/>
          <w:sz w:val="24"/>
          <w:szCs w:val="24"/>
        </w:rPr>
        <w:tab/>
        <w:t xml:space="preserve">Read in tape and check for absence of holes in </w:t>
      </w:r>
      <w:r w:rsidRPr="00683E5A">
        <w:rPr>
          <w:rFonts w:ascii="Courier New" w:hAnsi="Courier New" w:cs="Courier New"/>
          <w:sz w:val="24"/>
          <w:szCs w:val="24"/>
        </w:rPr>
        <w:br/>
        <w:t xml:space="preserve">  </w:t>
      </w:r>
      <w:r w:rsidRPr="00683E5A">
        <w:rPr>
          <w:rFonts w:ascii="Courier New" w:hAnsi="Courier New" w:cs="Courier New"/>
          <w:sz w:val="24"/>
          <w:szCs w:val="24"/>
        </w:rPr>
        <w:tab/>
      </w:r>
      <w:r w:rsidRPr="00683E5A">
        <w:rPr>
          <w:rFonts w:ascii="Courier New" w:hAnsi="Courier New" w:cs="Courier New"/>
          <w:sz w:val="24"/>
          <w:szCs w:val="24"/>
        </w:rPr>
        <w:tab/>
        <w:t>track 8.</w:t>
      </w:r>
    </w:p>
    <w:p w14:paraId="0F280B77" w14:textId="77777777" w:rsidR="00E32535" w:rsidRPr="00683E5A" w:rsidRDefault="00E32535" w:rsidP="00E32535">
      <w:pPr>
        <w:pStyle w:val="PlainText"/>
        <w:rPr>
          <w:rFonts w:ascii="Courier New" w:hAnsi="Courier New" w:cs="Courier New"/>
          <w:sz w:val="24"/>
          <w:szCs w:val="24"/>
        </w:rPr>
      </w:pPr>
    </w:p>
    <w:p w14:paraId="0E4C8F81"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Reading stops whenever 2" of blank tape is found.  </w:t>
      </w:r>
    </w:p>
    <w:p w14:paraId="2A29EEFA" w14:textId="77777777" w:rsidR="00E32535" w:rsidRPr="00683E5A" w:rsidRDefault="00E32535" w:rsidP="00E32535">
      <w:pPr>
        <w:pStyle w:val="PlainText"/>
        <w:rPr>
          <w:rFonts w:ascii="Courier New" w:hAnsi="Courier New" w:cs="Courier New"/>
          <w:sz w:val="24"/>
          <w:szCs w:val="24"/>
        </w:rPr>
      </w:pPr>
    </w:p>
    <w:p w14:paraId="25C1BF9E"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Error indications</w:t>
      </w:r>
    </w:p>
    <w:p w14:paraId="14E0DF3A" w14:textId="77777777" w:rsidR="00E32535" w:rsidRPr="00683E5A" w:rsidRDefault="00E32535" w:rsidP="00E32535">
      <w:pPr>
        <w:pStyle w:val="PlainText"/>
        <w:rPr>
          <w:rFonts w:ascii="Courier New" w:hAnsi="Courier New" w:cs="Courier New"/>
          <w:sz w:val="24"/>
          <w:szCs w:val="24"/>
        </w:rPr>
      </w:pPr>
    </w:p>
    <w:p w14:paraId="11E06AD9"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Errors are signalled by continuous punching of a legible code:</w:t>
      </w:r>
    </w:p>
    <w:p w14:paraId="696FB1D7" w14:textId="77777777" w:rsidR="00E32535" w:rsidRPr="00683E5A" w:rsidRDefault="00E32535" w:rsidP="00E32535">
      <w:pPr>
        <w:pStyle w:val="PlainText"/>
        <w:rPr>
          <w:rFonts w:ascii="Courier New" w:hAnsi="Courier New" w:cs="Courier New"/>
          <w:sz w:val="24"/>
          <w:szCs w:val="24"/>
        </w:rPr>
      </w:pPr>
    </w:p>
    <w:p w14:paraId="7D0668FB"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00000o001</w:t>
      </w:r>
      <w:r w:rsidRPr="00683E5A">
        <w:rPr>
          <w:rFonts w:ascii="Courier New" w:hAnsi="Courier New" w:cs="Courier New"/>
          <w:sz w:val="24"/>
          <w:szCs w:val="24"/>
        </w:rPr>
        <w:tab/>
        <w:t>Even parity check failed.</w:t>
      </w:r>
    </w:p>
    <w:p w14:paraId="79F66A41"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10000o000</w:t>
      </w:r>
      <w:r w:rsidRPr="00683E5A">
        <w:rPr>
          <w:rFonts w:ascii="Courier New" w:hAnsi="Courier New" w:cs="Courier New"/>
          <w:sz w:val="24"/>
          <w:szCs w:val="24"/>
        </w:rPr>
        <w:tab/>
        <w:t>Track 8 check failed.</w:t>
      </w:r>
    </w:p>
    <w:p w14:paraId="7D57303A"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11111o000</w:t>
      </w:r>
      <w:r w:rsidRPr="00683E5A">
        <w:rPr>
          <w:rFonts w:ascii="Courier New" w:hAnsi="Courier New" w:cs="Courier New"/>
          <w:sz w:val="24"/>
          <w:szCs w:val="24"/>
        </w:rPr>
        <w:tab/>
        <w:t>Tape too long to be stored.</w:t>
      </w:r>
    </w:p>
    <w:p w14:paraId="14E22193"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00000o010 Tape being read disagrees with stored copy.</w:t>
      </w:r>
    </w:p>
    <w:p w14:paraId="422ECBA9" w14:textId="77777777" w:rsidR="00E32535" w:rsidRPr="00683E5A" w:rsidRDefault="00E32535" w:rsidP="00E32535">
      <w:pPr>
        <w:pStyle w:val="PlainText"/>
        <w:rPr>
          <w:rFonts w:ascii="Courier New" w:hAnsi="Courier New" w:cs="Courier New"/>
          <w:sz w:val="24"/>
          <w:szCs w:val="24"/>
        </w:rPr>
      </w:pPr>
    </w:p>
    <w:p w14:paraId="1847E245"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BINCOP is demonstrated </w:t>
      </w:r>
      <w:r>
        <w:rPr>
          <w:rFonts w:ascii="Courier New" w:hAnsi="Courier New" w:cs="Courier New"/>
          <w:sz w:val="24"/>
          <w:szCs w:val="24"/>
        </w:rPr>
        <w:t>by DEMO1 (copy a short tape) and DEMO2 (attempt to copy a long tape)</w:t>
      </w:r>
      <w:r w:rsidRPr="00683E5A">
        <w:rPr>
          <w:rFonts w:ascii="Courier New" w:hAnsi="Courier New" w:cs="Courier New"/>
          <w:sz w:val="24"/>
          <w:szCs w:val="24"/>
        </w:rPr>
        <w:t xml:space="preserve"> </w:t>
      </w:r>
      <w:r>
        <w:rPr>
          <w:rFonts w:ascii="Courier New" w:hAnsi="Courier New" w:cs="Courier New"/>
          <w:sz w:val="24"/>
          <w:szCs w:val="24"/>
        </w:rPr>
        <w:t xml:space="preserve">in the directory </w:t>
      </w:r>
      <w:r w:rsidRPr="00683E5A">
        <w:rPr>
          <w:rFonts w:ascii="Courier New" w:hAnsi="Courier New" w:cs="Courier New"/>
          <w:sz w:val="24"/>
          <w:szCs w:val="24"/>
        </w:rPr>
        <w:t>ACDUTILITIES</w:t>
      </w:r>
      <w:r>
        <w:rPr>
          <w:rFonts w:ascii="Courier New" w:hAnsi="Courier New" w:cs="Courier New"/>
          <w:sz w:val="24"/>
          <w:szCs w:val="24"/>
        </w:rPr>
        <w:t>.</w:t>
      </w:r>
    </w:p>
    <w:p w14:paraId="18C03CAC" w14:textId="77777777" w:rsidR="00E32535" w:rsidRDefault="00E32535" w:rsidP="00E32535">
      <w:pPr>
        <w:pStyle w:val="PlainText"/>
        <w:rPr>
          <w:rFonts w:ascii="Courier New" w:hAnsi="Courier New" w:cs="Courier New"/>
          <w:sz w:val="24"/>
          <w:szCs w:val="24"/>
        </w:rPr>
      </w:pPr>
    </w:p>
    <w:p w14:paraId="21E45087" w14:textId="77777777" w:rsidR="00E32535" w:rsidRDefault="00E32535" w:rsidP="00E32535">
      <w:pPr>
        <w:pStyle w:val="PlainText"/>
        <w:rPr>
          <w:rFonts w:ascii="Courier New" w:hAnsi="Courier New" w:cs="Courier New"/>
          <w:sz w:val="24"/>
          <w:szCs w:val="24"/>
        </w:rPr>
      </w:pPr>
    </w:p>
    <w:p w14:paraId="4EF20DCE" w14:textId="77777777" w:rsidR="00E32535" w:rsidRPr="00683E5A" w:rsidRDefault="00E32535" w:rsidP="00E32535">
      <w:pPr>
        <w:pStyle w:val="PlainText"/>
        <w:rPr>
          <w:rFonts w:ascii="Courier New" w:hAnsi="Courier New" w:cs="Courier New"/>
          <w:sz w:val="24"/>
          <w:szCs w:val="24"/>
        </w:rPr>
      </w:pPr>
      <w:r>
        <w:rPr>
          <w:rFonts w:ascii="Courier New" w:hAnsi="Courier New" w:cs="Courier New"/>
          <w:sz w:val="24"/>
          <w:szCs w:val="24"/>
        </w:rPr>
        <w:t xml:space="preserve">BOWDLER </w:t>
      </w:r>
    </w:p>
    <w:p w14:paraId="37086B9B" w14:textId="77777777" w:rsidR="00E32535" w:rsidRPr="00683E5A" w:rsidRDefault="00E32535" w:rsidP="00E32535">
      <w:pPr>
        <w:pStyle w:val="PlainText"/>
        <w:rPr>
          <w:rFonts w:ascii="Courier New" w:hAnsi="Courier New" w:cs="Courier New"/>
          <w:sz w:val="24"/>
          <w:szCs w:val="24"/>
        </w:rPr>
      </w:pPr>
    </w:p>
    <w:p w14:paraId="5914F5FE"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BOWDLER is a program for editing telecode tapes of any length.</w:t>
      </w:r>
    </w:p>
    <w:p w14:paraId="142E0591" w14:textId="77777777" w:rsidR="00E32535" w:rsidRPr="00683E5A" w:rsidRDefault="00E32535" w:rsidP="00E32535">
      <w:pPr>
        <w:pStyle w:val="PlainText"/>
        <w:rPr>
          <w:rFonts w:ascii="Courier New" w:hAnsi="Courier New" w:cs="Courier New"/>
          <w:sz w:val="24"/>
          <w:szCs w:val="24"/>
        </w:rPr>
      </w:pPr>
    </w:p>
    <w:p w14:paraId="44983B8E" w14:textId="77777777" w:rsidR="00E32535" w:rsidRDefault="00E32535" w:rsidP="00E32535">
      <w:pPr>
        <w:pStyle w:val="PlainText"/>
        <w:rPr>
          <w:rFonts w:ascii="Courier New" w:hAnsi="Courier New" w:cs="Courier New"/>
          <w:sz w:val="24"/>
          <w:szCs w:val="24"/>
        </w:rPr>
      </w:pPr>
      <w:r w:rsidRPr="00683E5A">
        <w:rPr>
          <w:rFonts w:ascii="Courier New" w:hAnsi="Courier New" w:cs="Courier New"/>
          <w:sz w:val="24"/>
          <w:szCs w:val="24"/>
        </w:rPr>
        <w:t>The user punches a steering tape that defines the edits to be made to the master tape.  The steering tape is read in and stored.  The master tape is then read in and an edited version punched.  The edit version can then be read in and verified against a sumcheck.</w:t>
      </w:r>
    </w:p>
    <w:p w14:paraId="1F31930D" w14:textId="77777777" w:rsidR="00E32535" w:rsidRDefault="00E32535" w:rsidP="00E32535">
      <w:pPr>
        <w:pStyle w:val="PlainText"/>
        <w:rPr>
          <w:rFonts w:ascii="Courier New" w:hAnsi="Courier New" w:cs="Courier New"/>
          <w:sz w:val="24"/>
          <w:szCs w:val="24"/>
        </w:rPr>
      </w:pPr>
    </w:p>
    <w:p w14:paraId="4BE312BE"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 xml:space="preserve">Two versions of BOWDLER are provided.  The first, BOWDLER 20/7/70 is the one described in the ACD "903 UTILITY SOFTWARE" manual and would have been the version used by ACD.  The second version, BOWDLER 13/7/82, is a much improved later version written by Terry Froggatt.  This later version has </w:t>
      </w:r>
      <w:r>
        <w:rPr>
          <w:rFonts w:ascii="Courier New" w:hAnsi="Courier New" w:cs="Courier New"/>
          <w:sz w:val="24"/>
          <w:szCs w:val="24"/>
        </w:rPr>
        <w:lastRenderedPageBreak/>
        <w:t>several advantages over the original – the ability to search for identifiers, better telecode conversion facilities and simpler operation, especially with long tapes.</w:t>
      </w:r>
    </w:p>
    <w:p w14:paraId="6152E5A1" w14:textId="77777777" w:rsidR="00E32535" w:rsidRDefault="00E32535" w:rsidP="00E32535">
      <w:pPr>
        <w:pStyle w:val="PlainText"/>
        <w:rPr>
          <w:rFonts w:ascii="Courier New" w:hAnsi="Courier New" w:cs="Courier New"/>
          <w:sz w:val="24"/>
          <w:szCs w:val="24"/>
        </w:rPr>
      </w:pPr>
    </w:p>
    <w:p w14:paraId="44402CD3"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Both versions are described below.</w:t>
      </w:r>
    </w:p>
    <w:p w14:paraId="6D048499" w14:textId="77777777" w:rsidR="00E32535" w:rsidRDefault="00E32535" w:rsidP="00E32535">
      <w:pPr>
        <w:pStyle w:val="PlainText"/>
        <w:rPr>
          <w:rFonts w:ascii="Courier New" w:hAnsi="Courier New" w:cs="Courier New"/>
          <w:sz w:val="24"/>
          <w:szCs w:val="24"/>
        </w:rPr>
      </w:pPr>
    </w:p>
    <w:p w14:paraId="615FDBA3"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BOWDLER</w:t>
      </w:r>
      <w:r>
        <w:rPr>
          <w:rFonts w:ascii="Courier New" w:hAnsi="Courier New" w:cs="Courier New"/>
          <w:sz w:val="24"/>
          <w:szCs w:val="24"/>
        </w:rPr>
        <w:t>70</w:t>
      </w:r>
      <w:r w:rsidRPr="00683E5A">
        <w:rPr>
          <w:rFonts w:ascii="Courier New" w:hAnsi="Courier New" w:cs="Courier New"/>
          <w:sz w:val="24"/>
          <w:szCs w:val="24"/>
        </w:rPr>
        <w:t>.BIN</w:t>
      </w:r>
      <w:r>
        <w:rPr>
          <w:rFonts w:ascii="Courier New" w:hAnsi="Courier New" w:cs="Courier New"/>
          <w:sz w:val="24"/>
          <w:szCs w:val="24"/>
        </w:rPr>
        <w:t xml:space="preserve"> – "BOWDLER 20/7/70"</w:t>
      </w:r>
    </w:p>
    <w:p w14:paraId="3579F85F" w14:textId="77777777" w:rsidR="00E32535" w:rsidRPr="00683E5A" w:rsidRDefault="00E32535" w:rsidP="00E32535">
      <w:pPr>
        <w:pStyle w:val="PlainText"/>
        <w:rPr>
          <w:rFonts w:ascii="Courier New" w:hAnsi="Courier New" w:cs="Courier New"/>
          <w:sz w:val="24"/>
          <w:szCs w:val="24"/>
        </w:rPr>
      </w:pPr>
    </w:p>
    <w:p w14:paraId="233A2D87"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Telecode instructions</w:t>
      </w:r>
    </w:p>
    <w:p w14:paraId="09F165CB" w14:textId="77777777" w:rsidR="00E32535" w:rsidRDefault="00E32535" w:rsidP="00E32535">
      <w:pPr>
        <w:pStyle w:val="PlainText"/>
        <w:rPr>
          <w:rFonts w:ascii="Courier New" w:hAnsi="Courier New" w:cs="Courier New"/>
          <w:sz w:val="24"/>
          <w:szCs w:val="24"/>
        </w:rPr>
      </w:pPr>
    </w:p>
    <w:p w14:paraId="0CDAD6BE"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The steering tape must start with a blank line followed by two telecode instructions, the first specifies the telecode of the edit tape, the second the telecode of the main tape and followed by the edit instructions.  The telecode instructions are '920', '903' or 'ISO' for the 920, 903 or 900 telecodes respectively.</w:t>
      </w:r>
    </w:p>
    <w:p w14:paraId="426D0121" w14:textId="77777777" w:rsidR="00E32535" w:rsidRDefault="00E32535" w:rsidP="00E32535">
      <w:pPr>
        <w:pStyle w:val="PlainText"/>
        <w:rPr>
          <w:rFonts w:ascii="Courier New" w:hAnsi="Courier New" w:cs="Courier New"/>
          <w:sz w:val="24"/>
          <w:szCs w:val="24"/>
        </w:rPr>
      </w:pPr>
    </w:p>
    <w:p w14:paraId="6AD11B1D" w14:textId="77777777" w:rsidR="00E32535" w:rsidRDefault="00E32535" w:rsidP="00E32535">
      <w:pPr>
        <w:pStyle w:val="PlainText"/>
        <w:rPr>
          <w:rFonts w:ascii="Courier New" w:hAnsi="Courier New" w:cs="Courier New"/>
          <w:sz w:val="24"/>
          <w:szCs w:val="24"/>
        </w:rPr>
      </w:pPr>
      <w:r w:rsidRPr="00683E5A">
        <w:rPr>
          <w:rFonts w:ascii="Courier New" w:hAnsi="Courier New" w:cs="Courier New"/>
          <w:sz w:val="24"/>
          <w:szCs w:val="24"/>
        </w:rPr>
        <w:t>Editing commands</w:t>
      </w:r>
    </w:p>
    <w:p w14:paraId="730A165A" w14:textId="77777777" w:rsidR="00E32535" w:rsidRDefault="00E32535" w:rsidP="00E32535">
      <w:pPr>
        <w:pStyle w:val="PlainText"/>
        <w:rPr>
          <w:rFonts w:ascii="Courier New" w:hAnsi="Courier New" w:cs="Courier New"/>
          <w:sz w:val="24"/>
          <w:szCs w:val="24"/>
        </w:rPr>
      </w:pPr>
    </w:p>
    <w:p w14:paraId="65086D69"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 xml:space="preserve">SPE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Preserve erase characters</w:t>
      </w:r>
    </w:p>
    <w:p w14:paraId="0F5A3295" w14:textId="77777777" w:rsidR="00E32535" w:rsidRPr="00683E5A" w:rsidRDefault="00E32535" w:rsidP="00E32535">
      <w:pPr>
        <w:pStyle w:val="PlainText"/>
        <w:rPr>
          <w:rFonts w:ascii="Courier New" w:hAnsi="Courier New" w:cs="Courier New"/>
          <w:sz w:val="24"/>
          <w:szCs w:val="24"/>
        </w:rPr>
      </w:pPr>
      <w:r>
        <w:rPr>
          <w:rFonts w:ascii="Courier New" w:hAnsi="Courier New" w:cs="Courier New"/>
          <w:sz w:val="24"/>
          <w:szCs w:val="24"/>
        </w:rPr>
        <w:t>INB</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Insert 4 blanks after each newline sequence</w:t>
      </w:r>
    </w:p>
    <w:p w14:paraId="12534504" w14:textId="77777777" w:rsidR="00E32535" w:rsidRPr="00683E5A" w:rsidRDefault="00E32535" w:rsidP="00E32535">
      <w:pPr>
        <w:pStyle w:val="PlainText"/>
        <w:rPr>
          <w:rFonts w:ascii="Courier New" w:hAnsi="Courier New" w:cs="Courier New"/>
          <w:sz w:val="24"/>
          <w:szCs w:val="24"/>
        </w:rPr>
      </w:pPr>
    </w:p>
    <w:p w14:paraId="1F8B577D"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C – copy</w:t>
      </w:r>
    </w:p>
    <w:p w14:paraId="3FA81041"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D – delete</w:t>
      </w:r>
    </w:p>
    <w:p w14:paraId="2D847025"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L – string found at start of line</w:t>
      </w:r>
    </w:p>
    <w:p w14:paraId="4CCF0FCF"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S – string found anywhere on a line</w:t>
      </w:r>
    </w:p>
    <w:p w14:paraId="3E9E6645"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I – inclusive of string</w:t>
      </w:r>
    </w:p>
    <w:p w14:paraId="5DC63863"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E – exclusive of string</w:t>
      </w:r>
    </w:p>
    <w:p w14:paraId="186E0735" w14:textId="77777777" w:rsidR="00E32535" w:rsidRPr="00683E5A" w:rsidRDefault="00E32535" w:rsidP="00E32535">
      <w:pPr>
        <w:pStyle w:val="PlainText"/>
        <w:rPr>
          <w:rFonts w:ascii="Courier New" w:hAnsi="Courier New" w:cs="Courier New"/>
          <w:sz w:val="24"/>
          <w:szCs w:val="24"/>
        </w:rPr>
      </w:pPr>
    </w:p>
    <w:p w14:paraId="50173C8B"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CSE </w:t>
      </w:r>
      <w:r w:rsidRPr="00683E5A">
        <w:rPr>
          <w:rFonts w:ascii="Courier New" w:hAnsi="Courier New" w:cs="Courier New"/>
          <w:sz w:val="24"/>
          <w:szCs w:val="24"/>
        </w:rPr>
        <w:tab/>
        <w:t>string</w:t>
      </w:r>
      <w:r w:rsidRPr="00683E5A">
        <w:rPr>
          <w:rFonts w:ascii="Courier New" w:hAnsi="Courier New" w:cs="Courier New"/>
          <w:sz w:val="24"/>
          <w:szCs w:val="24"/>
        </w:rPr>
        <w:tab/>
        <w:t>Copy up to but excluding string</w:t>
      </w:r>
    </w:p>
    <w:p w14:paraId="267A747E"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CSI </w:t>
      </w:r>
      <w:r w:rsidRPr="00683E5A">
        <w:rPr>
          <w:rFonts w:ascii="Courier New" w:hAnsi="Courier New" w:cs="Courier New"/>
          <w:sz w:val="24"/>
          <w:szCs w:val="24"/>
        </w:rPr>
        <w:tab/>
        <w:t>string</w:t>
      </w:r>
      <w:r w:rsidRPr="00683E5A">
        <w:rPr>
          <w:rFonts w:ascii="Courier New" w:hAnsi="Courier New" w:cs="Courier New"/>
          <w:sz w:val="24"/>
          <w:szCs w:val="24"/>
        </w:rPr>
        <w:tab/>
        <w:t>Copy up to and including string</w:t>
      </w:r>
    </w:p>
    <w:p w14:paraId="42D3D100"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CLE </w:t>
      </w:r>
      <w:r w:rsidRPr="00683E5A">
        <w:rPr>
          <w:rFonts w:ascii="Courier New" w:hAnsi="Courier New" w:cs="Courier New"/>
          <w:sz w:val="24"/>
          <w:szCs w:val="24"/>
        </w:rPr>
        <w:tab/>
        <w:t>string</w:t>
      </w:r>
      <w:r w:rsidRPr="00683E5A">
        <w:rPr>
          <w:rFonts w:ascii="Courier New" w:hAnsi="Courier New" w:cs="Courier New"/>
          <w:sz w:val="24"/>
          <w:szCs w:val="24"/>
        </w:rPr>
        <w:tab/>
        <w:t>Copy up to and including newline before line</w:t>
      </w:r>
    </w:p>
    <w:p w14:paraId="5305D4ED"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CLI </w:t>
      </w:r>
      <w:r w:rsidRPr="00683E5A">
        <w:rPr>
          <w:rFonts w:ascii="Courier New" w:hAnsi="Courier New" w:cs="Courier New"/>
          <w:sz w:val="24"/>
          <w:szCs w:val="24"/>
        </w:rPr>
        <w:tab/>
        <w:t>string</w:t>
      </w:r>
      <w:r w:rsidRPr="00683E5A">
        <w:rPr>
          <w:rFonts w:ascii="Courier New" w:hAnsi="Courier New" w:cs="Courier New"/>
          <w:sz w:val="24"/>
          <w:szCs w:val="24"/>
        </w:rPr>
        <w:tab/>
        <w:t>Copy up to and including newline after line</w:t>
      </w:r>
    </w:p>
    <w:p w14:paraId="21C65F77"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DSE </w:t>
      </w:r>
      <w:r w:rsidRPr="00683E5A">
        <w:rPr>
          <w:rFonts w:ascii="Courier New" w:hAnsi="Courier New" w:cs="Courier New"/>
          <w:sz w:val="24"/>
          <w:szCs w:val="24"/>
        </w:rPr>
        <w:tab/>
        <w:t>string</w:t>
      </w:r>
      <w:r w:rsidRPr="00683E5A">
        <w:rPr>
          <w:rFonts w:ascii="Courier New" w:hAnsi="Courier New" w:cs="Courier New"/>
          <w:sz w:val="24"/>
          <w:szCs w:val="24"/>
        </w:rPr>
        <w:tab/>
        <w:t>Delete up to but excluding string</w:t>
      </w:r>
    </w:p>
    <w:p w14:paraId="52492A20"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DSI </w:t>
      </w:r>
      <w:r w:rsidRPr="00683E5A">
        <w:rPr>
          <w:rFonts w:ascii="Courier New" w:hAnsi="Courier New" w:cs="Courier New"/>
          <w:sz w:val="24"/>
          <w:szCs w:val="24"/>
        </w:rPr>
        <w:tab/>
        <w:t>string</w:t>
      </w:r>
      <w:r w:rsidRPr="00683E5A">
        <w:rPr>
          <w:rFonts w:ascii="Courier New" w:hAnsi="Courier New" w:cs="Courier New"/>
          <w:sz w:val="24"/>
          <w:szCs w:val="24"/>
        </w:rPr>
        <w:tab/>
        <w:t>Delete up to and including string</w:t>
      </w:r>
    </w:p>
    <w:p w14:paraId="5BE1FBEB"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DLE </w:t>
      </w:r>
      <w:r w:rsidRPr="00683E5A">
        <w:rPr>
          <w:rFonts w:ascii="Courier New" w:hAnsi="Courier New" w:cs="Courier New"/>
          <w:sz w:val="24"/>
          <w:szCs w:val="24"/>
        </w:rPr>
        <w:tab/>
        <w:t>string</w:t>
      </w:r>
      <w:r w:rsidRPr="00683E5A">
        <w:rPr>
          <w:rFonts w:ascii="Courier New" w:hAnsi="Courier New" w:cs="Courier New"/>
          <w:sz w:val="24"/>
          <w:szCs w:val="24"/>
        </w:rPr>
        <w:tab/>
        <w:t xml:space="preserve">Delete up to and including the newline before </w:t>
      </w:r>
      <w:r w:rsidRPr="00683E5A">
        <w:rPr>
          <w:rFonts w:ascii="Courier New" w:hAnsi="Courier New" w:cs="Courier New"/>
          <w:sz w:val="24"/>
          <w:szCs w:val="24"/>
        </w:rPr>
        <w:br/>
        <w:t xml:space="preserve"> </w:t>
      </w:r>
      <w:r w:rsidRPr="00683E5A">
        <w:rPr>
          <w:rFonts w:ascii="Courier New" w:hAnsi="Courier New" w:cs="Courier New"/>
          <w:sz w:val="24"/>
          <w:szCs w:val="24"/>
        </w:rPr>
        <w:tab/>
      </w:r>
      <w:r w:rsidRPr="00683E5A">
        <w:rPr>
          <w:rFonts w:ascii="Courier New" w:hAnsi="Courier New" w:cs="Courier New"/>
          <w:sz w:val="24"/>
          <w:szCs w:val="24"/>
        </w:rPr>
        <w:tab/>
      </w:r>
      <w:r>
        <w:rPr>
          <w:rFonts w:ascii="Courier New" w:hAnsi="Courier New" w:cs="Courier New"/>
          <w:sz w:val="24"/>
          <w:szCs w:val="24"/>
        </w:rPr>
        <w:t xml:space="preserve"> </w:t>
      </w:r>
      <w:r>
        <w:rPr>
          <w:rFonts w:ascii="Courier New" w:hAnsi="Courier New" w:cs="Courier New"/>
          <w:sz w:val="24"/>
          <w:szCs w:val="24"/>
        </w:rPr>
        <w:tab/>
      </w:r>
      <w:r w:rsidRPr="00683E5A">
        <w:rPr>
          <w:rFonts w:ascii="Courier New" w:hAnsi="Courier New" w:cs="Courier New"/>
          <w:sz w:val="24"/>
          <w:szCs w:val="24"/>
        </w:rPr>
        <w:t>line</w:t>
      </w:r>
    </w:p>
    <w:p w14:paraId="078A4E9A"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DLI  string</w:t>
      </w:r>
      <w:r w:rsidRPr="00683E5A">
        <w:rPr>
          <w:rFonts w:ascii="Courier New" w:hAnsi="Courier New" w:cs="Courier New"/>
          <w:sz w:val="24"/>
          <w:szCs w:val="24"/>
        </w:rPr>
        <w:tab/>
        <w:t>Delete up to and including newline after string</w:t>
      </w:r>
    </w:p>
    <w:p w14:paraId="5FF61075" w14:textId="77777777" w:rsidR="00E32535" w:rsidRPr="00683E5A" w:rsidRDefault="00E32535" w:rsidP="00E32535">
      <w:pPr>
        <w:pStyle w:val="PlainText"/>
        <w:rPr>
          <w:rFonts w:ascii="Courier New" w:hAnsi="Courier New" w:cs="Courier New"/>
          <w:sz w:val="24"/>
          <w:szCs w:val="24"/>
        </w:rPr>
      </w:pPr>
    </w:p>
    <w:p w14:paraId="7DE24047" w14:textId="77777777" w:rsidR="00E32535" w:rsidRPr="00683E5A" w:rsidRDefault="00E32535" w:rsidP="00E32535">
      <w:pPr>
        <w:pStyle w:val="PlainText"/>
        <w:rPr>
          <w:rFonts w:ascii="Courier New" w:hAnsi="Courier New" w:cs="Courier New"/>
          <w:sz w:val="24"/>
          <w:szCs w:val="24"/>
        </w:rPr>
      </w:pPr>
    </w:p>
    <w:p w14:paraId="6BC8D395"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CHE </w:t>
      </w:r>
      <w:r w:rsidRPr="00683E5A">
        <w:rPr>
          <w:rFonts w:ascii="Courier New" w:hAnsi="Courier New" w:cs="Courier New"/>
          <w:sz w:val="24"/>
          <w:szCs w:val="24"/>
        </w:rPr>
        <w:tab/>
      </w:r>
      <w:r w:rsidRPr="00683E5A">
        <w:rPr>
          <w:rFonts w:ascii="Courier New" w:hAnsi="Courier New" w:cs="Courier New"/>
          <w:sz w:val="24"/>
          <w:szCs w:val="24"/>
        </w:rPr>
        <w:tab/>
      </w:r>
      <w:r w:rsidRPr="00683E5A">
        <w:rPr>
          <w:rFonts w:ascii="Courier New" w:hAnsi="Courier New" w:cs="Courier New"/>
          <w:sz w:val="24"/>
          <w:szCs w:val="24"/>
        </w:rPr>
        <w:tab/>
        <w:t>Copy up to but excluding next halt code</w:t>
      </w:r>
    </w:p>
    <w:p w14:paraId="1269FBA2"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CHI </w:t>
      </w:r>
      <w:r w:rsidRPr="00683E5A">
        <w:rPr>
          <w:rFonts w:ascii="Courier New" w:hAnsi="Courier New" w:cs="Courier New"/>
          <w:sz w:val="24"/>
          <w:szCs w:val="24"/>
        </w:rPr>
        <w:tab/>
      </w:r>
      <w:r w:rsidRPr="00683E5A">
        <w:rPr>
          <w:rFonts w:ascii="Courier New" w:hAnsi="Courier New" w:cs="Courier New"/>
          <w:sz w:val="24"/>
          <w:szCs w:val="24"/>
        </w:rPr>
        <w:tab/>
      </w:r>
      <w:r w:rsidRPr="00683E5A">
        <w:rPr>
          <w:rFonts w:ascii="Courier New" w:hAnsi="Courier New" w:cs="Courier New"/>
          <w:sz w:val="24"/>
          <w:szCs w:val="24"/>
        </w:rPr>
        <w:tab/>
        <w:t>Copy up to and including next halt code</w:t>
      </w:r>
    </w:p>
    <w:p w14:paraId="06E73D1D"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DHE </w:t>
      </w:r>
      <w:r w:rsidRPr="00683E5A">
        <w:rPr>
          <w:rFonts w:ascii="Courier New" w:hAnsi="Courier New" w:cs="Courier New"/>
          <w:sz w:val="24"/>
          <w:szCs w:val="24"/>
        </w:rPr>
        <w:tab/>
      </w:r>
      <w:r w:rsidRPr="00683E5A">
        <w:rPr>
          <w:rFonts w:ascii="Courier New" w:hAnsi="Courier New" w:cs="Courier New"/>
          <w:sz w:val="24"/>
          <w:szCs w:val="24"/>
        </w:rPr>
        <w:tab/>
      </w:r>
      <w:r w:rsidRPr="00683E5A">
        <w:rPr>
          <w:rFonts w:ascii="Courier New" w:hAnsi="Courier New" w:cs="Courier New"/>
          <w:sz w:val="24"/>
          <w:szCs w:val="24"/>
        </w:rPr>
        <w:tab/>
        <w:t>Delete up to but excluding next halt code</w:t>
      </w:r>
    </w:p>
    <w:p w14:paraId="70202B0B"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DHI</w:t>
      </w:r>
      <w:r w:rsidRPr="00683E5A">
        <w:rPr>
          <w:rFonts w:ascii="Courier New" w:hAnsi="Courier New" w:cs="Courier New"/>
          <w:sz w:val="24"/>
          <w:szCs w:val="24"/>
        </w:rPr>
        <w:tab/>
      </w:r>
      <w:r w:rsidRPr="00683E5A">
        <w:rPr>
          <w:rFonts w:ascii="Courier New" w:hAnsi="Courier New" w:cs="Courier New"/>
          <w:sz w:val="24"/>
          <w:szCs w:val="24"/>
        </w:rPr>
        <w:tab/>
      </w:r>
      <w:r w:rsidRPr="00683E5A">
        <w:rPr>
          <w:rFonts w:ascii="Courier New" w:hAnsi="Courier New" w:cs="Courier New"/>
          <w:sz w:val="24"/>
          <w:szCs w:val="24"/>
        </w:rPr>
        <w:tab/>
        <w:t>Delete up to and including next halt code</w:t>
      </w:r>
    </w:p>
    <w:p w14:paraId="1D2036F7"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PNL </w:t>
      </w:r>
      <w:r w:rsidRPr="00683E5A">
        <w:rPr>
          <w:rFonts w:ascii="Courier New" w:hAnsi="Courier New" w:cs="Courier New"/>
          <w:sz w:val="24"/>
          <w:szCs w:val="24"/>
        </w:rPr>
        <w:tab/>
      </w:r>
      <w:r w:rsidRPr="00683E5A">
        <w:rPr>
          <w:rFonts w:ascii="Courier New" w:hAnsi="Courier New" w:cs="Courier New"/>
          <w:sz w:val="24"/>
          <w:szCs w:val="24"/>
        </w:rPr>
        <w:tab/>
      </w:r>
      <w:r w:rsidRPr="00683E5A">
        <w:rPr>
          <w:rFonts w:ascii="Courier New" w:hAnsi="Courier New" w:cs="Courier New"/>
          <w:sz w:val="24"/>
          <w:szCs w:val="24"/>
        </w:rPr>
        <w:tab/>
        <w:t>Punch one newline</w:t>
      </w:r>
    </w:p>
    <w:p w14:paraId="77E95FD8"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PHT </w:t>
      </w:r>
      <w:r w:rsidRPr="00683E5A">
        <w:rPr>
          <w:rFonts w:ascii="Courier New" w:hAnsi="Courier New" w:cs="Courier New"/>
          <w:sz w:val="24"/>
          <w:szCs w:val="24"/>
        </w:rPr>
        <w:tab/>
      </w:r>
      <w:r w:rsidRPr="00683E5A">
        <w:rPr>
          <w:rFonts w:ascii="Courier New" w:hAnsi="Courier New" w:cs="Courier New"/>
          <w:sz w:val="24"/>
          <w:szCs w:val="24"/>
        </w:rPr>
        <w:tab/>
      </w:r>
      <w:r w:rsidRPr="00683E5A">
        <w:rPr>
          <w:rFonts w:ascii="Courier New" w:hAnsi="Courier New" w:cs="Courier New"/>
          <w:sz w:val="24"/>
          <w:szCs w:val="24"/>
        </w:rPr>
        <w:tab/>
        <w:t>Punch one horizontal tab</w:t>
      </w:r>
    </w:p>
    <w:p w14:paraId="4F0ED190"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PSP </w:t>
      </w:r>
      <w:r w:rsidRPr="00683E5A">
        <w:rPr>
          <w:rFonts w:ascii="Courier New" w:hAnsi="Courier New" w:cs="Courier New"/>
          <w:sz w:val="24"/>
          <w:szCs w:val="24"/>
        </w:rPr>
        <w:tab/>
      </w:r>
      <w:r w:rsidRPr="00683E5A">
        <w:rPr>
          <w:rFonts w:ascii="Courier New" w:hAnsi="Courier New" w:cs="Courier New"/>
          <w:sz w:val="24"/>
          <w:szCs w:val="24"/>
        </w:rPr>
        <w:tab/>
      </w:r>
      <w:r w:rsidRPr="00683E5A">
        <w:rPr>
          <w:rFonts w:ascii="Courier New" w:hAnsi="Courier New" w:cs="Courier New"/>
          <w:sz w:val="24"/>
          <w:szCs w:val="24"/>
        </w:rPr>
        <w:tab/>
        <w:t>Punch one space</w:t>
      </w:r>
    </w:p>
    <w:p w14:paraId="068A50F7"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DNL </w:t>
      </w:r>
      <w:r w:rsidRPr="00683E5A">
        <w:rPr>
          <w:rFonts w:ascii="Courier New" w:hAnsi="Courier New" w:cs="Courier New"/>
          <w:sz w:val="24"/>
          <w:szCs w:val="24"/>
        </w:rPr>
        <w:tab/>
      </w:r>
      <w:r w:rsidRPr="00683E5A">
        <w:rPr>
          <w:rFonts w:ascii="Courier New" w:hAnsi="Courier New" w:cs="Courier New"/>
          <w:sz w:val="24"/>
          <w:szCs w:val="24"/>
        </w:rPr>
        <w:tab/>
      </w:r>
      <w:r w:rsidRPr="00683E5A">
        <w:rPr>
          <w:rFonts w:ascii="Courier New" w:hAnsi="Courier New" w:cs="Courier New"/>
          <w:sz w:val="24"/>
          <w:szCs w:val="24"/>
        </w:rPr>
        <w:tab/>
        <w:t>Delete one newline</w:t>
      </w:r>
    </w:p>
    <w:p w14:paraId="0350CA6F"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lastRenderedPageBreak/>
        <w:t xml:space="preserve">DHT </w:t>
      </w:r>
      <w:r w:rsidRPr="00683E5A">
        <w:rPr>
          <w:rFonts w:ascii="Courier New" w:hAnsi="Courier New" w:cs="Courier New"/>
          <w:sz w:val="24"/>
          <w:szCs w:val="24"/>
        </w:rPr>
        <w:tab/>
      </w:r>
      <w:r w:rsidRPr="00683E5A">
        <w:rPr>
          <w:rFonts w:ascii="Courier New" w:hAnsi="Courier New" w:cs="Courier New"/>
          <w:sz w:val="24"/>
          <w:szCs w:val="24"/>
        </w:rPr>
        <w:tab/>
      </w:r>
      <w:r w:rsidRPr="00683E5A">
        <w:rPr>
          <w:rFonts w:ascii="Courier New" w:hAnsi="Courier New" w:cs="Courier New"/>
          <w:sz w:val="24"/>
          <w:szCs w:val="24"/>
        </w:rPr>
        <w:tab/>
        <w:t>Delete one horizontal tab</w:t>
      </w:r>
    </w:p>
    <w:p w14:paraId="4D72A85D"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DSP</w:t>
      </w:r>
      <w:r w:rsidRPr="00683E5A">
        <w:rPr>
          <w:rFonts w:ascii="Courier New" w:hAnsi="Courier New" w:cs="Courier New"/>
          <w:sz w:val="24"/>
          <w:szCs w:val="24"/>
        </w:rPr>
        <w:tab/>
      </w:r>
      <w:r w:rsidRPr="00683E5A">
        <w:rPr>
          <w:rFonts w:ascii="Courier New" w:hAnsi="Courier New" w:cs="Courier New"/>
          <w:sz w:val="24"/>
          <w:szCs w:val="24"/>
        </w:rPr>
        <w:tab/>
      </w:r>
      <w:r w:rsidRPr="00683E5A">
        <w:rPr>
          <w:rFonts w:ascii="Courier New" w:hAnsi="Courier New" w:cs="Courier New"/>
          <w:sz w:val="24"/>
          <w:szCs w:val="24"/>
        </w:rPr>
        <w:tab/>
        <w:t>Delete one space</w:t>
      </w:r>
    </w:p>
    <w:p w14:paraId="42B1DFCA"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ab/>
      </w:r>
    </w:p>
    <w:p w14:paraId="3CE3175C"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INS</w:t>
      </w:r>
    </w:p>
    <w:p w14:paraId="6F03E921"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String^%,</w:t>
      </w:r>
      <w:r w:rsidRPr="00683E5A">
        <w:rPr>
          <w:rFonts w:ascii="Courier New" w:hAnsi="Courier New" w:cs="Courier New"/>
          <w:sz w:val="24"/>
          <w:szCs w:val="24"/>
        </w:rPr>
        <w:tab/>
      </w:r>
      <w:r w:rsidRPr="00683E5A">
        <w:rPr>
          <w:rFonts w:ascii="Courier New" w:hAnsi="Courier New" w:cs="Courier New"/>
          <w:sz w:val="24"/>
          <w:szCs w:val="24"/>
        </w:rPr>
        <w:tab/>
        <w:t>Insert</w:t>
      </w:r>
    </w:p>
    <w:p w14:paraId="0413867C" w14:textId="77777777" w:rsidR="00E32535" w:rsidRPr="00683E5A" w:rsidRDefault="00E32535" w:rsidP="00E32535">
      <w:pPr>
        <w:pStyle w:val="PlainText"/>
        <w:rPr>
          <w:rFonts w:ascii="Courier New" w:hAnsi="Courier New" w:cs="Courier New"/>
          <w:sz w:val="24"/>
          <w:szCs w:val="24"/>
        </w:rPr>
      </w:pPr>
    </w:p>
    <w:p w14:paraId="7C1B014F" w14:textId="77777777" w:rsidR="00E32535" w:rsidRDefault="00E32535" w:rsidP="00E32535">
      <w:pPr>
        <w:pStyle w:val="PlainText"/>
        <w:rPr>
          <w:rFonts w:ascii="Courier New" w:hAnsi="Courier New" w:cs="Courier New"/>
          <w:sz w:val="24"/>
          <w:szCs w:val="24"/>
        </w:rPr>
      </w:pPr>
    </w:p>
    <w:p w14:paraId="330E31BB"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RTS String</w:t>
      </w:r>
      <w:r w:rsidRPr="00683E5A">
        <w:rPr>
          <w:rFonts w:ascii="Courier New" w:hAnsi="Courier New" w:cs="Courier New"/>
          <w:sz w:val="24"/>
          <w:szCs w:val="24"/>
        </w:rPr>
        <w:tab/>
        <w:t>RTI String</w:t>
      </w:r>
      <w:r w:rsidRPr="00683E5A">
        <w:rPr>
          <w:rFonts w:ascii="Courier New" w:hAnsi="Courier New" w:cs="Courier New"/>
          <w:sz w:val="24"/>
          <w:szCs w:val="24"/>
        </w:rPr>
        <w:tab/>
        <w:t>RTL String</w:t>
      </w:r>
      <w:r w:rsidRPr="00683E5A">
        <w:rPr>
          <w:rFonts w:ascii="Courier New" w:hAnsi="Courier New" w:cs="Courier New"/>
          <w:sz w:val="24"/>
          <w:szCs w:val="24"/>
        </w:rPr>
        <w:tab/>
        <w:t>RTH</w:t>
      </w:r>
    </w:p>
    <w:p w14:paraId="42969A7E"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String ^%,</w:t>
      </w:r>
      <w:r w:rsidRPr="00683E5A">
        <w:rPr>
          <w:rFonts w:ascii="Courier New" w:hAnsi="Courier New" w:cs="Courier New"/>
          <w:sz w:val="24"/>
          <w:szCs w:val="24"/>
        </w:rPr>
        <w:tab/>
        <w:t>String^%,</w:t>
      </w:r>
      <w:r w:rsidRPr="00683E5A">
        <w:rPr>
          <w:rFonts w:ascii="Courier New" w:hAnsi="Courier New" w:cs="Courier New"/>
          <w:sz w:val="24"/>
          <w:szCs w:val="24"/>
        </w:rPr>
        <w:tab/>
      </w:r>
      <w:r w:rsidRPr="00683E5A">
        <w:rPr>
          <w:rFonts w:ascii="Courier New" w:hAnsi="Courier New" w:cs="Courier New"/>
          <w:sz w:val="24"/>
          <w:szCs w:val="24"/>
        </w:rPr>
        <w:tab/>
        <w:t>String^%,</w:t>
      </w:r>
      <w:r w:rsidRPr="00683E5A">
        <w:rPr>
          <w:rFonts w:ascii="Courier New" w:hAnsi="Courier New" w:cs="Courier New"/>
          <w:sz w:val="24"/>
          <w:szCs w:val="24"/>
        </w:rPr>
        <w:tab/>
      </w:r>
      <w:r w:rsidRPr="00683E5A">
        <w:rPr>
          <w:rFonts w:ascii="Courier New" w:hAnsi="Courier New" w:cs="Courier New"/>
          <w:sz w:val="24"/>
          <w:szCs w:val="24"/>
        </w:rPr>
        <w:tab/>
        <w:t>String^%,</w:t>
      </w:r>
    </w:p>
    <w:p w14:paraId="26B19929" w14:textId="77777777" w:rsidR="00E32535" w:rsidRPr="00683E5A" w:rsidRDefault="00E32535" w:rsidP="00E32535">
      <w:pPr>
        <w:pStyle w:val="PlainText"/>
        <w:rPr>
          <w:rFonts w:ascii="Courier New" w:hAnsi="Courier New" w:cs="Courier New"/>
          <w:sz w:val="24"/>
          <w:szCs w:val="24"/>
        </w:rPr>
      </w:pPr>
    </w:p>
    <w:p w14:paraId="064D7504"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Replace string, identifier, line, halt code.</w:t>
      </w:r>
    </w:p>
    <w:p w14:paraId="648ED9FE"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ab/>
      </w:r>
    </w:p>
    <w:p w14:paraId="574DC04F"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REP Digit</w:t>
      </w:r>
      <w:r w:rsidRPr="00683E5A">
        <w:rPr>
          <w:rFonts w:ascii="Courier New" w:hAnsi="Courier New" w:cs="Courier New"/>
          <w:sz w:val="24"/>
          <w:szCs w:val="24"/>
        </w:rPr>
        <w:tab/>
        <w:t>...</w:t>
      </w:r>
      <w:r w:rsidRPr="00683E5A">
        <w:rPr>
          <w:rFonts w:ascii="Courier New" w:hAnsi="Courier New" w:cs="Courier New"/>
          <w:sz w:val="24"/>
          <w:szCs w:val="24"/>
        </w:rPr>
        <w:tab/>
        <w:t>END</w:t>
      </w:r>
      <w:r w:rsidRPr="00683E5A">
        <w:rPr>
          <w:rFonts w:ascii="Courier New" w:hAnsi="Courier New" w:cs="Courier New"/>
          <w:sz w:val="24"/>
          <w:szCs w:val="24"/>
        </w:rPr>
        <w:tab/>
        <w:t>Repetitive edit</w:t>
      </w:r>
    </w:p>
    <w:p w14:paraId="5CD78B23"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CAN Digit</w:t>
      </w:r>
      <w:r w:rsidRPr="00683E5A">
        <w:rPr>
          <w:rFonts w:ascii="Courier New" w:hAnsi="Courier New" w:cs="Courier New"/>
          <w:sz w:val="24"/>
          <w:szCs w:val="24"/>
        </w:rPr>
        <w:tab/>
      </w:r>
      <w:r w:rsidRPr="00683E5A">
        <w:rPr>
          <w:rFonts w:ascii="Courier New" w:hAnsi="Courier New" w:cs="Courier New"/>
          <w:sz w:val="24"/>
          <w:szCs w:val="24"/>
        </w:rPr>
        <w:tab/>
      </w:r>
      <w:r w:rsidRPr="00683E5A">
        <w:rPr>
          <w:rFonts w:ascii="Courier New" w:hAnsi="Courier New" w:cs="Courier New"/>
          <w:sz w:val="24"/>
          <w:szCs w:val="24"/>
        </w:rPr>
        <w:tab/>
        <w:t>Cancel repetitive edit</w:t>
      </w:r>
    </w:p>
    <w:p w14:paraId="5401A1E5"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WAI</w:t>
      </w:r>
      <w:r w:rsidRPr="00683E5A">
        <w:rPr>
          <w:rFonts w:ascii="Courier New" w:hAnsi="Courier New" w:cs="Courier New"/>
          <w:sz w:val="24"/>
          <w:szCs w:val="24"/>
        </w:rPr>
        <w:tab/>
      </w:r>
      <w:r w:rsidRPr="00683E5A">
        <w:rPr>
          <w:rFonts w:ascii="Courier New" w:hAnsi="Courier New" w:cs="Courier New"/>
          <w:sz w:val="24"/>
          <w:szCs w:val="24"/>
        </w:rPr>
        <w:tab/>
      </w:r>
      <w:r w:rsidRPr="00683E5A">
        <w:rPr>
          <w:rFonts w:ascii="Courier New" w:hAnsi="Courier New" w:cs="Courier New"/>
          <w:sz w:val="24"/>
          <w:szCs w:val="24"/>
        </w:rPr>
        <w:tab/>
        <w:t xml:space="preserve">Wait (stop editing and delete remainder of </w:t>
      </w:r>
      <w:r w:rsidRPr="00683E5A">
        <w:rPr>
          <w:rFonts w:ascii="Courier New" w:hAnsi="Courier New" w:cs="Courier New"/>
          <w:sz w:val="24"/>
          <w:szCs w:val="24"/>
        </w:rPr>
        <w:br/>
        <w:t xml:space="preserve"> </w:t>
      </w:r>
      <w:r w:rsidRPr="00683E5A">
        <w:rPr>
          <w:rFonts w:ascii="Courier New" w:hAnsi="Courier New" w:cs="Courier New"/>
          <w:sz w:val="24"/>
          <w:szCs w:val="24"/>
        </w:rPr>
        <w:tab/>
      </w:r>
      <w:r w:rsidRPr="00683E5A">
        <w:rPr>
          <w:rFonts w:ascii="Courier New" w:hAnsi="Courier New" w:cs="Courier New"/>
          <w:sz w:val="24"/>
          <w:szCs w:val="24"/>
        </w:rPr>
        <w:tab/>
      </w:r>
      <w:r w:rsidRPr="00683E5A">
        <w:rPr>
          <w:rFonts w:ascii="Courier New" w:hAnsi="Courier New" w:cs="Courier New"/>
          <w:sz w:val="24"/>
          <w:szCs w:val="24"/>
        </w:rPr>
        <w:tab/>
        <w:t>master tape)</w:t>
      </w:r>
    </w:p>
    <w:p w14:paraId="5DACA269"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WTS</w:t>
      </w:r>
      <w:r w:rsidRPr="00683E5A">
        <w:rPr>
          <w:rFonts w:ascii="Courier New" w:hAnsi="Courier New" w:cs="Courier New"/>
          <w:sz w:val="24"/>
          <w:szCs w:val="24"/>
        </w:rPr>
        <w:tab/>
      </w:r>
      <w:r w:rsidRPr="00683E5A">
        <w:rPr>
          <w:rFonts w:ascii="Courier New" w:hAnsi="Courier New" w:cs="Courier New"/>
          <w:sz w:val="24"/>
          <w:szCs w:val="24"/>
        </w:rPr>
        <w:tab/>
      </w:r>
      <w:r w:rsidRPr="00683E5A">
        <w:rPr>
          <w:rFonts w:ascii="Courier New" w:hAnsi="Courier New" w:cs="Courier New"/>
          <w:sz w:val="24"/>
          <w:szCs w:val="24"/>
        </w:rPr>
        <w:tab/>
        <w:t>Wait on halt code (and delete)</w:t>
      </w:r>
    </w:p>
    <w:p w14:paraId="42DF7647"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COP</w:t>
      </w:r>
      <w:r w:rsidRPr="00683E5A">
        <w:rPr>
          <w:rFonts w:ascii="Courier New" w:hAnsi="Courier New" w:cs="Courier New"/>
          <w:sz w:val="24"/>
          <w:szCs w:val="24"/>
        </w:rPr>
        <w:tab/>
      </w:r>
      <w:r w:rsidRPr="00683E5A">
        <w:rPr>
          <w:rFonts w:ascii="Courier New" w:hAnsi="Courier New" w:cs="Courier New"/>
          <w:sz w:val="24"/>
          <w:szCs w:val="24"/>
        </w:rPr>
        <w:tab/>
      </w:r>
      <w:r w:rsidRPr="00683E5A">
        <w:rPr>
          <w:rFonts w:ascii="Courier New" w:hAnsi="Courier New" w:cs="Courier New"/>
          <w:sz w:val="24"/>
          <w:szCs w:val="24"/>
        </w:rPr>
        <w:tab/>
        <w:t>Copy to next halt code.</w:t>
      </w:r>
      <w:r w:rsidRPr="00683E5A">
        <w:rPr>
          <w:rFonts w:ascii="Courier New" w:hAnsi="Courier New" w:cs="Courier New"/>
          <w:sz w:val="24"/>
          <w:szCs w:val="24"/>
        </w:rPr>
        <w:tab/>
      </w:r>
    </w:p>
    <w:p w14:paraId="11C95D5C" w14:textId="77777777" w:rsidR="00E32535" w:rsidRPr="00683E5A" w:rsidRDefault="00E32535" w:rsidP="00E32535">
      <w:pPr>
        <w:pStyle w:val="PlainText"/>
        <w:rPr>
          <w:rFonts w:ascii="Courier New" w:hAnsi="Courier New" w:cs="Courier New"/>
          <w:sz w:val="24"/>
          <w:szCs w:val="24"/>
        </w:rPr>
      </w:pPr>
    </w:p>
    <w:p w14:paraId="750F448C" w14:textId="77777777" w:rsidR="00E32535" w:rsidRDefault="00E32535" w:rsidP="00E32535">
      <w:pPr>
        <w:pStyle w:val="PlainText"/>
        <w:rPr>
          <w:rFonts w:ascii="Courier New" w:hAnsi="Courier New" w:cs="Courier New"/>
          <w:sz w:val="24"/>
          <w:szCs w:val="24"/>
        </w:rPr>
      </w:pPr>
      <w:r w:rsidRPr="00683E5A">
        <w:rPr>
          <w:rFonts w:ascii="Courier New" w:hAnsi="Courier New" w:cs="Courier New"/>
          <w:sz w:val="24"/>
          <w:szCs w:val="24"/>
        </w:rPr>
        <w:t>The string of an instruction on the edit tape is independent of any layout characters and string searches are independent of any layout on the master tape.</w:t>
      </w:r>
      <w:r w:rsidRPr="00683E5A">
        <w:rPr>
          <w:rFonts w:ascii="Courier New" w:hAnsi="Courier New" w:cs="Courier New"/>
          <w:sz w:val="24"/>
          <w:szCs w:val="24"/>
        </w:rPr>
        <w:tab/>
      </w:r>
    </w:p>
    <w:p w14:paraId="65C59C8D" w14:textId="77777777" w:rsidR="00E32535" w:rsidRDefault="00E32535" w:rsidP="00E32535">
      <w:pPr>
        <w:pStyle w:val="PlainText"/>
        <w:rPr>
          <w:rFonts w:ascii="Courier New" w:hAnsi="Courier New" w:cs="Courier New"/>
          <w:sz w:val="24"/>
          <w:szCs w:val="24"/>
        </w:rPr>
      </w:pPr>
    </w:p>
    <w:p w14:paraId="6913CA6D" w14:textId="77777777" w:rsidR="00E32535" w:rsidRPr="00683E5A" w:rsidRDefault="00E32535" w:rsidP="00E32535">
      <w:pPr>
        <w:pStyle w:val="PlainText"/>
        <w:rPr>
          <w:rFonts w:ascii="Courier New" w:hAnsi="Courier New" w:cs="Courier New"/>
          <w:sz w:val="24"/>
          <w:szCs w:val="24"/>
        </w:rPr>
      </w:pPr>
      <w:r>
        <w:rPr>
          <w:rFonts w:ascii="Courier New" w:hAnsi="Courier New" w:cs="Courier New"/>
          <w:sz w:val="24"/>
          <w:szCs w:val="24"/>
        </w:rPr>
        <w:t>After the steering tape is read in BOWDLER punches a count of the number of instructions read.  After the output tape is produced BOWDLER punches a sequence of 120 blanks, 10 erases and a further 120 blanks.</w:t>
      </w:r>
    </w:p>
    <w:p w14:paraId="3749A572" w14:textId="77777777" w:rsidR="00E32535" w:rsidRPr="00683E5A" w:rsidRDefault="00E32535" w:rsidP="00E32535">
      <w:pPr>
        <w:pStyle w:val="PlainText"/>
        <w:rPr>
          <w:rFonts w:ascii="Courier New" w:hAnsi="Courier New" w:cs="Courier New"/>
          <w:sz w:val="24"/>
          <w:szCs w:val="24"/>
        </w:rPr>
      </w:pPr>
    </w:p>
    <w:p w14:paraId="1F5CC4D5"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Entry Points</w:t>
      </w:r>
    </w:p>
    <w:p w14:paraId="44F7DE9E" w14:textId="77777777" w:rsidR="00E32535" w:rsidRPr="00683E5A" w:rsidRDefault="00E32535" w:rsidP="00E32535">
      <w:pPr>
        <w:pStyle w:val="PlainText"/>
        <w:rPr>
          <w:rFonts w:ascii="Courier New" w:hAnsi="Courier New" w:cs="Courier New"/>
          <w:sz w:val="24"/>
          <w:szCs w:val="24"/>
        </w:rPr>
      </w:pPr>
    </w:p>
    <w:p w14:paraId="742438EC"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 </w:t>
      </w:r>
      <w:r>
        <w:rPr>
          <w:rFonts w:ascii="Courier New" w:hAnsi="Courier New" w:cs="Courier New"/>
          <w:sz w:val="24"/>
          <w:szCs w:val="24"/>
        </w:rPr>
        <w:t xml:space="preserve">  8.</w:t>
      </w:r>
      <w:r w:rsidRPr="00683E5A">
        <w:rPr>
          <w:rFonts w:ascii="Courier New" w:hAnsi="Courier New" w:cs="Courier New"/>
          <w:sz w:val="24"/>
          <w:szCs w:val="24"/>
        </w:rPr>
        <w:tab/>
        <w:t>Read Steering Tape. Errors in 920 Telecode.</w:t>
      </w:r>
    </w:p>
    <w:p w14:paraId="2CA8BAA9" w14:textId="77777777" w:rsidR="00E32535" w:rsidRPr="00683E5A" w:rsidRDefault="00E32535" w:rsidP="00E32535">
      <w:pPr>
        <w:pStyle w:val="PlainText"/>
        <w:rPr>
          <w:rFonts w:ascii="Courier New" w:hAnsi="Courier New" w:cs="Courier New"/>
          <w:sz w:val="24"/>
          <w:szCs w:val="24"/>
        </w:rPr>
      </w:pPr>
      <w:r>
        <w:rPr>
          <w:rFonts w:ascii="Courier New" w:hAnsi="Courier New" w:cs="Courier New"/>
          <w:sz w:val="24"/>
          <w:szCs w:val="24"/>
        </w:rPr>
        <w:t xml:space="preserve">   </w:t>
      </w:r>
      <w:r w:rsidRPr="00683E5A">
        <w:rPr>
          <w:rFonts w:ascii="Courier New" w:hAnsi="Courier New" w:cs="Courier New"/>
          <w:sz w:val="24"/>
          <w:szCs w:val="24"/>
        </w:rPr>
        <w:t xml:space="preserve">9. </w:t>
      </w:r>
      <w:r w:rsidRPr="00683E5A">
        <w:rPr>
          <w:rFonts w:ascii="Courier New" w:hAnsi="Courier New" w:cs="Courier New"/>
          <w:sz w:val="24"/>
          <w:szCs w:val="24"/>
        </w:rPr>
        <w:tab/>
        <w:t>Read and Edit Main Tape.</w:t>
      </w:r>
    </w:p>
    <w:p w14:paraId="600DA1DC"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  10.  </w:t>
      </w:r>
      <w:r w:rsidRPr="00683E5A">
        <w:rPr>
          <w:rFonts w:ascii="Courier New" w:hAnsi="Courier New" w:cs="Courier New"/>
          <w:sz w:val="24"/>
          <w:szCs w:val="24"/>
        </w:rPr>
        <w:tab/>
        <w:t>Read &amp; Edit Main Tape. Continue after Wait.</w:t>
      </w:r>
    </w:p>
    <w:p w14:paraId="0607652B"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  11.  </w:t>
      </w:r>
      <w:r w:rsidRPr="00683E5A">
        <w:rPr>
          <w:rFonts w:ascii="Courier New" w:hAnsi="Courier New" w:cs="Courier New"/>
          <w:sz w:val="24"/>
          <w:szCs w:val="24"/>
        </w:rPr>
        <w:tab/>
        <w:t>Output Instruction Count.</w:t>
      </w:r>
    </w:p>
    <w:p w14:paraId="64C0D9D7"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  13.  </w:t>
      </w:r>
      <w:r w:rsidRPr="00683E5A">
        <w:rPr>
          <w:rFonts w:ascii="Courier New" w:hAnsi="Courier New" w:cs="Courier New"/>
          <w:sz w:val="24"/>
          <w:szCs w:val="24"/>
        </w:rPr>
        <w:tab/>
        <w:t>Read Steering Tape. Errors in 900 Telecode.</w:t>
      </w:r>
    </w:p>
    <w:p w14:paraId="55720849" w14:textId="77777777" w:rsidR="00E32535" w:rsidRPr="00683E5A" w:rsidRDefault="00E32535" w:rsidP="00E32535">
      <w:pPr>
        <w:pStyle w:val="PlainText"/>
        <w:rPr>
          <w:rFonts w:ascii="Courier New" w:hAnsi="Courier New" w:cs="Courier New"/>
          <w:sz w:val="24"/>
          <w:szCs w:val="24"/>
        </w:rPr>
      </w:pPr>
    </w:p>
    <w:p w14:paraId="12B4CA0A" w14:textId="77777777" w:rsidR="00E32535" w:rsidRPr="00683E5A" w:rsidRDefault="00E32535" w:rsidP="00E32535">
      <w:pPr>
        <w:pStyle w:val="PlainText"/>
        <w:rPr>
          <w:rFonts w:ascii="Courier New" w:hAnsi="Courier New" w:cs="Courier New"/>
          <w:sz w:val="24"/>
          <w:szCs w:val="24"/>
        </w:rPr>
      </w:pPr>
    </w:p>
    <w:p w14:paraId="3CB79C3A" w14:textId="77777777" w:rsidR="00E32535" w:rsidRDefault="00E32535" w:rsidP="00E32535">
      <w:pPr>
        <w:pStyle w:val="PlainText"/>
        <w:rPr>
          <w:rFonts w:ascii="Courier New" w:hAnsi="Courier New" w:cs="Courier New"/>
          <w:sz w:val="24"/>
          <w:szCs w:val="24"/>
        </w:rPr>
      </w:pPr>
      <w:r w:rsidRPr="00683E5A">
        <w:rPr>
          <w:rFonts w:ascii="Courier New" w:hAnsi="Courier New" w:cs="Courier New"/>
          <w:sz w:val="24"/>
          <w:szCs w:val="24"/>
        </w:rPr>
        <w:t>Error Codes</w:t>
      </w:r>
    </w:p>
    <w:p w14:paraId="6AF1388E" w14:textId="77777777" w:rsidR="00E32535" w:rsidRDefault="00E32535" w:rsidP="00E32535">
      <w:pPr>
        <w:pStyle w:val="PlainText"/>
        <w:rPr>
          <w:rFonts w:ascii="Courier New" w:hAnsi="Courier New" w:cs="Courier New"/>
          <w:sz w:val="24"/>
          <w:szCs w:val="24"/>
        </w:rPr>
      </w:pPr>
    </w:p>
    <w:p w14:paraId="43139779"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 xml:space="preserve">The format or error messages is </w:t>
      </w:r>
    </w:p>
    <w:p w14:paraId="61A6C868"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E</w:t>
      </w:r>
      <w:r>
        <w:rPr>
          <w:rFonts w:ascii="Courier New" w:hAnsi="Courier New" w:cs="Courier New"/>
          <w:sz w:val="24"/>
          <w:szCs w:val="24"/>
        </w:rPr>
        <w:tab/>
        <w:t>"M"</w:t>
      </w:r>
      <w:r>
        <w:rPr>
          <w:rFonts w:ascii="Courier New" w:hAnsi="Courier New" w:cs="Courier New"/>
          <w:sz w:val="24"/>
          <w:szCs w:val="24"/>
        </w:rPr>
        <w:tab/>
        <w:t>where M is the error number in the list below</w:t>
      </w:r>
    </w:p>
    <w:p w14:paraId="56633A9C"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I</w:t>
      </w:r>
      <w:r>
        <w:rPr>
          <w:rFonts w:ascii="Courier New" w:hAnsi="Courier New" w:cs="Courier New"/>
          <w:sz w:val="24"/>
          <w:szCs w:val="24"/>
        </w:rPr>
        <w:tab/>
        <w:t xml:space="preserve">"N" </w:t>
      </w:r>
      <w:r>
        <w:rPr>
          <w:rFonts w:ascii="Courier New" w:hAnsi="Courier New" w:cs="Courier New"/>
          <w:sz w:val="24"/>
          <w:szCs w:val="24"/>
        </w:rPr>
        <w:tab/>
        <w:t xml:space="preserve">where N is the number of the instruction being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t>compiled or executed as appropriate</w:t>
      </w:r>
    </w:p>
    <w:p w14:paraId="37CC640A" w14:textId="77777777" w:rsidR="00E32535" w:rsidRDefault="00E32535" w:rsidP="00E32535">
      <w:pPr>
        <w:pStyle w:val="PlainText"/>
        <w:rPr>
          <w:rFonts w:ascii="Courier New" w:hAnsi="Courier New" w:cs="Courier New"/>
          <w:sz w:val="24"/>
          <w:szCs w:val="24"/>
        </w:rPr>
      </w:pPr>
    </w:p>
    <w:p w14:paraId="3726A6A7"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EO</w:t>
      </w:r>
      <w:r>
        <w:rPr>
          <w:rFonts w:ascii="Courier New" w:hAnsi="Courier New" w:cs="Courier New"/>
          <w:sz w:val="24"/>
          <w:szCs w:val="24"/>
        </w:rPr>
        <w:tab/>
        <w:t xml:space="preserve">One of the initial two telecode words is missing or  </w:t>
      </w:r>
      <w:r>
        <w:rPr>
          <w:rFonts w:ascii="Courier New" w:hAnsi="Courier New" w:cs="Courier New"/>
          <w:sz w:val="24"/>
          <w:szCs w:val="24"/>
        </w:rPr>
        <w:br/>
        <w:t xml:space="preserve"> </w:t>
      </w:r>
      <w:r>
        <w:rPr>
          <w:rFonts w:ascii="Courier New" w:hAnsi="Courier New" w:cs="Courier New"/>
          <w:sz w:val="24"/>
          <w:szCs w:val="24"/>
        </w:rPr>
        <w:tab/>
        <w:t>incorrect</w:t>
      </w:r>
    </w:p>
    <w:p w14:paraId="60D43865"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E1</w:t>
      </w:r>
      <w:r>
        <w:rPr>
          <w:rFonts w:ascii="Courier New" w:hAnsi="Courier New" w:cs="Courier New"/>
          <w:sz w:val="24"/>
          <w:szCs w:val="24"/>
        </w:rPr>
        <w:tab/>
        <w:t>Edit instruction incomplete or incorrect</w:t>
      </w:r>
    </w:p>
    <w:p w14:paraId="488471D4"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E2</w:t>
      </w:r>
      <w:r>
        <w:rPr>
          <w:rFonts w:ascii="Courier New" w:hAnsi="Courier New" w:cs="Courier New"/>
          <w:sz w:val="24"/>
          <w:szCs w:val="24"/>
        </w:rPr>
        <w:tab/>
        <w:t>No search string specified</w:t>
      </w:r>
    </w:p>
    <w:p w14:paraId="1C0FA484"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lastRenderedPageBreak/>
        <w:t xml:space="preserve">E3 </w:t>
      </w:r>
      <w:r>
        <w:rPr>
          <w:rFonts w:ascii="Courier New" w:hAnsi="Courier New" w:cs="Courier New"/>
          <w:sz w:val="24"/>
          <w:szCs w:val="24"/>
        </w:rPr>
        <w:tab/>
        <w:t>No digit after a REP or CAN</w:t>
      </w:r>
    </w:p>
    <w:p w14:paraId="1F270EE8"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 xml:space="preserve">E4 </w:t>
      </w:r>
      <w:r>
        <w:rPr>
          <w:rFonts w:ascii="Courier New" w:hAnsi="Courier New" w:cs="Courier New"/>
          <w:sz w:val="24"/>
          <w:szCs w:val="24"/>
        </w:rPr>
        <w:tab/>
        <w:t>Two REP or END instructions used consecutively</w:t>
      </w:r>
    </w:p>
    <w:p w14:paraId="3873A18A"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E5</w:t>
      </w:r>
      <w:r>
        <w:rPr>
          <w:rFonts w:ascii="Courier New" w:hAnsi="Courier New" w:cs="Courier New"/>
          <w:sz w:val="24"/>
          <w:szCs w:val="24"/>
        </w:rPr>
        <w:tab/>
        <w:t xml:space="preserve">REP has same label as another group, or CAN has been </w:t>
      </w:r>
      <w:r>
        <w:rPr>
          <w:rFonts w:ascii="Courier New" w:hAnsi="Courier New" w:cs="Courier New"/>
          <w:sz w:val="24"/>
          <w:szCs w:val="24"/>
        </w:rPr>
        <w:br/>
        <w:t xml:space="preserve"> </w:t>
      </w:r>
      <w:r>
        <w:rPr>
          <w:rFonts w:ascii="Courier New" w:hAnsi="Courier New" w:cs="Courier New"/>
          <w:sz w:val="24"/>
          <w:szCs w:val="24"/>
        </w:rPr>
        <w:tab/>
        <w:t>used for a non-existent group.</w:t>
      </w:r>
    </w:p>
    <w:p w14:paraId="4708FB02" w14:textId="77777777" w:rsidR="00E32535" w:rsidRDefault="00E32535" w:rsidP="00E32535">
      <w:pPr>
        <w:pStyle w:val="PlainText"/>
        <w:ind w:left="720" w:hanging="720"/>
        <w:rPr>
          <w:rFonts w:ascii="Courier New" w:hAnsi="Courier New" w:cs="Courier New"/>
          <w:sz w:val="24"/>
          <w:szCs w:val="24"/>
        </w:rPr>
      </w:pPr>
      <w:r>
        <w:rPr>
          <w:rFonts w:ascii="Courier New" w:hAnsi="Courier New" w:cs="Courier New"/>
          <w:sz w:val="24"/>
          <w:szCs w:val="24"/>
        </w:rPr>
        <w:t>E6</w:t>
      </w:r>
      <w:r>
        <w:rPr>
          <w:rFonts w:ascii="Courier New" w:hAnsi="Courier New" w:cs="Courier New"/>
          <w:sz w:val="24"/>
          <w:szCs w:val="24"/>
        </w:rPr>
        <w:tab/>
        <w:t>REP instruction not followed by copy search or replace  instruction</w:t>
      </w:r>
    </w:p>
    <w:p w14:paraId="3E924754" w14:textId="77777777" w:rsidR="00E32535" w:rsidRDefault="00E32535" w:rsidP="00E32535">
      <w:pPr>
        <w:pStyle w:val="PlainText"/>
        <w:ind w:left="720" w:hanging="720"/>
        <w:rPr>
          <w:rFonts w:ascii="Courier New" w:hAnsi="Courier New" w:cs="Courier New"/>
          <w:sz w:val="24"/>
          <w:szCs w:val="24"/>
        </w:rPr>
      </w:pPr>
      <w:r>
        <w:rPr>
          <w:rFonts w:ascii="Courier New" w:hAnsi="Courier New" w:cs="Courier New"/>
          <w:sz w:val="24"/>
          <w:szCs w:val="24"/>
        </w:rPr>
        <w:t>E7</w:t>
      </w:r>
      <w:r>
        <w:rPr>
          <w:rFonts w:ascii="Courier New" w:hAnsi="Courier New" w:cs="Courier New"/>
          <w:sz w:val="24"/>
          <w:szCs w:val="24"/>
        </w:rPr>
        <w:tab/>
        <w:t>Character cannot be converted between input and output telecodes</w:t>
      </w:r>
    </w:p>
    <w:p w14:paraId="0CC745EC" w14:textId="77777777" w:rsidR="00E32535" w:rsidRDefault="00E32535" w:rsidP="00E32535">
      <w:pPr>
        <w:pStyle w:val="PlainText"/>
        <w:ind w:left="720" w:hanging="720"/>
        <w:rPr>
          <w:rFonts w:ascii="Courier New" w:hAnsi="Courier New" w:cs="Courier New"/>
          <w:sz w:val="24"/>
          <w:szCs w:val="24"/>
        </w:rPr>
      </w:pPr>
      <w:r>
        <w:rPr>
          <w:rFonts w:ascii="Courier New" w:hAnsi="Courier New" w:cs="Courier New"/>
          <w:sz w:val="24"/>
          <w:szCs w:val="24"/>
        </w:rPr>
        <w:t xml:space="preserve">E8 </w:t>
      </w:r>
      <w:r>
        <w:rPr>
          <w:rFonts w:ascii="Courier New" w:hAnsi="Courier New" w:cs="Courier New"/>
          <w:sz w:val="24"/>
          <w:szCs w:val="24"/>
        </w:rPr>
        <w:tab/>
        <w:t>String longer than 253 characters</w:t>
      </w:r>
    </w:p>
    <w:p w14:paraId="53D2317F" w14:textId="77777777" w:rsidR="00E32535" w:rsidRDefault="00E32535" w:rsidP="00E32535">
      <w:pPr>
        <w:pStyle w:val="PlainText"/>
        <w:ind w:left="720" w:hanging="720"/>
        <w:rPr>
          <w:rFonts w:ascii="Courier New" w:hAnsi="Courier New" w:cs="Courier New"/>
          <w:sz w:val="24"/>
          <w:szCs w:val="24"/>
        </w:rPr>
      </w:pPr>
      <w:r>
        <w:rPr>
          <w:rFonts w:ascii="Courier New" w:hAnsi="Courier New" w:cs="Courier New"/>
          <w:sz w:val="24"/>
          <w:szCs w:val="24"/>
        </w:rPr>
        <w:t>E9</w:t>
      </w:r>
      <w:r>
        <w:rPr>
          <w:rFonts w:ascii="Courier New" w:hAnsi="Courier New" w:cs="Courier New"/>
          <w:sz w:val="24"/>
          <w:szCs w:val="24"/>
        </w:rPr>
        <w:tab/>
        <w:t>string search or replace cannot be obeyed at end of input tape</w:t>
      </w:r>
    </w:p>
    <w:p w14:paraId="41C1A8E8" w14:textId="77777777" w:rsidR="00E32535" w:rsidRDefault="00E32535" w:rsidP="00E32535">
      <w:pPr>
        <w:pStyle w:val="PlainText"/>
        <w:ind w:left="720" w:hanging="720"/>
        <w:rPr>
          <w:rFonts w:ascii="Courier New" w:hAnsi="Courier New" w:cs="Courier New"/>
          <w:sz w:val="24"/>
          <w:szCs w:val="24"/>
        </w:rPr>
      </w:pPr>
      <w:r>
        <w:rPr>
          <w:rFonts w:ascii="Courier New" w:hAnsi="Courier New" w:cs="Courier New"/>
          <w:sz w:val="24"/>
          <w:szCs w:val="24"/>
        </w:rPr>
        <w:t>E10</w:t>
      </w:r>
      <w:r>
        <w:rPr>
          <w:rFonts w:ascii="Courier New" w:hAnsi="Courier New" w:cs="Courier New"/>
          <w:sz w:val="24"/>
          <w:szCs w:val="24"/>
        </w:rPr>
        <w:tab/>
        <w:t>Sum check failure</w:t>
      </w:r>
    </w:p>
    <w:p w14:paraId="3D79A8F8" w14:textId="77777777" w:rsidR="00E32535" w:rsidRDefault="00E32535" w:rsidP="00E32535">
      <w:pPr>
        <w:pStyle w:val="PlainText"/>
        <w:ind w:left="720" w:hanging="720"/>
        <w:rPr>
          <w:rFonts w:ascii="Courier New" w:hAnsi="Courier New" w:cs="Courier New"/>
          <w:sz w:val="24"/>
          <w:szCs w:val="24"/>
        </w:rPr>
      </w:pPr>
      <w:r>
        <w:rPr>
          <w:rFonts w:ascii="Courier New" w:hAnsi="Courier New" w:cs="Courier New"/>
          <w:sz w:val="24"/>
          <w:szCs w:val="24"/>
        </w:rPr>
        <w:t>E11  First character on tape not a blank</w:t>
      </w:r>
    </w:p>
    <w:p w14:paraId="7F540004" w14:textId="77777777" w:rsidR="00E32535" w:rsidRDefault="00E32535" w:rsidP="00E32535">
      <w:pPr>
        <w:pStyle w:val="PlainText"/>
        <w:ind w:left="720" w:hanging="720"/>
        <w:rPr>
          <w:rFonts w:ascii="Courier New" w:hAnsi="Courier New" w:cs="Courier New"/>
          <w:sz w:val="24"/>
          <w:szCs w:val="24"/>
        </w:rPr>
      </w:pPr>
      <w:r>
        <w:rPr>
          <w:rFonts w:ascii="Courier New" w:hAnsi="Courier New" w:cs="Courier New"/>
          <w:sz w:val="24"/>
          <w:szCs w:val="24"/>
        </w:rPr>
        <w:t>E12</w:t>
      </w:r>
      <w:r>
        <w:rPr>
          <w:rFonts w:ascii="Courier New" w:hAnsi="Courier New" w:cs="Courier New"/>
          <w:sz w:val="24"/>
          <w:szCs w:val="24"/>
        </w:rPr>
        <w:tab/>
        <w:t>Tape has been partially read by not stretch or 2 or more blanks after a newline character in the part of the tape which has been read</w:t>
      </w:r>
    </w:p>
    <w:p w14:paraId="5491960F" w14:textId="77777777" w:rsidR="00E32535" w:rsidRDefault="00E32535" w:rsidP="00E32535">
      <w:pPr>
        <w:pStyle w:val="PlainText"/>
        <w:ind w:left="720" w:hanging="720"/>
        <w:rPr>
          <w:rFonts w:ascii="Courier New" w:hAnsi="Courier New" w:cs="Courier New"/>
          <w:sz w:val="24"/>
          <w:szCs w:val="24"/>
        </w:rPr>
      </w:pPr>
      <w:r>
        <w:rPr>
          <w:rFonts w:ascii="Courier New" w:hAnsi="Courier New" w:cs="Courier New"/>
          <w:sz w:val="24"/>
          <w:szCs w:val="24"/>
        </w:rPr>
        <w:t>E13</w:t>
      </w:r>
      <w:r>
        <w:rPr>
          <w:rFonts w:ascii="Courier New" w:hAnsi="Courier New" w:cs="Courier New"/>
          <w:sz w:val="24"/>
          <w:szCs w:val="24"/>
        </w:rPr>
        <w:tab/>
        <w:t>first character on the tape not a 920, 903 or 900 newline character</w:t>
      </w:r>
    </w:p>
    <w:p w14:paraId="703699FC" w14:textId="77777777" w:rsidR="00E32535" w:rsidRDefault="00E32535" w:rsidP="00E32535">
      <w:pPr>
        <w:pStyle w:val="PlainText"/>
        <w:ind w:left="720" w:hanging="720"/>
        <w:rPr>
          <w:rFonts w:ascii="Courier New" w:hAnsi="Courier New" w:cs="Courier New"/>
          <w:sz w:val="24"/>
          <w:szCs w:val="24"/>
        </w:rPr>
      </w:pPr>
      <w:r>
        <w:rPr>
          <w:rFonts w:ascii="Courier New" w:hAnsi="Courier New" w:cs="Courier New"/>
          <w:sz w:val="24"/>
          <w:szCs w:val="24"/>
        </w:rPr>
        <w:t>E14</w:t>
      </w:r>
      <w:r>
        <w:rPr>
          <w:rFonts w:ascii="Courier New" w:hAnsi="Courier New" w:cs="Courier New"/>
          <w:sz w:val="24"/>
          <w:szCs w:val="24"/>
        </w:rPr>
        <w:tab/>
        <w:t>Parity error</w:t>
      </w:r>
    </w:p>
    <w:p w14:paraId="79BE3EE5" w14:textId="77777777" w:rsidR="00E32535" w:rsidRDefault="00E32535" w:rsidP="00E32535">
      <w:pPr>
        <w:pStyle w:val="PlainText"/>
        <w:ind w:left="720" w:hanging="720"/>
        <w:rPr>
          <w:rFonts w:ascii="Courier New" w:hAnsi="Courier New" w:cs="Courier New"/>
          <w:sz w:val="24"/>
          <w:szCs w:val="24"/>
        </w:rPr>
      </w:pPr>
    </w:p>
    <w:p w14:paraId="127FDC31" w14:textId="77777777" w:rsidR="00E32535" w:rsidRDefault="00E32535" w:rsidP="00E32535">
      <w:pPr>
        <w:pStyle w:val="PlainText"/>
        <w:ind w:left="720" w:hanging="720"/>
        <w:rPr>
          <w:rFonts w:ascii="Courier New" w:hAnsi="Courier New" w:cs="Courier New"/>
          <w:sz w:val="24"/>
          <w:szCs w:val="24"/>
        </w:rPr>
      </w:pPr>
      <w:r>
        <w:rPr>
          <w:rFonts w:ascii="Courier New" w:hAnsi="Courier New" w:cs="Courier New"/>
          <w:sz w:val="24"/>
          <w:szCs w:val="24"/>
        </w:rPr>
        <w:t>Warning messages follow a similar format:</w:t>
      </w:r>
    </w:p>
    <w:p w14:paraId="4E2F0729" w14:textId="77777777" w:rsidR="00E32535" w:rsidRDefault="00E32535" w:rsidP="00E32535">
      <w:pPr>
        <w:pStyle w:val="PlainText"/>
        <w:ind w:left="720" w:hanging="720"/>
        <w:rPr>
          <w:rFonts w:ascii="Courier New" w:hAnsi="Courier New" w:cs="Courier New"/>
          <w:sz w:val="24"/>
          <w:szCs w:val="24"/>
        </w:rPr>
      </w:pPr>
    </w:p>
    <w:p w14:paraId="7D32950B" w14:textId="77777777" w:rsidR="00E32535" w:rsidRDefault="00E32535" w:rsidP="00E32535">
      <w:pPr>
        <w:pStyle w:val="PlainText"/>
        <w:ind w:left="720" w:hanging="720"/>
        <w:rPr>
          <w:rFonts w:ascii="Courier New" w:hAnsi="Courier New" w:cs="Courier New"/>
          <w:sz w:val="24"/>
          <w:szCs w:val="24"/>
        </w:rPr>
      </w:pPr>
      <w:r>
        <w:rPr>
          <w:rFonts w:ascii="Courier New" w:hAnsi="Courier New" w:cs="Courier New"/>
          <w:sz w:val="24"/>
          <w:szCs w:val="24"/>
        </w:rPr>
        <w:t>W0</w:t>
      </w:r>
      <w:r>
        <w:rPr>
          <w:rFonts w:ascii="Courier New" w:hAnsi="Courier New" w:cs="Courier New"/>
          <w:sz w:val="24"/>
          <w:szCs w:val="24"/>
        </w:rPr>
        <w:tab/>
        <w:t>End of steering tape in the middle of a set of repetitive instructions</w:t>
      </w:r>
    </w:p>
    <w:p w14:paraId="188CCF71" w14:textId="77777777" w:rsidR="00E32535" w:rsidRDefault="00E32535" w:rsidP="00E32535">
      <w:pPr>
        <w:pStyle w:val="PlainText"/>
        <w:ind w:left="720" w:hanging="720"/>
        <w:rPr>
          <w:rFonts w:ascii="Courier New" w:hAnsi="Courier New" w:cs="Courier New"/>
          <w:sz w:val="24"/>
          <w:szCs w:val="24"/>
        </w:rPr>
      </w:pPr>
      <w:r>
        <w:rPr>
          <w:rFonts w:ascii="Courier New" w:hAnsi="Courier New" w:cs="Courier New"/>
          <w:sz w:val="24"/>
          <w:szCs w:val="24"/>
        </w:rPr>
        <w:t>W1</w:t>
      </w:r>
      <w:r>
        <w:rPr>
          <w:rFonts w:ascii="Courier New" w:hAnsi="Courier New" w:cs="Courier New"/>
          <w:sz w:val="24"/>
          <w:szCs w:val="24"/>
        </w:rPr>
        <w:tab/>
        <w:t>Additional characters found after in an instruction designator</w:t>
      </w:r>
    </w:p>
    <w:p w14:paraId="6CFEF30C" w14:textId="77777777" w:rsidR="00E32535" w:rsidRDefault="00E32535" w:rsidP="00E32535">
      <w:pPr>
        <w:pStyle w:val="PlainText"/>
        <w:ind w:left="720" w:hanging="720"/>
        <w:rPr>
          <w:rFonts w:ascii="Courier New" w:hAnsi="Courier New" w:cs="Courier New"/>
          <w:sz w:val="24"/>
          <w:szCs w:val="24"/>
        </w:rPr>
      </w:pPr>
      <w:r>
        <w:rPr>
          <w:rFonts w:ascii="Courier New" w:hAnsi="Courier New" w:cs="Courier New"/>
          <w:sz w:val="24"/>
          <w:szCs w:val="24"/>
        </w:rPr>
        <w:t>W2</w:t>
      </w:r>
      <w:r>
        <w:rPr>
          <w:rFonts w:ascii="Courier New" w:hAnsi="Courier New" w:cs="Courier New"/>
          <w:sz w:val="24"/>
          <w:szCs w:val="24"/>
        </w:rPr>
        <w:tab/>
        <w:t>A non-cancel instruction has been used in a repetitive group of instructions</w:t>
      </w:r>
    </w:p>
    <w:p w14:paraId="0BBEFAC4" w14:textId="77777777" w:rsidR="00E32535" w:rsidRDefault="00E32535" w:rsidP="00E32535">
      <w:pPr>
        <w:pStyle w:val="PlainText"/>
        <w:ind w:left="720" w:hanging="720"/>
        <w:rPr>
          <w:rFonts w:ascii="Courier New" w:hAnsi="Courier New" w:cs="Courier New"/>
          <w:sz w:val="24"/>
          <w:szCs w:val="24"/>
        </w:rPr>
      </w:pPr>
      <w:r>
        <w:rPr>
          <w:rFonts w:ascii="Courier New" w:hAnsi="Courier New" w:cs="Courier New"/>
          <w:sz w:val="24"/>
          <w:szCs w:val="24"/>
        </w:rPr>
        <w:t>W3</w:t>
      </w:r>
      <w:r>
        <w:rPr>
          <w:rFonts w:ascii="Courier New" w:hAnsi="Courier New" w:cs="Courier New"/>
          <w:sz w:val="24"/>
          <w:szCs w:val="24"/>
        </w:rPr>
        <w:tab/>
        <w:t>No space left for edit instructions</w:t>
      </w:r>
    </w:p>
    <w:p w14:paraId="38A6D7CB" w14:textId="77777777" w:rsidR="00E32535" w:rsidRDefault="00E32535" w:rsidP="00E32535">
      <w:pPr>
        <w:pStyle w:val="PlainText"/>
        <w:ind w:left="720" w:hanging="720"/>
        <w:rPr>
          <w:rFonts w:ascii="Courier New" w:hAnsi="Courier New" w:cs="Courier New"/>
          <w:sz w:val="24"/>
          <w:szCs w:val="24"/>
        </w:rPr>
      </w:pPr>
      <w:r>
        <w:rPr>
          <w:rFonts w:ascii="Courier New" w:hAnsi="Courier New" w:cs="Courier New"/>
          <w:sz w:val="24"/>
          <w:szCs w:val="24"/>
        </w:rPr>
        <w:t>W4</w:t>
      </w:r>
      <w:r>
        <w:rPr>
          <w:rFonts w:ascii="Courier New" w:hAnsi="Courier New" w:cs="Courier New"/>
          <w:sz w:val="24"/>
          <w:szCs w:val="24"/>
        </w:rPr>
        <w:tab/>
        <w:t>More than 64 characters in a search or replace string</w:t>
      </w:r>
    </w:p>
    <w:p w14:paraId="73B14F20" w14:textId="77777777" w:rsidR="00E32535" w:rsidRDefault="00E32535" w:rsidP="00E32535">
      <w:pPr>
        <w:pStyle w:val="PlainText"/>
        <w:ind w:left="720" w:hanging="720"/>
        <w:rPr>
          <w:rFonts w:ascii="Courier New" w:hAnsi="Courier New" w:cs="Courier New"/>
          <w:sz w:val="24"/>
          <w:szCs w:val="24"/>
        </w:rPr>
      </w:pPr>
      <w:r>
        <w:rPr>
          <w:rFonts w:ascii="Courier New" w:hAnsi="Courier New" w:cs="Courier New"/>
          <w:sz w:val="24"/>
          <w:szCs w:val="24"/>
        </w:rPr>
        <w:t>W5</w:t>
      </w:r>
      <w:r>
        <w:rPr>
          <w:rFonts w:ascii="Courier New" w:hAnsi="Courier New" w:cs="Courier New"/>
          <w:sz w:val="24"/>
          <w:szCs w:val="24"/>
        </w:rPr>
        <w:tab/>
        <w:t>A non-cancel instruction has been used twice.</w:t>
      </w:r>
    </w:p>
    <w:p w14:paraId="74356A4B" w14:textId="77777777" w:rsidR="00E32535" w:rsidRDefault="00E32535" w:rsidP="00E32535">
      <w:pPr>
        <w:pStyle w:val="PlainText"/>
        <w:ind w:left="720" w:hanging="720"/>
        <w:rPr>
          <w:rFonts w:ascii="Courier New" w:hAnsi="Courier New" w:cs="Courier New"/>
          <w:sz w:val="24"/>
          <w:szCs w:val="24"/>
        </w:rPr>
      </w:pPr>
    </w:p>
    <w:p w14:paraId="403BC033" w14:textId="77777777" w:rsidR="00E32535" w:rsidRPr="00683E5A" w:rsidRDefault="00E32535" w:rsidP="00E32535">
      <w:pPr>
        <w:pStyle w:val="PlainText"/>
        <w:rPr>
          <w:rFonts w:ascii="Courier New" w:hAnsi="Courier New" w:cs="Courier New"/>
          <w:sz w:val="24"/>
          <w:szCs w:val="24"/>
        </w:rPr>
      </w:pPr>
    </w:p>
    <w:p w14:paraId="4F492F3B" w14:textId="77777777" w:rsidR="00E32535" w:rsidRPr="00683E5A" w:rsidRDefault="00E32535" w:rsidP="00E32535">
      <w:pPr>
        <w:pStyle w:val="PlainText"/>
        <w:rPr>
          <w:rFonts w:ascii="Courier New" w:hAnsi="Courier New" w:cs="Courier New"/>
          <w:sz w:val="24"/>
          <w:szCs w:val="24"/>
        </w:rPr>
      </w:pPr>
    </w:p>
    <w:p w14:paraId="45A5C7F2" w14:textId="77777777" w:rsidR="00E32535" w:rsidRDefault="00E32535" w:rsidP="00E32535">
      <w:pPr>
        <w:pStyle w:val="PlainText"/>
        <w:rPr>
          <w:rFonts w:ascii="Courier New" w:hAnsi="Courier New" w:cs="Courier New"/>
          <w:sz w:val="24"/>
          <w:szCs w:val="24"/>
        </w:rPr>
      </w:pPr>
      <w:r w:rsidRPr="00683E5A">
        <w:rPr>
          <w:rFonts w:ascii="Courier New" w:hAnsi="Courier New" w:cs="Courier New"/>
          <w:sz w:val="24"/>
          <w:szCs w:val="24"/>
        </w:rPr>
        <w:t>BOWDLER</w:t>
      </w:r>
      <w:r>
        <w:rPr>
          <w:rFonts w:ascii="Courier New" w:hAnsi="Courier New" w:cs="Courier New"/>
          <w:sz w:val="24"/>
          <w:szCs w:val="24"/>
        </w:rPr>
        <w:t>70</w:t>
      </w:r>
      <w:r w:rsidRPr="00683E5A">
        <w:rPr>
          <w:rFonts w:ascii="Courier New" w:hAnsi="Courier New" w:cs="Courier New"/>
          <w:sz w:val="24"/>
          <w:szCs w:val="24"/>
        </w:rPr>
        <w:t xml:space="preserve"> is demonstrated </w:t>
      </w:r>
      <w:r>
        <w:rPr>
          <w:rFonts w:ascii="Courier New" w:hAnsi="Courier New" w:cs="Courier New"/>
          <w:sz w:val="24"/>
          <w:szCs w:val="24"/>
        </w:rPr>
        <w:t>by DEMO4 in the directory ACDUTILITIES.  The example is taken from ACD Book 120 "903 UTILITY SOFTWARE"</w:t>
      </w:r>
      <w:r w:rsidRPr="00683E5A">
        <w:rPr>
          <w:rFonts w:ascii="Courier New" w:hAnsi="Courier New" w:cs="Courier New"/>
          <w:sz w:val="24"/>
          <w:szCs w:val="24"/>
        </w:rPr>
        <w:t>.</w:t>
      </w:r>
    </w:p>
    <w:p w14:paraId="03F45CC5" w14:textId="77777777" w:rsidR="00E32535" w:rsidRDefault="00E32535" w:rsidP="00E32535">
      <w:pPr>
        <w:pStyle w:val="PlainText"/>
        <w:rPr>
          <w:rFonts w:ascii="Courier New" w:hAnsi="Courier New" w:cs="Courier New"/>
          <w:sz w:val="24"/>
          <w:szCs w:val="24"/>
        </w:rPr>
      </w:pPr>
    </w:p>
    <w:p w14:paraId="50979A7A" w14:textId="77777777" w:rsidR="00E32535" w:rsidRDefault="00E32535" w:rsidP="00E32535">
      <w:pPr>
        <w:pStyle w:val="PlainText"/>
        <w:rPr>
          <w:rFonts w:ascii="Courier New" w:hAnsi="Courier New" w:cs="Courier New"/>
          <w:sz w:val="24"/>
          <w:szCs w:val="24"/>
        </w:rPr>
      </w:pPr>
    </w:p>
    <w:p w14:paraId="630E1AE7"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BOWDLER.BIN</w:t>
      </w:r>
      <w:r>
        <w:rPr>
          <w:rFonts w:ascii="Courier New" w:hAnsi="Courier New" w:cs="Courier New"/>
          <w:sz w:val="24"/>
          <w:szCs w:val="24"/>
        </w:rPr>
        <w:t xml:space="preserve"> – "BOWDLER 13/7/82"</w:t>
      </w:r>
    </w:p>
    <w:p w14:paraId="2F2AEEEE" w14:textId="77777777" w:rsidR="00E32535" w:rsidRPr="00683E5A" w:rsidRDefault="00E32535" w:rsidP="00E32535">
      <w:pPr>
        <w:pStyle w:val="PlainText"/>
        <w:rPr>
          <w:rFonts w:ascii="Courier New" w:hAnsi="Courier New" w:cs="Courier New"/>
          <w:sz w:val="24"/>
          <w:szCs w:val="24"/>
        </w:rPr>
      </w:pPr>
    </w:p>
    <w:p w14:paraId="1D1CE03A"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Editing commands</w:t>
      </w:r>
    </w:p>
    <w:p w14:paraId="77D2DAA6" w14:textId="77777777" w:rsidR="00E32535" w:rsidRPr="00683E5A" w:rsidRDefault="00E32535" w:rsidP="00E32535">
      <w:pPr>
        <w:pStyle w:val="PlainText"/>
        <w:rPr>
          <w:rFonts w:ascii="Courier New" w:hAnsi="Courier New" w:cs="Courier New"/>
          <w:sz w:val="24"/>
          <w:szCs w:val="24"/>
        </w:rPr>
      </w:pPr>
    </w:p>
    <w:p w14:paraId="6F1AFA61"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CA</w:t>
      </w:r>
      <w:r>
        <w:rPr>
          <w:rFonts w:ascii="Courier New" w:hAnsi="Courier New" w:cs="Courier New"/>
          <w:sz w:val="24"/>
          <w:szCs w:val="24"/>
        </w:rPr>
        <w:t xml:space="preserve">M </w:t>
      </w:r>
      <w:r>
        <w:rPr>
          <w:rFonts w:ascii="Courier New" w:hAnsi="Courier New" w:cs="Courier New"/>
          <w:sz w:val="24"/>
          <w:szCs w:val="24"/>
        </w:rPr>
        <w:tab/>
        <w:t>Cases to be matched (default</w:t>
      </w:r>
      <w:r w:rsidRPr="00683E5A">
        <w:rPr>
          <w:rFonts w:ascii="Courier New" w:hAnsi="Courier New" w:cs="Courier New"/>
          <w:sz w:val="24"/>
          <w:szCs w:val="24"/>
        </w:rPr>
        <w:t>)</w:t>
      </w:r>
    </w:p>
    <w:p w14:paraId="7904409D"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CAD</w:t>
      </w:r>
      <w:r w:rsidRPr="00683E5A">
        <w:rPr>
          <w:rFonts w:ascii="Courier New" w:hAnsi="Courier New" w:cs="Courier New"/>
          <w:sz w:val="24"/>
          <w:szCs w:val="24"/>
        </w:rPr>
        <w:tab/>
        <w:t>Cases to be distinguished</w:t>
      </w:r>
    </w:p>
    <w:p w14:paraId="332FBE19" w14:textId="77777777" w:rsidR="00E32535" w:rsidRPr="00683E5A" w:rsidRDefault="00E32535" w:rsidP="00E32535">
      <w:pPr>
        <w:pStyle w:val="PlainText"/>
        <w:rPr>
          <w:rFonts w:ascii="Courier New" w:hAnsi="Courier New" w:cs="Courier New"/>
          <w:sz w:val="24"/>
          <w:szCs w:val="24"/>
        </w:rPr>
      </w:pPr>
    </w:p>
    <w:p w14:paraId="499C90AF"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C – copy</w:t>
      </w:r>
    </w:p>
    <w:p w14:paraId="16676DFB"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D – delete</w:t>
      </w:r>
    </w:p>
    <w:p w14:paraId="18F2F8F3"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lastRenderedPageBreak/>
        <w:t>L – string found at start of line</w:t>
      </w:r>
    </w:p>
    <w:p w14:paraId="3C452FAF"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S – string found anywhere on a line</w:t>
      </w:r>
    </w:p>
    <w:p w14:paraId="45432943"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I – identifier string found anywhere on a line</w:t>
      </w:r>
    </w:p>
    <w:p w14:paraId="3C92BD44"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I – inclusive of string</w:t>
      </w:r>
    </w:p>
    <w:p w14:paraId="6473AFF2"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E – exclusive of string</w:t>
      </w:r>
    </w:p>
    <w:p w14:paraId="4531B360" w14:textId="77777777" w:rsidR="00E32535" w:rsidRPr="00683E5A" w:rsidRDefault="00E32535" w:rsidP="00E32535">
      <w:pPr>
        <w:pStyle w:val="PlainText"/>
        <w:rPr>
          <w:rFonts w:ascii="Courier New" w:hAnsi="Courier New" w:cs="Courier New"/>
          <w:sz w:val="24"/>
          <w:szCs w:val="24"/>
        </w:rPr>
      </w:pPr>
    </w:p>
    <w:p w14:paraId="1EBB4943"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CSE </w:t>
      </w:r>
      <w:r w:rsidRPr="00683E5A">
        <w:rPr>
          <w:rFonts w:ascii="Courier New" w:hAnsi="Courier New" w:cs="Courier New"/>
          <w:sz w:val="24"/>
          <w:szCs w:val="24"/>
        </w:rPr>
        <w:tab/>
        <w:t>string</w:t>
      </w:r>
      <w:r w:rsidRPr="00683E5A">
        <w:rPr>
          <w:rFonts w:ascii="Courier New" w:hAnsi="Courier New" w:cs="Courier New"/>
          <w:sz w:val="24"/>
          <w:szCs w:val="24"/>
        </w:rPr>
        <w:tab/>
        <w:t>Copy up to but excluding string</w:t>
      </w:r>
    </w:p>
    <w:p w14:paraId="11F64B96"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CSI </w:t>
      </w:r>
      <w:r w:rsidRPr="00683E5A">
        <w:rPr>
          <w:rFonts w:ascii="Courier New" w:hAnsi="Courier New" w:cs="Courier New"/>
          <w:sz w:val="24"/>
          <w:szCs w:val="24"/>
        </w:rPr>
        <w:tab/>
        <w:t>string</w:t>
      </w:r>
      <w:r w:rsidRPr="00683E5A">
        <w:rPr>
          <w:rFonts w:ascii="Courier New" w:hAnsi="Courier New" w:cs="Courier New"/>
          <w:sz w:val="24"/>
          <w:szCs w:val="24"/>
        </w:rPr>
        <w:tab/>
        <w:t>Copy up to and including string</w:t>
      </w:r>
    </w:p>
    <w:p w14:paraId="30BE6E78"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CIE </w:t>
      </w:r>
      <w:r w:rsidRPr="00683E5A">
        <w:rPr>
          <w:rFonts w:ascii="Courier New" w:hAnsi="Courier New" w:cs="Courier New"/>
          <w:sz w:val="24"/>
          <w:szCs w:val="24"/>
        </w:rPr>
        <w:tab/>
        <w:t>string</w:t>
      </w:r>
      <w:r w:rsidRPr="00683E5A">
        <w:rPr>
          <w:rFonts w:ascii="Courier New" w:hAnsi="Courier New" w:cs="Courier New"/>
          <w:sz w:val="24"/>
          <w:szCs w:val="24"/>
        </w:rPr>
        <w:tab/>
        <w:t>Copy up to but excluding identifier</w:t>
      </w:r>
    </w:p>
    <w:p w14:paraId="14A0B52F"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CII </w:t>
      </w:r>
      <w:r w:rsidRPr="00683E5A">
        <w:rPr>
          <w:rFonts w:ascii="Courier New" w:hAnsi="Courier New" w:cs="Courier New"/>
          <w:sz w:val="24"/>
          <w:szCs w:val="24"/>
        </w:rPr>
        <w:tab/>
        <w:t>string</w:t>
      </w:r>
      <w:r w:rsidRPr="00683E5A">
        <w:rPr>
          <w:rFonts w:ascii="Courier New" w:hAnsi="Courier New" w:cs="Courier New"/>
          <w:sz w:val="24"/>
          <w:szCs w:val="24"/>
        </w:rPr>
        <w:tab/>
        <w:t>Copy up to and including identifier</w:t>
      </w:r>
    </w:p>
    <w:p w14:paraId="74537967"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CLE </w:t>
      </w:r>
      <w:r w:rsidRPr="00683E5A">
        <w:rPr>
          <w:rFonts w:ascii="Courier New" w:hAnsi="Courier New" w:cs="Courier New"/>
          <w:sz w:val="24"/>
          <w:szCs w:val="24"/>
        </w:rPr>
        <w:tab/>
        <w:t>string</w:t>
      </w:r>
      <w:r w:rsidRPr="00683E5A">
        <w:rPr>
          <w:rFonts w:ascii="Courier New" w:hAnsi="Courier New" w:cs="Courier New"/>
          <w:sz w:val="24"/>
          <w:szCs w:val="24"/>
        </w:rPr>
        <w:tab/>
        <w:t>Copy up to and including newline before line</w:t>
      </w:r>
    </w:p>
    <w:p w14:paraId="41656080"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CLI </w:t>
      </w:r>
      <w:r w:rsidRPr="00683E5A">
        <w:rPr>
          <w:rFonts w:ascii="Courier New" w:hAnsi="Courier New" w:cs="Courier New"/>
          <w:sz w:val="24"/>
          <w:szCs w:val="24"/>
        </w:rPr>
        <w:tab/>
        <w:t>string</w:t>
      </w:r>
      <w:r w:rsidRPr="00683E5A">
        <w:rPr>
          <w:rFonts w:ascii="Courier New" w:hAnsi="Courier New" w:cs="Courier New"/>
          <w:sz w:val="24"/>
          <w:szCs w:val="24"/>
        </w:rPr>
        <w:tab/>
        <w:t>Copy up to and including newline after line</w:t>
      </w:r>
    </w:p>
    <w:p w14:paraId="6933E08B"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DSE </w:t>
      </w:r>
      <w:r w:rsidRPr="00683E5A">
        <w:rPr>
          <w:rFonts w:ascii="Courier New" w:hAnsi="Courier New" w:cs="Courier New"/>
          <w:sz w:val="24"/>
          <w:szCs w:val="24"/>
        </w:rPr>
        <w:tab/>
        <w:t>string</w:t>
      </w:r>
      <w:r w:rsidRPr="00683E5A">
        <w:rPr>
          <w:rFonts w:ascii="Courier New" w:hAnsi="Courier New" w:cs="Courier New"/>
          <w:sz w:val="24"/>
          <w:szCs w:val="24"/>
        </w:rPr>
        <w:tab/>
        <w:t>Delete up to but excluding string</w:t>
      </w:r>
    </w:p>
    <w:p w14:paraId="063A30BB"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DSI </w:t>
      </w:r>
      <w:r w:rsidRPr="00683E5A">
        <w:rPr>
          <w:rFonts w:ascii="Courier New" w:hAnsi="Courier New" w:cs="Courier New"/>
          <w:sz w:val="24"/>
          <w:szCs w:val="24"/>
        </w:rPr>
        <w:tab/>
        <w:t>string</w:t>
      </w:r>
      <w:r w:rsidRPr="00683E5A">
        <w:rPr>
          <w:rFonts w:ascii="Courier New" w:hAnsi="Courier New" w:cs="Courier New"/>
          <w:sz w:val="24"/>
          <w:szCs w:val="24"/>
        </w:rPr>
        <w:tab/>
        <w:t>Delete up to and including string</w:t>
      </w:r>
    </w:p>
    <w:p w14:paraId="016C2F8F"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DIE </w:t>
      </w:r>
      <w:r w:rsidRPr="00683E5A">
        <w:rPr>
          <w:rFonts w:ascii="Courier New" w:hAnsi="Courier New" w:cs="Courier New"/>
          <w:sz w:val="24"/>
          <w:szCs w:val="24"/>
        </w:rPr>
        <w:tab/>
        <w:t>string</w:t>
      </w:r>
      <w:r w:rsidRPr="00683E5A">
        <w:rPr>
          <w:rFonts w:ascii="Courier New" w:hAnsi="Courier New" w:cs="Courier New"/>
          <w:sz w:val="24"/>
          <w:szCs w:val="24"/>
        </w:rPr>
        <w:tab/>
        <w:t>Delete up to but excluding identifier</w:t>
      </w:r>
    </w:p>
    <w:p w14:paraId="2E692837"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DII </w:t>
      </w:r>
      <w:r w:rsidRPr="00683E5A">
        <w:rPr>
          <w:rFonts w:ascii="Courier New" w:hAnsi="Courier New" w:cs="Courier New"/>
          <w:sz w:val="24"/>
          <w:szCs w:val="24"/>
        </w:rPr>
        <w:tab/>
        <w:t>string</w:t>
      </w:r>
      <w:r w:rsidRPr="00683E5A">
        <w:rPr>
          <w:rFonts w:ascii="Courier New" w:hAnsi="Courier New" w:cs="Courier New"/>
          <w:sz w:val="24"/>
          <w:szCs w:val="24"/>
        </w:rPr>
        <w:tab/>
        <w:t>Delete up to and including identifier</w:t>
      </w:r>
    </w:p>
    <w:p w14:paraId="1338805B"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DLE </w:t>
      </w:r>
      <w:r w:rsidRPr="00683E5A">
        <w:rPr>
          <w:rFonts w:ascii="Courier New" w:hAnsi="Courier New" w:cs="Courier New"/>
          <w:sz w:val="24"/>
          <w:szCs w:val="24"/>
        </w:rPr>
        <w:tab/>
        <w:t>string</w:t>
      </w:r>
      <w:r w:rsidRPr="00683E5A">
        <w:rPr>
          <w:rFonts w:ascii="Courier New" w:hAnsi="Courier New" w:cs="Courier New"/>
          <w:sz w:val="24"/>
          <w:szCs w:val="24"/>
        </w:rPr>
        <w:tab/>
        <w:t xml:space="preserve">Delete up to and including the newline before </w:t>
      </w:r>
      <w:r w:rsidRPr="00683E5A">
        <w:rPr>
          <w:rFonts w:ascii="Courier New" w:hAnsi="Courier New" w:cs="Courier New"/>
          <w:sz w:val="24"/>
          <w:szCs w:val="24"/>
        </w:rPr>
        <w:br/>
        <w:t xml:space="preserve"> </w:t>
      </w:r>
      <w:r w:rsidRPr="00683E5A">
        <w:rPr>
          <w:rFonts w:ascii="Courier New" w:hAnsi="Courier New" w:cs="Courier New"/>
          <w:sz w:val="24"/>
          <w:szCs w:val="24"/>
        </w:rPr>
        <w:tab/>
      </w:r>
      <w:r w:rsidRPr="00683E5A">
        <w:rPr>
          <w:rFonts w:ascii="Courier New" w:hAnsi="Courier New" w:cs="Courier New"/>
          <w:sz w:val="24"/>
          <w:szCs w:val="24"/>
        </w:rPr>
        <w:tab/>
      </w:r>
      <w:r>
        <w:rPr>
          <w:rFonts w:ascii="Courier New" w:hAnsi="Courier New" w:cs="Courier New"/>
          <w:sz w:val="24"/>
          <w:szCs w:val="24"/>
        </w:rPr>
        <w:t xml:space="preserve"> </w:t>
      </w:r>
      <w:r>
        <w:rPr>
          <w:rFonts w:ascii="Courier New" w:hAnsi="Courier New" w:cs="Courier New"/>
          <w:sz w:val="24"/>
          <w:szCs w:val="24"/>
        </w:rPr>
        <w:tab/>
      </w:r>
      <w:r w:rsidRPr="00683E5A">
        <w:rPr>
          <w:rFonts w:ascii="Courier New" w:hAnsi="Courier New" w:cs="Courier New"/>
          <w:sz w:val="24"/>
          <w:szCs w:val="24"/>
        </w:rPr>
        <w:t>line</w:t>
      </w:r>
    </w:p>
    <w:p w14:paraId="79A0CEC7"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DLI  string</w:t>
      </w:r>
      <w:r w:rsidRPr="00683E5A">
        <w:rPr>
          <w:rFonts w:ascii="Courier New" w:hAnsi="Courier New" w:cs="Courier New"/>
          <w:sz w:val="24"/>
          <w:szCs w:val="24"/>
        </w:rPr>
        <w:tab/>
        <w:t>Delete up to and including newline after string</w:t>
      </w:r>
    </w:p>
    <w:p w14:paraId="292994D4" w14:textId="77777777" w:rsidR="00E32535" w:rsidRPr="00683E5A" w:rsidRDefault="00E32535" w:rsidP="00E32535">
      <w:pPr>
        <w:pStyle w:val="PlainText"/>
        <w:rPr>
          <w:rFonts w:ascii="Courier New" w:hAnsi="Courier New" w:cs="Courier New"/>
          <w:sz w:val="24"/>
          <w:szCs w:val="24"/>
        </w:rPr>
      </w:pPr>
    </w:p>
    <w:p w14:paraId="3B3F53DF" w14:textId="77777777" w:rsidR="00E32535" w:rsidRPr="00683E5A" w:rsidRDefault="00E32535" w:rsidP="00E32535">
      <w:pPr>
        <w:pStyle w:val="PlainText"/>
        <w:rPr>
          <w:rFonts w:ascii="Courier New" w:hAnsi="Courier New" w:cs="Courier New"/>
          <w:sz w:val="24"/>
          <w:szCs w:val="24"/>
        </w:rPr>
      </w:pPr>
    </w:p>
    <w:p w14:paraId="07815719"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CHE </w:t>
      </w:r>
      <w:r w:rsidRPr="00683E5A">
        <w:rPr>
          <w:rFonts w:ascii="Courier New" w:hAnsi="Courier New" w:cs="Courier New"/>
          <w:sz w:val="24"/>
          <w:szCs w:val="24"/>
        </w:rPr>
        <w:tab/>
      </w:r>
      <w:r w:rsidRPr="00683E5A">
        <w:rPr>
          <w:rFonts w:ascii="Courier New" w:hAnsi="Courier New" w:cs="Courier New"/>
          <w:sz w:val="24"/>
          <w:szCs w:val="24"/>
        </w:rPr>
        <w:tab/>
      </w:r>
      <w:r w:rsidRPr="00683E5A">
        <w:rPr>
          <w:rFonts w:ascii="Courier New" w:hAnsi="Courier New" w:cs="Courier New"/>
          <w:sz w:val="24"/>
          <w:szCs w:val="24"/>
        </w:rPr>
        <w:tab/>
        <w:t>Copy up to but excluding next halt code</w:t>
      </w:r>
    </w:p>
    <w:p w14:paraId="07F71FB2"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CHI </w:t>
      </w:r>
      <w:r w:rsidRPr="00683E5A">
        <w:rPr>
          <w:rFonts w:ascii="Courier New" w:hAnsi="Courier New" w:cs="Courier New"/>
          <w:sz w:val="24"/>
          <w:szCs w:val="24"/>
        </w:rPr>
        <w:tab/>
      </w:r>
      <w:r w:rsidRPr="00683E5A">
        <w:rPr>
          <w:rFonts w:ascii="Courier New" w:hAnsi="Courier New" w:cs="Courier New"/>
          <w:sz w:val="24"/>
          <w:szCs w:val="24"/>
        </w:rPr>
        <w:tab/>
      </w:r>
      <w:r w:rsidRPr="00683E5A">
        <w:rPr>
          <w:rFonts w:ascii="Courier New" w:hAnsi="Courier New" w:cs="Courier New"/>
          <w:sz w:val="24"/>
          <w:szCs w:val="24"/>
        </w:rPr>
        <w:tab/>
        <w:t>Copy up to and including next halt code</w:t>
      </w:r>
    </w:p>
    <w:p w14:paraId="2E879953"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DHE </w:t>
      </w:r>
      <w:r w:rsidRPr="00683E5A">
        <w:rPr>
          <w:rFonts w:ascii="Courier New" w:hAnsi="Courier New" w:cs="Courier New"/>
          <w:sz w:val="24"/>
          <w:szCs w:val="24"/>
        </w:rPr>
        <w:tab/>
      </w:r>
      <w:r w:rsidRPr="00683E5A">
        <w:rPr>
          <w:rFonts w:ascii="Courier New" w:hAnsi="Courier New" w:cs="Courier New"/>
          <w:sz w:val="24"/>
          <w:szCs w:val="24"/>
        </w:rPr>
        <w:tab/>
      </w:r>
      <w:r w:rsidRPr="00683E5A">
        <w:rPr>
          <w:rFonts w:ascii="Courier New" w:hAnsi="Courier New" w:cs="Courier New"/>
          <w:sz w:val="24"/>
          <w:szCs w:val="24"/>
        </w:rPr>
        <w:tab/>
        <w:t>Delete up to but excluding next halt code</w:t>
      </w:r>
    </w:p>
    <w:p w14:paraId="2311DEB2"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DHI</w:t>
      </w:r>
      <w:r w:rsidRPr="00683E5A">
        <w:rPr>
          <w:rFonts w:ascii="Courier New" w:hAnsi="Courier New" w:cs="Courier New"/>
          <w:sz w:val="24"/>
          <w:szCs w:val="24"/>
        </w:rPr>
        <w:tab/>
      </w:r>
      <w:r w:rsidRPr="00683E5A">
        <w:rPr>
          <w:rFonts w:ascii="Courier New" w:hAnsi="Courier New" w:cs="Courier New"/>
          <w:sz w:val="24"/>
          <w:szCs w:val="24"/>
        </w:rPr>
        <w:tab/>
      </w:r>
      <w:r w:rsidRPr="00683E5A">
        <w:rPr>
          <w:rFonts w:ascii="Courier New" w:hAnsi="Courier New" w:cs="Courier New"/>
          <w:sz w:val="24"/>
          <w:szCs w:val="24"/>
        </w:rPr>
        <w:tab/>
        <w:t>Delete up to and including next halt code</w:t>
      </w:r>
    </w:p>
    <w:p w14:paraId="7F990876"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PNL </w:t>
      </w:r>
      <w:r w:rsidRPr="00683E5A">
        <w:rPr>
          <w:rFonts w:ascii="Courier New" w:hAnsi="Courier New" w:cs="Courier New"/>
          <w:sz w:val="24"/>
          <w:szCs w:val="24"/>
        </w:rPr>
        <w:tab/>
      </w:r>
      <w:r w:rsidRPr="00683E5A">
        <w:rPr>
          <w:rFonts w:ascii="Courier New" w:hAnsi="Courier New" w:cs="Courier New"/>
          <w:sz w:val="24"/>
          <w:szCs w:val="24"/>
        </w:rPr>
        <w:tab/>
      </w:r>
      <w:r w:rsidRPr="00683E5A">
        <w:rPr>
          <w:rFonts w:ascii="Courier New" w:hAnsi="Courier New" w:cs="Courier New"/>
          <w:sz w:val="24"/>
          <w:szCs w:val="24"/>
        </w:rPr>
        <w:tab/>
        <w:t>Punch one newline</w:t>
      </w:r>
    </w:p>
    <w:p w14:paraId="2CE680BE"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PHT </w:t>
      </w:r>
      <w:r w:rsidRPr="00683E5A">
        <w:rPr>
          <w:rFonts w:ascii="Courier New" w:hAnsi="Courier New" w:cs="Courier New"/>
          <w:sz w:val="24"/>
          <w:szCs w:val="24"/>
        </w:rPr>
        <w:tab/>
      </w:r>
      <w:r w:rsidRPr="00683E5A">
        <w:rPr>
          <w:rFonts w:ascii="Courier New" w:hAnsi="Courier New" w:cs="Courier New"/>
          <w:sz w:val="24"/>
          <w:szCs w:val="24"/>
        </w:rPr>
        <w:tab/>
      </w:r>
      <w:r w:rsidRPr="00683E5A">
        <w:rPr>
          <w:rFonts w:ascii="Courier New" w:hAnsi="Courier New" w:cs="Courier New"/>
          <w:sz w:val="24"/>
          <w:szCs w:val="24"/>
        </w:rPr>
        <w:tab/>
        <w:t>Punch one horizontal tab</w:t>
      </w:r>
    </w:p>
    <w:p w14:paraId="21E5C5D4"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PSP </w:t>
      </w:r>
      <w:r w:rsidRPr="00683E5A">
        <w:rPr>
          <w:rFonts w:ascii="Courier New" w:hAnsi="Courier New" w:cs="Courier New"/>
          <w:sz w:val="24"/>
          <w:szCs w:val="24"/>
        </w:rPr>
        <w:tab/>
      </w:r>
      <w:r w:rsidRPr="00683E5A">
        <w:rPr>
          <w:rFonts w:ascii="Courier New" w:hAnsi="Courier New" w:cs="Courier New"/>
          <w:sz w:val="24"/>
          <w:szCs w:val="24"/>
        </w:rPr>
        <w:tab/>
      </w:r>
      <w:r w:rsidRPr="00683E5A">
        <w:rPr>
          <w:rFonts w:ascii="Courier New" w:hAnsi="Courier New" w:cs="Courier New"/>
          <w:sz w:val="24"/>
          <w:szCs w:val="24"/>
        </w:rPr>
        <w:tab/>
        <w:t>Punch one space</w:t>
      </w:r>
    </w:p>
    <w:p w14:paraId="06E31077"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DNL </w:t>
      </w:r>
      <w:r w:rsidRPr="00683E5A">
        <w:rPr>
          <w:rFonts w:ascii="Courier New" w:hAnsi="Courier New" w:cs="Courier New"/>
          <w:sz w:val="24"/>
          <w:szCs w:val="24"/>
        </w:rPr>
        <w:tab/>
      </w:r>
      <w:r w:rsidRPr="00683E5A">
        <w:rPr>
          <w:rFonts w:ascii="Courier New" w:hAnsi="Courier New" w:cs="Courier New"/>
          <w:sz w:val="24"/>
          <w:szCs w:val="24"/>
        </w:rPr>
        <w:tab/>
      </w:r>
      <w:r w:rsidRPr="00683E5A">
        <w:rPr>
          <w:rFonts w:ascii="Courier New" w:hAnsi="Courier New" w:cs="Courier New"/>
          <w:sz w:val="24"/>
          <w:szCs w:val="24"/>
        </w:rPr>
        <w:tab/>
        <w:t>Delete one newline</w:t>
      </w:r>
    </w:p>
    <w:p w14:paraId="4FFB4C6B"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DHT </w:t>
      </w:r>
      <w:r w:rsidRPr="00683E5A">
        <w:rPr>
          <w:rFonts w:ascii="Courier New" w:hAnsi="Courier New" w:cs="Courier New"/>
          <w:sz w:val="24"/>
          <w:szCs w:val="24"/>
        </w:rPr>
        <w:tab/>
      </w:r>
      <w:r w:rsidRPr="00683E5A">
        <w:rPr>
          <w:rFonts w:ascii="Courier New" w:hAnsi="Courier New" w:cs="Courier New"/>
          <w:sz w:val="24"/>
          <w:szCs w:val="24"/>
        </w:rPr>
        <w:tab/>
      </w:r>
      <w:r w:rsidRPr="00683E5A">
        <w:rPr>
          <w:rFonts w:ascii="Courier New" w:hAnsi="Courier New" w:cs="Courier New"/>
          <w:sz w:val="24"/>
          <w:szCs w:val="24"/>
        </w:rPr>
        <w:tab/>
        <w:t>Delete one horizontal tab</w:t>
      </w:r>
    </w:p>
    <w:p w14:paraId="76AF7EA2"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DSP</w:t>
      </w:r>
      <w:r w:rsidRPr="00683E5A">
        <w:rPr>
          <w:rFonts w:ascii="Courier New" w:hAnsi="Courier New" w:cs="Courier New"/>
          <w:sz w:val="24"/>
          <w:szCs w:val="24"/>
        </w:rPr>
        <w:tab/>
      </w:r>
      <w:r w:rsidRPr="00683E5A">
        <w:rPr>
          <w:rFonts w:ascii="Courier New" w:hAnsi="Courier New" w:cs="Courier New"/>
          <w:sz w:val="24"/>
          <w:szCs w:val="24"/>
        </w:rPr>
        <w:tab/>
      </w:r>
      <w:r w:rsidRPr="00683E5A">
        <w:rPr>
          <w:rFonts w:ascii="Courier New" w:hAnsi="Courier New" w:cs="Courier New"/>
          <w:sz w:val="24"/>
          <w:szCs w:val="24"/>
        </w:rPr>
        <w:tab/>
        <w:t>Delete one space</w:t>
      </w:r>
    </w:p>
    <w:p w14:paraId="4599FDEB"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ab/>
      </w:r>
    </w:p>
    <w:p w14:paraId="3FAEFDF5"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INS</w:t>
      </w:r>
    </w:p>
    <w:p w14:paraId="375174D3"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String^%,</w:t>
      </w:r>
      <w:r w:rsidRPr="00683E5A">
        <w:rPr>
          <w:rFonts w:ascii="Courier New" w:hAnsi="Courier New" w:cs="Courier New"/>
          <w:sz w:val="24"/>
          <w:szCs w:val="24"/>
        </w:rPr>
        <w:tab/>
      </w:r>
      <w:r w:rsidRPr="00683E5A">
        <w:rPr>
          <w:rFonts w:ascii="Courier New" w:hAnsi="Courier New" w:cs="Courier New"/>
          <w:sz w:val="24"/>
          <w:szCs w:val="24"/>
        </w:rPr>
        <w:tab/>
        <w:t>Insert</w:t>
      </w:r>
    </w:p>
    <w:p w14:paraId="4AFB8DCE" w14:textId="77777777" w:rsidR="00E32535" w:rsidRPr="00683E5A" w:rsidRDefault="00E32535" w:rsidP="00E32535">
      <w:pPr>
        <w:pStyle w:val="PlainText"/>
        <w:rPr>
          <w:rFonts w:ascii="Courier New" w:hAnsi="Courier New" w:cs="Courier New"/>
          <w:sz w:val="24"/>
          <w:szCs w:val="24"/>
        </w:rPr>
      </w:pPr>
    </w:p>
    <w:p w14:paraId="2F7BF8CB" w14:textId="77777777" w:rsidR="00E32535" w:rsidRDefault="00E32535" w:rsidP="00E32535">
      <w:pPr>
        <w:pStyle w:val="PlainText"/>
        <w:rPr>
          <w:rFonts w:ascii="Courier New" w:hAnsi="Courier New" w:cs="Courier New"/>
          <w:sz w:val="24"/>
          <w:szCs w:val="24"/>
        </w:rPr>
      </w:pPr>
    </w:p>
    <w:p w14:paraId="42045F3C"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RTS String</w:t>
      </w:r>
      <w:r w:rsidRPr="00683E5A">
        <w:rPr>
          <w:rFonts w:ascii="Courier New" w:hAnsi="Courier New" w:cs="Courier New"/>
          <w:sz w:val="24"/>
          <w:szCs w:val="24"/>
        </w:rPr>
        <w:tab/>
        <w:t>RTI String</w:t>
      </w:r>
      <w:r w:rsidRPr="00683E5A">
        <w:rPr>
          <w:rFonts w:ascii="Courier New" w:hAnsi="Courier New" w:cs="Courier New"/>
          <w:sz w:val="24"/>
          <w:szCs w:val="24"/>
        </w:rPr>
        <w:tab/>
        <w:t>RTL String</w:t>
      </w:r>
      <w:r w:rsidRPr="00683E5A">
        <w:rPr>
          <w:rFonts w:ascii="Courier New" w:hAnsi="Courier New" w:cs="Courier New"/>
          <w:sz w:val="24"/>
          <w:szCs w:val="24"/>
        </w:rPr>
        <w:tab/>
        <w:t>RTH</w:t>
      </w:r>
    </w:p>
    <w:p w14:paraId="3CC65252"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String ^%,</w:t>
      </w:r>
      <w:r w:rsidRPr="00683E5A">
        <w:rPr>
          <w:rFonts w:ascii="Courier New" w:hAnsi="Courier New" w:cs="Courier New"/>
          <w:sz w:val="24"/>
          <w:szCs w:val="24"/>
        </w:rPr>
        <w:tab/>
        <w:t>String^%,</w:t>
      </w:r>
      <w:r w:rsidRPr="00683E5A">
        <w:rPr>
          <w:rFonts w:ascii="Courier New" w:hAnsi="Courier New" w:cs="Courier New"/>
          <w:sz w:val="24"/>
          <w:szCs w:val="24"/>
        </w:rPr>
        <w:tab/>
      </w:r>
      <w:r w:rsidRPr="00683E5A">
        <w:rPr>
          <w:rFonts w:ascii="Courier New" w:hAnsi="Courier New" w:cs="Courier New"/>
          <w:sz w:val="24"/>
          <w:szCs w:val="24"/>
        </w:rPr>
        <w:tab/>
        <w:t>String^%,</w:t>
      </w:r>
      <w:r w:rsidRPr="00683E5A">
        <w:rPr>
          <w:rFonts w:ascii="Courier New" w:hAnsi="Courier New" w:cs="Courier New"/>
          <w:sz w:val="24"/>
          <w:szCs w:val="24"/>
        </w:rPr>
        <w:tab/>
      </w:r>
      <w:r w:rsidRPr="00683E5A">
        <w:rPr>
          <w:rFonts w:ascii="Courier New" w:hAnsi="Courier New" w:cs="Courier New"/>
          <w:sz w:val="24"/>
          <w:szCs w:val="24"/>
        </w:rPr>
        <w:tab/>
        <w:t>String^%,</w:t>
      </w:r>
    </w:p>
    <w:p w14:paraId="1F50DF3F" w14:textId="77777777" w:rsidR="00E32535" w:rsidRPr="00683E5A" w:rsidRDefault="00E32535" w:rsidP="00E32535">
      <w:pPr>
        <w:pStyle w:val="PlainText"/>
        <w:rPr>
          <w:rFonts w:ascii="Courier New" w:hAnsi="Courier New" w:cs="Courier New"/>
          <w:sz w:val="24"/>
          <w:szCs w:val="24"/>
        </w:rPr>
      </w:pPr>
    </w:p>
    <w:p w14:paraId="7C9123FD"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Replace string, identifier, line, halt code.</w:t>
      </w:r>
    </w:p>
    <w:p w14:paraId="671E9246"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ab/>
      </w:r>
    </w:p>
    <w:p w14:paraId="1ADE80E4"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REP Digit</w:t>
      </w:r>
      <w:r w:rsidRPr="00683E5A">
        <w:rPr>
          <w:rFonts w:ascii="Courier New" w:hAnsi="Courier New" w:cs="Courier New"/>
          <w:sz w:val="24"/>
          <w:szCs w:val="24"/>
        </w:rPr>
        <w:tab/>
        <w:t>...</w:t>
      </w:r>
      <w:r w:rsidRPr="00683E5A">
        <w:rPr>
          <w:rFonts w:ascii="Courier New" w:hAnsi="Courier New" w:cs="Courier New"/>
          <w:sz w:val="24"/>
          <w:szCs w:val="24"/>
        </w:rPr>
        <w:tab/>
        <w:t>END</w:t>
      </w:r>
      <w:r w:rsidRPr="00683E5A">
        <w:rPr>
          <w:rFonts w:ascii="Courier New" w:hAnsi="Courier New" w:cs="Courier New"/>
          <w:sz w:val="24"/>
          <w:szCs w:val="24"/>
        </w:rPr>
        <w:tab/>
        <w:t>Repetitive edit</w:t>
      </w:r>
    </w:p>
    <w:p w14:paraId="65036F29"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CAN Digit</w:t>
      </w:r>
      <w:r w:rsidRPr="00683E5A">
        <w:rPr>
          <w:rFonts w:ascii="Courier New" w:hAnsi="Courier New" w:cs="Courier New"/>
          <w:sz w:val="24"/>
          <w:szCs w:val="24"/>
        </w:rPr>
        <w:tab/>
      </w:r>
      <w:r w:rsidRPr="00683E5A">
        <w:rPr>
          <w:rFonts w:ascii="Courier New" w:hAnsi="Courier New" w:cs="Courier New"/>
          <w:sz w:val="24"/>
          <w:szCs w:val="24"/>
        </w:rPr>
        <w:tab/>
      </w:r>
      <w:r w:rsidRPr="00683E5A">
        <w:rPr>
          <w:rFonts w:ascii="Courier New" w:hAnsi="Courier New" w:cs="Courier New"/>
          <w:sz w:val="24"/>
          <w:szCs w:val="24"/>
        </w:rPr>
        <w:tab/>
        <w:t>Cancel repetitive edit</w:t>
      </w:r>
    </w:p>
    <w:p w14:paraId="4FCC6AE9"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WAI</w:t>
      </w:r>
      <w:r w:rsidRPr="00683E5A">
        <w:rPr>
          <w:rFonts w:ascii="Courier New" w:hAnsi="Courier New" w:cs="Courier New"/>
          <w:sz w:val="24"/>
          <w:szCs w:val="24"/>
        </w:rPr>
        <w:tab/>
      </w:r>
      <w:r w:rsidRPr="00683E5A">
        <w:rPr>
          <w:rFonts w:ascii="Courier New" w:hAnsi="Courier New" w:cs="Courier New"/>
          <w:sz w:val="24"/>
          <w:szCs w:val="24"/>
        </w:rPr>
        <w:tab/>
      </w:r>
      <w:r w:rsidRPr="00683E5A">
        <w:rPr>
          <w:rFonts w:ascii="Courier New" w:hAnsi="Courier New" w:cs="Courier New"/>
          <w:sz w:val="24"/>
          <w:szCs w:val="24"/>
        </w:rPr>
        <w:tab/>
        <w:t xml:space="preserve">Wait (stop editing and delete remainder of </w:t>
      </w:r>
      <w:r w:rsidRPr="00683E5A">
        <w:rPr>
          <w:rFonts w:ascii="Courier New" w:hAnsi="Courier New" w:cs="Courier New"/>
          <w:sz w:val="24"/>
          <w:szCs w:val="24"/>
        </w:rPr>
        <w:br/>
        <w:t xml:space="preserve"> </w:t>
      </w:r>
      <w:r w:rsidRPr="00683E5A">
        <w:rPr>
          <w:rFonts w:ascii="Courier New" w:hAnsi="Courier New" w:cs="Courier New"/>
          <w:sz w:val="24"/>
          <w:szCs w:val="24"/>
        </w:rPr>
        <w:tab/>
      </w:r>
      <w:r w:rsidRPr="00683E5A">
        <w:rPr>
          <w:rFonts w:ascii="Courier New" w:hAnsi="Courier New" w:cs="Courier New"/>
          <w:sz w:val="24"/>
          <w:szCs w:val="24"/>
        </w:rPr>
        <w:tab/>
      </w:r>
      <w:r w:rsidRPr="00683E5A">
        <w:rPr>
          <w:rFonts w:ascii="Courier New" w:hAnsi="Courier New" w:cs="Courier New"/>
          <w:sz w:val="24"/>
          <w:szCs w:val="24"/>
        </w:rPr>
        <w:tab/>
        <w:t>master tape)</w:t>
      </w:r>
    </w:p>
    <w:p w14:paraId="702E3F83"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WTS</w:t>
      </w:r>
      <w:r w:rsidRPr="00683E5A">
        <w:rPr>
          <w:rFonts w:ascii="Courier New" w:hAnsi="Courier New" w:cs="Courier New"/>
          <w:sz w:val="24"/>
          <w:szCs w:val="24"/>
        </w:rPr>
        <w:tab/>
      </w:r>
      <w:r w:rsidRPr="00683E5A">
        <w:rPr>
          <w:rFonts w:ascii="Courier New" w:hAnsi="Courier New" w:cs="Courier New"/>
          <w:sz w:val="24"/>
          <w:szCs w:val="24"/>
        </w:rPr>
        <w:tab/>
      </w:r>
      <w:r w:rsidRPr="00683E5A">
        <w:rPr>
          <w:rFonts w:ascii="Courier New" w:hAnsi="Courier New" w:cs="Courier New"/>
          <w:sz w:val="24"/>
          <w:szCs w:val="24"/>
        </w:rPr>
        <w:tab/>
        <w:t>Wait on halt code (and delete)</w:t>
      </w:r>
    </w:p>
    <w:p w14:paraId="394780BF"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COP</w:t>
      </w:r>
      <w:r w:rsidRPr="00683E5A">
        <w:rPr>
          <w:rFonts w:ascii="Courier New" w:hAnsi="Courier New" w:cs="Courier New"/>
          <w:sz w:val="24"/>
          <w:szCs w:val="24"/>
        </w:rPr>
        <w:tab/>
      </w:r>
      <w:r w:rsidRPr="00683E5A">
        <w:rPr>
          <w:rFonts w:ascii="Courier New" w:hAnsi="Courier New" w:cs="Courier New"/>
          <w:sz w:val="24"/>
          <w:szCs w:val="24"/>
        </w:rPr>
        <w:tab/>
      </w:r>
      <w:r w:rsidRPr="00683E5A">
        <w:rPr>
          <w:rFonts w:ascii="Courier New" w:hAnsi="Courier New" w:cs="Courier New"/>
          <w:sz w:val="24"/>
          <w:szCs w:val="24"/>
        </w:rPr>
        <w:tab/>
        <w:t>Copy to next halt code.</w:t>
      </w:r>
      <w:r w:rsidRPr="00683E5A">
        <w:rPr>
          <w:rFonts w:ascii="Courier New" w:hAnsi="Courier New" w:cs="Courier New"/>
          <w:sz w:val="24"/>
          <w:szCs w:val="24"/>
        </w:rPr>
        <w:tab/>
      </w:r>
    </w:p>
    <w:p w14:paraId="0722F87B" w14:textId="77777777" w:rsidR="00E32535" w:rsidRPr="00683E5A" w:rsidRDefault="00E32535" w:rsidP="00E32535">
      <w:pPr>
        <w:pStyle w:val="PlainText"/>
        <w:rPr>
          <w:rFonts w:ascii="Courier New" w:hAnsi="Courier New" w:cs="Courier New"/>
          <w:sz w:val="24"/>
          <w:szCs w:val="24"/>
        </w:rPr>
      </w:pPr>
    </w:p>
    <w:p w14:paraId="63A33909"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lastRenderedPageBreak/>
        <w:t>The string of an instruction on the edit tape is independent of any layout characters and string searches are independent of any layout on the master tape.</w:t>
      </w:r>
      <w:r w:rsidRPr="00683E5A">
        <w:rPr>
          <w:rFonts w:ascii="Courier New" w:hAnsi="Courier New" w:cs="Courier New"/>
          <w:sz w:val="24"/>
          <w:szCs w:val="24"/>
        </w:rPr>
        <w:tab/>
      </w:r>
    </w:p>
    <w:p w14:paraId="07CFEA83" w14:textId="77777777" w:rsidR="00E32535" w:rsidRPr="00683E5A" w:rsidRDefault="00E32535" w:rsidP="00E32535">
      <w:pPr>
        <w:pStyle w:val="PlainText"/>
        <w:rPr>
          <w:rFonts w:ascii="Courier New" w:hAnsi="Courier New" w:cs="Courier New"/>
          <w:sz w:val="24"/>
          <w:szCs w:val="24"/>
        </w:rPr>
      </w:pPr>
    </w:p>
    <w:p w14:paraId="4E6447B4"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Entry Points</w:t>
      </w:r>
    </w:p>
    <w:p w14:paraId="781FB35B" w14:textId="77777777" w:rsidR="00E32535" w:rsidRPr="00683E5A" w:rsidRDefault="00E32535" w:rsidP="00E32535">
      <w:pPr>
        <w:pStyle w:val="PlainText"/>
        <w:rPr>
          <w:rFonts w:ascii="Courier New" w:hAnsi="Courier New" w:cs="Courier New"/>
          <w:sz w:val="24"/>
          <w:szCs w:val="24"/>
        </w:rPr>
      </w:pPr>
    </w:p>
    <w:p w14:paraId="7330AAA2"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 </w:t>
      </w:r>
      <w:r>
        <w:rPr>
          <w:rFonts w:ascii="Courier New" w:hAnsi="Courier New" w:cs="Courier New"/>
          <w:sz w:val="24"/>
          <w:szCs w:val="24"/>
        </w:rPr>
        <w:t xml:space="preserve">  8.</w:t>
      </w:r>
      <w:r w:rsidRPr="00683E5A">
        <w:rPr>
          <w:rFonts w:ascii="Courier New" w:hAnsi="Courier New" w:cs="Courier New"/>
          <w:sz w:val="24"/>
          <w:szCs w:val="24"/>
        </w:rPr>
        <w:tab/>
        <w:t>Read Steering Tape. Errors in 920 Telecode.</w:t>
      </w:r>
    </w:p>
    <w:p w14:paraId="2D0EFD5E" w14:textId="77777777" w:rsidR="00E32535" w:rsidRPr="00683E5A" w:rsidRDefault="00E32535" w:rsidP="00E32535">
      <w:pPr>
        <w:pStyle w:val="PlainText"/>
        <w:rPr>
          <w:rFonts w:ascii="Courier New" w:hAnsi="Courier New" w:cs="Courier New"/>
          <w:sz w:val="24"/>
          <w:szCs w:val="24"/>
        </w:rPr>
      </w:pPr>
      <w:r>
        <w:rPr>
          <w:rFonts w:ascii="Courier New" w:hAnsi="Courier New" w:cs="Courier New"/>
          <w:sz w:val="24"/>
          <w:szCs w:val="24"/>
        </w:rPr>
        <w:t xml:space="preserve">   </w:t>
      </w:r>
      <w:r w:rsidRPr="00683E5A">
        <w:rPr>
          <w:rFonts w:ascii="Courier New" w:hAnsi="Courier New" w:cs="Courier New"/>
          <w:sz w:val="24"/>
          <w:szCs w:val="24"/>
        </w:rPr>
        <w:t xml:space="preserve">9. </w:t>
      </w:r>
      <w:r w:rsidRPr="00683E5A">
        <w:rPr>
          <w:rFonts w:ascii="Courier New" w:hAnsi="Courier New" w:cs="Courier New"/>
          <w:sz w:val="24"/>
          <w:szCs w:val="24"/>
        </w:rPr>
        <w:tab/>
        <w:t>Read and Edit Main Tape.</w:t>
      </w:r>
    </w:p>
    <w:p w14:paraId="331AC402"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  10.  </w:t>
      </w:r>
      <w:r w:rsidRPr="00683E5A">
        <w:rPr>
          <w:rFonts w:ascii="Courier New" w:hAnsi="Courier New" w:cs="Courier New"/>
          <w:sz w:val="24"/>
          <w:szCs w:val="24"/>
        </w:rPr>
        <w:tab/>
        <w:t>Read &amp; Edit Main Tape. Continue after Wait.</w:t>
      </w:r>
    </w:p>
    <w:p w14:paraId="24DE57CC"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  11.  </w:t>
      </w:r>
      <w:r w:rsidRPr="00683E5A">
        <w:rPr>
          <w:rFonts w:ascii="Courier New" w:hAnsi="Courier New" w:cs="Courier New"/>
          <w:sz w:val="24"/>
          <w:szCs w:val="24"/>
        </w:rPr>
        <w:tab/>
        <w:t>Output Instruction Count.</w:t>
      </w:r>
    </w:p>
    <w:p w14:paraId="00DAE323"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  13.  </w:t>
      </w:r>
      <w:r w:rsidRPr="00683E5A">
        <w:rPr>
          <w:rFonts w:ascii="Courier New" w:hAnsi="Courier New" w:cs="Courier New"/>
          <w:sz w:val="24"/>
          <w:szCs w:val="24"/>
        </w:rPr>
        <w:tab/>
        <w:t>Read Steering Tape. Errors in 900 Telecode.</w:t>
      </w:r>
    </w:p>
    <w:p w14:paraId="684867C4" w14:textId="77777777" w:rsidR="00E32535" w:rsidRPr="00683E5A" w:rsidRDefault="00E32535" w:rsidP="00E32535">
      <w:pPr>
        <w:pStyle w:val="PlainText"/>
        <w:rPr>
          <w:rFonts w:ascii="Courier New" w:hAnsi="Courier New" w:cs="Courier New"/>
          <w:sz w:val="24"/>
          <w:szCs w:val="24"/>
        </w:rPr>
      </w:pPr>
    </w:p>
    <w:p w14:paraId="3CC1B0EE" w14:textId="77777777" w:rsidR="00E32535" w:rsidRPr="00683E5A" w:rsidRDefault="00E32535" w:rsidP="00E32535">
      <w:pPr>
        <w:pStyle w:val="PlainText"/>
        <w:rPr>
          <w:rFonts w:ascii="Courier New" w:hAnsi="Courier New" w:cs="Courier New"/>
          <w:sz w:val="24"/>
          <w:szCs w:val="24"/>
        </w:rPr>
      </w:pPr>
    </w:p>
    <w:p w14:paraId="6DAD80E3"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Error Codes</w:t>
      </w:r>
    </w:p>
    <w:p w14:paraId="343669EB" w14:textId="77777777" w:rsidR="00E32535" w:rsidRPr="00683E5A" w:rsidRDefault="00E32535" w:rsidP="00E32535">
      <w:pPr>
        <w:pStyle w:val="PlainText"/>
        <w:rPr>
          <w:rFonts w:ascii="Courier New" w:hAnsi="Courier New" w:cs="Courier New"/>
          <w:sz w:val="24"/>
          <w:szCs w:val="24"/>
        </w:rPr>
      </w:pPr>
    </w:p>
    <w:p w14:paraId="268A341D"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A; &lt;H&gt; in REP.</w:t>
      </w:r>
    </w:p>
    <w:p w14:paraId="1EFE0AEA"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B: Not All REPs Cancelled.</w:t>
      </w:r>
    </w:p>
    <w:p w14:paraId="12F56656"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C: &lt;H&gt; in Comment.</w:t>
      </w:r>
    </w:p>
    <w:p w14:paraId="6B63B4FA"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D: &lt;H&gt; in Command.</w:t>
      </w:r>
    </w:p>
    <w:p w14:paraId="6B22BC73"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E: Unrecognized Command.</w:t>
      </w:r>
    </w:p>
    <w:p w14:paraId="2EA47BB1"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F: More than 120 Characters in Line.</w:t>
      </w:r>
    </w:p>
    <w:p w14:paraId="772A0F23"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G: Telecode Commands not at Start.</w:t>
      </w:r>
    </w:p>
    <w:p w14:paraId="2393A9C1"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H: Nested REP.</w:t>
      </w:r>
    </w:p>
    <w:p w14:paraId="72E40449"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I: CAN inside REP.</w:t>
      </w:r>
    </w:p>
    <w:p w14:paraId="3085670C"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J: COP inside REP.</w:t>
      </w:r>
    </w:p>
    <w:p w14:paraId="08CEFB06"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K: END outside REP.</w:t>
      </w:r>
    </w:p>
    <w:p w14:paraId="0780C97C"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L: Empty REP.</w:t>
      </w:r>
    </w:p>
    <w:p w14:paraId="72BE4547"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M: First Instruction in REP not Copy.</w:t>
      </w:r>
    </w:p>
    <w:p w14:paraId="0874AD95"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N: REP Does Not Advance.</w:t>
      </w:r>
      <w:r w:rsidRPr="00683E5A">
        <w:rPr>
          <w:rFonts w:ascii="Courier New" w:hAnsi="Courier New" w:cs="Courier New"/>
          <w:sz w:val="24"/>
          <w:szCs w:val="24"/>
        </w:rPr>
        <w:br/>
        <w:t>O: REP or CAN Label Error.</w:t>
      </w:r>
    </w:p>
    <w:p w14:paraId="7F33D91C"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P: CAN Label Not Declared or Cancelled.</w:t>
      </w:r>
    </w:p>
    <w:p w14:paraId="031CF8EB"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Q: REP Label Active in Other REP.</w:t>
      </w:r>
    </w:p>
    <w:p w14:paraId="0985F8A9"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R: More than 32 REPs Active.</w:t>
      </w:r>
    </w:p>
    <w:p w14:paraId="73A12217"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S: Spurious Character in Command.</w:t>
      </w:r>
    </w:p>
    <w:p w14:paraId="07A5D41F"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T: String Expected.</w:t>
      </w:r>
    </w:p>
    <w:p w14:paraId="7FC752B2"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U: More Than 3 Characters in Escape Sequence.</w:t>
      </w:r>
    </w:p>
    <w:p w14:paraId="1CBC61AA"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V: Spurious Character After ^%.</w:t>
      </w:r>
    </w:p>
    <w:p w14:paraId="01FB78EC"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W: &lt;H&gt; Encountered While Matching.</w:t>
      </w:r>
    </w:p>
    <w:p w14:paraId="275AB81F"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X: Command Buffer Full.</w:t>
      </w:r>
    </w:p>
    <w:p w14:paraId="5E56548E" w14:textId="77777777" w:rsidR="00E32535" w:rsidRPr="00683E5A" w:rsidRDefault="00E32535" w:rsidP="00E32535">
      <w:pPr>
        <w:pStyle w:val="PlainText"/>
        <w:rPr>
          <w:rFonts w:ascii="Courier New" w:hAnsi="Courier New" w:cs="Courier New"/>
          <w:sz w:val="24"/>
          <w:szCs w:val="24"/>
        </w:rPr>
      </w:pPr>
    </w:p>
    <w:p w14:paraId="30F6AD85" w14:textId="77777777" w:rsidR="00E32535" w:rsidRPr="00683E5A" w:rsidRDefault="00E32535" w:rsidP="00E32535">
      <w:pPr>
        <w:pStyle w:val="PlainText"/>
        <w:rPr>
          <w:rFonts w:ascii="Courier New" w:hAnsi="Courier New" w:cs="Courier New"/>
          <w:sz w:val="24"/>
          <w:szCs w:val="24"/>
        </w:rPr>
      </w:pPr>
    </w:p>
    <w:p w14:paraId="026B8A4E" w14:textId="77777777" w:rsidR="00E32535"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BOWDLER is demonstrated </w:t>
      </w:r>
      <w:r>
        <w:rPr>
          <w:rFonts w:ascii="Courier New" w:hAnsi="Courier New" w:cs="Courier New"/>
          <w:sz w:val="24"/>
          <w:szCs w:val="24"/>
        </w:rPr>
        <w:t>by DEMO3 in the directory ACDUTILITIES.  The example is taken from ACD Book 120 "903 UTILITY SOFTWARE"</w:t>
      </w:r>
      <w:r w:rsidRPr="00683E5A">
        <w:rPr>
          <w:rFonts w:ascii="Courier New" w:hAnsi="Courier New" w:cs="Courier New"/>
          <w:sz w:val="24"/>
          <w:szCs w:val="24"/>
        </w:rPr>
        <w:t>.</w:t>
      </w:r>
    </w:p>
    <w:p w14:paraId="72A594A5" w14:textId="77777777" w:rsidR="00E32535" w:rsidRDefault="00E32535" w:rsidP="00E32535">
      <w:pPr>
        <w:pStyle w:val="PlainText"/>
        <w:rPr>
          <w:rFonts w:ascii="Courier New" w:hAnsi="Courier New" w:cs="Courier New"/>
          <w:sz w:val="24"/>
          <w:szCs w:val="24"/>
        </w:rPr>
      </w:pPr>
    </w:p>
    <w:p w14:paraId="554474A1" w14:textId="77777777" w:rsidR="00E32535" w:rsidRDefault="00E32535" w:rsidP="00E32535">
      <w:pPr>
        <w:pStyle w:val="PlainText"/>
        <w:rPr>
          <w:rFonts w:ascii="Courier New" w:hAnsi="Courier New" w:cs="Courier New"/>
          <w:sz w:val="24"/>
          <w:szCs w:val="24"/>
        </w:rPr>
      </w:pPr>
    </w:p>
    <w:p w14:paraId="3E3B2A9E" w14:textId="77777777" w:rsidR="00E32535" w:rsidRDefault="00E32535" w:rsidP="00E32535">
      <w:pPr>
        <w:pStyle w:val="PlainText"/>
        <w:rPr>
          <w:rFonts w:ascii="Courier New" w:hAnsi="Courier New" w:cs="Courier New"/>
          <w:sz w:val="24"/>
          <w:szCs w:val="24"/>
        </w:rPr>
      </w:pPr>
    </w:p>
    <w:p w14:paraId="7EDEB8F9"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CLEAR – CS8KSTOP.BIN / CS8KCONT.BIN</w:t>
      </w:r>
    </w:p>
    <w:p w14:paraId="416B36E5" w14:textId="77777777" w:rsidR="00E32535" w:rsidRDefault="00E32535" w:rsidP="00E32535">
      <w:pPr>
        <w:pStyle w:val="PlainText"/>
        <w:rPr>
          <w:rFonts w:ascii="Courier New" w:hAnsi="Courier New" w:cs="Courier New"/>
          <w:sz w:val="24"/>
          <w:szCs w:val="24"/>
        </w:rPr>
      </w:pPr>
    </w:p>
    <w:p w14:paraId="4925D492" w14:textId="77777777" w:rsidR="00E32535" w:rsidRPr="00683E5A" w:rsidRDefault="00E32535" w:rsidP="00E32535">
      <w:pPr>
        <w:pStyle w:val="PlainText"/>
        <w:rPr>
          <w:rFonts w:ascii="Courier New" w:hAnsi="Courier New" w:cs="Courier New"/>
          <w:sz w:val="24"/>
          <w:szCs w:val="24"/>
        </w:rPr>
      </w:pPr>
      <w:r>
        <w:rPr>
          <w:rFonts w:ascii="Courier New" w:hAnsi="Courier New" w:cs="Courier New"/>
          <w:sz w:val="24"/>
          <w:szCs w:val="24"/>
        </w:rPr>
        <w:t>Clear store sets locations 2-8177 of store to zero.  The CS8KSTOP version halts after clearing store in a dynamic loop.  The CS8KCONT version jumps to the initial instructions once the store is cleared.  CLEAR is illustrated in DEMO10.</w:t>
      </w:r>
    </w:p>
    <w:p w14:paraId="4B58B5A9" w14:textId="77777777" w:rsidR="00E32535" w:rsidRPr="00683E5A" w:rsidRDefault="00E32535" w:rsidP="00E32535">
      <w:pPr>
        <w:pStyle w:val="PlainText"/>
        <w:rPr>
          <w:rFonts w:ascii="Courier New" w:hAnsi="Courier New" w:cs="Courier New"/>
          <w:sz w:val="24"/>
          <w:szCs w:val="24"/>
        </w:rPr>
      </w:pPr>
    </w:p>
    <w:p w14:paraId="253DFF52" w14:textId="77777777" w:rsidR="00E32535" w:rsidRDefault="00E32535" w:rsidP="00E32535">
      <w:pPr>
        <w:pStyle w:val="PlainText"/>
        <w:rPr>
          <w:rFonts w:ascii="Courier New" w:hAnsi="Courier New" w:cs="Courier New"/>
          <w:sz w:val="24"/>
          <w:szCs w:val="24"/>
        </w:rPr>
      </w:pPr>
    </w:p>
    <w:p w14:paraId="5678A7FB" w14:textId="77777777" w:rsidR="00E32535" w:rsidRPr="00683E5A" w:rsidRDefault="00E32535" w:rsidP="00E32535">
      <w:pPr>
        <w:pStyle w:val="PlainText"/>
        <w:rPr>
          <w:rFonts w:ascii="Courier New" w:hAnsi="Courier New" w:cs="Courier New"/>
          <w:sz w:val="24"/>
          <w:szCs w:val="24"/>
        </w:rPr>
      </w:pPr>
    </w:p>
    <w:p w14:paraId="6DD1350D"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DO-ALL 4 – DOALL4.BIN</w:t>
      </w:r>
      <w:r>
        <w:rPr>
          <w:rFonts w:ascii="Courier New" w:hAnsi="Courier New" w:cs="Courier New"/>
          <w:sz w:val="24"/>
          <w:szCs w:val="24"/>
        </w:rPr>
        <w:t xml:space="preserve"> - </w:t>
      </w:r>
      <w:r w:rsidRPr="00DF685B">
        <w:rPr>
          <w:rFonts w:ascii="Courier New" w:hAnsi="Courier New" w:cs="Courier New"/>
          <w:sz w:val="24"/>
          <w:szCs w:val="24"/>
        </w:rPr>
        <w:t>"DO-ALL 4 3/8/70"</w:t>
      </w:r>
    </w:p>
    <w:p w14:paraId="0DED3102" w14:textId="77777777" w:rsidR="00E32535" w:rsidRPr="00683E5A" w:rsidRDefault="00E32535" w:rsidP="00E32535">
      <w:pPr>
        <w:pStyle w:val="PlainText"/>
        <w:rPr>
          <w:rFonts w:ascii="Courier New" w:hAnsi="Courier New" w:cs="Courier New"/>
          <w:sz w:val="24"/>
          <w:szCs w:val="24"/>
        </w:rPr>
      </w:pPr>
    </w:p>
    <w:p w14:paraId="5F7DC1D0"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DOALL-4 combines several utility programs in one.  It may be used to perform the following functions in 903/900 or 920 telecode:</w:t>
      </w:r>
    </w:p>
    <w:p w14:paraId="76812938" w14:textId="77777777" w:rsidR="00E32535" w:rsidRPr="00683E5A" w:rsidRDefault="00E32535" w:rsidP="00E32535">
      <w:pPr>
        <w:pStyle w:val="PlainText"/>
        <w:numPr>
          <w:ilvl w:val="0"/>
          <w:numId w:val="33"/>
        </w:numPr>
        <w:rPr>
          <w:rFonts w:ascii="Courier New" w:hAnsi="Courier New" w:cs="Courier New"/>
          <w:sz w:val="24"/>
          <w:szCs w:val="24"/>
        </w:rPr>
      </w:pPr>
      <w:r w:rsidRPr="00683E5A">
        <w:rPr>
          <w:rFonts w:ascii="Courier New" w:hAnsi="Courier New" w:cs="Courier New"/>
          <w:sz w:val="24"/>
          <w:szCs w:val="24"/>
        </w:rPr>
        <w:t>Remove blanks and erases.</w:t>
      </w:r>
    </w:p>
    <w:p w14:paraId="54172F52" w14:textId="77777777" w:rsidR="00E32535" w:rsidRPr="00683E5A" w:rsidRDefault="00E32535" w:rsidP="00E32535">
      <w:pPr>
        <w:pStyle w:val="PlainText"/>
        <w:numPr>
          <w:ilvl w:val="0"/>
          <w:numId w:val="33"/>
        </w:numPr>
        <w:rPr>
          <w:rFonts w:ascii="Courier New" w:hAnsi="Courier New" w:cs="Courier New"/>
          <w:sz w:val="24"/>
          <w:szCs w:val="24"/>
        </w:rPr>
      </w:pPr>
      <w:r w:rsidRPr="00683E5A">
        <w:rPr>
          <w:rFonts w:ascii="Courier New" w:hAnsi="Courier New" w:cs="Courier New"/>
          <w:sz w:val="24"/>
          <w:szCs w:val="24"/>
        </w:rPr>
        <w:t>Insert 4 blanks after after newline.</w:t>
      </w:r>
    </w:p>
    <w:p w14:paraId="187F3EDF" w14:textId="77777777" w:rsidR="00E32535" w:rsidRPr="00683E5A" w:rsidRDefault="00E32535" w:rsidP="00E32535">
      <w:pPr>
        <w:pStyle w:val="PlainText"/>
        <w:numPr>
          <w:ilvl w:val="0"/>
          <w:numId w:val="33"/>
        </w:numPr>
        <w:rPr>
          <w:rFonts w:ascii="Courier New" w:hAnsi="Courier New" w:cs="Courier New"/>
          <w:sz w:val="24"/>
          <w:szCs w:val="24"/>
        </w:rPr>
      </w:pPr>
      <w:r w:rsidRPr="00683E5A">
        <w:rPr>
          <w:rFonts w:ascii="Courier New" w:hAnsi="Courier New" w:cs="Courier New"/>
          <w:sz w:val="24"/>
          <w:szCs w:val="24"/>
        </w:rPr>
        <w:t>Join several tapes into one.</w:t>
      </w:r>
    </w:p>
    <w:p w14:paraId="649BC1EF" w14:textId="77777777" w:rsidR="00E32535" w:rsidRPr="00683E5A" w:rsidRDefault="00E32535" w:rsidP="00E32535">
      <w:pPr>
        <w:pStyle w:val="PlainText"/>
        <w:numPr>
          <w:ilvl w:val="0"/>
          <w:numId w:val="33"/>
        </w:numPr>
        <w:rPr>
          <w:rFonts w:ascii="Courier New" w:hAnsi="Courier New" w:cs="Courier New"/>
          <w:sz w:val="24"/>
          <w:szCs w:val="24"/>
        </w:rPr>
      </w:pPr>
      <w:r w:rsidRPr="00683E5A">
        <w:rPr>
          <w:rFonts w:ascii="Courier New" w:hAnsi="Courier New" w:cs="Courier New"/>
          <w:sz w:val="24"/>
          <w:szCs w:val="24"/>
        </w:rPr>
        <w:t>Copy tapes of any length.</w:t>
      </w:r>
    </w:p>
    <w:p w14:paraId="466BCE42" w14:textId="77777777" w:rsidR="00E32535" w:rsidRPr="00683E5A" w:rsidRDefault="00E32535" w:rsidP="00E32535">
      <w:pPr>
        <w:pStyle w:val="PlainText"/>
        <w:numPr>
          <w:ilvl w:val="0"/>
          <w:numId w:val="33"/>
        </w:numPr>
        <w:rPr>
          <w:rFonts w:ascii="Courier New" w:hAnsi="Courier New" w:cs="Courier New"/>
          <w:sz w:val="24"/>
          <w:szCs w:val="24"/>
        </w:rPr>
      </w:pPr>
      <w:r w:rsidRPr="00683E5A">
        <w:rPr>
          <w:rFonts w:ascii="Courier New" w:hAnsi="Courier New" w:cs="Courier New"/>
          <w:sz w:val="24"/>
          <w:szCs w:val="24"/>
        </w:rPr>
        <w:t>Convert to legible tape.</w:t>
      </w:r>
    </w:p>
    <w:p w14:paraId="30D48B0D" w14:textId="77777777" w:rsidR="00E32535" w:rsidRPr="00683E5A" w:rsidRDefault="00E32535" w:rsidP="00E32535">
      <w:pPr>
        <w:pStyle w:val="PlainText"/>
        <w:numPr>
          <w:ilvl w:val="0"/>
          <w:numId w:val="33"/>
        </w:numPr>
        <w:rPr>
          <w:rFonts w:ascii="Courier New" w:hAnsi="Courier New" w:cs="Courier New"/>
          <w:sz w:val="24"/>
          <w:szCs w:val="24"/>
        </w:rPr>
      </w:pPr>
      <w:r w:rsidRPr="00683E5A">
        <w:rPr>
          <w:rFonts w:ascii="Courier New" w:hAnsi="Courier New" w:cs="Courier New"/>
          <w:sz w:val="24"/>
          <w:szCs w:val="24"/>
        </w:rPr>
        <w:t>Convert from one telecode to the other.</w:t>
      </w:r>
    </w:p>
    <w:p w14:paraId="64E739BA" w14:textId="77777777" w:rsidR="00E32535" w:rsidRPr="00683E5A" w:rsidRDefault="00E32535" w:rsidP="00E32535">
      <w:pPr>
        <w:pStyle w:val="PlainText"/>
        <w:rPr>
          <w:rFonts w:ascii="Courier New" w:hAnsi="Courier New" w:cs="Courier New"/>
          <w:sz w:val="24"/>
          <w:szCs w:val="24"/>
        </w:rPr>
      </w:pPr>
    </w:p>
    <w:p w14:paraId="159E83C4"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It may be used to perform the following functions on any 8-track paper tape:</w:t>
      </w:r>
    </w:p>
    <w:p w14:paraId="7D31BEF5" w14:textId="77777777" w:rsidR="00E32535" w:rsidRPr="00683E5A" w:rsidRDefault="00E32535" w:rsidP="00E32535">
      <w:pPr>
        <w:pStyle w:val="PlainText"/>
        <w:numPr>
          <w:ilvl w:val="0"/>
          <w:numId w:val="33"/>
        </w:numPr>
        <w:rPr>
          <w:rFonts w:ascii="Courier New" w:hAnsi="Courier New" w:cs="Courier New"/>
          <w:sz w:val="24"/>
          <w:szCs w:val="24"/>
        </w:rPr>
      </w:pPr>
      <w:r w:rsidRPr="00683E5A">
        <w:rPr>
          <w:rFonts w:ascii="Courier New" w:hAnsi="Courier New" w:cs="Courier New"/>
          <w:sz w:val="24"/>
          <w:szCs w:val="24"/>
        </w:rPr>
        <w:t>Parity check.</w:t>
      </w:r>
    </w:p>
    <w:p w14:paraId="7877A527" w14:textId="77777777" w:rsidR="00E32535" w:rsidRPr="00683E5A" w:rsidRDefault="00E32535" w:rsidP="00E32535">
      <w:pPr>
        <w:pStyle w:val="PlainText"/>
        <w:numPr>
          <w:ilvl w:val="0"/>
          <w:numId w:val="33"/>
        </w:numPr>
        <w:rPr>
          <w:rFonts w:ascii="Courier New" w:hAnsi="Courier New" w:cs="Courier New"/>
          <w:sz w:val="24"/>
          <w:szCs w:val="24"/>
        </w:rPr>
      </w:pPr>
      <w:r w:rsidRPr="00683E5A">
        <w:rPr>
          <w:rFonts w:ascii="Courier New" w:hAnsi="Courier New" w:cs="Courier New"/>
          <w:sz w:val="24"/>
          <w:szCs w:val="24"/>
        </w:rPr>
        <w:t>Check that tapes are the same.</w:t>
      </w:r>
    </w:p>
    <w:p w14:paraId="2107B597" w14:textId="77777777" w:rsidR="00E32535" w:rsidRPr="00683E5A" w:rsidRDefault="00E32535" w:rsidP="00E32535">
      <w:pPr>
        <w:pStyle w:val="PlainText"/>
        <w:numPr>
          <w:ilvl w:val="0"/>
          <w:numId w:val="33"/>
        </w:numPr>
        <w:rPr>
          <w:rFonts w:ascii="Courier New" w:hAnsi="Courier New" w:cs="Courier New"/>
          <w:sz w:val="24"/>
          <w:szCs w:val="24"/>
        </w:rPr>
      </w:pPr>
      <w:r w:rsidRPr="00683E5A">
        <w:rPr>
          <w:rFonts w:ascii="Courier New" w:hAnsi="Courier New" w:cs="Courier New"/>
          <w:sz w:val="24"/>
          <w:szCs w:val="24"/>
        </w:rPr>
        <w:t>Copy tapes of any length.</w:t>
      </w:r>
    </w:p>
    <w:p w14:paraId="3FCE3567" w14:textId="77777777" w:rsidR="00E32535" w:rsidRDefault="00E32535" w:rsidP="00E32535">
      <w:pPr>
        <w:pStyle w:val="PlainText"/>
        <w:rPr>
          <w:rFonts w:ascii="Courier New" w:hAnsi="Courier New" w:cs="Courier New"/>
          <w:sz w:val="24"/>
          <w:szCs w:val="24"/>
        </w:rPr>
      </w:pPr>
    </w:p>
    <w:p w14:paraId="64E37833" w14:textId="77777777" w:rsidR="00E32535" w:rsidRPr="00683E5A" w:rsidRDefault="00E32535" w:rsidP="00E32535">
      <w:pPr>
        <w:pStyle w:val="PlainText"/>
        <w:rPr>
          <w:rFonts w:ascii="Courier New" w:hAnsi="Courier New" w:cs="Courier New"/>
          <w:sz w:val="24"/>
          <w:szCs w:val="24"/>
        </w:rPr>
      </w:pPr>
    </w:p>
    <w:p w14:paraId="058716D2"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Entry points.</w:t>
      </w:r>
    </w:p>
    <w:p w14:paraId="2A83250C" w14:textId="77777777" w:rsidR="00E32535" w:rsidRPr="00683E5A" w:rsidRDefault="00E32535" w:rsidP="00E32535">
      <w:pPr>
        <w:pStyle w:val="PlainText"/>
        <w:rPr>
          <w:rFonts w:ascii="Courier New" w:hAnsi="Courier New" w:cs="Courier New"/>
          <w:sz w:val="24"/>
          <w:szCs w:val="24"/>
        </w:rPr>
      </w:pPr>
    </w:p>
    <w:p w14:paraId="0430FE07"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  </w:t>
      </w:r>
      <w:r>
        <w:rPr>
          <w:rFonts w:ascii="Courier New" w:hAnsi="Courier New" w:cs="Courier New"/>
          <w:sz w:val="24"/>
          <w:szCs w:val="24"/>
        </w:rPr>
        <w:t xml:space="preserve"> 8. </w:t>
      </w:r>
      <w:r w:rsidRPr="00683E5A">
        <w:rPr>
          <w:rFonts w:ascii="Courier New" w:hAnsi="Courier New" w:cs="Courier New"/>
          <w:sz w:val="24"/>
          <w:szCs w:val="24"/>
        </w:rPr>
        <w:t>Convert to Legible Tape.</w:t>
      </w:r>
    </w:p>
    <w:p w14:paraId="668DFCA7" w14:textId="77777777" w:rsidR="00E32535" w:rsidRPr="00683E5A" w:rsidRDefault="00E32535" w:rsidP="00E32535">
      <w:pPr>
        <w:pStyle w:val="PlainText"/>
        <w:rPr>
          <w:rFonts w:ascii="Courier New" w:hAnsi="Courier New" w:cs="Courier New"/>
          <w:sz w:val="24"/>
          <w:szCs w:val="24"/>
        </w:rPr>
      </w:pPr>
    </w:p>
    <w:p w14:paraId="70226FA7"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  </w:t>
      </w:r>
      <w:r>
        <w:rPr>
          <w:rFonts w:ascii="Courier New" w:hAnsi="Courier New" w:cs="Courier New"/>
          <w:sz w:val="24"/>
          <w:szCs w:val="24"/>
        </w:rPr>
        <w:t xml:space="preserve"> 9. </w:t>
      </w:r>
      <w:r w:rsidRPr="00683E5A">
        <w:rPr>
          <w:rFonts w:ascii="Courier New" w:hAnsi="Courier New" w:cs="Courier New"/>
          <w:sz w:val="24"/>
          <w:szCs w:val="24"/>
        </w:rPr>
        <w:t>Select 920 Telecode for output.</w:t>
      </w:r>
    </w:p>
    <w:p w14:paraId="74224377"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  10. Select 900 Telecode for output. </w:t>
      </w:r>
    </w:p>
    <w:p w14:paraId="6183185A"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  11. Select Clean (i.e., punch 4 blanks after newlines).</w:t>
      </w:r>
    </w:p>
    <w:p w14:paraId="7D4A12BA"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  12. Select Unclean (i.e., no blanks after newlines).</w:t>
      </w:r>
    </w:p>
    <w:p w14:paraId="1DBD6834" w14:textId="77777777" w:rsidR="00E32535" w:rsidRPr="00683E5A" w:rsidRDefault="00E32535" w:rsidP="00E32535">
      <w:pPr>
        <w:pStyle w:val="PlainText"/>
        <w:rPr>
          <w:rFonts w:ascii="Courier New" w:hAnsi="Courier New" w:cs="Courier New"/>
          <w:sz w:val="24"/>
          <w:szCs w:val="24"/>
        </w:rPr>
      </w:pPr>
    </w:p>
    <w:p w14:paraId="06534579"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  16. Read and Punch Telecode. First Tape.</w:t>
      </w:r>
    </w:p>
    <w:p w14:paraId="439CD75F"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  17. Read and Punch Telecode. Subsequent Tape.</w:t>
      </w:r>
    </w:p>
    <w:p w14:paraId="72FF3BFD" w14:textId="77777777" w:rsidR="00E32535"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  18. Punch &lt;Halt Code&gt;</w:t>
      </w:r>
    </w:p>
    <w:p w14:paraId="44AD4901" w14:textId="77777777" w:rsidR="00E32535" w:rsidRDefault="00E32535" w:rsidP="00E32535">
      <w:pPr>
        <w:pStyle w:val="PlainText"/>
        <w:rPr>
          <w:rFonts w:ascii="Courier New" w:hAnsi="Courier New" w:cs="Courier New"/>
          <w:sz w:val="24"/>
          <w:szCs w:val="24"/>
        </w:rPr>
      </w:pPr>
    </w:p>
    <w:p w14:paraId="46D67B03" w14:textId="77777777" w:rsidR="00E32535" w:rsidRPr="00683E5A" w:rsidRDefault="00E32535" w:rsidP="00E32535">
      <w:pPr>
        <w:pStyle w:val="PlainText"/>
        <w:rPr>
          <w:rFonts w:ascii="Courier New" w:hAnsi="Courier New" w:cs="Courier New"/>
          <w:sz w:val="24"/>
          <w:szCs w:val="24"/>
        </w:rPr>
      </w:pPr>
      <w:r>
        <w:rPr>
          <w:rFonts w:ascii="Courier New" w:hAnsi="Courier New" w:cs="Courier New"/>
          <w:sz w:val="24"/>
          <w:szCs w:val="24"/>
        </w:rPr>
        <w:t xml:space="preserve">  </w:t>
      </w:r>
      <w:r w:rsidRPr="00683E5A">
        <w:rPr>
          <w:rFonts w:ascii="Courier New" w:hAnsi="Courier New" w:cs="Courier New"/>
          <w:sz w:val="24"/>
          <w:szCs w:val="24"/>
        </w:rPr>
        <w:t xml:space="preserve">19. Select 903 Telecode for </w:t>
      </w:r>
      <w:r>
        <w:rPr>
          <w:rFonts w:ascii="Courier New" w:hAnsi="Courier New" w:cs="Courier New"/>
          <w:sz w:val="24"/>
          <w:szCs w:val="24"/>
        </w:rPr>
        <w:t>output</w:t>
      </w:r>
      <w:r w:rsidRPr="00683E5A">
        <w:rPr>
          <w:rFonts w:ascii="Courier New" w:hAnsi="Courier New" w:cs="Courier New"/>
          <w:sz w:val="24"/>
          <w:szCs w:val="24"/>
        </w:rPr>
        <w:t>.</w:t>
      </w:r>
    </w:p>
    <w:p w14:paraId="2D39FF27"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  20. Read and Form Sumchecks. Even Parity.</w:t>
      </w:r>
    </w:p>
    <w:p w14:paraId="24FE4593"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  21. Read &amp; Form Sumchecks. Otherwise.</w:t>
      </w:r>
    </w:p>
    <w:p w14:paraId="49BFDA0A"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  17. Read and Form Sumchecks. Continue after 2 inches Blank.</w:t>
      </w:r>
    </w:p>
    <w:p w14:paraId="601C8FF7"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  22. Read &amp; Punch (QCOPY). Check Sumchecks.</w:t>
      </w:r>
    </w:p>
    <w:p w14:paraId="42CBEADF" w14:textId="77777777" w:rsidR="00E32535"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  23</w:t>
      </w:r>
      <w:r>
        <w:rPr>
          <w:rFonts w:ascii="Courier New" w:hAnsi="Courier New" w:cs="Courier New"/>
          <w:sz w:val="24"/>
          <w:szCs w:val="24"/>
        </w:rPr>
        <w:t>.</w:t>
      </w:r>
      <w:r w:rsidRPr="00683E5A">
        <w:rPr>
          <w:rFonts w:ascii="Courier New" w:hAnsi="Courier New" w:cs="Courier New"/>
          <w:sz w:val="24"/>
          <w:szCs w:val="24"/>
        </w:rPr>
        <w:t xml:space="preserve"> Read &amp; Check Sumchecks.</w:t>
      </w:r>
    </w:p>
    <w:p w14:paraId="23FE3552" w14:textId="77777777" w:rsidR="00E32535" w:rsidRDefault="00E32535" w:rsidP="00E32535">
      <w:pPr>
        <w:pStyle w:val="PlainText"/>
        <w:rPr>
          <w:rFonts w:ascii="Courier New" w:hAnsi="Courier New" w:cs="Courier New"/>
          <w:sz w:val="24"/>
          <w:szCs w:val="24"/>
        </w:rPr>
      </w:pPr>
    </w:p>
    <w:p w14:paraId="6A504921" w14:textId="77777777" w:rsidR="00E32535" w:rsidRDefault="00E32535" w:rsidP="00E32535">
      <w:pPr>
        <w:pStyle w:val="PlainText"/>
        <w:rPr>
          <w:rFonts w:ascii="Courier New" w:hAnsi="Courier New" w:cs="Courier New"/>
          <w:sz w:val="24"/>
          <w:szCs w:val="24"/>
        </w:rPr>
      </w:pPr>
    </w:p>
    <w:p w14:paraId="251255A0"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lastRenderedPageBreak/>
        <w:t>Note that the entries at 9, 10, 11, 12 and 19 only set flags.</w:t>
      </w:r>
    </w:p>
    <w:p w14:paraId="4B6B9E69" w14:textId="77777777" w:rsidR="00E32535" w:rsidRDefault="00E32535" w:rsidP="00E32535">
      <w:pPr>
        <w:pStyle w:val="PlainText"/>
        <w:rPr>
          <w:rFonts w:ascii="Courier New" w:hAnsi="Courier New" w:cs="Courier New"/>
          <w:sz w:val="24"/>
          <w:szCs w:val="24"/>
        </w:rPr>
      </w:pPr>
    </w:p>
    <w:p w14:paraId="7AA90053" w14:textId="77777777" w:rsidR="00E32535" w:rsidRPr="00683E5A" w:rsidRDefault="00E32535" w:rsidP="00E32535">
      <w:pPr>
        <w:pStyle w:val="PlainText"/>
        <w:rPr>
          <w:rFonts w:ascii="Courier New" w:hAnsi="Courier New" w:cs="Courier New"/>
          <w:sz w:val="24"/>
          <w:szCs w:val="24"/>
        </w:rPr>
      </w:pPr>
      <w:r>
        <w:rPr>
          <w:rFonts w:ascii="Courier New" w:hAnsi="Courier New" w:cs="Courier New"/>
          <w:sz w:val="24"/>
          <w:szCs w:val="24"/>
        </w:rPr>
        <w:t>The telecode of each input tape is determined by its first significant character, which should be a newline.  Note that this allows tapes of different telecodes to be joined and converted to the output telecode.</w:t>
      </w:r>
    </w:p>
    <w:p w14:paraId="407E7CB8" w14:textId="77777777" w:rsidR="00E32535" w:rsidRPr="00683E5A" w:rsidRDefault="00E32535" w:rsidP="00E32535">
      <w:pPr>
        <w:pStyle w:val="PlainText"/>
        <w:rPr>
          <w:rFonts w:ascii="Courier New" w:hAnsi="Courier New" w:cs="Courier New"/>
          <w:sz w:val="24"/>
          <w:szCs w:val="24"/>
        </w:rPr>
      </w:pPr>
    </w:p>
    <w:p w14:paraId="4F836F64" w14:textId="77777777" w:rsidR="00E32535" w:rsidRPr="00683E5A" w:rsidRDefault="00E32535" w:rsidP="00E32535">
      <w:pPr>
        <w:pStyle w:val="PlainText"/>
        <w:rPr>
          <w:rFonts w:ascii="Courier New" w:hAnsi="Courier New" w:cs="Courier New"/>
          <w:sz w:val="24"/>
          <w:szCs w:val="24"/>
        </w:rPr>
      </w:pPr>
    </w:p>
    <w:p w14:paraId="00553349"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Error indications (punched as legible tape).</w:t>
      </w:r>
    </w:p>
    <w:p w14:paraId="5F9D36D5" w14:textId="77777777" w:rsidR="00E32535" w:rsidRPr="00683E5A" w:rsidRDefault="00E32535" w:rsidP="00E32535">
      <w:pPr>
        <w:pStyle w:val="PlainText"/>
        <w:rPr>
          <w:rFonts w:ascii="Courier New" w:hAnsi="Courier New" w:cs="Courier New"/>
          <w:sz w:val="24"/>
          <w:szCs w:val="24"/>
        </w:rPr>
      </w:pPr>
    </w:p>
    <w:p w14:paraId="2D4D75E1"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CH I/O ERROR 1.</w:t>
      </w:r>
      <w:r w:rsidRPr="00683E5A">
        <w:rPr>
          <w:rFonts w:ascii="Courier New" w:hAnsi="Courier New" w:cs="Courier New"/>
          <w:sz w:val="24"/>
          <w:szCs w:val="24"/>
        </w:rPr>
        <w:tab/>
        <w:t>Parity Error.</w:t>
      </w:r>
    </w:p>
    <w:p w14:paraId="0FAFFB34"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CH I/O ERROR 2.</w:t>
      </w:r>
      <w:r w:rsidRPr="00683E5A">
        <w:rPr>
          <w:rFonts w:ascii="Courier New" w:hAnsi="Courier New" w:cs="Courier New"/>
          <w:sz w:val="24"/>
          <w:szCs w:val="24"/>
        </w:rPr>
        <w:tab/>
        <w:t>First Character not &lt;N&gt;.</w:t>
      </w:r>
    </w:p>
    <w:p w14:paraId="6D44B1C9"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CH I/O ERROR 3.</w:t>
      </w:r>
      <w:r w:rsidRPr="00683E5A">
        <w:rPr>
          <w:rFonts w:ascii="Courier New" w:hAnsi="Courier New" w:cs="Courier New"/>
          <w:sz w:val="24"/>
          <w:szCs w:val="24"/>
        </w:rPr>
        <w:tab/>
        <w:t>Illegal Character.</w:t>
      </w:r>
    </w:p>
    <w:p w14:paraId="7F655930"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CH I/O ERROR 4. </w:t>
      </w:r>
      <w:r w:rsidRPr="00683E5A">
        <w:rPr>
          <w:rFonts w:ascii="Courier New" w:hAnsi="Courier New" w:cs="Courier New"/>
          <w:sz w:val="24"/>
          <w:szCs w:val="24"/>
        </w:rPr>
        <w:tab/>
        <w:t>Over 120 Characters on Line.</w:t>
      </w:r>
    </w:p>
    <w:p w14:paraId="6E1B794D"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QCOPY ERROR 1.</w:t>
      </w:r>
      <w:r w:rsidRPr="00683E5A">
        <w:rPr>
          <w:rFonts w:ascii="Courier New" w:hAnsi="Courier New" w:cs="Courier New"/>
          <w:sz w:val="24"/>
          <w:szCs w:val="24"/>
        </w:rPr>
        <w:tab/>
      </w:r>
      <w:r w:rsidRPr="00683E5A">
        <w:rPr>
          <w:rFonts w:ascii="Courier New" w:hAnsi="Courier New" w:cs="Courier New"/>
          <w:sz w:val="24"/>
          <w:szCs w:val="24"/>
        </w:rPr>
        <w:tab/>
        <w:t>Parity Error.</w:t>
      </w:r>
    </w:p>
    <w:p w14:paraId="2F096A59" w14:textId="77777777" w:rsidR="00E32535" w:rsidRDefault="00E32535" w:rsidP="00E32535">
      <w:pPr>
        <w:pStyle w:val="PlainText"/>
        <w:rPr>
          <w:rFonts w:ascii="Courier New" w:hAnsi="Courier New" w:cs="Courier New"/>
          <w:sz w:val="24"/>
          <w:szCs w:val="24"/>
        </w:rPr>
      </w:pPr>
      <w:r w:rsidRPr="00683E5A">
        <w:rPr>
          <w:rFonts w:ascii="Courier New" w:hAnsi="Courier New" w:cs="Courier New"/>
          <w:sz w:val="24"/>
          <w:szCs w:val="24"/>
        </w:rPr>
        <w:t>QCOPY ERROR 2.</w:t>
      </w:r>
      <w:r w:rsidRPr="00683E5A">
        <w:rPr>
          <w:rFonts w:ascii="Courier New" w:hAnsi="Courier New" w:cs="Courier New"/>
          <w:sz w:val="24"/>
          <w:szCs w:val="24"/>
        </w:rPr>
        <w:tab/>
      </w:r>
      <w:r w:rsidRPr="00683E5A">
        <w:rPr>
          <w:rFonts w:ascii="Courier New" w:hAnsi="Courier New" w:cs="Courier New"/>
          <w:sz w:val="24"/>
          <w:szCs w:val="24"/>
        </w:rPr>
        <w:tab/>
        <w:t>Sumchecks Disagree.</w:t>
      </w:r>
    </w:p>
    <w:p w14:paraId="1741970D" w14:textId="77777777" w:rsidR="00E32535" w:rsidRDefault="00E32535" w:rsidP="00E32535">
      <w:pPr>
        <w:pStyle w:val="PlainText"/>
        <w:rPr>
          <w:rFonts w:ascii="Courier New" w:hAnsi="Courier New" w:cs="Courier New"/>
          <w:sz w:val="24"/>
          <w:szCs w:val="24"/>
        </w:rPr>
      </w:pPr>
    </w:p>
    <w:p w14:paraId="4A4C8279" w14:textId="77777777" w:rsidR="00E32535" w:rsidRPr="00683E5A" w:rsidRDefault="00E32535" w:rsidP="00E32535">
      <w:pPr>
        <w:pStyle w:val="PlainText"/>
        <w:rPr>
          <w:rFonts w:ascii="Courier New" w:hAnsi="Courier New" w:cs="Courier New"/>
          <w:sz w:val="24"/>
          <w:szCs w:val="24"/>
        </w:rPr>
      </w:pPr>
      <w:r>
        <w:rPr>
          <w:rFonts w:ascii="Courier New" w:hAnsi="Courier New" w:cs="Courier New"/>
          <w:sz w:val="24"/>
          <w:szCs w:val="24"/>
        </w:rPr>
        <w:t>DEMO4 in the directory ACDUTILITIES demonstrates DOALL-4 producing legible tape. DEMO5 illustrates copying; joining and code conversion.  DEMO6 demonstrates copying a large tape (QCOPY).</w:t>
      </w:r>
    </w:p>
    <w:p w14:paraId="743630FF" w14:textId="77777777" w:rsidR="00E32535" w:rsidRPr="00683E5A" w:rsidRDefault="00E32535" w:rsidP="00E32535">
      <w:pPr>
        <w:pStyle w:val="PlainText"/>
        <w:rPr>
          <w:rFonts w:ascii="Courier New" w:hAnsi="Courier New" w:cs="Courier New"/>
          <w:sz w:val="24"/>
          <w:szCs w:val="24"/>
        </w:rPr>
      </w:pPr>
    </w:p>
    <w:p w14:paraId="5E02AD0E" w14:textId="77777777" w:rsidR="00E32535" w:rsidRDefault="00E32535" w:rsidP="00E32535">
      <w:pPr>
        <w:pStyle w:val="PlainText"/>
        <w:rPr>
          <w:rFonts w:ascii="Courier New" w:hAnsi="Courier New" w:cs="Courier New"/>
          <w:sz w:val="24"/>
          <w:szCs w:val="24"/>
        </w:rPr>
      </w:pPr>
    </w:p>
    <w:p w14:paraId="27B5ED32"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DUMP – DUMP.BIN "</w:t>
      </w:r>
      <w:r w:rsidRPr="00D33C0D">
        <w:rPr>
          <w:rFonts w:ascii="Courier New" w:hAnsi="Courier New" w:cs="Courier New"/>
          <w:sz w:val="24"/>
          <w:szCs w:val="24"/>
        </w:rPr>
        <w:t>DUMP 15/4/70"</w:t>
      </w:r>
    </w:p>
    <w:p w14:paraId="09595B5A" w14:textId="77777777" w:rsidR="00E32535" w:rsidRDefault="00E32535" w:rsidP="00E32535">
      <w:pPr>
        <w:pStyle w:val="PlainText"/>
        <w:rPr>
          <w:rFonts w:ascii="Courier New" w:hAnsi="Courier New" w:cs="Courier New"/>
          <w:sz w:val="24"/>
          <w:szCs w:val="24"/>
        </w:rPr>
      </w:pPr>
    </w:p>
    <w:p w14:paraId="44124A69"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Dump is a program for producing a store dump of all non-zero locations from 2-8000 inclusive in the ACD binary format used by ACD SIR.  Dump is read in by initial instructions and is self-triggering so the dump is produced immediately.  The dumped tape can be read back into the computer under initial instructions.</w:t>
      </w:r>
    </w:p>
    <w:p w14:paraId="0CBD7943" w14:textId="77777777" w:rsidR="00E32535" w:rsidRDefault="00E32535" w:rsidP="00E32535">
      <w:pPr>
        <w:pStyle w:val="PlainText"/>
        <w:rPr>
          <w:rFonts w:ascii="Courier New" w:hAnsi="Courier New" w:cs="Courier New"/>
          <w:sz w:val="24"/>
          <w:szCs w:val="24"/>
        </w:rPr>
      </w:pPr>
    </w:p>
    <w:p w14:paraId="5BE1AE05"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DEMO10 illustrates the use of DUMP to dump out the results of a 903 FORTRAN compilation, the use of VERIFY to check the content of the dump, CLEAR to clear store and then reloading the dumped program and running it again.</w:t>
      </w:r>
    </w:p>
    <w:p w14:paraId="7BDDD5DF" w14:textId="77777777" w:rsidR="00E32535" w:rsidRDefault="00E32535" w:rsidP="00E32535">
      <w:pPr>
        <w:pStyle w:val="PlainText"/>
        <w:rPr>
          <w:rFonts w:ascii="Courier New" w:hAnsi="Courier New" w:cs="Courier New"/>
          <w:sz w:val="24"/>
          <w:szCs w:val="24"/>
        </w:rPr>
      </w:pPr>
    </w:p>
    <w:p w14:paraId="0862C6F9" w14:textId="77777777" w:rsidR="00E32535" w:rsidRDefault="00E32535" w:rsidP="00E32535">
      <w:pPr>
        <w:pStyle w:val="PlainText"/>
        <w:rPr>
          <w:rFonts w:ascii="Courier New" w:hAnsi="Courier New" w:cs="Courier New"/>
          <w:sz w:val="24"/>
          <w:szCs w:val="24"/>
        </w:rPr>
      </w:pPr>
    </w:p>
    <w:p w14:paraId="5077F4C8"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 xml:space="preserve">GENSORT – GENSORT.BIN - </w:t>
      </w:r>
      <w:r w:rsidRPr="000B1129">
        <w:rPr>
          <w:rFonts w:ascii="Courier New" w:hAnsi="Courier New" w:cs="Courier New"/>
          <w:sz w:val="24"/>
          <w:szCs w:val="24"/>
        </w:rPr>
        <w:t>"GENSORT 8/3/71"</w:t>
      </w:r>
    </w:p>
    <w:p w14:paraId="24F66A95" w14:textId="77777777" w:rsidR="00E32535" w:rsidRDefault="00E32535" w:rsidP="00E32535">
      <w:pPr>
        <w:pStyle w:val="PlainText"/>
        <w:rPr>
          <w:rFonts w:ascii="Courier New" w:hAnsi="Courier New" w:cs="Courier New"/>
          <w:sz w:val="24"/>
          <w:szCs w:val="24"/>
        </w:rPr>
      </w:pPr>
    </w:p>
    <w:p w14:paraId="1C63AC60"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GENSORT is a program for sorting lines of text into alphabetical or numerical order. The user defines the collating sequence by means of a short alphabet tape.</w:t>
      </w:r>
    </w:p>
    <w:p w14:paraId="36D894F9" w14:textId="77777777" w:rsidR="00E32535" w:rsidRDefault="00E32535" w:rsidP="00E32535">
      <w:pPr>
        <w:pStyle w:val="PlainText"/>
        <w:rPr>
          <w:rFonts w:ascii="Courier New" w:hAnsi="Courier New" w:cs="Courier New"/>
          <w:sz w:val="24"/>
          <w:szCs w:val="24"/>
        </w:rPr>
      </w:pPr>
    </w:p>
    <w:p w14:paraId="2DD7F3D8"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The alphabet tape and the tapes to be sorted must be in the same telecode (903, 900 or 920 telecode, or ASCII with even parity).</w:t>
      </w:r>
    </w:p>
    <w:p w14:paraId="50B261B6" w14:textId="77777777" w:rsidR="00E32535" w:rsidRDefault="00E32535" w:rsidP="00E32535">
      <w:pPr>
        <w:pStyle w:val="PlainText"/>
        <w:rPr>
          <w:rFonts w:ascii="Courier New" w:hAnsi="Courier New" w:cs="Courier New"/>
          <w:sz w:val="24"/>
          <w:szCs w:val="24"/>
        </w:rPr>
      </w:pPr>
    </w:p>
    <w:p w14:paraId="665B5E74"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lastRenderedPageBreak/>
        <w:t>The alphabet tape should comprise:</w:t>
      </w:r>
    </w:p>
    <w:p w14:paraId="5A437217" w14:textId="77777777" w:rsidR="00E32535" w:rsidRDefault="00E32535" w:rsidP="00E32535">
      <w:pPr>
        <w:pStyle w:val="PlainText"/>
        <w:ind w:left="720"/>
        <w:rPr>
          <w:rFonts w:ascii="Courier New" w:hAnsi="Courier New" w:cs="Courier New"/>
          <w:sz w:val="24"/>
          <w:szCs w:val="24"/>
        </w:rPr>
      </w:pPr>
      <w:r>
        <w:rPr>
          <w:rFonts w:ascii="Courier New" w:hAnsi="Courier New" w:cs="Courier New"/>
          <w:sz w:val="24"/>
          <w:szCs w:val="24"/>
        </w:rPr>
        <w:t>A newline</w:t>
      </w:r>
    </w:p>
    <w:p w14:paraId="687CB00C" w14:textId="77777777" w:rsidR="00E32535" w:rsidRDefault="00E32535" w:rsidP="00E32535">
      <w:pPr>
        <w:pStyle w:val="PlainText"/>
        <w:ind w:left="720"/>
        <w:rPr>
          <w:rFonts w:ascii="Courier New" w:hAnsi="Courier New" w:cs="Courier New"/>
          <w:sz w:val="24"/>
          <w:szCs w:val="24"/>
        </w:rPr>
      </w:pPr>
      <w:r>
        <w:rPr>
          <w:rFonts w:ascii="Courier New" w:hAnsi="Courier New" w:cs="Courier New"/>
          <w:sz w:val="24"/>
          <w:szCs w:val="24"/>
        </w:rPr>
        <w:t>The characters used on the tapes to be sorted , excluding newline and halt code, but including space and tab if required, in the desired collating sequence, to a maximum of 63 characters.  Blanks, erase and return are ignored on the alphabet tape.</w:t>
      </w:r>
    </w:p>
    <w:p w14:paraId="127AB872"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Tapes to be sorted must be terminated with a halt code.  Blanks, erase and return will be ignored.</w:t>
      </w:r>
    </w:p>
    <w:p w14:paraId="0902991A" w14:textId="77777777" w:rsidR="00E32535" w:rsidRDefault="00E32535" w:rsidP="00E32535">
      <w:pPr>
        <w:pStyle w:val="PlainText"/>
        <w:rPr>
          <w:rFonts w:ascii="Courier New" w:hAnsi="Courier New" w:cs="Courier New"/>
          <w:sz w:val="24"/>
          <w:szCs w:val="24"/>
        </w:rPr>
      </w:pPr>
    </w:p>
    <w:p w14:paraId="43B829F3"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The text to be sorted may be on multiple tapes.  Each tape should not exceed about 20,000 characters.</w:t>
      </w:r>
    </w:p>
    <w:p w14:paraId="0B2E2F44" w14:textId="77777777" w:rsidR="00E32535" w:rsidRDefault="00E32535" w:rsidP="00E32535">
      <w:pPr>
        <w:pStyle w:val="PlainText"/>
        <w:rPr>
          <w:rFonts w:ascii="Courier New" w:hAnsi="Courier New" w:cs="Courier New"/>
          <w:sz w:val="24"/>
          <w:szCs w:val="24"/>
        </w:rPr>
      </w:pPr>
    </w:p>
    <w:p w14:paraId="05D7EAF8"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Entry points:</w:t>
      </w:r>
    </w:p>
    <w:p w14:paraId="475DE676" w14:textId="77777777" w:rsidR="00E32535" w:rsidRDefault="00E32535" w:rsidP="00E32535">
      <w:pPr>
        <w:pStyle w:val="PlainText"/>
        <w:rPr>
          <w:rFonts w:ascii="Courier New" w:hAnsi="Courier New" w:cs="Courier New"/>
          <w:sz w:val="24"/>
          <w:szCs w:val="24"/>
        </w:rPr>
      </w:pPr>
    </w:p>
    <w:p w14:paraId="785F29CF" w14:textId="77777777" w:rsidR="00E32535" w:rsidRDefault="00E32535" w:rsidP="00E32535">
      <w:pPr>
        <w:pStyle w:val="PlainText"/>
        <w:ind w:firstLine="720"/>
        <w:rPr>
          <w:rFonts w:ascii="Courier New" w:hAnsi="Courier New" w:cs="Courier New"/>
          <w:sz w:val="24"/>
          <w:szCs w:val="24"/>
        </w:rPr>
      </w:pPr>
      <w:r>
        <w:rPr>
          <w:rFonts w:ascii="Courier New" w:hAnsi="Courier New" w:cs="Courier New"/>
          <w:sz w:val="24"/>
          <w:szCs w:val="24"/>
        </w:rPr>
        <w:t>8</w:t>
      </w:r>
      <w:r>
        <w:rPr>
          <w:rFonts w:ascii="Courier New" w:hAnsi="Courier New" w:cs="Courier New"/>
          <w:sz w:val="24"/>
          <w:szCs w:val="24"/>
        </w:rPr>
        <w:tab/>
        <w:t>Read alphabet tape</w:t>
      </w:r>
    </w:p>
    <w:p w14:paraId="75D3EE72" w14:textId="77777777" w:rsidR="00E32535" w:rsidRDefault="00E32535" w:rsidP="00E32535">
      <w:pPr>
        <w:pStyle w:val="PlainText"/>
        <w:ind w:firstLine="720"/>
        <w:rPr>
          <w:rFonts w:ascii="Courier New" w:hAnsi="Courier New" w:cs="Courier New"/>
          <w:sz w:val="24"/>
          <w:szCs w:val="24"/>
        </w:rPr>
      </w:pPr>
      <w:r>
        <w:rPr>
          <w:rFonts w:ascii="Courier New" w:hAnsi="Courier New" w:cs="Courier New"/>
          <w:sz w:val="24"/>
          <w:szCs w:val="24"/>
        </w:rPr>
        <w:t>9</w:t>
      </w:r>
      <w:r>
        <w:rPr>
          <w:rFonts w:ascii="Courier New" w:hAnsi="Courier New" w:cs="Courier New"/>
          <w:sz w:val="24"/>
          <w:szCs w:val="24"/>
        </w:rPr>
        <w:tab/>
        <w:t>Read first tape to sort</w:t>
      </w:r>
    </w:p>
    <w:p w14:paraId="5E6F7C2E" w14:textId="77777777" w:rsidR="00E32535" w:rsidRDefault="00E32535" w:rsidP="00E32535">
      <w:pPr>
        <w:pStyle w:val="PlainText"/>
        <w:ind w:firstLine="720"/>
        <w:rPr>
          <w:rFonts w:ascii="Courier New" w:hAnsi="Courier New" w:cs="Courier New"/>
          <w:sz w:val="24"/>
          <w:szCs w:val="24"/>
        </w:rPr>
      </w:pPr>
      <w:r>
        <w:rPr>
          <w:rFonts w:ascii="Courier New" w:hAnsi="Courier New" w:cs="Courier New"/>
          <w:sz w:val="24"/>
          <w:szCs w:val="24"/>
        </w:rPr>
        <w:t>10</w:t>
      </w:r>
      <w:r>
        <w:rPr>
          <w:rFonts w:ascii="Courier New" w:hAnsi="Courier New" w:cs="Courier New"/>
          <w:sz w:val="24"/>
          <w:szCs w:val="24"/>
        </w:rPr>
        <w:tab/>
        <w:t>Read subsequent tape to sort</w:t>
      </w:r>
    </w:p>
    <w:p w14:paraId="75FBD8C9" w14:textId="77777777" w:rsidR="00E32535" w:rsidRDefault="00E32535" w:rsidP="00E32535">
      <w:pPr>
        <w:pStyle w:val="PlainText"/>
        <w:ind w:firstLine="720"/>
        <w:rPr>
          <w:rFonts w:ascii="Courier New" w:hAnsi="Courier New" w:cs="Courier New"/>
          <w:sz w:val="24"/>
          <w:szCs w:val="24"/>
        </w:rPr>
      </w:pPr>
      <w:r>
        <w:rPr>
          <w:rFonts w:ascii="Courier New" w:hAnsi="Courier New" w:cs="Courier New"/>
          <w:sz w:val="24"/>
          <w:szCs w:val="24"/>
        </w:rPr>
        <w:t>11</w:t>
      </w:r>
      <w:r>
        <w:rPr>
          <w:rFonts w:ascii="Courier New" w:hAnsi="Courier New" w:cs="Courier New"/>
          <w:sz w:val="24"/>
          <w:szCs w:val="24"/>
        </w:rPr>
        <w:tab/>
        <w:t>Read sorted tape and output merged data</w:t>
      </w:r>
    </w:p>
    <w:p w14:paraId="59B87C52" w14:textId="77777777" w:rsidR="00E32535" w:rsidRDefault="00E32535" w:rsidP="00E32535">
      <w:pPr>
        <w:pStyle w:val="PlainText"/>
        <w:ind w:firstLine="720"/>
        <w:rPr>
          <w:rFonts w:ascii="Courier New" w:hAnsi="Courier New" w:cs="Courier New"/>
          <w:sz w:val="24"/>
          <w:szCs w:val="24"/>
        </w:rPr>
      </w:pPr>
      <w:r>
        <w:rPr>
          <w:rFonts w:ascii="Courier New" w:hAnsi="Courier New" w:cs="Courier New"/>
          <w:sz w:val="24"/>
          <w:szCs w:val="24"/>
        </w:rPr>
        <w:t>12</w:t>
      </w:r>
      <w:r>
        <w:rPr>
          <w:rFonts w:ascii="Courier New" w:hAnsi="Courier New" w:cs="Courier New"/>
          <w:sz w:val="24"/>
          <w:szCs w:val="24"/>
        </w:rPr>
        <w:tab/>
        <w:t>Output sorted data to punch.</w:t>
      </w:r>
    </w:p>
    <w:p w14:paraId="158645CF" w14:textId="77777777" w:rsidR="00E32535" w:rsidRDefault="00E32535" w:rsidP="00E32535">
      <w:pPr>
        <w:pStyle w:val="PlainText"/>
        <w:ind w:firstLine="720"/>
        <w:rPr>
          <w:rFonts w:ascii="Courier New" w:hAnsi="Courier New" w:cs="Courier New"/>
          <w:sz w:val="24"/>
          <w:szCs w:val="24"/>
        </w:rPr>
      </w:pPr>
    </w:p>
    <w:p w14:paraId="5B30DEE1"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Entry at 11 allows the user to sort and merge.  Data previously read in by entry at 9 (and 10) will be output appropriately merged with the presented sorted input tape.</w:t>
      </w:r>
    </w:p>
    <w:p w14:paraId="7CE33EEB" w14:textId="77777777" w:rsidR="00E32535" w:rsidRDefault="00E32535" w:rsidP="00E32535">
      <w:pPr>
        <w:pStyle w:val="PlainText"/>
        <w:rPr>
          <w:rFonts w:ascii="Courier New" w:hAnsi="Courier New" w:cs="Courier New"/>
          <w:sz w:val="24"/>
          <w:szCs w:val="24"/>
        </w:rPr>
      </w:pPr>
    </w:p>
    <w:p w14:paraId="34F1ADC4"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Error indications</w:t>
      </w:r>
    </w:p>
    <w:p w14:paraId="36A3FD5D" w14:textId="77777777" w:rsidR="00E32535" w:rsidRPr="00683E5A" w:rsidRDefault="00E32535" w:rsidP="00E32535">
      <w:pPr>
        <w:pStyle w:val="PlainText"/>
        <w:rPr>
          <w:rFonts w:ascii="Courier New" w:hAnsi="Courier New" w:cs="Courier New"/>
          <w:sz w:val="24"/>
          <w:szCs w:val="24"/>
        </w:rPr>
      </w:pPr>
    </w:p>
    <w:p w14:paraId="4C3BA55D"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Errors are signalled by continuous punching of a legible code:</w:t>
      </w:r>
    </w:p>
    <w:p w14:paraId="2743ACB0" w14:textId="77777777" w:rsidR="00E32535" w:rsidRPr="00683E5A" w:rsidRDefault="00E32535" w:rsidP="00E32535">
      <w:pPr>
        <w:pStyle w:val="PlainText"/>
        <w:rPr>
          <w:rFonts w:ascii="Courier New" w:hAnsi="Courier New" w:cs="Courier New"/>
          <w:sz w:val="24"/>
          <w:szCs w:val="24"/>
        </w:rPr>
      </w:pPr>
    </w:p>
    <w:p w14:paraId="6A44B5D9" w14:textId="77777777" w:rsidR="00E32535" w:rsidRDefault="00E32535" w:rsidP="00E32535">
      <w:pPr>
        <w:pStyle w:val="PlainText"/>
        <w:ind w:left="1440" w:hanging="1440"/>
        <w:rPr>
          <w:rFonts w:ascii="Courier New" w:hAnsi="Courier New" w:cs="Courier New"/>
          <w:sz w:val="24"/>
          <w:szCs w:val="24"/>
        </w:rPr>
      </w:pPr>
      <w:r w:rsidRPr="00683E5A">
        <w:rPr>
          <w:rFonts w:ascii="Courier New" w:hAnsi="Courier New" w:cs="Courier New"/>
          <w:sz w:val="24"/>
          <w:szCs w:val="24"/>
        </w:rPr>
        <w:t>00000o001</w:t>
      </w:r>
      <w:r w:rsidRPr="00683E5A">
        <w:rPr>
          <w:rFonts w:ascii="Courier New" w:hAnsi="Courier New" w:cs="Courier New"/>
          <w:sz w:val="24"/>
          <w:szCs w:val="24"/>
        </w:rPr>
        <w:tab/>
      </w:r>
      <w:r>
        <w:rPr>
          <w:rFonts w:ascii="Courier New" w:hAnsi="Courier New" w:cs="Courier New"/>
          <w:sz w:val="24"/>
          <w:szCs w:val="24"/>
        </w:rPr>
        <w:t xml:space="preserve">Alphabet tape does not start with a newline </w:t>
      </w:r>
      <w:r>
        <w:rPr>
          <w:rFonts w:ascii="Courier New" w:hAnsi="Courier New" w:cs="Courier New"/>
          <w:sz w:val="24"/>
          <w:szCs w:val="24"/>
        </w:rPr>
        <w:br/>
        <w:t>sequence</w:t>
      </w:r>
      <w:r w:rsidRPr="00683E5A">
        <w:rPr>
          <w:rFonts w:ascii="Courier New" w:hAnsi="Courier New" w:cs="Courier New"/>
          <w:sz w:val="24"/>
          <w:szCs w:val="24"/>
        </w:rPr>
        <w:t>.</w:t>
      </w:r>
    </w:p>
    <w:p w14:paraId="690144D5" w14:textId="77777777" w:rsidR="00E32535" w:rsidRDefault="00E32535" w:rsidP="00E32535">
      <w:pPr>
        <w:pStyle w:val="PlainText"/>
        <w:ind w:left="1440" w:hanging="1440"/>
        <w:rPr>
          <w:rFonts w:ascii="Courier New" w:hAnsi="Courier New" w:cs="Courier New"/>
          <w:sz w:val="24"/>
          <w:szCs w:val="24"/>
        </w:rPr>
      </w:pPr>
      <w:r>
        <w:rPr>
          <w:rFonts w:ascii="Courier New" w:hAnsi="Courier New" w:cs="Courier New"/>
          <w:sz w:val="24"/>
          <w:szCs w:val="24"/>
        </w:rPr>
        <w:t>00000o010</w:t>
      </w:r>
      <w:r>
        <w:rPr>
          <w:rFonts w:ascii="Courier New" w:hAnsi="Courier New" w:cs="Courier New"/>
          <w:sz w:val="24"/>
          <w:szCs w:val="24"/>
        </w:rPr>
        <w:tab/>
        <w:t xml:space="preserve">Non-alphabet character appears in tape to be sorted </w:t>
      </w:r>
      <w:r>
        <w:rPr>
          <w:rFonts w:ascii="Courier New" w:hAnsi="Courier New" w:cs="Courier New"/>
          <w:sz w:val="24"/>
          <w:szCs w:val="24"/>
        </w:rPr>
        <w:br/>
        <w:t>or merged.</w:t>
      </w:r>
    </w:p>
    <w:p w14:paraId="70BA9B02" w14:textId="77777777" w:rsidR="00E32535" w:rsidRDefault="00E32535" w:rsidP="00E32535">
      <w:pPr>
        <w:pStyle w:val="PlainText"/>
        <w:ind w:left="1440" w:hanging="1440"/>
        <w:rPr>
          <w:rFonts w:ascii="Courier New" w:hAnsi="Courier New" w:cs="Courier New"/>
          <w:sz w:val="24"/>
          <w:szCs w:val="24"/>
        </w:rPr>
      </w:pPr>
      <w:r>
        <w:rPr>
          <w:rFonts w:ascii="Courier New" w:hAnsi="Courier New" w:cs="Courier New"/>
          <w:sz w:val="24"/>
          <w:szCs w:val="24"/>
        </w:rPr>
        <w:t>00000o011</w:t>
      </w:r>
      <w:r>
        <w:rPr>
          <w:rFonts w:ascii="Courier New" w:hAnsi="Courier New" w:cs="Courier New"/>
          <w:sz w:val="24"/>
          <w:szCs w:val="24"/>
        </w:rPr>
        <w:tab/>
        <w:t>Character appears twice on alphabet tape</w:t>
      </w:r>
    </w:p>
    <w:p w14:paraId="41D990B1" w14:textId="77777777" w:rsidR="00E32535" w:rsidRDefault="00E32535" w:rsidP="00E32535">
      <w:pPr>
        <w:pStyle w:val="PlainText"/>
        <w:ind w:left="1440" w:hanging="1440"/>
        <w:rPr>
          <w:rFonts w:ascii="Courier New" w:hAnsi="Courier New" w:cs="Courier New"/>
          <w:sz w:val="24"/>
          <w:szCs w:val="24"/>
        </w:rPr>
      </w:pPr>
      <w:r>
        <w:rPr>
          <w:rFonts w:ascii="Courier New" w:hAnsi="Courier New" w:cs="Courier New"/>
          <w:sz w:val="24"/>
          <w:szCs w:val="24"/>
        </w:rPr>
        <w:t>00000o100</w:t>
      </w:r>
      <w:r>
        <w:rPr>
          <w:rFonts w:ascii="Courier New" w:hAnsi="Courier New" w:cs="Courier New"/>
          <w:sz w:val="24"/>
          <w:szCs w:val="24"/>
        </w:rPr>
        <w:tab/>
        <w:t>Over 63 characters in alphabet</w:t>
      </w:r>
    </w:p>
    <w:p w14:paraId="52909E9B" w14:textId="77777777" w:rsidR="00E32535" w:rsidRDefault="00E32535" w:rsidP="00E32535">
      <w:pPr>
        <w:pStyle w:val="PlainText"/>
        <w:ind w:left="1440" w:hanging="1440"/>
        <w:rPr>
          <w:rFonts w:ascii="Courier New" w:hAnsi="Courier New" w:cs="Courier New"/>
          <w:sz w:val="24"/>
          <w:szCs w:val="24"/>
        </w:rPr>
      </w:pPr>
      <w:r>
        <w:rPr>
          <w:rFonts w:ascii="Courier New" w:hAnsi="Courier New" w:cs="Courier New"/>
          <w:sz w:val="24"/>
          <w:szCs w:val="24"/>
        </w:rPr>
        <w:t>00000o101</w:t>
      </w:r>
      <w:r>
        <w:rPr>
          <w:rFonts w:ascii="Courier New" w:hAnsi="Courier New" w:cs="Courier New"/>
          <w:sz w:val="24"/>
          <w:szCs w:val="24"/>
        </w:rPr>
        <w:tab/>
        <w:t>halt code appears in alphabet, or alphabet punched on more than one line</w:t>
      </w:r>
    </w:p>
    <w:p w14:paraId="11218504" w14:textId="77777777" w:rsidR="00E32535" w:rsidRDefault="00E32535" w:rsidP="00E32535">
      <w:pPr>
        <w:pStyle w:val="PlainText"/>
        <w:ind w:left="1440" w:hanging="1440"/>
        <w:rPr>
          <w:rFonts w:ascii="Courier New" w:hAnsi="Courier New" w:cs="Courier New"/>
          <w:sz w:val="24"/>
          <w:szCs w:val="24"/>
        </w:rPr>
      </w:pPr>
      <w:r>
        <w:rPr>
          <w:rFonts w:ascii="Courier New" w:hAnsi="Courier New" w:cs="Courier New"/>
          <w:sz w:val="24"/>
          <w:szCs w:val="24"/>
        </w:rPr>
        <w:t>00000o110</w:t>
      </w:r>
      <w:r>
        <w:rPr>
          <w:rFonts w:ascii="Courier New" w:hAnsi="Courier New" w:cs="Courier New"/>
          <w:sz w:val="24"/>
          <w:szCs w:val="24"/>
        </w:rPr>
        <w:tab/>
        <w:t>Character store full.</w:t>
      </w:r>
    </w:p>
    <w:p w14:paraId="4DF8A2B9" w14:textId="77777777" w:rsidR="00E32535" w:rsidRDefault="00E32535" w:rsidP="00E32535">
      <w:pPr>
        <w:pStyle w:val="PlainText"/>
        <w:ind w:left="1440" w:hanging="1440"/>
        <w:rPr>
          <w:rFonts w:ascii="Courier New" w:hAnsi="Courier New" w:cs="Courier New"/>
          <w:sz w:val="24"/>
          <w:szCs w:val="24"/>
        </w:rPr>
      </w:pPr>
    </w:p>
    <w:p w14:paraId="56877CDB" w14:textId="77777777" w:rsidR="00E32535" w:rsidRDefault="00E32535" w:rsidP="00E32535">
      <w:pPr>
        <w:pStyle w:val="PlainText"/>
        <w:ind w:left="1440" w:hanging="1440"/>
        <w:rPr>
          <w:rFonts w:ascii="Courier New" w:hAnsi="Courier New" w:cs="Courier New"/>
          <w:sz w:val="24"/>
          <w:szCs w:val="24"/>
        </w:rPr>
      </w:pPr>
    </w:p>
    <w:p w14:paraId="26CDBBBF"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DEMO8 illustrates the use of GENSORT to sort one tape and then merge with the contents of another sorted tape.  It is based on the example in the "ACD UTILITIES" manual.</w:t>
      </w:r>
    </w:p>
    <w:p w14:paraId="3DA84E3A" w14:textId="77777777" w:rsidR="00E32535" w:rsidRDefault="00E32535" w:rsidP="00E32535">
      <w:pPr>
        <w:pStyle w:val="PlainText"/>
        <w:rPr>
          <w:rFonts w:ascii="Courier New" w:hAnsi="Courier New" w:cs="Courier New"/>
          <w:sz w:val="24"/>
          <w:szCs w:val="24"/>
        </w:rPr>
      </w:pPr>
    </w:p>
    <w:p w14:paraId="7CCDD79D" w14:textId="77777777" w:rsidR="00E32535" w:rsidRDefault="00E32535" w:rsidP="00E32535">
      <w:pPr>
        <w:pStyle w:val="PlainText"/>
        <w:rPr>
          <w:rFonts w:ascii="Courier New" w:hAnsi="Courier New" w:cs="Courier New"/>
          <w:sz w:val="24"/>
          <w:szCs w:val="24"/>
        </w:rPr>
      </w:pPr>
    </w:p>
    <w:p w14:paraId="7FD5AC59" w14:textId="77777777" w:rsidR="00E32535" w:rsidRDefault="00E32535" w:rsidP="00E32535">
      <w:pPr>
        <w:pStyle w:val="PlainText"/>
        <w:rPr>
          <w:rFonts w:ascii="Courier New" w:hAnsi="Courier New" w:cs="Courier New"/>
          <w:sz w:val="24"/>
          <w:szCs w:val="24"/>
        </w:rPr>
      </w:pPr>
    </w:p>
    <w:p w14:paraId="4341DE86" w14:textId="77777777" w:rsidR="00E32535" w:rsidRDefault="00E32535" w:rsidP="00E32535">
      <w:pPr>
        <w:pStyle w:val="PlainText"/>
        <w:rPr>
          <w:rFonts w:ascii="Courier New" w:hAnsi="Courier New" w:cs="Courier New"/>
          <w:sz w:val="24"/>
          <w:szCs w:val="24"/>
        </w:rPr>
      </w:pPr>
    </w:p>
    <w:p w14:paraId="51028ED3" w14:textId="77777777" w:rsidR="00E32535" w:rsidRDefault="00E32535" w:rsidP="00E32535">
      <w:pPr>
        <w:pStyle w:val="PlainText"/>
        <w:rPr>
          <w:rFonts w:ascii="Courier New" w:hAnsi="Courier New" w:cs="Courier New"/>
          <w:sz w:val="24"/>
          <w:szCs w:val="24"/>
        </w:rPr>
      </w:pPr>
    </w:p>
    <w:p w14:paraId="6A2E0DD1"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lastRenderedPageBreak/>
        <w:t>MONITOR – MONITOR.900 – "MONITOR 12/3/71"</w:t>
      </w:r>
    </w:p>
    <w:p w14:paraId="03D4EA9D" w14:textId="77777777" w:rsidR="00E32535" w:rsidRDefault="00E32535" w:rsidP="00E32535">
      <w:pPr>
        <w:pStyle w:val="PlainText"/>
        <w:rPr>
          <w:rFonts w:ascii="Courier New" w:hAnsi="Courier New" w:cs="Courier New"/>
          <w:sz w:val="24"/>
          <w:szCs w:val="24"/>
        </w:rPr>
      </w:pPr>
    </w:p>
    <w:p w14:paraId="1A393ACA"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This routine is a version of 903 SIR MONITOR modified to be a single SIR block and with the entry point having global name QMON rather than MONITOR.  It all other respects it is the same.  ACD MONITOR is demonstrated in DEMO17.</w:t>
      </w:r>
    </w:p>
    <w:p w14:paraId="2091223D" w14:textId="77777777" w:rsidR="00E32535" w:rsidRDefault="00E32535" w:rsidP="00E32535">
      <w:pPr>
        <w:pStyle w:val="PlainText"/>
        <w:rPr>
          <w:rFonts w:ascii="Courier New" w:hAnsi="Courier New" w:cs="Courier New"/>
          <w:sz w:val="24"/>
          <w:szCs w:val="24"/>
        </w:rPr>
      </w:pPr>
    </w:p>
    <w:p w14:paraId="7ADB433E" w14:textId="77777777" w:rsidR="00E32535" w:rsidRDefault="00E32535" w:rsidP="00E32535">
      <w:pPr>
        <w:pStyle w:val="PlainText"/>
        <w:ind w:left="1440" w:hanging="1440"/>
        <w:rPr>
          <w:rFonts w:ascii="Courier New" w:hAnsi="Courier New" w:cs="Courier New"/>
          <w:sz w:val="24"/>
          <w:szCs w:val="24"/>
        </w:rPr>
      </w:pPr>
    </w:p>
    <w:p w14:paraId="48AF8D7F" w14:textId="77777777" w:rsidR="00E32535" w:rsidRDefault="00E32535" w:rsidP="00E32535">
      <w:pPr>
        <w:pStyle w:val="PlainText"/>
        <w:ind w:left="1440" w:hanging="1440"/>
        <w:rPr>
          <w:rFonts w:ascii="Courier New" w:hAnsi="Courier New" w:cs="Courier New"/>
          <w:sz w:val="24"/>
          <w:szCs w:val="24"/>
        </w:rPr>
      </w:pPr>
      <w:r>
        <w:rPr>
          <w:rFonts w:ascii="Courier New" w:hAnsi="Courier New" w:cs="Courier New"/>
          <w:sz w:val="24"/>
          <w:szCs w:val="24"/>
        </w:rPr>
        <w:t xml:space="preserve">900 STORE PRINT - STOREPRINT.900 </w:t>
      </w:r>
    </w:p>
    <w:p w14:paraId="11D4113D" w14:textId="77777777" w:rsidR="00E32535" w:rsidRDefault="00E32535" w:rsidP="00E32535">
      <w:pPr>
        <w:pStyle w:val="PlainText"/>
        <w:ind w:firstLine="720"/>
        <w:rPr>
          <w:rFonts w:ascii="Courier New" w:hAnsi="Courier New" w:cs="Courier New"/>
          <w:sz w:val="24"/>
          <w:szCs w:val="24"/>
        </w:rPr>
      </w:pPr>
      <w:r>
        <w:rPr>
          <w:rFonts w:ascii="Courier New" w:hAnsi="Courier New" w:cs="Courier New"/>
          <w:sz w:val="24"/>
          <w:szCs w:val="24"/>
        </w:rPr>
        <w:t xml:space="preserve">- </w:t>
      </w:r>
      <w:r w:rsidRPr="0038135A">
        <w:rPr>
          <w:rFonts w:ascii="Courier New" w:hAnsi="Courier New" w:cs="Courier New"/>
          <w:sz w:val="24"/>
          <w:szCs w:val="24"/>
        </w:rPr>
        <w:t>"900 STORE PRINT 3/8/70"</w:t>
      </w:r>
    </w:p>
    <w:p w14:paraId="0FA60B4F"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 xml:space="preserve">920 STORE PRINT - STOREPRINT.920 </w:t>
      </w:r>
    </w:p>
    <w:p w14:paraId="700C8760" w14:textId="77777777" w:rsidR="00E32535" w:rsidRPr="00683E5A" w:rsidRDefault="00E32535" w:rsidP="00E32535">
      <w:pPr>
        <w:pStyle w:val="PlainText"/>
        <w:ind w:left="1440" w:hanging="720"/>
        <w:rPr>
          <w:rFonts w:ascii="Courier New" w:hAnsi="Courier New" w:cs="Courier New"/>
          <w:sz w:val="24"/>
          <w:szCs w:val="24"/>
        </w:rPr>
      </w:pPr>
      <w:r>
        <w:rPr>
          <w:rFonts w:ascii="Courier New" w:hAnsi="Courier New" w:cs="Courier New"/>
          <w:sz w:val="24"/>
          <w:szCs w:val="24"/>
        </w:rPr>
        <w:t>- "920 STORE PRINT 3/8/70</w:t>
      </w:r>
      <w:r w:rsidRPr="0038135A">
        <w:rPr>
          <w:rFonts w:ascii="Courier New" w:hAnsi="Courier New" w:cs="Courier New"/>
          <w:sz w:val="24"/>
          <w:szCs w:val="24"/>
        </w:rPr>
        <w:t>"</w:t>
      </w:r>
    </w:p>
    <w:p w14:paraId="2BB25820" w14:textId="77777777" w:rsidR="00E32535" w:rsidRPr="00683E5A" w:rsidRDefault="00E32535" w:rsidP="00E32535">
      <w:pPr>
        <w:pStyle w:val="PlainText"/>
        <w:ind w:left="1440" w:hanging="720"/>
        <w:rPr>
          <w:rFonts w:ascii="Courier New" w:hAnsi="Courier New" w:cs="Courier New"/>
          <w:sz w:val="24"/>
          <w:szCs w:val="24"/>
        </w:rPr>
      </w:pPr>
    </w:p>
    <w:p w14:paraId="73EB8CFA" w14:textId="77777777" w:rsidR="00E32535" w:rsidRDefault="00E32535" w:rsidP="00E32535">
      <w:pPr>
        <w:pStyle w:val="PlainText"/>
        <w:rPr>
          <w:rFonts w:ascii="Courier New" w:hAnsi="Courier New" w:cs="Courier New"/>
          <w:sz w:val="24"/>
          <w:szCs w:val="24"/>
        </w:rPr>
      </w:pPr>
    </w:p>
    <w:p w14:paraId="2E8C4C5B"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 xml:space="preserve">STORE PRINT is a cut down version of 903 QCHECK used to assist in the checking of programs by printing the content of any number of store locations in either 900 or 920 telecode according to the version used.  </w:t>
      </w:r>
    </w:p>
    <w:p w14:paraId="575A0A83" w14:textId="77777777" w:rsidR="00E32535" w:rsidRDefault="00E32535" w:rsidP="00E32535">
      <w:pPr>
        <w:pStyle w:val="PlainText"/>
        <w:rPr>
          <w:rFonts w:ascii="Courier New" w:hAnsi="Courier New" w:cs="Courier New"/>
          <w:sz w:val="24"/>
          <w:szCs w:val="24"/>
        </w:rPr>
      </w:pPr>
    </w:p>
    <w:p w14:paraId="34521A0F"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STORE PRINT is distributed as a SIR source tape to be assembled as part of a larger system or as a standalone utility.</w:t>
      </w:r>
    </w:p>
    <w:p w14:paraId="4CBE7C74" w14:textId="77777777" w:rsidR="00E32535" w:rsidRDefault="00E32535" w:rsidP="00E32535">
      <w:pPr>
        <w:pStyle w:val="PlainText"/>
        <w:rPr>
          <w:rFonts w:ascii="Courier New" w:hAnsi="Courier New" w:cs="Courier New"/>
          <w:sz w:val="24"/>
          <w:szCs w:val="24"/>
        </w:rPr>
      </w:pPr>
    </w:p>
    <w:p w14:paraId="42B94129"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STORE PRINT should be entered at the location of global label QCHECK. A data tape will then be read in, consisting of one line for each region of store to be printed, terminated by a halt code on a line by itself.  Each line should contain two unsigned integers denoting the first and last locations to print and a letter to indicate the style of printing as follows:</w:t>
      </w:r>
    </w:p>
    <w:p w14:paraId="5805A59F"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ab/>
        <w:t>O – instruction</w:t>
      </w:r>
    </w:p>
    <w:p w14:paraId="6BAFBBE5"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ab/>
        <w:t>F – fraction</w:t>
      </w:r>
    </w:p>
    <w:p w14:paraId="4FC8390D"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ab/>
        <w:t>I – integer</w:t>
      </w:r>
    </w:p>
    <w:p w14:paraId="4F41811D"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ab/>
        <w:t>B – octal.</w:t>
      </w:r>
    </w:p>
    <w:p w14:paraId="1F0303C3" w14:textId="77777777" w:rsidR="00E32535" w:rsidRDefault="00E32535" w:rsidP="00E32535">
      <w:pPr>
        <w:pStyle w:val="PlainText"/>
        <w:rPr>
          <w:rFonts w:ascii="Courier New" w:hAnsi="Courier New" w:cs="Courier New"/>
          <w:sz w:val="24"/>
          <w:szCs w:val="24"/>
        </w:rPr>
      </w:pPr>
    </w:p>
    <w:p w14:paraId="51B41B97"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 xml:space="preserve">If only one location is to be printed the second integer can be omitted. </w:t>
      </w:r>
    </w:p>
    <w:p w14:paraId="05936233" w14:textId="77777777" w:rsidR="00E32535" w:rsidRDefault="00E32535" w:rsidP="00E32535">
      <w:pPr>
        <w:pStyle w:val="PlainText"/>
        <w:rPr>
          <w:rFonts w:ascii="Courier New" w:hAnsi="Courier New" w:cs="Courier New"/>
          <w:sz w:val="24"/>
          <w:szCs w:val="24"/>
        </w:rPr>
      </w:pPr>
    </w:p>
    <w:p w14:paraId="022AF90D"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The output format is suitable for loading with AMEND.</w:t>
      </w:r>
    </w:p>
    <w:p w14:paraId="45A115E1"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TATDOC – TATDOC.BIN – "</w:t>
      </w:r>
      <w:r w:rsidRPr="00D1010E">
        <w:t xml:space="preserve"> </w:t>
      </w:r>
      <w:r w:rsidRPr="00D1010E">
        <w:rPr>
          <w:rFonts w:ascii="Courier New" w:hAnsi="Courier New" w:cs="Courier New"/>
          <w:sz w:val="24"/>
          <w:szCs w:val="24"/>
        </w:rPr>
        <w:t>TATDOC 27/7/70</w:t>
      </w:r>
      <w:r>
        <w:rPr>
          <w:rFonts w:ascii="Courier New" w:hAnsi="Courier New" w:cs="Courier New"/>
          <w:sz w:val="24"/>
          <w:szCs w:val="24"/>
        </w:rPr>
        <w:t>, Binary Mode 3"</w:t>
      </w:r>
    </w:p>
    <w:p w14:paraId="4FD12E62" w14:textId="77777777" w:rsidR="00E32535" w:rsidRDefault="00E32535" w:rsidP="00E32535">
      <w:pPr>
        <w:pStyle w:val="PlainText"/>
        <w:rPr>
          <w:rFonts w:ascii="Courier New" w:hAnsi="Courier New" w:cs="Courier New"/>
          <w:sz w:val="24"/>
          <w:szCs w:val="24"/>
        </w:rPr>
      </w:pPr>
    </w:p>
    <w:p w14:paraId="26ED47AF"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TATDOC is a program used to document telecode tapes.  It ass extra newlines and regular intervals allowing a continuous printout to be cut into pages.  A page number is inserted at the top of each page, and if the input is a SIR or ALGOL program, the program title will appear at the top of the page also.</w:t>
      </w:r>
    </w:p>
    <w:p w14:paraId="77E3D57E"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50 lines of text appear on each page.</w:t>
      </w:r>
    </w:p>
    <w:p w14:paraId="7A824991" w14:textId="77777777" w:rsidR="00E32535" w:rsidRDefault="00E32535" w:rsidP="00E32535">
      <w:pPr>
        <w:pStyle w:val="PlainText"/>
        <w:rPr>
          <w:rFonts w:ascii="Courier New" w:hAnsi="Courier New" w:cs="Courier New"/>
          <w:sz w:val="24"/>
          <w:szCs w:val="24"/>
        </w:rPr>
      </w:pPr>
    </w:p>
    <w:p w14:paraId="734D372F"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Source tapes must be in 900or 920 telecode and each tape must start with a newline and end with a halt code.  No line may exceed 74 characters (excluding the newline and any blanks or erases).</w:t>
      </w:r>
    </w:p>
    <w:p w14:paraId="744AFB7C" w14:textId="77777777" w:rsidR="00E32535" w:rsidRDefault="00E32535" w:rsidP="00E32535">
      <w:pPr>
        <w:pStyle w:val="PlainText"/>
        <w:rPr>
          <w:rFonts w:ascii="Courier New" w:hAnsi="Courier New" w:cs="Courier New"/>
          <w:sz w:val="24"/>
          <w:szCs w:val="24"/>
        </w:rPr>
      </w:pPr>
    </w:p>
    <w:p w14:paraId="7B9EB629"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If the tape to be documented is a single SIR program it must start with a SIR title.  If the tape being documented is a single ALGOL program it must start with an ALGOL title.  If the tape to be documented is a SIR label list it must start with a SIR title and end with a halt that is not on a newline.  If the tape being documented is of a general nature, the first non-empty line should not start with the symbol "(" or end with the symbol ";".</w:t>
      </w:r>
    </w:p>
    <w:p w14:paraId="12BF3550" w14:textId="77777777" w:rsidR="00E32535" w:rsidRDefault="00E32535" w:rsidP="00E32535">
      <w:pPr>
        <w:pStyle w:val="PlainText"/>
        <w:rPr>
          <w:rFonts w:ascii="Courier New" w:hAnsi="Courier New" w:cs="Courier New"/>
          <w:sz w:val="24"/>
          <w:szCs w:val="24"/>
        </w:rPr>
      </w:pPr>
    </w:p>
    <w:p w14:paraId="4C6CFFA0"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As an optional facility a title can be read in to be printed near the centre of the top and bottom of each page.  The title can consist of up to 50 characters preceded by a newline and terminated by a halt code.</w:t>
      </w:r>
    </w:p>
    <w:p w14:paraId="0C97747F" w14:textId="77777777" w:rsidR="00E32535" w:rsidRDefault="00E32535" w:rsidP="00E32535">
      <w:pPr>
        <w:pStyle w:val="PlainText"/>
        <w:rPr>
          <w:rFonts w:ascii="Courier New" w:hAnsi="Courier New" w:cs="Courier New"/>
          <w:sz w:val="24"/>
          <w:szCs w:val="24"/>
        </w:rPr>
      </w:pPr>
    </w:p>
    <w:p w14:paraId="295CD7AC"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Entry points</w:t>
      </w:r>
    </w:p>
    <w:p w14:paraId="69CAA96A" w14:textId="77777777" w:rsidR="00E32535" w:rsidRDefault="00E32535" w:rsidP="00E32535">
      <w:pPr>
        <w:pStyle w:val="PlainText"/>
        <w:rPr>
          <w:rFonts w:ascii="Courier New" w:hAnsi="Courier New" w:cs="Courier New"/>
          <w:sz w:val="24"/>
          <w:szCs w:val="24"/>
        </w:rPr>
      </w:pPr>
    </w:p>
    <w:p w14:paraId="1ED22FBC"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Read first tape to document (SIR, ALGOL or general)</w:t>
      </w:r>
    </w:p>
    <w:p w14:paraId="007E0C2D"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ab/>
        <w:t>9</w:t>
      </w:r>
      <w:r>
        <w:rPr>
          <w:rFonts w:ascii="Courier New" w:hAnsi="Courier New" w:cs="Courier New"/>
          <w:sz w:val="24"/>
          <w:szCs w:val="24"/>
        </w:rPr>
        <w:tab/>
        <w:t>Read subsequent tape</w:t>
      </w:r>
    </w:p>
    <w:p w14:paraId="7EA5DBC2"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ab/>
        <w:t>11</w:t>
      </w:r>
      <w:r>
        <w:rPr>
          <w:rFonts w:ascii="Courier New" w:hAnsi="Courier New" w:cs="Courier New"/>
          <w:sz w:val="24"/>
          <w:szCs w:val="24"/>
        </w:rPr>
        <w:tab/>
        <w:t>Read SIR label list tape to document</w:t>
      </w:r>
    </w:p>
    <w:p w14:paraId="3BEC9145"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ab/>
        <w:t>12</w:t>
      </w:r>
      <w:r>
        <w:rPr>
          <w:rFonts w:ascii="Courier New" w:hAnsi="Courier New" w:cs="Courier New"/>
          <w:sz w:val="24"/>
          <w:szCs w:val="24"/>
        </w:rPr>
        <w:tab/>
        <w:t>Read heading</w:t>
      </w:r>
    </w:p>
    <w:p w14:paraId="7D8DE9BE"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ab/>
        <w:t>13</w:t>
      </w:r>
      <w:r>
        <w:rPr>
          <w:rFonts w:ascii="Courier New" w:hAnsi="Courier New" w:cs="Courier New"/>
          <w:sz w:val="24"/>
          <w:szCs w:val="24"/>
        </w:rPr>
        <w:tab/>
        <w:t>As 8, but use stored title on output</w:t>
      </w:r>
    </w:p>
    <w:p w14:paraId="484D0A85"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ab/>
        <w:t>14</w:t>
      </w:r>
      <w:r>
        <w:rPr>
          <w:rFonts w:ascii="Courier New" w:hAnsi="Courier New" w:cs="Courier New"/>
          <w:sz w:val="24"/>
          <w:szCs w:val="24"/>
        </w:rPr>
        <w:tab/>
        <w:t>As 11, but use store title on output</w:t>
      </w:r>
    </w:p>
    <w:p w14:paraId="4E996AC1"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ab/>
        <w:t>15</w:t>
      </w:r>
      <w:r>
        <w:rPr>
          <w:rFonts w:ascii="Courier New" w:hAnsi="Courier New" w:cs="Courier New"/>
          <w:sz w:val="24"/>
          <w:szCs w:val="24"/>
        </w:rPr>
        <w:tab/>
        <w:t>Set 900 telecode output</w:t>
      </w:r>
    </w:p>
    <w:p w14:paraId="6EA1512A"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ab/>
        <w:t>16</w:t>
      </w:r>
      <w:r>
        <w:rPr>
          <w:rFonts w:ascii="Courier New" w:hAnsi="Courier New" w:cs="Courier New"/>
          <w:sz w:val="24"/>
          <w:szCs w:val="24"/>
        </w:rPr>
        <w:tab/>
        <w:t>Set 920 telecode output</w:t>
      </w:r>
    </w:p>
    <w:p w14:paraId="3DB3BD68" w14:textId="77777777" w:rsidR="00E32535" w:rsidRDefault="00E32535" w:rsidP="00E32535">
      <w:pPr>
        <w:pStyle w:val="PlainText"/>
        <w:rPr>
          <w:rFonts w:ascii="Courier New" w:hAnsi="Courier New" w:cs="Courier New"/>
          <w:sz w:val="24"/>
          <w:szCs w:val="24"/>
        </w:rPr>
      </w:pPr>
    </w:p>
    <w:p w14:paraId="33761014"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Error indications</w:t>
      </w:r>
    </w:p>
    <w:p w14:paraId="5353AC2D" w14:textId="77777777" w:rsidR="00E32535" w:rsidRDefault="00E32535" w:rsidP="00E32535">
      <w:pPr>
        <w:pStyle w:val="PlainText"/>
        <w:rPr>
          <w:rFonts w:ascii="Courier New" w:hAnsi="Courier New" w:cs="Courier New"/>
          <w:sz w:val="24"/>
          <w:szCs w:val="24"/>
        </w:rPr>
      </w:pPr>
    </w:p>
    <w:p w14:paraId="4C011D2D"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TATDOC gives the following error indication in legible tape form:</w:t>
      </w:r>
    </w:p>
    <w:p w14:paraId="61C93797" w14:textId="77777777" w:rsidR="00E32535" w:rsidRDefault="00E32535" w:rsidP="00E32535">
      <w:pPr>
        <w:pStyle w:val="PlainText"/>
        <w:rPr>
          <w:rFonts w:ascii="Courier New" w:hAnsi="Courier New" w:cs="Courier New"/>
          <w:sz w:val="24"/>
          <w:szCs w:val="24"/>
        </w:rPr>
      </w:pPr>
    </w:p>
    <w:p w14:paraId="7F667970"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CH I/O ERROR 1. Parity error on tape being read.</w:t>
      </w:r>
    </w:p>
    <w:p w14:paraId="194DB8DF"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CH I/O ERROR 2. First character on tape is not a newline, carriage return or line feed.</w:t>
      </w:r>
    </w:p>
    <w:p w14:paraId="55BA0E2A"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CH I/O ERROR 3. When reading or punch in 920 telecode, a character cannot be converted to orf rom internal code.</w:t>
      </w:r>
    </w:p>
    <w:p w14:paraId="5DBE4237" w14:textId="77777777" w:rsidR="00E32535" w:rsidRDefault="00E32535" w:rsidP="00E32535">
      <w:pPr>
        <w:pStyle w:val="PlainText"/>
        <w:rPr>
          <w:rFonts w:ascii="Courier New" w:hAnsi="Courier New" w:cs="Courier New"/>
          <w:sz w:val="24"/>
          <w:szCs w:val="24"/>
        </w:rPr>
      </w:pPr>
    </w:p>
    <w:p w14:paraId="66FF1377"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DOCUMENTATION ERROR 1. Entry at 9 used before entry at 8, 11, 13 or 14; or entry at 13 or 14 has been used before entry at 12.</w:t>
      </w:r>
    </w:p>
    <w:p w14:paraId="629AB41D"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DOCUMENTATION ERROR 2. Character string read in at 12 is too long or contains an illegal separator.</w:t>
      </w:r>
    </w:p>
    <w:p w14:paraId="63FCAE59"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lastRenderedPageBreak/>
        <w:t>DOCUMENTATION ERROR 3. Title contains lower case letters or an illegal separator, or a tape entered at 11 or 14 has no title.</w:t>
      </w:r>
    </w:p>
    <w:p w14:paraId="6FB98929"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DOCUMENTATION ERROR 4. A line of input text is too wide.</w:t>
      </w:r>
    </w:p>
    <w:p w14:paraId="3BCFDB43"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DOCUMENTATION ERROR 5. Halt code found in wrong position, probably due to reading a program at 11 or a label list at 8.</w:t>
      </w:r>
    </w:p>
    <w:p w14:paraId="301B6C70" w14:textId="77777777" w:rsidR="00E32535" w:rsidRDefault="00E32535" w:rsidP="00E32535">
      <w:pPr>
        <w:pStyle w:val="PlainText"/>
        <w:rPr>
          <w:rFonts w:ascii="Courier New" w:hAnsi="Courier New" w:cs="Courier New"/>
          <w:sz w:val="24"/>
          <w:szCs w:val="24"/>
        </w:rPr>
      </w:pPr>
    </w:p>
    <w:p w14:paraId="271BC906"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EMO9 illustrate TATDOC being used to produce a printout of a label list arising from the assembly of QF, followed by a second run documenting a SIR program (QSMATH) using the top-and-tail facility.</w:t>
      </w:r>
    </w:p>
    <w:p w14:paraId="6FFBB7D4" w14:textId="77777777" w:rsidR="00E32535" w:rsidRDefault="00E32535" w:rsidP="00E32535">
      <w:pPr>
        <w:pStyle w:val="PlainText"/>
        <w:rPr>
          <w:rFonts w:ascii="Courier New" w:hAnsi="Courier New" w:cs="Courier New"/>
          <w:sz w:val="24"/>
          <w:szCs w:val="24"/>
        </w:rPr>
      </w:pPr>
    </w:p>
    <w:p w14:paraId="26C83940" w14:textId="77777777" w:rsidR="00E32535" w:rsidRDefault="00E32535" w:rsidP="00E32535">
      <w:pPr>
        <w:pStyle w:val="PlainText"/>
        <w:rPr>
          <w:rFonts w:ascii="Courier New" w:hAnsi="Courier New" w:cs="Courier New"/>
          <w:sz w:val="24"/>
          <w:szCs w:val="24"/>
        </w:rPr>
      </w:pPr>
    </w:p>
    <w:p w14:paraId="6A492231" w14:textId="77777777" w:rsidR="00E32535" w:rsidRPr="0032212C" w:rsidRDefault="00E32535" w:rsidP="00E32535">
      <w:pPr>
        <w:pStyle w:val="PlainText"/>
        <w:rPr>
          <w:rFonts w:ascii="Courier New" w:hAnsi="Courier New" w:cs="Courier New"/>
          <w:sz w:val="24"/>
          <w:szCs w:val="24"/>
        </w:rPr>
      </w:pPr>
    </w:p>
    <w:p w14:paraId="12B198C1"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900 TELECOP – TELE</w:t>
      </w:r>
      <w:r w:rsidRPr="00683E5A">
        <w:rPr>
          <w:rFonts w:ascii="Courier New" w:hAnsi="Courier New" w:cs="Courier New"/>
          <w:sz w:val="24"/>
          <w:szCs w:val="24"/>
        </w:rPr>
        <w:t>COP</w:t>
      </w:r>
      <w:r>
        <w:rPr>
          <w:rFonts w:ascii="Courier New" w:hAnsi="Courier New" w:cs="Courier New"/>
          <w:sz w:val="24"/>
          <w:szCs w:val="24"/>
        </w:rPr>
        <w:t>(900)</w:t>
      </w:r>
      <w:r w:rsidRPr="00683E5A">
        <w:rPr>
          <w:rFonts w:ascii="Courier New" w:hAnsi="Courier New" w:cs="Courier New"/>
          <w:sz w:val="24"/>
          <w:szCs w:val="24"/>
        </w:rPr>
        <w:t>.BIN</w:t>
      </w:r>
      <w:r>
        <w:rPr>
          <w:rFonts w:ascii="Courier New" w:hAnsi="Courier New" w:cs="Courier New"/>
          <w:sz w:val="24"/>
          <w:szCs w:val="24"/>
        </w:rPr>
        <w:t xml:space="preserve"> </w:t>
      </w:r>
    </w:p>
    <w:p w14:paraId="423DED9E" w14:textId="77777777" w:rsidR="00E32535" w:rsidRDefault="00E32535" w:rsidP="00E32535">
      <w:pPr>
        <w:pStyle w:val="PlainText"/>
        <w:ind w:left="720" w:firstLine="720"/>
        <w:rPr>
          <w:rFonts w:ascii="Courier New" w:hAnsi="Courier New" w:cs="Courier New"/>
          <w:sz w:val="24"/>
          <w:szCs w:val="24"/>
        </w:rPr>
      </w:pPr>
      <w:r>
        <w:rPr>
          <w:rFonts w:ascii="Courier New" w:hAnsi="Courier New" w:cs="Courier New"/>
          <w:sz w:val="24"/>
          <w:szCs w:val="24"/>
        </w:rPr>
        <w:t xml:space="preserve">- </w:t>
      </w:r>
      <w:r w:rsidRPr="00524223">
        <w:rPr>
          <w:rFonts w:ascii="Courier New" w:hAnsi="Courier New" w:cs="Courier New"/>
          <w:sz w:val="24"/>
          <w:szCs w:val="24"/>
        </w:rPr>
        <w:t>"900 TELECOP 20/7/70"</w:t>
      </w:r>
    </w:p>
    <w:p w14:paraId="5CD1A781"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 xml:space="preserve">920 TELECOP – TELECOP(920).BIN </w:t>
      </w:r>
    </w:p>
    <w:p w14:paraId="7213E949" w14:textId="77777777" w:rsidR="00E32535" w:rsidRPr="00683E5A" w:rsidRDefault="00E32535" w:rsidP="00E32535">
      <w:pPr>
        <w:pStyle w:val="PlainText"/>
        <w:ind w:left="720" w:firstLine="720"/>
        <w:rPr>
          <w:rFonts w:ascii="Courier New" w:hAnsi="Courier New" w:cs="Courier New"/>
          <w:sz w:val="24"/>
          <w:szCs w:val="24"/>
        </w:rPr>
      </w:pPr>
      <w:r>
        <w:rPr>
          <w:rFonts w:ascii="Courier New" w:hAnsi="Courier New" w:cs="Courier New"/>
          <w:sz w:val="24"/>
          <w:szCs w:val="24"/>
        </w:rPr>
        <w:t>- "</w:t>
      </w:r>
      <w:r w:rsidRPr="009A444C">
        <w:rPr>
          <w:rFonts w:ascii="Courier New" w:hAnsi="Courier New" w:cs="Courier New"/>
          <w:sz w:val="24"/>
          <w:szCs w:val="24"/>
        </w:rPr>
        <w:t>920 TELECOP 20/7/70</w:t>
      </w:r>
      <w:r>
        <w:rPr>
          <w:rFonts w:ascii="Courier New" w:hAnsi="Courier New" w:cs="Courier New"/>
          <w:sz w:val="24"/>
          <w:szCs w:val="24"/>
        </w:rPr>
        <w:t>"</w:t>
      </w:r>
    </w:p>
    <w:p w14:paraId="00E9852B" w14:textId="77777777" w:rsidR="00E32535" w:rsidRPr="00683E5A" w:rsidRDefault="00E32535" w:rsidP="00E32535">
      <w:pPr>
        <w:pStyle w:val="PlainText"/>
        <w:rPr>
          <w:rFonts w:ascii="Courier New" w:hAnsi="Courier New" w:cs="Courier New"/>
          <w:sz w:val="24"/>
          <w:szCs w:val="24"/>
        </w:rPr>
      </w:pPr>
    </w:p>
    <w:p w14:paraId="19A6689D" w14:textId="77777777" w:rsidR="00E32535" w:rsidRPr="00683E5A" w:rsidRDefault="00E32535" w:rsidP="00E32535">
      <w:pPr>
        <w:pStyle w:val="PlainText"/>
        <w:rPr>
          <w:rFonts w:ascii="Courier New" w:hAnsi="Courier New" w:cs="Courier New"/>
          <w:sz w:val="24"/>
          <w:szCs w:val="24"/>
        </w:rPr>
      </w:pPr>
      <w:r>
        <w:rPr>
          <w:rFonts w:ascii="Courier New" w:hAnsi="Courier New" w:cs="Courier New"/>
          <w:sz w:val="24"/>
          <w:szCs w:val="24"/>
        </w:rPr>
        <w:t>TELE</w:t>
      </w:r>
      <w:r w:rsidRPr="00683E5A">
        <w:rPr>
          <w:rFonts w:ascii="Courier New" w:hAnsi="Courier New" w:cs="Courier New"/>
          <w:sz w:val="24"/>
          <w:szCs w:val="24"/>
        </w:rPr>
        <w:t xml:space="preserve">COP is a program for </w:t>
      </w:r>
      <w:r>
        <w:rPr>
          <w:rFonts w:ascii="Courier New" w:hAnsi="Courier New" w:cs="Courier New"/>
          <w:sz w:val="24"/>
          <w:szCs w:val="24"/>
        </w:rPr>
        <w:t>joining and making</w:t>
      </w:r>
      <w:r w:rsidRPr="00683E5A">
        <w:rPr>
          <w:rFonts w:ascii="Courier New" w:hAnsi="Courier New" w:cs="Courier New"/>
          <w:sz w:val="24"/>
          <w:szCs w:val="24"/>
        </w:rPr>
        <w:t xml:space="preserve"> fully checked copies of </w:t>
      </w:r>
      <w:r>
        <w:rPr>
          <w:rFonts w:ascii="Courier New" w:hAnsi="Courier New" w:cs="Courier New"/>
          <w:sz w:val="24"/>
          <w:szCs w:val="24"/>
        </w:rPr>
        <w:t>tapes punched in either 920 or 900 telecode, depending on which version is used.</w:t>
      </w:r>
      <w:r w:rsidRPr="00683E5A">
        <w:rPr>
          <w:rFonts w:ascii="Courier New" w:hAnsi="Courier New" w:cs="Courier New"/>
          <w:sz w:val="24"/>
          <w:szCs w:val="24"/>
        </w:rPr>
        <w:t xml:space="preserve">  It may be used to copy tapes containing only even parity characters up to 171 feet long (about 20,000 characters</w:t>
      </w:r>
      <w:r>
        <w:rPr>
          <w:rFonts w:ascii="Courier New" w:hAnsi="Courier New" w:cs="Courier New"/>
          <w:sz w:val="24"/>
          <w:szCs w:val="24"/>
        </w:rPr>
        <w:t>) excluding blanks and erase</w:t>
      </w:r>
      <w:r w:rsidRPr="00683E5A">
        <w:rPr>
          <w:rFonts w:ascii="Courier New" w:hAnsi="Courier New" w:cs="Courier New"/>
          <w:sz w:val="24"/>
          <w:szCs w:val="24"/>
        </w:rPr>
        <w:t>.</w:t>
      </w:r>
      <w:r>
        <w:rPr>
          <w:rFonts w:ascii="Courier New" w:hAnsi="Courier New" w:cs="Courier New"/>
          <w:sz w:val="24"/>
          <w:szCs w:val="24"/>
        </w:rPr>
        <w:t xml:space="preserve">  Each of the tapes to be joined must end with a halt code.  When tapes are joined, only the halt code on the final tape will be reproduced.</w:t>
      </w:r>
    </w:p>
    <w:p w14:paraId="20080609" w14:textId="77777777" w:rsidR="00E32535" w:rsidRPr="00683E5A" w:rsidRDefault="00E32535" w:rsidP="00E32535">
      <w:pPr>
        <w:pStyle w:val="PlainText"/>
        <w:rPr>
          <w:rFonts w:ascii="Courier New" w:hAnsi="Courier New" w:cs="Courier New"/>
          <w:sz w:val="24"/>
          <w:szCs w:val="24"/>
        </w:rPr>
      </w:pPr>
    </w:p>
    <w:p w14:paraId="6EDC52AF"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Entry points</w:t>
      </w:r>
    </w:p>
    <w:p w14:paraId="155CE9BE"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ab/>
        <w:t xml:space="preserve"> 8</w:t>
      </w:r>
      <w:r w:rsidRPr="00683E5A">
        <w:rPr>
          <w:rFonts w:ascii="Courier New" w:hAnsi="Courier New" w:cs="Courier New"/>
          <w:sz w:val="24"/>
          <w:szCs w:val="24"/>
        </w:rPr>
        <w:tab/>
        <w:t xml:space="preserve">Read in </w:t>
      </w:r>
      <w:r>
        <w:rPr>
          <w:rFonts w:ascii="Courier New" w:hAnsi="Courier New" w:cs="Courier New"/>
          <w:sz w:val="24"/>
          <w:szCs w:val="24"/>
        </w:rPr>
        <w:t>and store first tape</w:t>
      </w:r>
      <w:r w:rsidRPr="00683E5A">
        <w:rPr>
          <w:rFonts w:ascii="Courier New" w:hAnsi="Courier New" w:cs="Courier New"/>
          <w:sz w:val="24"/>
          <w:szCs w:val="24"/>
        </w:rPr>
        <w:t>.</w:t>
      </w:r>
    </w:p>
    <w:p w14:paraId="287FD7F2"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 xml:space="preserve"> </w:t>
      </w:r>
      <w:r w:rsidRPr="00683E5A">
        <w:rPr>
          <w:rFonts w:ascii="Courier New" w:hAnsi="Courier New" w:cs="Courier New"/>
          <w:sz w:val="24"/>
          <w:szCs w:val="24"/>
        </w:rPr>
        <w:tab/>
        <w:t xml:space="preserve"> 9</w:t>
      </w:r>
      <w:r w:rsidRPr="00683E5A">
        <w:rPr>
          <w:rFonts w:ascii="Courier New" w:hAnsi="Courier New" w:cs="Courier New"/>
          <w:sz w:val="24"/>
          <w:szCs w:val="24"/>
        </w:rPr>
        <w:tab/>
      </w:r>
      <w:r>
        <w:rPr>
          <w:rFonts w:ascii="Courier New" w:hAnsi="Courier New" w:cs="Courier New"/>
          <w:sz w:val="24"/>
          <w:szCs w:val="24"/>
        </w:rPr>
        <w:t>Read a subsequent tape</w:t>
      </w:r>
      <w:r w:rsidRPr="00683E5A">
        <w:rPr>
          <w:rFonts w:ascii="Courier New" w:hAnsi="Courier New" w:cs="Courier New"/>
          <w:sz w:val="24"/>
          <w:szCs w:val="24"/>
        </w:rPr>
        <w:t>.</w:t>
      </w:r>
    </w:p>
    <w:p w14:paraId="4B8C220D"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ab/>
        <w:t>10</w:t>
      </w:r>
      <w:r w:rsidRPr="00683E5A">
        <w:rPr>
          <w:rFonts w:ascii="Courier New" w:hAnsi="Courier New" w:cs="Courier New"/>
          <w:sz w:val="24"/>
          <w:szCs w:val="24"/>
        </w:rPr>
        <w:tab/>
        <w:t>Re-read master tape and verify stored v</w:t>
      </w:r>
      <w:r>
        <w:rPr>
          <w:rFonts w:ascii="Courier New" w:hAnsi="Courier New" w:cs="Courier New"/>
          <w:sz w:val="24"/>
          <w:szCs w:val="24"/>
        </w:rPr>
        <w:t xml:space="preserve">ersion, if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t>o.k. punch a 'clean' copy</w:t>
      </w:r>
      <w:r w:rsidRPr="00683E5A">
        <w:rPr>
          <w:rFonts w:ascii="Courier New" w:hAnsi="Courier New" w:cs="Courier New"/>
          <w:sz w:val="24"/>
          <w:szCs w:val="24"/>
        </w:rPr>
        <w:t>.</w:t>
      </w:r>
    </w:p>
    <w:p w14:paraId="5A031CF8" w14:textId="77777777" w:rsidR="00E32535" w:rsidRDefault="00E32535" w:rsidP="00E32535">
      <w:pPr>
        <w:pStyle w:val="PlainText"/>
        <w:rPr>
          <w:rFonts w:ascii="Courier New" w:hAnsi="Courier New" w:cs="Courier New"/>
          <w:sz w:val="24"/>
          <w:szCs w:val="24"/>
        </w:rPr>
      </w:pPr>
      <w:r w:rsidRPr="00683E5A">
        <w:rPr>
          <w:rFonts w:ascii="Courier New" w:hAnsi="Courier New" w:cs="Courier New"/>
          <w:sz w:val="24"/>
          <w:szCs w:val="24"/>
        </w:rPr>
        <w:tab/>
        <w:t>11</w:t>
      </w:r>
      <w:r w:rsidRPr="00683E5A">
        <w:rPr>
          <w:rFonts w:ascii="Courier New" w:hAnsi="Courier New" w:cs="Courier New"/>
          <w:sz w:val="24"/>
          <w:szCs w:val="24"/>
        </w:rPr>
        <w:tab/>
      </w:r>
      <w:r>
        <w:rPr>
          <w:rFonts w:ascii="Courier New" w:hAnsi="Courier New" w:cs="Courier New"/>
          <w:sz w:val="24"/>
          <w:szCs w:val="24"/>
        </w:rPr>
        <w:t>As 10 but punch an 'unclean' copy</w:t>
      </w:r>
      <w:r w:rsidRPr="00683E5A">
        <w:rPr>
          <w:rFonts w:ascii="Courier New" w:hAnsi="Courier New" w:cs="Courier New"/>
          <w:sz w:val="24"/>
          <w:szCs w:val="24"/>
        </w:rPr>
        <w:t>.</w:t>
      </w:r>
    </w:p>
    <w:p w14:paraId="447B448A" w14:textId="77777777" w:rsidR="00E32535" w:rsidRDefault="00E32535" w:rsidP="00E32535">
      <w:pPr>
        <w:pStyle w:val="PlainText"/>
        <w:rPr>
          <w:rFonts w:ascii="Courier New" w:hAnsi="Courier New" w:cs="Courier New"/>
          <w:sz w:val="24"/>
          <w:szCs w:val="24"/>
        </w:rPr>
      </w:pPr>
    </w:p>
    <w:p w14:paraId="480131EE"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Clean copies have return, line feed, blank, blank, blank, blank as the newline sequence, unclean copies have just return, line feed.</w:t>
      </w:r>
    </w:p>
    <w:p w14:paraId="70E56275" w14:textId="77777777" w:rsidR="00E32535" w:rsidRPr="00683E5A" w:rsidRDefault="00E32535" w:rsidP="00E32535">
      <w:pPr>
        <w:pStyle w:val="PlainText"/>
        <w:rPr>
          <w:rFonts w:ascii="Courier New" w:hAnsi="Courier New" w:cs="Courier New"/>
          <w:sz w:val="24"/>
          <w:szCs w:val="24"/>
        </w:rPr>
      </w:pPr>
    </w:p>
    <w:p w14:paraId="2AFF0B08" w14:textId="77777777" w:rsidR="00E32535" w:rsidRDefault="00E32535" w:rsidP="00E32535">
      <w:pPr>
        <w:pStyle w:val="PlainText"/>
        <w:rPr>
          <w:rFonts w:ascii="Courier New" w:hAnsi="Courier New" w:cs="Courier New"/>
          <w:sz w:val="24"/>
          <w:szCs w:val="24"/>
        </w:rPr>
      </w:pPr>
    </w:p>
    <w:p w14:paraId="1556F45F" w14:textId="77777777" w:rsidR="00E32535" w:rsidRDefault="00E32535" w:rsidP="00E32535">
      <w:pPr>
        <w:pStyle w:val="PlainText"/>
        <w:rPr>
          <w:rFonts w:ascii="Courier New" w:hAnsi="Courier New" w:cs="Courier New"/>
          <w:sz w:val="24"/>
          <w:szCs w:val="24"/>
        </w:rPr>
      </w:pPr>
    </w:p>
    <w:p w14:paraId="43E99869"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Error indications</w:t>
      </w:r>
    </w:p>
    <w:p w14:paraId="7388BAF3" w14:textId="77777777" w:rsidR="00E32535" w:rsidRPr="00683E5A" w:rsidRDefault="00E32535" w:rsidP="00E32535">
      <w:pPr>
        <w:pStyle w:val="PlainText"/>
        <w:rPr>
          <w:rFonts w:ascii="Courier New" w:hAnsi="Courier New" w:cs="Courier New"/>
          <w:sz w:val="24"/>
          <w:szCs w:val="24"/>
        </w:rPr>
      </w:pPr>
    </w:p>
    <w:p w14:paraId="5F78EF11"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Errors are signalled by continuous punching of a legible code:</w:t>
      </w:r>
    </w:p>
    <w:p w14:paraId="3D784381" w14:textId="77777777" w:rsidR="00E32535" w:rsidRPr="00683E5A" w:rsidRDefault="00E32535" w:rsidP="00E32535">
      <w:pPr>
        <w:pStyle w:val="PlainText"/>
        <w:rPr>
          <w:rFonts w:ascii="Courier New" w:hAnsi="Courier New" w:cs="Courier New"/>
          <w:sz w:val="24"/>
          <w:szCs w:val="24"/>
        </w:rPr>
      </w:pPr>
    </w:p>
    <w:p w14:paraId="49C28E05"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00000o001</w:t>
      </w:r>
      <w:r w:rsidRPr="00683E5A">
        <w:rPr>
          <w:rFonts w:ascii="Courier New" w:hAnsi="Courier New" w:cs="Courier New"/>
          <w:sz w:val="24"/>
          <w:szCs w:val="24"/>
        </w:rPr>
        <w:tab/>
        <w:t>Even parity check failed.</w:t>
      </w:r>
    </w:p>
    <w:p w14:paraId="47CF2DB5" w14:textId="77777777" w:rsidR="00E32535" w:rsidRPr="00683E5A" w:rsidRDefault="00E32535" w:rsidP="00E32535">
      <w:pPr>
        <w:pStyle w:val="PlainText"/>
        <w:rPr>
          <w:rFonts w:ascii="Courier New" w:hAnsi="Courier New" w:cs="Courier New"/>
          <w:sz w:val="24"/>
          <w:szCs w:val="24"/>
        </w:rPr>
      </w:pPr>
      <w:r>
        <w:rPr>
          <w:rFonts w:ascii="Courier New" w:hAnsi="Courier New" w:cs="Courier New"/>
          <w:sz w:val="24"/>
          <w:szCs w:val="24"/>
        </w:rPr>
        <w:t>111110111</w:t>
      </w:r>
      <w:r w:rsidRPr="00683E5A">
        <w:rPr>
          <w:rFonts w:ascii="Courier New" w:hAnsi="Courier New" w:cs="Courier New"/>
          <w:sz w:val="24"/>
          <w:szCs w:val="24"/>
        </w:rPr>
        <w:tab/>
      </w:r>
      <w:r>
        <w:rPr>
          <w:rFonts w:ascii="Courier New" w:hAnsi="Courier New" w:cs="Courier New"/>
          <w:sz w:val="24"/>
          <w:szCs w:val="24"/>
        </w:rPr>
        <w:t>Tapes too long to be copied</w:t>
      </w:r>
      <w:r w:rsidRPr="00683E5A">
        <w:rPr>
          <w:rFonts w:ascii="Courier New" w:hAnsi="Courier New" w:cs="Courier New"/>
          <w:sz w:val="24"/>
          <w:szCs w:val="24"/>
        </w:rPr>
        <w:t>.</w:t>
      </w:r>
    </w:p>
    <w:p w14:paraId="72195510" w14:textId="77777777" w:rsidR="00E32535" w:rsidRPr="00683E5A" w:rsidRDefault="00E32535" w:rsidP="00E32535">
      <w:pPr>
        <w:pStyle w:val="PlainText"/>
        <w:rPr>
          <w:rFonts w:ascii="Courier New" w:hAnsi="Courier New" w:cs="Courier New"/>
          <w:sz w:val="24"/>
          <w:szCs w:val="24"/>
        </w:rPr>
      </w:pPr>
      <w:r w:rsidRPr="00683E5A">
        <w:rPr>
          <w:rFonts w:ascii="Courier New" w:hAnsi="Courier New" w:cs="Courier New"/>
          <w:sz w:val="24"/>
          <w:szCs w:val="24"/>
        </w:rPr>
        <w:t>00000o010 Tape being read disagrees with stored copy.</w:t>
      </w:r>
    </w:p>
    <w:p w14:paraId="50E13E9F" w14:textId="77777777" w:rsidR="00E32535" w:rsidRPr="00683E5A" w:rsidRDefault="00E32535" w:rsidP="00E32535">
      <w:pPr>
        <w:pStyle w:val="PlainText"/>
        <w:rPr>
          <w:rFonts w:ascii="Courier New" w:hAnsi="Courier New" w:cs="Courier New"/>
          <w:sz w:val="24"/>
          <w:szCs w:val="24"/>
        </w:rPr>
      </w:pPr>
    </w:p>
    <w:p w14:paraId="6C2C44AF"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lastRenderedPageBreak/>
        <w:t>TELE</w:t>
      </w:r>
      <w:r w:rsidRPr="00683E5A">
        <w:rPr>
          <w:rFonts w:ascii="Courier New" w:hAnsi="Courier New" w:cs="Courier New"/>
          <w:sz w:val="24"/>
          <w:szCs w:val="24"/>
        </w:rPr>
        <w:t xml:space="preserve">COP is demonstrated </w:t>
      </w:r>
      <w:r>
        <w:rPr>
          <w:rFonts w:ascii="Courier New" w:hAnsi="Courier New" w:cs="Courier New"/>
          <w:sz w:val="24"/>
          <w:szCs w:val="24"/>
        </w:rPr>
        <w:t>by DEMO7 which shows the use of both the 900 telecode and 920 telecode versions.</w:t>
      </w:r>
    </w:p>
    <w:p w14:paraId="7953CF21"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T5-CUM-QIN</w:t>
      </w:r>
    </w:p>
    <w:p w14:paraId="1F3E1203"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ab/>
        <w:t xml:space="preserve">T5_QIN1.920 "920 QIN1 20/7/70" </w:t>
      </w:r>
    </w:p>
    <w:p w14:paraId="2B45BBA8"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ab/>
        <w:t>T5_QIN1.900 "900 QIN1 20/7/70"</w:t>
      </w:r>
    </w:p>
    <w:p w14:paraId="2D3CE935" w14:textId="77777777" w:rsidR="00E32535" w:rsidRDefault="00E32535" w:rsidP="00E32535">
      <w:pPr>
        <w:pStyle w:val="PlainText"/>
        <w:rPr>
          <w:rFonts w:ascii="Courier New" w:hAnsi="Courier New" w:cs="Courier New"/>
          <w:sz w:val="24"/>
          <w:szCs w:val="24"/>
        </w:rPr>
      </w:pPr>
    </w:p>
    <w:p w14:paraId="14CB738B"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T5-CUM-QIN is a "direct" version of the QIN1 routine in the ACD QS I/O SIR subroutine package. It reads numbers directly from the reader in place of using the device independent CHIP routine and therefore takes less store.  It is provided in versions for 920 and 900 telecode.</w:t>
      </w:r>
    </w:p>
    <w:p w14:paraId="5C1C5471" w14:textId="77777777" w:rsidR="00E32535" w:rsidRDefault="00E32535" w:rsidP="00E32535">
      <w:pPr>
        <w:pStyle w:val="PlainText"/>
        <w:rPr>
          <w:rFonts w:ascii="Courier New" w:hAnsi="Courier New" w:cs="Courier New"/>
          <w:sz w:val="24"/>
          <w:szCs w:val="24"/>
        </w:rPr>
      </w:pPr>
    </w:p>
    <w:p w14:paraId="45E04EB0" w14:textId="77777777" w:rsidR="00E32535" w:rsidRDefault="00E32535" w:rsidP="00E32535">
      <w:pPr>
        <w:pStyle w:val="PlainText"/>
        <w:rPr>
          <w:rFonts w:ascii="Courier New" w:hAnsi="Courier New" w:cs="Courier New"/>
          <w:sz w:val="24"/>
          <w:szCs w:val="24"/>
        </w:rPr>
      </w:pPr>
    </w:p>
    <w:p w14:paraId="49379565" w14:textId="77777777" w:rsidR="00E32535" w:rsidRDefault="00E32535" w:rsidP="00E32535">
      <w:pPr>
        <w:pStyle w:val="PlainText"/>
        <w:rPr>
          <w:rFonts w:ascii="Courier New" w:hAnsi="Courier New" w:cs="Courier New"/>
          <w:sz w:val="24"/>
          <w:szCs w:val="24"/>
        </w:rPr>
      </w:pPr>
    </w:p>
    <w:p w14:paraId="746B2D43"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T6-CUM-QOUT</w:t>
      </w:r>
    </w:p>
    <w:p w14:paraId="4EB460EB"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ab/>
        <w:t>T6_QOUT1.920 "920 QOUT1 22/10/68"</w:t>
      </w:r>
    </w:p>
    <w:p w14:paraId="78F701B1"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ab/>
        <w:t>T6_QOUT1.900 "900 QOUT1 22/10/68"</w:t>
      </w:r>
    </w:p>
    <w:p w14:paraId="3708D9D7" w14:textId="77777777" w:rsidR="00E32535" w:rsidRDefault="00E32535" w:rsidP="00E32535">
      <w:pPr>
        <w:pStyle w:val="PlainText"/>
        <w:rPr>
          <w:rFonts w:ascii="Courier New" w:hAnsi="Courier New" w:cs="Courier New"/>
          <w:sz w:val="24"/>
          <w:szCs w:val="24"/>
        </w:rPr>
      </w:pPr>
    </w:p>
    <w:p w14:paraId="6999CE5E"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T6-CUM-QOUT is a "direct" version of the QOUT1 routine in the ACD QS I/O SIR subroutine package.</w:t>
      </w:r>
      <w:r w:rsidRPr="00997415">
        <w:rPr>
          <w:rFonts w:ascii="Courier New" w:hAnsi="Courier New" w:cs="Courier New"/>
          <w:sz w:val="24"/>
          <w:szCs w:val="24"/>
        </w:rPr>
        <w:t xml:space="preserve"> </w:t>
      </w:r>
      <w:r>
        <w:rPr>
          <w:rFonts w:ascii="Courier New" w:hAnsi="Courier New" w:cs="Courier New"/>
          <w:sz w:val="24"/>
          <w:szCs w:val="24"/>
        </w:rPr>
        <w:t>It outputs numbers directly to the punch in place using the device independent CHOP routine and therefore takes less store.  It is provided in versions for 920 and 900 telecode.</w:t>
      </w:r>
    </w:p>
    <w:p w14:paraId="4C8ECE01" w14:textId="77777777" w:rsidR="00E32535" w:rsidRDefault="00E32535" w:rsidP="00E32535">
      <w:pPr>
        <w:pStyle w:val="PlainText"/>
        <w:rPr>
          <w:rFonts w:ascii="Courier New" w:hAnsi="Courier New" w:cs="Courier New"/>
          <w:sz w:val="24"/>
          <w:szCs w:val="24"/>
        </w:rPr>
      </w:pPr>
    </w:p>
    <w:p w14:paraId="1D81DEBF" w14:textId="77777777" w:rsidR="00E32535" w:rsidRDefault="00E32535" w:rsidP="00E32535">
      <w:pPr>
        <w:pStyle w:val="PlainText"/>
        <w:rPr>
          <w:rFonts w:ascii="Courier New" w:hAnsi="Courier New" w:cs="Courier New"/>
          <w:sz w:val="24"/>
          <w:szCs w:val="24"/>
        </w:rPr>
      </w:pPr>
    </w:p>
    <w:p w14:paraId="1A4B0BD2" w14:textId="77777777" w:rsidR="00E32535" w:rsidRDefault="00E32535" w:rsidP="00E32535">
      <w:pPr>
        <w:pStyle w:val="PlainText"/>
        <w:rPr>
          <w:rFonts w:ascii="Courier New" w:hAnsi="Courier New" w:cs="Courier New"/>
          <w:sz w:val="24"/>
          <w:szCs w:val="24"/>
        </w:rPr>
      </w:pPr>
    </w:p>
    <w:p w14:paraId="4C11473D"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900 VERIFY – VERIFY(900).BIN – "</w:t>
      </w:r>
    </w:p>
    <w:p w14:paraId="4DE6C1BB"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920 VERIFY – VERIFY(920).BIN – "</w:t>
      </w:r>
    </w:p>
    <w:p w14:paraId="28A30338" w14:textId="77777777" w:rsidR="00E32535" w:rsidRDefault="00E32535" w:rsidP="00E32535">
      <w:pPr>
        <w:pStyle w:val="PlainText"/>
        <w:rPr>
          <w:rFonts w:ascii="Courier New" w:hAnsi="Courier New" w:cs="Courier New"/>
          <w:sz w:val="24"/>
          <w:szCs w:val="24"/>
        </w:rPr>
      </w:pPr>
    </w:p>
    <w:p w14:paraId="10BF3E7C"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VERIFY is a program to compare binary tapes in the ACD binary format with the contents of store.  VERIFY cannot be used to check binary tapes in T22/23 format – use the 903 utility C4 instead.  There are two versions, one that punches error messages in 900 telecode, the other in 920 telecode.</w:t>
      </w:r>
    </w:p>
    <w:p w14:paraId="13CCC4EF" w14:textId="77777777" w:rsidR="00E32535" w:rsidRDefault="00E32535" w:rsidP="00E32535">
      <w:pPr>
        <w:pStyle w:val="PlainText"/>
        <w:rPr>
          <w:rFonts w:ascii="Courier New" w:hAnsi="Courier New" w:cs="Courier New"/>
          <w:sz w:val="24"/>
          <w:szCs w:val="24"/>
        </w:rPr>
      </w:pPr>
    </w:p>
    <w:p w14:paraId="31ABCCE8"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 xml:space="preserve">VERIFY is loaded by initial instructions and then entered at 8001 &amp;17501 with the tape to be verified in the paper tape reader.  If the tape is an ACD binary tape and matches store it will be read in its entirety and the program will halt at the end of the tape.  </w:t>
      </w:r>
    </w:p>
    <w:p w14:paraId="26E0B015"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Error indications:</w:t>
      </w:r>
    </w:p>
    <w:p w14:paraId="14CFDA44" w14:textId="77777777" w:rsidR="00E32535" w:rsidRDefault="00E32535" w:rsidP="00E32535">
      <w:pPr>
        <w:pStyle w:val="PlainText"/>
        <w:rPr>
          <w:rFonts w:ascii="Courier New" w:hAnsi="Courier New" w:cs="Courier New"/>
          <w:sz w:val="24"/>
          <w:szCs w:val="24"/>
        </w:rPr>
      </w:pPr>
    </w:p>
    <w:p w14:paraId="04F524DE"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If VERIFY finds a word on the tape and a word in store disagree it will punch on one line in octal:</w:t>
      </w:r>
    </w:p>
    <w:p w14:paraId="4B941B09" w14:textId="77777777" w:rsidR="00E32535" w:rsidRDefault="00E32535" w:rsidP="00E32535">
      <w:pPr>
        <w:pStyle w:val="PlainText"/>
        <w:ind w:left="720"/>
        <w:rPr>
          <w:rFonts w:ascii="Courier New" w:hAnsi="Courier New" w:cs="Courier New"/>
          <w:sz w:val="24"/>
          <w:szCs w:val="24"/>
        </w:rPr>
      </w:pPr>
      <w:r>
        <w:rPr>
          <w:rFonts w:ascii="Courier New" w:hAnsi="Courier New" w:cs="Courier New"/>
          <w:sz w:val="24"/>
          <w:szCs w:val="24"/>
        </w:rPr>
        <w:t>The address of the word;</w:t>
      </w:r>
    </w:p>
    <w:p w14:paraId="0BDDFF91" w14:textId="77777777" w:rsidR="00E32535" w:rsidRDefault="00E32535" w:rsidP="00E32535">
      <w:pPr>
        <w:pStyle w:val="PlainText"/>
        <w:ind w:left="720"/>
        <w:rPr>
          <w:rFonts w:ascii="Courier New" w:hAnsi="Courier New" w:cs="Courier New"/>
          <w:sz w:val="24"/>
          <w:szCs w:val="24"/>
        </w:rPr>
      </w:pPr>
      <w:r>
        <w:rPr>
          <w:rFonts w:ascii="Courier New" w:hAnsi="Courier New" w:cs="Courier New"/>
          <w:sz w:val="24"/>
          <w:szCs w:val="24"/>
        </w:rPr>
        <w:t>The word on the tape;</w:t>
      </w:r>
    </w:p>
    <w:p w14:paraId="5EA2023D" w14:textId="77777777" w:rsidR="00E32535" w:rsidRDefault="00E32535" w:rsidP="00E32535">
      <w:pPr>
        <w:pStyle w:val="PlainText"/>
        <w:ind w:left="720"/>
        <w:rPr>
          <w:rFonts w:ascii="Courier New" w:hAnsi="Courier New" w:cs="Courier New"/>
          <w:sz w:val="24"/>
          <w:szCs w:val="24"/>
        </w:rPr>
      </w:pPr>
      <w:r>
        <w:rPr>
          <w:rFonts w:ascii="Courier New" w:hAnsi="Courier New" w:cs="Courier New"/>
          <w:sz w:val="24"/>
          <w:szCs w:val="24"/>
        </w:rPr>
        <w:t>The word in the store.</w:t>
      </w:r>
    </w:p>
    <w:p w14:paraId="083CD094" w14:textId="77777777" w:rsidR="00E32535" w:rsidRDefault="00E32535" w:rsidP="00E32535">
      <w:pPr>
        <w:pStyle w:val="PlainText"/>
        <w:ind w:left="720"/>
        <w:rPr>
          <w:rFonts w:ascii="Courier New" w:hAnsi="Courier New" w:cs="Courier New"/>
          <w:sz w:val="24"/>
          <w:szCs w:val="24"/>
        </w:rPr>
      </w:pPr>
    </w:p>
    <w:p w14:paraId="201A7F41"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lastRenderedPageBreak/>
        <w:t>Other errors are indicated by punching codes as follows:</w:t>
      </w:r>
    </w:p>
    <w:p w14:paraId="3390B103"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ab/>
        <w:t>EA</w:t>
      </w:r>
      <w:r>
        <w:rPr>
          <w:rFonts w:ascii="Courier New" w:hAnsi="Courier New" w:cs="Courier New"/>
          <w:sz w:val="24"/>
          <w:szCs w:val="24"/>
        </w:rPr>
        <w:tab/>
        <w:t xml:space="preserve">tape being verified loads into area occupied by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t>VERIFY</w:t>
      </w:r>
    </w:p>
    <w:p w14:paraId="50E3961B"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ab/>
        <w:t>EL</w:t>
      </w:r>
      <w:r>
        <w:rPr>
          <w:rFonts w:ascii="Courier New" w:hAnsi="Courier New" w:cs="Courier New"/>
          <w:sz w:val="24"/>
          <w:szCs w:val="24"/>
        </w:rPr>
        <w:tab/>
        <w:t>non-standard loader found at start of the tape</w:t>
      </w:r>
    </w:p>
    <w:p w14:paraId="460277BA"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ab/>
        <w:t>EF</w:t>
      </w:r>
      <w:r>
        <w:rPr>
          <w:rFonts w:ascii="Courier New" w:hAnsi="Courier New" w:cs="Courier New"/>
          <w:sz w:val="24"/>
          <w:szCs w:val="24"/>
        </w:rPr>
        <w:tab/>
        <w:t>format error – tape not in ACD binary format</w:t>
      </w:r>
    </w:p>
    <w:p w14:paraId="67B80651" w14:textId="77777777" w:rsidR="00E32535" w:rsidRDefault="00E32535" w:rsidP="00E32535">
      <w:pPr>
        <w:pStyle w:val="PlainText"/>
        <w:rPr>
          <w:rFonts w:ascii="Courier New" w:hAnsi="Courier New" w:cs="Courier New"/>
          <w:sz w:val="24"/>
          <w:szCs w:val="24"/>
        </w:rPr>
      </w:pPr>
      <w:r>
        <w:rPr>
          <w:rFonts w:ascii="Courier New" w:hAnsi="Courier New" w:cs="Courier New"/>
          <w:sz w:val="24"/>
          <w:szCs w:val="24"/>
        </w:rPr>
        <w:tab/>
        <w:t>ES</w:t>
      </w:r>
      <w:r>
        <w:rPr>
          <w:rFonts w:ascii="Courier New" w:hAnsi="Courier New" w:cs="Courier New"/>
          <w:sz w:val="24"/>
          <w:szCs w:val="24"/>
        </w:rPr>
        <w:tab/>
        <w:t>sum check failure.</w:t>
      </w:r>
    </w:p>
    <w:p w14:paraId="19D732E9" w14:textId="77777777" w:rsidR="00E32535" w:rsidRDefault="00E32535" w:rsidP="00E32535">
      <w:pPr>
        <w:pStyle w:val="PlainText"/>
        <w:rPr>
          <w:rFonts w:ascii="Courier New" w:hAnsi="Courier New" w:cs="Courier New"/>
          <w:sz w:val="24"/>
          <w:szCs w:val="24"/>
        </w:rPr>
      </w:pPr>
    </w:p>
    <w:p w14:paraId="6FC657D4" w14:textId="4092054E" w:rsidR="007559A6" w:rsidRPr="00E32535" w:rsidRDefault="00E32535" w:rsidP="00E32535">
      <w:pPr>
        <w:pStyle w:val="PlainText"/>
        <w:rPr>
          <w:rFonts w:ascii="Courier New" w:hAnsi="Courier New" w:cs="Courier New"/>
          <w:sz w:val="24"/>
          <w:szCs w:val="24"/>
        </w:rPr>
      </w:pPr>
      <w:r>
        <w:rPr>
          <w:rFonts w:ascii="Courier New" w:hAnsi="Courier New" w:cs="Courier New"/>
          <w:sz w:val="24"/>
          <w:szCs w:val="24"/>
        </w:rPr>
        <w:t>VERIFY is illustrated in DEMO11.  A SIR simple program is assembled to a binary tape (without a leading clear store) and loaded in memory.  The contents of store are then checkd against the binary tape.</w:t>
      </w:r>
      <w:bookmarkStart w:id="0" w:name="_GoBack"/>
      <w:bookmarkEnd w:id="0"/>
    </w:p>
    <w:sectPr w:rsidR="007559A6" w:rsidRPr="00E32535"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BC2AD0" w:rsidRDefault="00BC2AD0">
      <w:r>
        <w:separator/>
      </w:r>
    </w:p>
  </w:endnote>
  <w:endnote w:type="continuationSeparator" w:id="0">
    <w:p w14:paraId="51F78A98" w14:textId="77777777" w:rsidR="00BC2AD0" w:rsidRDefault="00BC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E32535">
      <w:rPr>
        <w:rStyle w:val="PageNumber"/>
        <w:rFonts w:ascii="Courier New" w:hAnsi="Courier New" w:cs="Courier New"/>
        <w:noProof/>
      </w:rPr>
      <w:t>16</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BC2AD0" w:rsidRDefault="00BC2AD0">
      <w:r>
        <w:separator/>
      </w:r>
    </w:p>
  </w:footnote>
  <w:footnote w:type="continuationSeparator" w:id="0">
    <w:p w14:paraId="2757938F" w14:textId="77777777" w:rsidR="00BC2AD0" w:rsidRDefault="00BC2A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971B4"/>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2535"/>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D47805A9-5CE9-2948-AA2B-752CCE731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3</TotalTime>
  <Pages>15</Pages>
  <Words>3268</Words>
  <Characters>18631</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5</cp:revision>
  <cp:lastPrinted>2015-03-15T02:20:00Z</cp:lastPrinted>
  <dcterms:created xsi:type="dcterms:W3CDTF">2015-03-15T02:20:00Z</dcterms:created>
  <dcterms:modified xsi:type="dcterms:W3CDTF">2015-03-25T17:36:00Z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