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95994" w14:textId="77777777" w:rsidR="00646391" w:rsidRDefault="00646391" w:rsidP="00646391">
      <w:pPr>
        <w:pStyle w:val="PlainText"/>
        <w:rPr>
          <w:rFonts w:ascii="Courier New" w:hAnsi="Courier New" w:cs="Courier New"/>
          <w:sz w:val="24"/>
          <w:szCs w:val="24"/>
          <w:u w:val="single"/>
        </w:rPr>
      </w:pPr>
      <w:r>
        <w:rPr>
          <w:rFonts w:ascii="Courier New" w:hAnsi="Courier New" w:cs="Courier New"/>
          <w:sz w:val="24"/>
          <w:szCs w:val="24"/>
          <w:u w:val="single"/>
        </w:rPr>
        <w:t>FORTRAN CODE SECTIONS.</w:t>
      </w:r>
    </w:p>
    <w:p w14:paraId="201E7230" w14:textId="77777777" w:rsidR="00646391" w:rsidRDefault="00646391" w:rsidP="00646391">
      <w:pPr>
        <w:pStyle w:val="PlainText"/>
        <w:rPr>
          <w:rFonts w:ascii="Courier New" w:hAnsi="Courier New" w:cs="Courier New"/>
          <w:sz w:val="24"/>
          <w:szCs w:val="24"/>
          <w:u w:val="single"/>
        </w:rPr>
      </w:pPr>
    </w:p>
    <w:p w14:paraId="4B0F52CF" w14:textId="77777777" w:rsidR="00646391" w:rsidRDefault="00646391" w:rsidP="00646391">
      <w:pPr>
        <w:pStyle w:val="PlainText"/>
        <w:rPr>
          <w:rFonts w:ascii="Courier New" w:hAnsi="Courier New" w:cs="Courier New"/>
          <w:sz w:val="24"/>
          <w:szCs w:val="24"/>
          <w:u w:val="single"/>
        </w:rPr>
      </w:pPr>
    </w:p>
    <w:p w14:paraId="25E8B1F5" w14:textId="77777777" w:rsidR="00646391" w:rsidRPr="006B1AB3" w:rsidRDefault="00646391" w:rsidP="00646391">
      <w:pPr>
        <w:pStyle w:val="PlainText"/>
        <w:rPr>
          <w:rFonts w:ascii="Courier New" w:hAnsi="Courier New" w:cs="Courier New"/>
          <w:sz w:val="24"/>
          <w:szCs w:val="24"/>
          <w:u w:val="single"/>
        </w:rPr>
      </w:pPr>
    </w:p>
    <w:p w14:paraId="6AFFC6EA" w14:textId="77777777" w:rsidR="00646391" w:rsidRDefault="00646391" w:rsidP="00646391">
      <w:pPr>
        <w:pStyle w:val="PlainText"/>
        <w:rPr>
          <w:rFonts w:ascii="Courier New" w:hAnsi="Courier New" w:cs="Courier New"/>
          <w:sz w:val="24"/>
          <w:szCs w:val="24"/>
        </w:rPr>
      </w:pPr>
    </w:p>
    <w:p w14:paraId="717EE0B6"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SIR code can be included in Elliott FORTRAN programs when required to perform operations faster or to access basic hardware features.</w:t>
      </w:r>
    </w:p>
    <w:p w14:paraId="2B7FA0ED" w14:textId="77777777" w:rsidR="00646391" w:rsidRDefault="00646391" w:rsidP="00646391">
      <w:pPr>
        <w:pStyle w:val="PlainText"/>
        <w:rPr>
          <w:rFonts w:ascii="Courier New" w:hAnsi="Courier New" w:cs="Courier New"/>
          <w:sz w:val="24"/>
          <w:szCs w:val="24"/>
        </w:rPr>
      </w:pPr>
    </w:p>
    <w:p w14:paraId="5A4D72D9"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 code section may be a complete sub-program or it may be part of a program with the rest written in FORTRAN.  It is preceded by the word CODE on a line by itself and terminated by the word FORTRAN on a line by itself.</w:t>
      </w:r>
    </w:p>
    <w:p w14:paraId="683BC4FF" w14:textId="77777777" w:rsidR="00646391" w:rsidRDefault="00646391" w:rsidP="00646391">
      <w:pPr>
        <w:pStyle w:val="PlainText"/>
        <w:rPr>
          <w:rFonts w:ascii="Courier New" w:hAnsi="Courier New" w:cs="Courier New"/>
          <w:sz w:val="24"/>
          <w:szCs w:val="24"/>
        </w:rPr>
      </w:pPr>
    </w:p>
    <w:p w14:paraId="5801667E"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The statement CODE may be numbered.  The label will refer to the first word in the code body.  A SIR label may appear on the line before the word FORTRAN in which case the label will refer to the immediately following FORTRAN statement.</w:t>
      </w:r>
    </w:p>
    <w:p w14:paraId="48C5D347" w14:textId="77777777" w:rsidR="00646391" w:rsidRDefault="00646391" w:rsidP="00646391">
      <w:pPr>
        <w:pStyle w:val="PlainText"/>
        <w:rPr>
          <w:rFonts w:ascii="Courier New" w:hAnsi="Courier New" w:cs="Courier New"/>
          <w:sz w:val="24"/>
          <w:szCs w:val="24"/>
        </w:rPr>
      </w:pPr>
    </w:p>
    <w:p w14:paraId="68472D06"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 label used in a code body must not duplicate labels used in the program or sub-program of which the code body is part.  Duplication can be avoided by observance of the following rules:</w:t>
      </w:r>
      <w:r>
        <w:rPr>
          <w:rFonts w:ascii="Courier New" w:hAnsi="Courier New" w:cs="Courier New"/>
          <w:sz w:val="24"/>
          <w:szCs w:val="24"/>
        </w:rPr>
        <w:br/>
      </w:r>
    </w:p>
    <w:p w14:paraId="0D971E0B" w14:textId="77777777" w:rsidR="00646391" w:rsidRDefault="00646391" w:rsidP="00646391">
      <w:pPr>
        <w:pStyle w:val="PlainText"/>
        <w:numPr>
          <w:ilvl w:val="0"/>
          <w:numId w:val="23"/>
        </w:numPr>
        <w:rPr>
          <w:rFonts w:ascii="Courier New" w:hAnsi="Courier New" w:cs="Courier New"/>
          <w:sz w:val="24"/>
          <w:szCs w:val="24"/>
        </w:rPr>
      </w:pPr>
      <w:r>
        <w:rPr>
          <w:rFonts w:ascii="Courier New" w:hAnsi="Courier New" w:cs="Courier New"/>
          <w:sz w:val="24"/>
          <w:szCs w:val="24"/>
        </w:rPr>
        <w:t>Labels whose first letter is Q must have U as their second letter.</w:t>
      </w:r>
    </w:p>
    <w:p w14:paraId="79683DD2" w14:textId="77777777" w:rsidR="00646391" w:rsidRDefault="00646391" w:rsidP="00646391">
      <w:pPr>
        <w:pStyle w:val="PlainText"/>
        <w:numPr>
          <w:ilvl w:val="0"/>
          <w:numId w:val="23"/>
        </w:numPr>
        <w:rPr>
          <w:rFonts w:ascii="Courier New" w:hAnsi="Courier New" w:cs="Courier New"/>
          <w:sz w:val="24"/>
          <w:szCs w:val="24"/>
        </w:rPr>
      </w:pPr>
      <w:r>
        <w:rPr>
          <w:rFonts w:ascii="Courier New" w:hAnsi="Courier New" w:cs="Courier New"/>
          <w:sz w:val="24"/>
          <w:szCs w:val="24"/>
        </w:rPr>
        <w:t>The names of variables used in the program or sub-program of which the code body is part must not be used as labels in the code body.</w:t>
      </w:r>
    </w:p>
    <w:p w14:paraId="2F18997A" w14:textId="77777777" w:rsidR="00646391" w:rsidRDefault="00646391" w:rsidP="00646391">
      <w:pPr>
        <w:pStyle w:val="PlainText"/>
        <w:numPr>
          <w:ilvl w:val="0"/>
          <w:numId w:val="23"/>
        </w:numPr>
        <w:rPr>
          <w:rFonts w:ascii="Courier New" w:hAnsi="Courier New" w:cs="Courier New"/>
          <w:sz w:val="24"/>
          <w:szCs w:val="24"/>
        </w:rPr>
      </w:pPr>
      <w:r>
        <w:rPr>
          <w:rFonts w:ascii="Courier New" w:hAnsi="Courier New" w:cs="Courier New"/>
          <w:sz w:val="24"/>
          <w:szCs w:val="24"/>
        </w:rPr>
        <w:t>The word FORTRAN must not be used as an identifier in a code body.</w:t>
      </w:r>
    </w:p>
    <w:p w14:paraId="5DC49E48" w14:textId="77777777" w:rsidR="00646391" w:rsidRDefault="00646391" w:rsidP="00646391">
      <w:pPr>
        <w:pStyle w:val="PlainText"/>
        <w:numPr>
          <w:ilvl w:val="0"/>
          <w:numId w:val="23"/>
        </w:numPr>
        <w:rPr>
          <w:rFonts w:ascii="Courier New" w:hAnsi="Courier New" w:cs="Courier New"/>
          <w:sz w:val="24"/>
          <w:szCs w:val="24"/>
        </w:rPr>
      </w:pPr>
      <w:r>
        <w:rPr>
          <w:rFonts w:ascii="Courier New" w:hAnsi="Courier New" w:cs="Courier New"/>
          <w:sz w:val="24"/>
          <w:szCs w:val="24"/>
        </w:rPr>
        <w:t>A global name must not be located more than once.</w:t>
      </w:r>
    </w:p>
    <w:p w14:paraId="5AF91C80" w14:textId="77777777" w:rsidR="00646391" w:rsidRDefault="00646391" w:rsidP="00646391">
      <w:pPr>
        <w:pStyle w:val="PlainText"/>
        <w:rPr>
          <w:rFonts w:ascii="Courier New" w:hAnsi="Courier New" w:cs="Courier New"/>
          <w:sz w:val="24"/>
          <w:szCs w:val="24"/>
        </w:rPr>
      </w:pPr>
    </w:p>
    <w:p w14:paraId="21C74D5E"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The word FORTRAN must not be used in a comment.</w:t>
      </w:r>
    </w:p>
    <w:p w14:paraId="75EFD414" w14:textId="77777777" w:rsidR="00646391" w:rsidRDefault="00646391" w:rsidP="00646391">
      <w:pPr>
        <w:pStyle w:val="PlainText"/>
        <w:rPr>
          <w:rFonts w:ascii="Courier New" w:hAnsi="Courier New" w:cs="Courier New"/>
          <w:sz w:val="24"/>
          <w:szCs w:val="24"/>
        </w:rPr>
      </w:pPr>
    </w:p>
    <w:p w14:paraId="0CA807A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 global identifier list may appear at the head of a code body if and only if the body forms a complete sub-program.  The list must include the name of the sub-program, the names of any other sub-programs used in the block and, if referenced in the body, QYO, QF and QZCOM.</w:t>
      </w:r>
    </w:p>
    <w:p w14:paraId="253ADD1A" w14:textId="77777777" w:rsidR="00646391" w:rsidRDefault="00646391" w:rsidP="00646391">
      <w:pPr>
        <w:pStyle w:val="PlainText"/>
        <w:rPr>
          <w:rFonts w:ascii="Courier New" w:hAnsi="Courier New" w:cs="Courier New"/>
          <w:sz w:val="24"/>
          <w:szCs w:val="24"/>
        </w:rPr>
      </w:pPr>
    </w:p>
    <w:p w14:paraId="5E40E7D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Patch (^), restore ($), obeyed instructions, options (*+n) sub-global labels, end-of-program (%) and halt code may not be used in a code body.</w:t>
      </w:r>
    </w:p>
    <w:p w14:paraId="7B0B0230" w14:textId="77777777" w:rsidR="00646391" w:rsidRDefault="00646391" w:rsidP="00646391">
      <w:pPr>
        <w:pStyle w:val="PlainText"/>
        <w:rPr>
          <w:rFonts w:ascii="Courier New" w:hAnsi="Courier New" w:cs="Courier New"/>
          <w:sz w:val="24"/>
          <w:szCs w:val="24"/>
        </w:rPr>
      </w:pPr>
    </w:p>
    <w:p w14:paraId="705FD888" w14:textId="77777777" w:rsidR="00646391" w:rsidRDefault="00646391" w:rsidP="00646391">
      <w:pPr>
        <w:pStyle w:val="PlainText"/>
        <w:rPr>
          <w:rFonts w:ascii="Courier New" w:hAnsi="Courier New" w:cs="Courier New"/>
          <w:sz w:val="24"/>
          <w:szCs w:val="24"/>
        </w:rPr>
      </w:pPr>
    </w:p>
    <w:p w14:paraId="2802C53B" w14:textId="77777777" w:rsidR="00646391" w:rsidRDefault="00646391" w:rsidP="00646391">
      <w:pPr>
        <w:pStyle w:val="PlainText"/>
        <w:rPr>
          <w:rFonts w:ascii="Courier New" w:hAnsi="Courier New" w:cs="Courier New"/>
          <w:sz w:val="24"/>
          <w:szCs w:val="24"/>
        </w:rPr>
      </w:pPr>
    </w:p>
    <w:p w14:paraId="0D552A99" w14:textId="77777777" w:rsidR="00646391" w:rsidRDefault="00646391" w:rsidP="00646391">
      <w:pPr>
        <w:pStyle w:val="PlainText"/>
        <w:rPr>
          <w:rFonts w:ascii="Courier New" w:hAnsi="Courier New" w:cs="Courier New"/>
          <w:sz w:val="24"/>
          <w:szCs w:val="24"/>
        </w:rPr>
      </w:pPr>
    </w:p>
    <w:p w14:paraId="174FF1F9" w14:textId="77777777" w:rsidR="00646391" w:rsidRPr="006B1AB3" w:rsidRDefault="00646391" w:rsidP="00646391">
      <w:pPr>
        <w:pStyle w:val="PlainText"/>
        <w:rPr>
          <w:rFonts w:ascii="Courier New" w:hAnsi="Courier New" w:cs="Courier New"/>
          <w:sz w:val="24"/>
          <w:szCs w:val="24"/>
          <w:u w:val="single"/>
        </w:rPr>
      </w:pPr>
      <w:r w:rsidRPr="006B1AB3">
        <w:rPr>
          <w:rFonts w:ascii="Courier New" w:hAnsi="Courier New" w:cs="Courier New"/>
          <w:sz w:val="24"/>
          <w:szCs w:val="24"/>
          <w:u w:val="single"/>
        </w:rPr>
        <w:lastRenderedPageBreak/>
        <w:t xml:space="preserve">Communication with </w:t>
      </w:r>
      <w:r>
        <w:rPr>
          <w:rFonts w:ascii="Courier New" w:hAnsi="Courier New" w:cs="Courier New"/>
          <w:sz w:val="24"/>
          <w:szCs w:val="24"/>
          <w:u w:val="single"/>
        </w:rPr>
        <w:t>FORTRAN</w:t>
      </w:r>
      <w:r w:rsidRPr="006B1AB3">
        <w:rPr>
          <w:rFonts w:ascii="Courier New" w:hAnsi="Courier New" w:cs="Courier New"/>
          <w:sz w:val="24"/>
          <w:szCs w:val="24"/>
          <w:u w:val="single"/>
        </w:rPr>
        <w:t xml:space="preserve"> text</w:t>
      </w:r>
      <w:r>
        <w:rPr>
          <w:rFonts w:ascii="Courier New" w:hAnsi="Courier New" w:cs="Courier New"/>
          <w:sz w:val="24"/>
          <w:szCs w:val="24"/>
          <w:u w:val="single"/>
        </w:rPr>
        <w:t>.</w:t>
      </w:r>
    </w:p>
    <w:p w14:paraId="71028E62" w14:textId="77777777" w:rsidR="00646391" w:rsidRDefault="00646391" w:rsidP="00646391">
      <w:pPr>
        <w:pStyle w:val="PlainText"/>
        <w:rPr>
          <w:rFonts w:ascii="Courier New" w:hAnsi="Courier New" w:cs="Courier New"/>
          <w:sz w:val="24"/>
          <w:szCs w:val="24"/>
        </w:rPr>
      </w:pPr>
    </w:p>
    <w:p w14:paraId="0A1D36E6" w14:textId="77777777" w:rsidR="00646391" w:rsidRDefault="00646391" w:rsidP="00646391">
      <w:pPr>
        <w:pStyle w:val="PlainText"/>
        <w:rPr>
          <w:rFonts w:ascii="Courier New" w:hAnsi="Courier New" w:cs="Courier New"/>
          <w:sz w:val="24"/>
          <w:szCs w:val="24"/>
        </w:rPr>
      </w:pPr>
    </w:p>
    <w:p w14:paraId="1DCFBB3F"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The FORTRAN label n is equivalent to SIR label Qn where n is an integer in the range 1-99999.</w:t>
      </w:r>
    </w:p>
    <w:p w14:paraId="454F2160" w14:textId="77777777" w:rsidR="00646391" w:rsidRDefault="00646391" w:rsidP="00646391">
      <w:pPr>
        <w:pStyle w:val="PlainText"/>
        <w:rPr>
          <w:rFonts w:ascii="Courier New" w:hAnsi="Courier New" w:cs="Courier New"/>
          <w:sz w:val="24"/>
          <w:szCs w:val="24"/>
        </w:rPr>
      </w:pPr>
    </w:p>
    <w:p w14:paraId="07C0304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Three types of variables can be used in code bodies: local variables, COMMON variables and formal parameters.</w:t>
      </w:r>
    </w:p>
    <w:p w14:paraId="7308C372" w14:textId="77777777" w:rsidR="00646391" w:rsidRDefault="00646391" w:rsidP="00646391">
      <w:pPr>
        <w:pStyle w:val="PlainText"/>
        <w:rPr>
          <w:rFonts w:ascii="Courier New" w:hAnsi="Courier New" w:cs="Courier New"/>
          <w:sz w:val="24"/>
          <w:szCs w:val="24"/>
        </w:rPr>
      </w:pPr>
    </w:p>
    <w:p w14:paraId="323EDA56"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Every local variable must be located in the block in which it is used.</w:t>
      </w:r>
    </w:p>
    <w:p w14:paraId="304ADAB4" w14:textId="77777777" w:rsidR="00646391" w:rsidRDefault="00646391" w:rsidP="00646391">
      <w:pPr>
        <w:pStyle w:val="PlainText"/>
        <w:rPr>
          <w:rFonts w:ascii="Courier New" w:hAnsi="Courier New" w:cs="Courier New"/>
          <w:sz w:val="24"/>
          <w:szCs w:val="24"/>
        </w:rPr>
      </w:pPr>
    </w:p>
    <w:p w14:paraId="42B4ED7A"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Common variables are not located by name, they must be accessed indirectly via the global identifier QZCOM.</w:t>
      </w:r>
    </w:p>
    <w:p w14:paraId="3207431A" w14:textId="77777777" w:rsidR="00646391" w:rsidRDefault="00646391" w:rsidP="00646391">
      <w:pPr>
        <w:pStyle w:val="PlainText"/>
        <w:rPr>
          <w:rFonts w:ascii="Courier New" w:hAnsi="Courier New" w:cs="Courier New"/>
          <w:sz w:val="24"/>
          <w:szCs w:val="24"/>
        </w:rPr>
      </w:pPr>
    </w:p>
    <w:p w14:paraId="5BA617D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Formal parameters are accessed indirectly via the local identifier QYP.</w:t>
      </w:r>
    </w:p>
    <w:p w14:paraId="0DEE1D7B" w14:textId="77777777" w:rsidR="00646391" w:rsidRDefault="00646391" w:rsidP="00646391">
      <w:pPr>
        <w:pStyle w:val="PlainText"/>
        <w:rPr>
          <w:rFonts w:ascii="Courier New" w:hAnsi="Courier New" w:cs="Courier New"/>
          <w:sz w:val="24"/>
          <w:szCs w:val="24"/>
        </w:rPr>
      </w:pPr>
    </w:p>
    <w:p w14:paraId="02EDA0E6"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Local variables in FORTRAN text are located by the FORTRAN compiler when END is reached (for the containing program or sub-program) and are accessible to code bodies in the same program or sub-program.</w:t>
      </w:r>
    </w:p>
    <w:p w14:paraId="71424748" w14:textId="77777777" w:rsidR="00646391" w:rsidRDefault="00646391" w:rsidP="00646391">
      <w:pPr>
        <w:pStyle w:val="PlainText"/>
        <w:rPr>
          <w:rFonts w:ascii="Courier New" w:hAnsi="Courier New" w:cs="Courier New"/>
          <w:sz w:val="24"/>
          <w:szCs w:val="24"/>
        </w:rPr>
      </w:pPr>
    </w:p>
    <w:p w14:paraId="16B58A0D"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If a code body is a complete sub-program all communication must be via formal parameters or COMMON variables.</w:t>
      </w:r>
    </w:p>
    <w:p w14:paraId="4D7DC6B3" w14:textId="77777777" w:rsidR="00646391" w:rsidRDefault="00646391" w:rsidP="00646391">
      <w:pPr>
        <w:pStyle w:val="PlainText"/>
        <w:rPr>
          <w:rFonts w:ascii="Courier New" w:hAnsi="Courier New" w:cs="Courier New"/>
          <w:sz w:val="24"/>
          <w:szCs w:val="24"/>
        </w:rPr>
      </w:pPr>
    </w:p>
    <w:p w14:paraId="6D3CA0C9"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Integer variables occupy a single word.  Real variables occupy two words and are held in QF packed format.</w:t>
      </w:r>
    </w:p>
    <w:p w14:paraId="49F11E1A" w14:textId="77777777" w:rsidR="00646391" w:rsidRDefault="00646391" w:rsidP="00646391">
      <w:pPr>
        <w:pStyle w:val="PlainText"/>
        <w:rPr>
          <w:rFonts w:ascii="Courier New" w:hAnsi="Courier New" w:cs="Courier New"/>
          <w:sz w:val="24"/>
          <w:szCs w:val="24"/>
        </w:rPr>
      </w:pPr>
    </w:p>
    <w:p w14:paraId="421CB89E"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Arrays are held as consecutive sequences of words. Real arrays occupy two words per element, integer arrays one word per element.  Two dimensional arrays are stored with the first suffix varying most rapidly, i.e., A[1,1], A[2,1], A[3,1] ... A[2,1], A[2,2], A[2,3] ... A[3,1], A[3,2], A[3.3] ...</w:t>
      </w:r>
    </w:p>
    <w:p w14:paraId="62E351D3" w14:textId="77777777" w:rsidR="00646391" w:rsidRDefault="00646391" w:rsidP="00646391">
      <w:pPr>
        <w:pStyle w:val="PlainText"/>
        <w:rPr>
          <w:rFonts w:ascii="Courier New" w:hAnsi="Courier New" w:cs="Courier New"/>
          <w:sz w:val="24"/>
          <w:szCs w:val="24"/>
        </w:rPr>
      </w:pPr>
    </w:p>
    <w:p w14:paraId="45C6EFF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 xml:space="preserve">The FORTRAN statements </w:t>
      </w:r>
    </w:p>
    <w:p w14:paraId="7BF15256"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p>
    <w:p w14:paraId="73F0AB7E" w14:textId="77777777" w:rsidR="00646391" w:rsidRDefault="00646391" w:rsidP="00646391">
      <w:pPr>
        <w:pStyle w:val="PlainText"/>
        <w:ind w:left="720"/>
        <w:rPr>
          <w:rFonts w:ascii="Courier New" w:hAnsi="Courier New" w:cs="Courier New"/>
          <w:sz w:val="24"/>
          <w:szCs w:val="24"/>
        </w:rPr>
      </w:pPr>
      <w:r>
        <w:rPr>
          <w:rFonts w:ascii="Courier New" w:hAnsi="Courier New" w:cs="Courier New"/>
          <w:sz w:val="24"/>
          <w:szCs w:val="24"/>
        </w:rPr>
        <w:t>DIMENSION A(8), I(6,8)</w:t>
      </w:r>
    </w:p>
    <w:p w14:paraId="72F00385" w14:textId="77777777" w:rsidR="00646391" w:rsidRDefault="00646391" w:rsidP="00646391">
      <w:pPr>
        <w:pStyle w:val="PlainText"/>
        <w:ind w:left="720"/>
        <w:rPr>
          <w:rFonts w:ascii="Courier New" w:hAnsi="Courier New" w:cs="Courier New"/>
          <w:sz w:val="24"/>
          <w:szCs w:val="24"/>
        </w:rPr>
      </w:pPr>
      <w:r>
        <w:rPr>
          <w:rFonts w:ascii="Courier New" w:hAnsi="Courier New" w:cs="Courier New"/>
          <w:sz w:val="24"/>
          <w:szCs w:val="24"/>
        </w:rPr>
        <w:t>B=A(M)</w:t>
      </w:r>
    </w:p>
    <w:p w14:paraId="7CC4042B" w14:textId="77777777" w:rsidR="00646391" w:rsidRDefault="00646391" w:rsidP="00646391">
      <w:pPr>
        <w:pStyle w:val="PlainText"/>
        <w:ind w:left="720"/>
        <w:rPr>
          <w:rFonts w:ascii="Courier New" w:hAnsi="Courier New" w:cs="Courier New"/>
          <w:sz w:val="24"/>
          <w:szCs w:val="24"/>
        </w:rPr>
      </w:pPr>
      <w:r>
        <w:rPr>
          <w:rFonts w:ascii="Courier New" w:hAnsi="Courier New" w:cs="Courier New"/>
          <w:sz w:val="24"/>
          <w:szCs w:val="24"/>
        </w:rPr>
        <w:t>J=I(K,L)</w:t>
      </w:r>
    </w:p>
    <w:p w14:paraId="06E0D365" w14:textId="77777777" w:rsidR="00646391" w:rsidRDefault="00646391" w:rsidP="00646391">
      <w:pPr>
        <w:pStyle w:val="PlainText"/>
        <w:ind w:left="720"/>
        <w:rPr>
          <w:rFonts w:ascii="Courier New" w:hAnsi="Courier New" w:cs="Courier New"/>
          <w:sz w:val="24"/>
          <w:szCs w:val="24"/>
        </w:rPr>
      </w:pPr>
      <w:r>
        <w:rPr>
          <w:rFonts w:ascii="Courier New" w:hAnsi="Courier New" w:cs="Courier New"/>
          <w:sz w:val="24"/>
          <w:szCs w:val="24"/>
        </w:rPr>
        <w:t>A(8)=C</w:t>
      </w:r>
    </w:p>
    <w:p w14:paraId="7A1A8136" w14:textId="77777777" w:rsidR="00646391" w:rsidRDefault="00646391" w:rsidP="00646391">
      <w:pPr>
        <w:pStyle w:val="PlainText"/>
        <w:ind w:left="720"/>
        <w:rPr>
          <w:rFonts w:ascii="Courier New" w:hAnsi="Courier New" w:cs="Courier New"/>
          <w:sz w:val="24"/>
          <w:szCs w:val="24"/>
        </w:rPr>
      </w:pPr>
      <w:r>
        <w:rPr>
          <w:rFonts w:ascii="Courier New" w:hAnsi="Courier New" w:cs="Courier New"/>
          <w:sz w:val="24"/>
          <w:szCs w:val="24"/>
        </w:rPr>
        <w:t>INT=I(4,3)</w:t>
      </w:r>
    </w:p>
    <w:p w14:paraId="65DBE54F" w14:textId="77777777" w:rsidR="00646391" w:rsidRDefault="00646391" w:rsidP="00646391">
      <w:pPr>
        <w:pStyle w:val="PlainText"/>
        <w:ind w:left="720"/>
        <w:rPr>
          <w:rFonts w:ascii="Courier New" w:hAnsi="Courier New" w:cs="Courier New"/>
          <w:sz w:val="24"/>
          <w:szCs w:val="24"/>
        </w:rPr>
      </w:pPr>
    </w:p>
    <w:p w14:paraId="3FF8E8B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Correspond to the following SIR code:</w:t>
      </w:r>
    </w:p>
    <w:p w14:paraId="4B053064" w14:textId="77777777" w:rsidR="00646391" w:rsidRDefault="00646391" w:rsidP="00646391">
      <w:pPr>
        <w:pStyle w:val="PlainText"/>
        <w:rPr>
          <w:rFonts w:ascii="Courier New" w:hAnsi="Courier New" w:cs="Courier New"/>
          <w:sz w:val="24"/>
          <w:szCs w:val="24"/>
        </w:rPr>
      </w:pPr>
    </w:p>
    <w:p w14:paraId="211E39B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(B=A[M])</w:t>
      </w:r>
    </w:p>
    <w:p w14:paraId="1F9986C3"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M</w:t>
      </w:r>
    </w:p>
    <w:p w14:paraId="5FD3B9C9"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w:t>
      </w:r>
      <w:r>
        <w:rPr>
          <w:rFonts w:ascii="Courier New" w:hAnsi="Courier New" w:cs="Courier New"/>
          <w:sz w:val="24"/>
          <w:szCs w:val="24"/>
        </w:rPr>
        <w:tab/>
        <w:t>M</w:t>
      </w:r>
      <w:r>
        <w:rPr>
          <w:rFonts w:ascii="Courier New" w:hAnsi="Courier New" w:cs="Courier New"/>
          <w:sz w:val="24"/>
          <w:szCs w:val="24"/>
        </w:rPr>
        <w:tab/>
      </w:r>
      <w:r>
        <w:rPr>
          <w:rFonts w:ascii="Courier New" w:hAnsi="Courier New" w:cs="Courier New"/>
          <w:sz w:val="24"/>
          <w:szCs w:val="24"/>
        </w:rPr>
        <w:tab/>
        <w:t>(real numbers occupy two locations)</w:t>
      </w:r>
    </w:p>
    <w:p w14:paraId="588B30C8"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lastRenderedPageBreak/>
        <w:tab/>
        <w:t>5</w:t>
      </w:r>
      <w:r>
        <w:rPr>
          <w:rFonts w:ascii="Courier New" w:hAnsi="Courier New" w:cs="Courier New"/>
          <w:sz w:val="24"/>
          <w:szCs w:val="24"/>
        </w:rPr>
        <w:tab/>
        <w:t>RMOD</w:t>
      </w:r>
    </w:p>
    <w:p w14:paraId="6EDB3D8C"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QF</w:t>
      </w:r>
    </w:p>
    <w:p w14:paraId="6BD51C5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QF+1</w:t>
      </w:r>
    </w:p>
    <w:p w14:paraId="69AD38CD"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RMOD</w:t>
      </w:r>
    </w:p>
    <w:p w14:paraId="356912C6"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A-2</w:t>
      </w:r>
      <w:r>
        <w:rPr>
          <w:rFonts w:ascii="Courier New" w:hAnsi="Courier New" w:cs="Courier New"/>
          <w:sz w:val="24"/>
          <w:szCs w:val="24"/>
        </w:rPr>
        <w:tab/>
      </w:r>
      <w:r>
        <w:rPr>
          <w:rFonts w:ascii="Courier New" w:hAnsi="Courier New" w:cs="Courier New"/>
          <w:sz w:val="24"/>
          <w:szCs w:val="24"/>
        </w:rPr>
        <w:tab/>
        <w:t>(suffix count starts at 1)</w:t>
      </w:r>
    </w:p>
    <w:p w14:paraId="1B020AE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B</w:t>
      </w:r>
    </w:p>
    <w:p w14:paraId="3868F2A5"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0 0</w:t>
      </w:r>
    </w:p>
    <w:p w14:paraId="2D317CA8" w14:textId="77777777" w:rsidR="00646391" w:rsidRDefault="00646391" w:rsidP="00646391">
      <w:pPr>
        <w:pStyle w:val="PlainText"/>
        <w:rPr>
          <w:rFonts w:ascii="Courier New" w:hAnsi="Courier New" w:cs="Courier New"/>
          <w:sz w:val="24"/>
          <w:szCs w:val="24"/>
        </w:rPr>
      </w:pPr>
    </w:p>
    <w:p w14:paraId="5E881544"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(J=I[K,L])</w:t>
      </w:r>
    </w:p>
    <w:p w14:paraId="25A4C28C"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L</w:t>
      </w:r>
    </w:p>
    <w:p w14:paraId="3CC83D7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w:t>
      </w:r>
      <w:r>
        <w:rPr>
          <w:rFonts w:ascii="Courier New" w:hAnsi="Courier New" w:cs="Courier New"/>
          <w:sz w:val="24"/>
          <w:szCs w:val="24"/>
        </w:rPr>
        <w:tab/>
        <w:t>-1</w:t>
      </w:r>
    </w:p>
    <w:p w14:paraId="68EAD871"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12</w:t>
      </w:r>
      <w:r>
        <w:rPr>
          <w:rFonts w:ascii="Courier New" w:hAnsi="Courier New" w:cs="Courier New"/>
          <w:sz w:val="24"/>
          <w:szCs w:val="24"/>
        </w:rPr>
        <w:tab/>
        <w:t>+6</w:t>
      </w:r>
      <w:r>
        <w:rPr>
          <w:rFonts w:ascii="Courier New" w:hAnsi="Courier New" w:cs="Courier New"/>
          <w:sz w:val="24"/>
          <w:szCs w:val="24"/>
        </w:rPr>
        <w:tab/>
      </w:r>
      <w:r>
        <w:rPr>
          <w:rFonts w:ascii="Courier New" w:hAnsi="Courier New" w:cs="Courier New"/>
          <w:sz w:val="24"/>
          <w:szCs w:val="24"/>
        </w:rPr>
        <w:tab/>
        <w:t>([L-1]*6)</w:t>
      </w:r>
    </w:p>
    <w:p w14:paraId="147E5B91"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14</w:t>
      </w:r>
      <w:r>
        <w:rPr>
          <w:rFonts w:ascii="Courier New" w:hAnsi="Courier New" w:cs="Courier New"/>
          <w:sz w:val="24"/>
          <w:szCs w:val="24"/>
        </w:rPr>
        <w:tab/>
        <w:t>17</w:t>
      </w:r>
    </w:p>
    <w:p w14:paraId="4E8B8E76"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w:t>
      </w:r>
      <w:r>
        <w:rPr>
          <w:rFonts w:ascii="Courier New" w:hAnsi="Courier New" w:cs="Courier New"/>
          <w:sz w:val="24"/>
          <w:szCs w:val="24"/>
        </w:rPr>
        <w:tab/>
        <w:t>K</w:t>
      </w:r>
    </w:p>
    <w:p w14:paraId="5AE514F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w:t>
      </w:r>
      <w:r>
        <w:rPr>
          <w:rFonts w:ascii="Courier New" w:hAnsi="Courier New" w:cs="Courier New"/>
          <w:sz w:val="24"/>
          <w:szCs w:val="24"/>
        </w:rPr>
        <w:tab/>
        <w:t>-1</w:t>
      </w:r>
    </w:p>
    <w:p w14:paraId="2162283E"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IMOD</w:t>
      </w:r>
      <w:r>
        <w:rPr>
          <w:rFonts w:ascii="Courier New" w:hAnsi="Courier New" w:cs="Courier New"/>
          <w:sz w:val="24"/>
          <w:szCs w:val="24"/>
        </w:rPr>
        <w:tab/>
        <w:t>(IMODE = [L-1]*6+[K-1])</w:t>
      </w:r>
    </w:p>
    <w:p w14:paraId="4DAE8433"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IMOD</w:t>
      </w:r>
    </w:p>
    <w:p w14:paraId="3B1282C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I</w:t>
      </w:r>
    </w:p>
    <w:p w14:paraId="502FD57F"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J</w:t>
      </w:r>
    </w:p>
    <w:p w14:paraId="561E54BC" w14:textId="77777777" w:rsidR="00646391" w:rsidRDefault="00646391" w:rsidP="00646391">
      <w:pPr>
        <w:pStyle w:val="PlainText"/>
        <w:rPr>
          <w:rFonts w:ascii="Courier New" w:hAnsi="Courier New" w:cs="Courier New"/>
          <w:sz w:val="24"/>
          <w:szCs w:val="24"/>
        </w:rPr>
      </w:pPr>
    </w:p>
    <w:p w14:paraId="64A583D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(A[8]=C)</w:t>
      </w:r>
    </w:p>
    <w:p w14:paraId="3CBFBD40"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QF</w:t>
      </w:r>
    </w:p>
    <w:p w14:paraId="22CC1A8A"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QF+1</w:t>
      </w:r>
    </w:p>
    <w:p w14:paraId="0B22F541"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C</w:t>
      </w:r>
    </w:p>
    <w:p w14:paraId="57277F46"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A+14</w:t>
      </w:r>
    </w:p>
    <w:p w14:paraId="214A9745"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0 0</w:t>
      </w:r>
    </w:p>
    <w:p w14:paraId="4599E8B0" w14:textId="77777777" w:rsidR="00646391" w:rsidRDefault="00646391" w:rsidP="00646391">
      <w:pPr>
        <w:pStyle w:val="PlainText"/>
        <w:rPr>
          <w:rFonts w:ascii="Courier New" w:hAnsi="Courier New" w:cs="Courier New"/>
          <w:sz w:val="24"/>
          <w:szCs w:val="24"/>
        </w:rPr>
      </w:pPr>
    </w:p>
    <w:p w14:paraId="3C8091BD"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(INT=I[4.3])</w:t>
      </w:r>
    </w:p>
    <w:p w14:paraId="2B63C56C"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I+15</w:t>
      </w:r>
    </w:p>
    <w:p w14:paraId="2D9977D5"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INT</w:t>
      </w:r>
    </w:p>
    <w:p w14:paraId="7396F7AC"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p>
    <w:p w14:paraId="01A884C3"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If it is desired to check that subscripts are within the permitted range use should be made of the array map that contains details of every array that has been declared in a DIMENSION statement.</w:t>
      </w:r>
    </w:p>
    <w:p w14:paraId="38F9E94F" w14:textId="77777777" w:rsidR="00646391" w:rsidRDefault="00646391" w:rsidP="00646391">
      <w:pPr>
        <w:pStyle w:val="PlainText"/>
        <w:rPr>
          <w:rFonts w:ascii="Courier New" w:hAnsi="Courier New" w:cs="Courier New"/>
          <w:sz w:val="24"/>
          <w:szCs w:val="24"/>
        </w:rPr>
      </w:pPr>
    </w:p>
    <w:p w14:paraId="66784594"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The map starts at location QYM.  It contains consecutive three word entries stored in the order in which the arrays were declared.</w:t>
      </w:r>
    </w:p>
    <w:p w14:paraId="2F1227D1" w14:textId="77777777" w:rsidR="00646391" w:rsidRDefault="00646391" w:rsidP="00646391">
      <w:pPr>
        <w:pStyle w:val="PlainText"/>
        <w:rPr>
          <w:rFonts w:ascii="Courier New" w:hAnsi="Courier New" w:cs="Courier New"/>
          <w:sz w:val="24"/>
          <w:szCs w:val="24"/>
        </w:rPr>
      </w:pPr>
    </w:p>
    <w:p w14:paraId="668E49BA"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The content of the first word is one of three types:</w:t>
      </w:r>
    </w:p>
    <w:p w14:paraId="7BAF4560" w14:textId="77777777" w:rsidR="00646391" w:rsidRDefault="00646391" w:rsidP="00646391">
      <w:pPr>
        <w:pStyle w:val="PlainText"/>
        <w:rPr>
          <w:rFonts w:ascii="Courier New" w:hAnsi="Courier New" w:cs="Courier New"/>
          <w:sz w:val="24"/>
          <w:szCs w:val="24"/>
        </w:rPr>
      </w:pPr>
    </w:p>
    <w:p w14:paraId="0E0567CB" w14:textId="77777777" w:rsidR="00646391" w:rsidRDefault="00646391" w:rsidP="00646391">
      <w:pPr>
        <w:pStyle w:val="PlainText"/>
        <w:numPr>
          <w:ilvl w:val="0"/>
          <w:numId w:val="24"/>
        </w:numPr>
        <w:rPr>
          <w:rFonts w:ascii="Courier New" w:hAnsi="Courier New" w:cs="Courier New"/>
          <w:sz w:val="24"/>
          <w:szCs w:val="24"/>
        </w:rPr>
      </w:pPr>
      <w:r>
        <w:rPr>
          <w:rFonts w:ascii="Courier New" w:hAnsi="Courier New" w:cs="Courier New"/>
          <w:sz w:val="24"/>
          <w:szCs w:val="24"/>
        </w:rPr>
        <w:t>If the array is in COMMON, it gives the address of the first element relative to the start of the COMMON area.</w:t>
      </w:r>
    </w:p>
    <w:p w14:paraId="006B8A3A" w14:textId="77777777" w:rsidR="00646391" w:rsidRDefault="00646391" w:rsidP="00646391">
      <w:pPr>
        <w:pStyle w:val="PlainText"/>
        <w:numPr>
          <w:ilvl w:val="0"/>
          <w:numId w:val="24"/>
        </w:numPr>
        <w:rPr>
          <w:rFonts w:ascii="Courier New" w:hAnsi="Courier New" w:cs="Courier New"/>
          <w:sz w:val="24"/>
          <w:szCs w:val="24"/>
        </w:rPr>
      </w:pPr>
      <w:r>
        <w:rPr>
          <w:rFonts w:ascii="Courier New" w:hAnsi="Courier New" w:cs="Courier New"/>
          <w:sz w:val="24"/>
          <w:szCs w:val="24"/>
        </w:rPr>
        <w:t>If the array is a formal parameter, bit 14 is set to 1 and the address bits contain the address of a location in the QYP stack. This location points towards word 1 of the map of the actual parameter.</w:t>
      </w:r>
    </w:p>
    <w:p w14:paraId="38A27E61" w14:textId="77777777" w:rsidR="00646391" w:rsidRDefault="00646391" w:rsidP="00646391">
      <w:pPr>
        <w:pStyle w:val="PlainText"/>
        <w:numPr>
          <w:ilvl w:val="0"/>
          <w:numId w:val="24"/>
        </w:numPr>
        <w:rPr>
          <w:rFonts w:ascii="Courier New" w:hAnsi="Courier New" w:cs="Courier New"/>
          <w:sz w:val="24"/>
          <w:szCs w:val="24"/>
        </w:rPr>
      </w:pPr>
      <w:r>
        <w:rPr>
          <w:rFonts w:ascii="Courier New" w:hAnsi="Courier New" w:cs="Courier New"/>
          <w:sz w:val="24"/>
          <w:szCs w:val="24"/>
        </w:rPr>
        <w:lastRenderedPageBreak/>
        <w:t>If the array is an actual variable, bit 14 is set to 0 and the address bits point to the first word of the array.</w:t>
      </w:r>
    </w:p>
    <w:p w14:paraId="4CD728A1" w14:textId="77777777" w:rsidR="00646391" w:rsidRDefault="00646391" w:rsidP="00646391">
      <w:pPr>
        <w:pStyle w:val="PlainText"/>
        <w:rPr>
          <w:rFonts w:ascii="Courier New" w:hAnsi="Courier New" w:cs="Courier New"/>
          <w:sz w:val="24"/>
          <w:szCs w:val="24"/>
        </w:rPr>
      </w:pPr>
    </w:p>
    <w:p w14:paraId="753E822D"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Bit 18 of word 2 is set to 1 if and only if the array is in COMMON.</w:t>
      </w:r>
    </w:p>
    <w:p w14:paraId="7A14E271" w14:textId="77777777" w:rsidR="00646391" w:rsidRDefault="00646391" w:rsidP="00646391">
      <w:pPr>
        <w:pStyle w:val="PlainText"/>
        <w:rPr>
          <w:rFonts w:ascii="Courier New" w:hAnsi="Courier New" w:cs="Courier New"/>
          <w:sz w:val="24"/>
          <w:szCs w:val="24"/>
        </w:rPr>
      </w:pPr>
    </w:p>
    <w:p w14:paraId="0E40110D"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Bit 18 of word 3 is set to 1 if and only if the array contains real elements.</w:t>
      </w:r>
    </w:p>
    <w:p w14:paraId="4ADAC6E9" w14:textId="77777777" w:rsidR="00646391" w:rsidRDefault="00646391" w:rsidP="00646391">
      <w:pPr>
        <w:pStyle w:val="PlainText"/>
        <w:rPr>
          <w:rFonts w:ascii="Courier New" w:hAnsi="Courier New" w:cs="Courier New"/>
          <w:sz w:val="24"/>
          <w:szCs w:val="24"/>
        </w:rPr>
      </w:pPr>
    </w:p>
    <w:p w14:paraId="460DB269"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The following example illustrates the structure of the map:</w:t>
      </w:r>
    </w:p>
    <w:p w14:paraId="168230DA" w14:textId="77777777" w:rsidR="00646391" w:rsidRDefault="00646391" w:rsidP="00646391">
      <w:pPr>
        <w:pStyle w:val="PlainText"/>
        <w:rPr>
          <w:rFonts w:ascii="Courier New" w:hAnsi="Courier New" w:cs="Courier New"/>
          <w:sz w:val="24"/>
          <w:szCs w:val="24"/>
        </w:rPr>
      </w:pPr>
    </w:p>
    <w:p w14:paraId="1B98D258" w14:textId="77777777" w:rsidR="00646391" w:rsidRDefault="00646391" w:rsidP="00646391">
      <w:pPr>
        <w:pStyle w:val="PlainText"/>
        <w:rPr>
          <w:rFonts w:ascii="Courier New" w:hAnsi="Courier New" w:cs="Courier New"/>
          <w:sz w:val="24"/>
          <w:szCs w:val="24"/>
        </w:rPr>
      </w:pPr>
    </w:p>
    <w:p w14:paraId="50CA47D2"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SUBROUTINE MTRXSR (R2, I, J)</w:t>
      </w:r>
    </w:p>
    <w:p w14:paraId="7B32128F"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DIMENSION I1(4), R1(8,8) I2(6,2)</w:t>
      </w:r>
    </w:p>
    <w:p w14:paraId="4AFEFEE5"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DIMENSION R2(I,J), R3(9,10)</w:t>
      </w:r>
    </w:p>
    <w:p w14:paraId="33857647"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COMMON I2, R3</w:t>
      </w:r>
    </w:p>
    <w:p w14:paraId="22174887" w14:textId="77777777" w:rsidR="00646391" w:rsidRDefault="00646391" w:rsidP="00646391">
      <w:pPr>
        <w:pStyle w:val="PlainText"/>
        <w:ind w:firstLine="720"/>
        <w:rPr>
          <w:rFonts w:ascii="Courier New" w:hAnsi="Courier New" w:cs="Courier New"/>
          <w:sz w:val="24"/>
          <w:szCs w:val="24"/>
        </w:rPr>
      </w:pPr>
    </w:p>
    <w:p w14:paraId="72462880"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QYM</w:t>
      </w:r>
      <w:r>
        <w:rPr>
          <w:rFonts w:ascii="Courier New" w:hAnsi="Courier New" w:cs="Courier New"/>
          <w:sz w:val="24"/>
          <w:szCs w:val="24"/>
        </w:rPr>
        <w:tab/>
        <w:t>0</w:t>
      </w:r>
      <w:r>
        <w:rPr>
          <w:rFonts w:ascii="Courier New" w:hAnsi="Courier New" w:cs="Courier New"/>
          <w:sz w:val="24"/>
          <w:szCs w:val="24"/>
        </w:rPr>
        <w:tab/>
        <w:t>I1</w:t>
      </w:r>
      <w:r>
        <w:rPr>
          <w:rFonts w:ascii="Courier New" w:hAnsi="Courier New" w:cs="Courier New"/>
          <w:sz w:val="24"/>
          <w:szCs w:val="24"/>
        </w:rPr>
        <w:tab/>
      </w:r>
      <w:r>
        <w:rPr>
          <w:rFonts w:ascii="Courier New" w:hAnsi="Courier New" w:cs="Courier New"/>
          <w:sz w:val="24"/>
          <w:szCs w:val="24"/>
        </w:rPr>
        <w:tab/>
        <w:t>pointer to base address of I1</w:t>
      </w:r>
    </w:p>
    <w:p w14:paraId="088C9EF4"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4</w:t>
      </w:r>
      <w:r>
        <w:rPr>
          <w:rFonts w:ascii="Courier New" w:hAnsi="Courier New" w:cs="Courier New"/>
          <w:sz w:val="24"/>
          <w:szCs w:val="24"/>
        </w:rPr>
        <w:tab/>
      </w:r>
      <w:r>
        <w:rPr>
          <w:rFonts w:ascii="Courier New" w:hAnsi="Courier New" w:cs="Courier New"/>
          <w:sz w:val="24"/>
          <w:szCs w:val="24"/>
        </w:rPr>
        <w:tab/>
        <w:t>dimension 1</w:t>
      </w:r>
    </w:p>
    <w:p w14:paraId="15BAB236"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0</w:t>
      </w:r>
      <w:r>
        <w:rPr>
          <w:rFonts w:ascii="Courier New" w:hAnsi="Courier New" w:cs="Courier New"/>
          <w:sz w:val="24"/>
          <w:szCs w:val="24"/>
        </w:rPr>
        <w:tab/>
      </w:r>
      <w:r>
        <w:rPr>
          <w:rFonts w:ascii="Courier New" w:hAnsi="Courier New" w:cs="Courier New"/>
          <w:sz w:val="24"/>
          <w:szCs w:val="24"/>
        </w:rPr>
        <w:tab/>
        <w:t>dimension 2 = 0</w:t>
      </w:r>
    </w:p>
    <w:p w14:paraId="3653849B"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R1</w:t>
      </w:r>
      <w:r>
        <w:rPr>
          <w:rFonts w:ascii="Courier New" w:hAnsi="Courier New" w:cs="Courier New"/>
          <w:sz w:val="24"/>
          <w:szCs w:val="24"/>
        </w:rPr>
        <w:tab/>
      </w:r>
      <w:r>
        <w:rPr>
          <w:rFonts w:ascii="Courier New" w:hAnsi="Courier New" w:cs="Courier New"/>
          <w:sz w:val="24"/>
          <w:szCs w:val="24"/>
        </w:rPr>
        <w:tab/>
        <w:t>pointer to base address of R1</w:t>
      </w:r>
    </w:p>
    <w:p w14:paraId="3D12F09F"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8</w:t>
      </w:r>
      <w:r>
        <w:rPr>
          <w:rFonts w:ascii="Courier New" w:hAnsi="Courier New" w:cs="Courier New"/>
          <w:sz w:val="24"/>
          <w:szCs w:val="24"/>
        </w:rPr>
        <w:tab/>
      </w:r>
      <w:r>
        <w:rPr>
          <w:rFonts w:ascii="Courier New" w:hAnsi="Courier New" w:cs="Courier New"/>
          <w:sz w:val="24"/>
          <w:szCs w:val="24"/>
        </w:rPr>
        <w:tab/>
        <w:t>dimension 1</w:t>
      </w:r>
    </w:p>
    <w:p w14:paraId="1AA5D416"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8</w:t>
      </w:r>
      <w:r>
        <w:rPr>
          <w:rFonts w:ascii="Courier New" w:hAnsi="Courier New" w:cs="Courier New"/>
          <w:sz w:val="24"/>
          <w:szCs w:val="24"/>
        </w:rPr>
        <w:tab/>
      </w:r>
      <w:r>
        <w:rPr>
          <w:rFonts w:ascii="Courier New" w:hAnsi="Courier New" w:cs="Courier New"/>
          <w:sz w:val="24"/>
          <w:szCs w:val="24"/>
        </w:rPr>
        <w:tab/>
        <w:t>dimension 2; with real indicator</w:t>
      </w:r>
    </w:p>
    <w:p w14:paraId="66C61F0A" w14:textId="77777777" w:rsidR="00646391" w:rsidRDefault="00646391" w:rsidP="00646391">
      <w:pPr>
        <w:pStyle w:val="PlainText"/>
        <w:ind w:left="720" w:firstLine="720"/>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offset of I2 in COMMON area</w:t>
      </w:r>
    </w:p>
    <w:p w14:paraId="59A1B4AC" w14:textId="77777777" w:rsidR="00646391" w:rsidRDefault="00646391" w:rsidP="00646391">
      <w:pPr>
        <w:pStyle w:val="PlainText"/>
        <w:ind w:left="720" w:firstLine="720"/>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t>6</w:t>
      </w:r>
      <w:r>
        <w:rPr>
          <w:rFonts w:ascii="Courier New" w:hAnsi="Courier New" w:cs="Courier New"/>
          <w:sz w:val="24"/>
          <w:szCs w:val="24"/>
        </w:rPr>
        <w:tab/>
      </w:r>
      <w:r>
        <w:rPr>
          <w:rFonts w:ascii="Courier New" w:hAnsi="Courier New" w:cs="Courier New"/>
          <w:sz w:val="24"/>
          <w:szCs w:val="24"/>
        </w:rPr>
        <w:tab/>
        <w:t>dimension 1; with COMMON indicator</w:t>
      </w:r>
    </w:p>
    <w:p w14:paraId="2B9D15DC" w14:textId="77777777" w:rsidR="00646391" w:rsidRDefault="00646391" w:rsidP="00646391">
      <w:pPr>
        <w:pStyle w:val="PlainText"/>
        <w:ind w:left="720" w:firstLine="720"/>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t>2</w:t>
      </w:r>
      <w:r>
        <w:rPr>
          <w:rFonts w:ascii="Courier New" w:hAnsi="Courier New" w:cs="Courier New"/>
          <w:sz w:val="24"/>
          <w:szCs w:val="24"/>
        </w:rPr>
        <w:tab/>
      </w:r>
      <w:r>
        <w:rPr>
          <w:rFonts w:ascii="Courier New" w:hAnsi="Courier New" w:cs="Courier New"/>
          <w:sz w:val="24"/>
          <w:szCs w:val="24"/>
        </w:rPr>
        <w:tab/>
        <w:t>dimension 2</w:t>
      </w:r>
    </w:p>
    <w:p w14:paraId="445C5790" w14:textId="77777777" w:rsidR="00646391" w:rsidRDefault="00646391" w:rsidP="00646391">
      <w:pPr>
        <w:pStyle w:val="PlainText"/>
        <w:ind w:left="720" w:firstLine="720"/>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QYP+0</w:t>
      </w:r>
      <w:r>
        <w:rPr>
          <w:rFonts w:ascii="Courier New" w:hAnsi="Courier New" w:cs="Courier New"/>
          <w:sz w:val="24"/>
          <w:szCs w:val="24"/>
        </w:rPr>
        <w:tab/>
        <w:t>indirect pointer to actual map for</w:t>
      </w:r>
    </w:p>
    <w:p w14:paraId="25980375" w14:textId="77777777" w:rsidR="00646391" w:rsidRDefault="00646391" w:rsidP="00646391">
      <w:pPr>
        <w:pStyle w:val="PlainText"/>
        <w:ind w:left="720" w:firstLine="72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formal parameter R2</w:t>
      </w:r>
    </w:p>
    <w:p w14:paraId="53C978AB" w14:textId="77777777" w:rsidR="00646391" w:rsidRDefault="00646391" w:rsidP="00646391">
      <w:pPr>
        <w:pStyle w:val="PlainText"/>
        <w:ind w:left="720" w:firstLine="720"/>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t>0</w:t>
      </w:r>
      <w:r>
        <w:rPr>
          <w:rFonts w:ascii="Courier New" w:hAnsi="Courier New" w:cs="Courier New"/>
          <w:sz w:val="24"/>
          <w:szCs w:val="24"/>
        </w:rPr>
        <w:tab/>
      </w:r>
      <w:r>
        <w:rPr>
          <w:rFonts w:ascii="Courier New" w:hAnsi="Courier New" w:cs="Courier New"/>
          <w:sz w:val="24"/>
          <w:szCs w:val="24"/>
        </w:rPr>
        <w:tab/>
        <w:t>dummy dimension</w:t>
      </w:r>
    </w:p>
    <w:p w14:paraId="732717CD" w14:textId="77777777" w:rsidR="00646391" w:rsidRDefault="00646391" w:rsidP="00646391">
      <w:pPr>
        <w:pStyle w:val="PlainText"/>
        <w:ind w:left="720" w:firstLine="720"/>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t>0</w:t>
      </w:r>
      <w:r>
        <w:rPr>
          <w:rFonts w:ascii="Courier New" w:hAnsi="Courier New" w:cs="Courier New"/>
          <w:sz w:val="24"/>
          <w:szCs w:val="24"/>
        </w:rPr>
        <w:tab/>
      </w:r>
      <w:r>
        <w:rPr>
          <w:rFonts w:ascii="Courier New" w:hAnsi="Courier New" w:cs="Courier New"/>
          <w:sz w:val="24"/>
          <w:szCs w:val="24"/>
        </w:rPr>
        <w:tab/>
        <w:t>dummy dimension; with real indicator</w:t>
      </w:r>
    </w:p>
    <w:p w14:paraId="3DC911F4" w14:textId="77777777" w:rsidR="00646391" w:rsidRDefault="00646391" w:rsidP="00646391">
      <w:pPr>
        <w:pStyle w:val="PlainText"/>
        <w:ind w:left="720" w:firstLine="720"/>
        <w:rPr>
          <w:rFonts w:ascii="Courier New" w:hAnsi="Courier New" w:cs="Courier New"/>
          <w:sz w:val="24"/>
          <w:szCs w:val="24"/>
        </w:rPr>
      </w:pPr>
      <w:r>
        <w:rPr>
          <w:rFonts w:ascii="Courier New" w:hAnsi="Courier New" w:cs="Courier New"/>
          <w:sz w:val="24"/>
          <w:szCs w:val="24"/>
        </w:rPr>
        <w:t>+12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offset of R3 in COMMON area</w:t>
      </w:r>
    </w:p>
    <w:p w14:paraId="65C2887E" w14:textId="77777777" w:rsidR="00646391" w:rsidRDefault="00646391" w:rsidP="00646391">
      <w:pPr>
        <w:pStyle w:val="PlainText"/>
        <w:ind w:left="720" w:firstLine="720"/>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t>9</w:t>
      </w:r>
      <w:r>
        <w:rPr>
          <w:rFonts w:ascii="Courier New" w:hAnsi="Courier New" w:cs="Courier New"/>
          <w:sz w:val="24"/>
          <w:szCs w:val="24"/>
        </w:rPr>
        <w:tab/>
      </w:r>
      <w:r>
        <w:rPr>
          <w:rFonts w:ascii="Courier New" w:hAnsi="Courier New" w:cs="Courier New"/>
          <w:sz w:val="24"/>
          <w:szCs w:val="24"/>
        </w:rPr>
        <w:tab/>
        <w:t>dimension 1; with COMMON indicator</w:t>
      </w:r>
    </w:p>
    <w:p w14:paraId="72FB3538" w14:textId="77777777" w:rsidR="00646391" w:rsidRDefault="00646391" w:rsidP="00646391">
      <w:pPr>
        <w:pStyle w:val="PlainText"/>
        <w:ind w:left="720" w:firstLine="720"/>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t>10</w:t>
      </w:r>
      <w:r>
        <w:rPr>
          <w:rFonts w:ascii="Courier New" w:hAnsi="Courier New" w:cs="Courier New"/>
          <w:sz w:val="24"/>
          <w:szCs w:val="24"/>
        </w:rPr>
        <w:tab/>
      </w:r>
      <w:r>
        <w:rPr>
          <w:rFonts w:ascii="Courier New" w:hAnsi="Courier New" w:cs="Courier New"/>
          <w:sz w:val="24"/>
          <w:szCs w:val="24"/>
        </w:rPr>
        <w:tab/>
        <w:t>dimension 2; with real indicator</w:t>
      </w:r>
    </w:p>
    <w:p w14:paraId="2A359151" w14:textId="77777777" w:rsidR="00646391" w:rsidRDefault="00646391" w:rsidP="00646391">
      <w:pPr>
        <w:pStyle w:val="PlainText"/>
        <w:rPr>
          <w:rFonts w:ascii="Courier New" w:hAnsi="Courier New" w:cs="Courier New"/>
          <w:sz w:val="24"/>
          <w:szCs w:val="24"/>
        </w:rPr>
      </w:pPr>
    </w:p>
    <w:p w14:paraId="6414A086" w14:textId="77777777" w:rsidR="00646391" w:rsidRDefault="00646391" w:rsidP="00646391">
      <w:pPr>
        <w:pStyle w:val="PlainText"/>
        <w:rPr>
          <w:rFonts w:ascii="Courier New" w:hAnsi="Courier New" w:cs="Courier New"/>
          <w:sz w:val="24"/>
          <w:szCs w:val="24"/>
        </w:rPr>
      </w:pPr>
    </w:p>
    <w:p w14:paraId="065F1531"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The follow example illustrates addressing COMMON variables.  The FORTRAN code</w:t>
      </w:r>
    </w:p>
    <w:p w14:paraId="08BCAA7B" w14:textId="77777777" w:rsidR="00646391" w:rsidRDefault="00646391" w:rsidP="00646391">
      <w:pPr>
        <w:pStyle w:val="PlainText"/>
        <w:rPr>
          <w:rFonts w:ascii="Courier New" w:hAnsi="Courier New" w:cs="Courier New"/>
          <w:sz w:val="24"/>
          <w:szCs w:val="24"/>
        </w:rPr>
      </w:pPr>
    </w:p>
    <w:p w14:paraId="48E4F492"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DIMENSION ARR(3,4)</w:t>
      </w:r>
    </w:p>
    <w:p w14:paraId="12874E3F"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COMMON X, I, ARR</w:t>
      </w:r>
    </w:p>
    <w:p w14:paraId="6BD18C1E"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Y=X</w:t>
      </w:r>
    </w:p>
    <w:p w14:paraId="60F954CE"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I=2</w:t>
      </w:r>
    </w:p>
    <w:p w14:paraId="5837510E"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ARR(J,K)=Y</w:t>
      </w:r>
    </w:p>
    <w:p w14:paraId="5D2D6757"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Z=ARR(1,2)</w:t>
      </w:r>
    </w:p>
    <w:p w14:paraId="31E26BF8" w14:textId="77777777" w:rsidR="00646391" w:rsidRDefault="00646391" w:rsidP="00646391">
      <w:pPr>
        <w:pStyle w:val="PlainText"/>
        <w:ind w:firstLine="720"/>
        <w:rPr>
          <w:rFonts w:ascii="Courier New" w:hAnsi="Courier New" w:cs="Courier New"/>
          <w:sz w:val="24"/>
          <w:szCs w:val="24"/>
        </w:rPr>
      </w:pPr>
    </w:p>
    <w:p w14:paraId="5654CA21"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can be reduced to the following code body:</w:t>
      </w:r>
    </w:p>
    <w:p w14:paraId="0DDB474E" w14:textId="77777777" w:rsidR="00646391" w:rsidRDefault="00646391" w:rsidP="00646391">
      <w:pPr>
        <w:pStyle w:val="PlainText"/>
        <w:rPr>
          <w:rFonts w:ascii="Courier New" w:hAnsi="Courier New" w:cs="Courier New"/>
          <w:sz w:val="24"/>
          <w:szCs w:val="24"/>
        </w:rPr>
      </w:pPr>
    </w:p>
    <w:p w14:paraId="304B43B8"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lastRenderedPageBreak/>
        <w:tab/>
        <w:t>11</w:t>
      </w:r>
      <w:r>
        <w:rPr>
          <w:rFonts w:ascii="Courier New" w:hAnsi="Courier New" w:cs="Courier New"/>
          <w:sz w:val="24"/>
          <w:szCs w:val="24"/>
        </w:rPr>
        <w:tab/>
        <w:t>QF</w:t>
      </w:r>
    </w:p>
    <w:p w14:paraId="5271AF2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QF+1</w:t>
      </w:r>
    </w:p>
    <w:p w14:paraId="6E5945AE"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QZCOM</w:t>
      </w:r>
    </w:p>
    <w:p w14:paraId="71D30E3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0</w:t>
      </w:r>
      <w:r>
        <w:rPr>
          <w:rFonts w:ascii="Courier New" w:hAnsi="Courier New" w:cs="Courier New"/>
          <w:sz w:val="24"/>
          <w:szCs w:val="24"/>
        </w:rPr>
        <w:tab/>
      </w:r>
      <w:r>
        <w:rPr>
          <w:rFonts w:ascii="Courier New" w:hAnsi="Courier New" w:cs="Courier New"/>
          <w:sz w:val="24"/>
          <w:szCs w:val="24"/>
        </w:rPr>
        <w:tab/>
        <w:t>(Y=X)</w:t>
      </w:r>
    </w:p>
    <w:p w14:paraId="48D5EE89"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Y</w:t>
      </w:r>
    </w:p>
    <w:p w14:paraId="522CD669"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+0</w:t>
      </w:r>
    </w:p>
    <w:p w14:paraId="1D2A4F6A"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+2</w:t>
      </w:r>
      <w:r>
        <w:rPr>
          <w:rFonts w:ascii="Courier New" w:hAnsi="Courier New" w:cs="Courier New"/>
          <w:sz w:val="24"/>
          <w:szCs w:val="24"/>
        </w:rPr>
        <w:tab/>
      </w:r>
      <w:r>
        <w:rPr>
          <w:rFonts w:ascii="Courier New" w:hAnsi="Courier New" w:cs="Courier New"/>
          <w:sz w:val="24"/>
          <w:szCs w:val="24"/>
        </w:rPr>
        <w:tab/>
        <w:t>(I=2)</w:t>
      </w:r>
    </w:p>
    <w:p w14:paraId="7B35641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QZCOM</w:t>
      </w:r>
    </w:p>
    <w:p w14:paraId="4A4E4E6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t>2</w:t>
      </w:r>
    </w:p>
    <w:p w14:paraId="3922A327" w14:textId="77777777" w:rsidR="00646391" w:rsidRDefault="00646391" w:rsidP="00646391">
      <w:pPr>
        <w:pStyle w:val="PlainText"/>
        <w:rPr>
          <w:rFonts w:ascii="Courier New" w:hAnsi="Courier New" w:cs="Courier New"/>
          <w:sz w:val="24"/>
          <w:szCs w:val="24"/>
        </w:rPr>
      </w:pPr>
    </w:p>
    <w:p w14:paraId="00D9F1ED"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4</w:t>
      </w:r>
      <w:r>
        <w:rPr>
          <w:rFonts w:ascii="Courier New" w:hAnsi="Courier New" w:cs="Courier New"/>
          <w:sz w:val="24"/>
          <w:szCs w:val="24"/>
        </w:rPr>
        <w:tab/>
        <w:t>K</w:t>
      </w:r>
      <w:r>
        <w:rPr>
          <w:rFonts w:ascii="Courier New" w:hAnsi="Courier New" w:cs="Courier New"/>
          <w:sz w:val="24"/>
          <w:szCs w:val="24"/>
        </w:rPr>
        <w:tab/>
      </w:r>
      <w:r>
        <w:rPr>
          <w:rFonts w:ascii="Courier New" w:hAnsi="Courier New" w:cs="Courier New"/>
          <w:sz w:val="24"/>
          <w:szCs w:val="24"/>
        </w:rPr>
        <w:tab/>
        <w:t>(ARR[J,K]=Y)</w:t>
      </w:r>
    </w:p>
    <w:p w14:paraId="4422D402"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w:t>
      </w:r>
      <w:r>
        <w:rPr>
          <w:rFonts w:ascii="Courier New" w:hAnsi="Courier New" w:cs="Courier New"/>
          <w:sz w:val="24"/>
          <w:szCs w:val="24"/>
        </w:rPr>
        <w:tab/>
        <w:t>-1</w:t>
      </w:r>
    </w:p>
    <w:p w14:paraId="072C3270"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12</w:t>
      </w:r>
      <w:r>
        <w:rPr>
          <w:rFonts w:ascii="Courier New" w:hAnsi="Courier New" w:cs="Courier New"/>
          <w:sz w:val="24"/>
          <w:szCs w:val="24"/>
        </w:rPr>
        <w:tab/>
        <w:t>+6</w:t>
      </w:r>
    </w:p>
    <w:p w14:paraId="4597AC3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14</w:t>
      </w:r>
      <w:r>
        <w:rPr>
          <w:rFonts w:ascii="Courier New" w:hAnsi="Courier New" w:cs="Courier New"/>
          <w:sz w:val="24"/>
          <w:szCs w:val="24"/>
        </w:rPr>
        <w:tab/>
        <w:t>17</w:t>
      </w:r>
    </w:p>
    <w:p w14:paraId="66B74074"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J</w:t>
      </w:r>
    </w:p>
    <w:p w14:paraId="1F3086FF"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J</w:t>
      </w:r>
    </w:p>
    <w:p w14:paraId="23B7AAD9"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-2</w:t>
      </w:r>
    </w:p>
    <w:p w14:paraId="582201E0"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1</w:t>
      </w:r>
      <w:r>
        <w:rPr>
          <w:rFonts w:ascii="Courier New" w:hAnsi="Courier New" w:cs="Courier New"/>
          <w:sz w:val="24"/>
          <w:szCs w:val="24"/>
        </w:rPr>
        <w:tab/>
        <w:t>QZCOM</w:t>
      </w:r>
    </w:p>
    <w:p w14:paraId="2BAECD50"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5</w:t>
      </w:r>
      <w:r>
        <w:rPr>
          <w:rFonts w:ascii="Courier New" w:hAnsi="Courier New" w:cs="Courier New"/>
          <w:sz w:val="24"/>
          <w:szCs w:val="24"/>
        </w:rPr>
        <w:tab/>
        <w:t>R</w:t>
      </w:r>
    </w:p>
    <w:p w14:paraId="6C072EDB"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11</w:t>
      </w:r>
      <w:r>
        <w:rPr>
          <w:rFonts w:ascii="Courier New" w:hAnsi="Courier New" w:cs="Courier New"/>
          <w:sz w:val="24"/>
          <w:szCs w:val="24"/>
        </w:rPr>
        <w:tab/>
        <w:t>QF</w:t>
      </w:r>
    </w:p>
    <w:p w14:paraId="6A9D7B9F"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8</w:t>
      </w:r>
      <w:r>
        <w:rPr>
          <w:rFonts w:ascii="Courier New" w:hAnsi="Courier New" w:cs="Courier New"/>
          <w:sz w:val="24"/>
          <w:szCs w:val="24"/>
        </w:rPr>
        <w:tab/>
        <w:t>QF+1</w:t>
      </w:r>
    </w:p>
    <w:p w14:paraId="369C6A8A"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0</w:t>
      </w:r>
      <w:r>
        <w:rPr>
          <w:rFonts w:ascii="Courier New" w:hAnsi="Courier New" w:cs="Courier New"/>
          <w:sz w:val="24"/>
          <w:szCs w:val="24"/>
        </w:rPr>
        <w:tab/>
        <w:t>R</w:t>
      </w:r>
    </w:p>
    <w:p w14:paraId="29AFF990"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4</w:t>
      </w:r>
      <w:r>
        <w:rPr>
          <w:rFonts w:ascii="Courier New" w:hAnsi="Courier New" w:cs="Courier New"/>
          <w:sz w:val="24"/>
          <w:szCs w:val="24"/>
        </w:rPr>
        <w:tab/>
        <w:t>Y</w:t>
      </w:r>
    </w:p>
    <w:p w14:paraId="5F05E373"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/5</w:t>
      </w:r>
      <w:r>
        <w:rPr>
          <w:rFonts w:ascii="Courier New" w:hAnsi="Courier New" w:cs="Courier New"/>
          <w:sz w:val="24"/>
          <w:szCs w:val="24"/>
        </w:rPr>
        <w:tab/>
        <w:t>3</w:t>
      </w:r>
    </w:p>
    <w:p w14:paraId="7FF3A052" w14:textId="77777777" w:rsidR="00646391" w:rsidRDefault="00646391" w:rsidP="00646391">
      <w:pPr>
        <w:pStyle w:val="PlainText"/>
        <w:numPr>
          <w:ilvl w:val="0"/>
          <w:numId w:val="25"/>
        </w:numPr>
        <w:rPr>
          <w:rFonts w:ascii="Courier New" w:hAnsi="Courier New" w:cs="Courier New"/>
          <w:sz w:val="24"/>
          <w:szCs w:val="24"/>
        </w:rPr>
      </w:pPr>
      <w:r>
        <w:rPr>
          <w:rFonts w:ascii="Courier New" w:hAnsi="Courier New" w:cs="Courier New"/>
          <w:sz w:val="24"/>
          <w:szCs w:val="24"/>
        </w:rPr>
        <w:t>QZCOM</w:t>
      </w:r>
    </w:p>
    <w:p w14:paraId="405A590F" w14:textId="77777777" w:rsidR="00646391" w:rsidRDefault="00646391" w:rsidP="00646391">
      <w:pPr>
        <w:pStyle w:val="PlainText"/>
        <w:ind w:left="720"/>
        <w:rPr>
          <w:rFonts w:ascii="Courier New" w:hAnsi="Courier New" w:cs="Courier New"/>
          <w:sz w:val="24"/>
          <w:szCs w:val="24"/>
        </w:rPr>
      </w:pPr>
      <w:r>
        <w:rPr>
          <w:rFonts w:ascii="Courier New" w:hAnsi="Courier New" w:cs="Courier New"/>
          <w:sz w:val="24"/>
          <w:szCs w:val="24"/>
        </w:rPr>
        <w:t>/4</w:t>
      </w:r>
      <w:r>
        <w:rPr>
          <w:rFonts w:ascii="Courier New" w:hAnsi="Courier New" w:cs="Courier New"/>
          <w:sz w:val="24"/>
          <w:szCs w:val="24"/>
        </w:rPr>
        <w:tab/>
        <w:t>9</w:t>
      </w:r>
    </w:p>
    <w:p w14:paraId="6517643F"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5</w:t>
      </w:r>
      <w:r>
        <w:rPr>
          <w:rFonts w:ascii="Courier New" w:hAnsi="Courier New" w:cs="Courier New"/>
          <w:sz w:val="24"/>
          <w:szCs w:val="24"/>
        </w:rPr>
        <w:tab/>
        <w:t>Z</w:t>
      </w:r>
    </w:p>
    <w:p w14:paraId="4D6DAFE2"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0 0</w:t>
      </w:r>
    </w:p>
    <w:p w14:paraId="040159A1"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p>
    <w:p w14:paraId="42D837E0"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 sub-program may be written entirely in SIR code.  If, however, an executable FORTRAN statement is included in the sub-program, then the sub-program head and any specification statements must also be written as FORTRAN text.</w:t>
      </w:r>
    </w:p>
    <w:p w14:paraId="7BE463AA" w14:textId="77777777" w:rsidR="00646391" w:rsidRDefault="00646391" w:rsidP="00646391">
      <w:pPr>
        <w:pStyle w:val="PlainText"/>
        <w:rPr>
          <w:rFonts w:ascii="Courier New" w:hAnsi="Courier New" w:cs="Courier New"/>
          <w:sz w:val="24"/>
          <w:szCs w:val="24"/>
        </w:rPr>
      </w:pPr>
    </w:p>
    <w:p w14:paraId="03D0620E"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The code equivalent to the FORTRAN statement</w:t>
      </w:r>
    </w:p>
    <w:p w14:paraId="6C4E58C6" w14:textId="77777777" w:rsidR="00646391" w:rsidRDefault="00646391" w:rsidP="00646391">
      <w:pPr>
        <w:pStyle w:val="PlainText"/>
        <w:rPr>
          <w:rFonts w:ascii="Courier New" w:hAnsi="Courier New" w:cs="Courier New"/>
          <w:sz w:val="24"/>
          <w:szCs w:val="24"/>
        </w:rPr>
      </w:pPr>
    </w:p>
    <w:p w14:paraId="14B08BC9"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FUNCTION FUNC(I, R2, A, AP, P)</w:t>
      </w:r>
    </w:p>
    <w:p w14:paraId="53EF4834" w14:textId="77777777" w:rsidR="00646391" w:rsidRDefault="00646391" w:rsidP="00646391">
      <w:pPr>
        <w:pStyle w:val="PlainText"/>
        <w:rPr>
          <w:rFonts w:ascii="Courier New" w:hAnsi="Courier New" w:cs="Courier New"/>
          <w:sz w:val="24"/>
          <w:szCs w:val="24"/>
        </w:rPr>
      </w:pPr>
    </w:p>
    <w:p w14:paraId="1DB1D6D9"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where A, AP are real arrays, I is an integer and P, R1, R2 are real numbers is:</w:t>
      </w:r>
    </w:p>
    <w:p w14:paraId="4A8C0225" w14:textId="77777777" w:rsidR="00646391" w:rsidRDefault="00646391" w:rsidP="00646391">
      <w:pPr>
        <w:pStyle w:val="PlainText"/>
        <w:rPr>
          <w:rFonts w:ascii="Courier New" w:hAnsi="Courier New" w:cs="Courier New"/>
          <w:sz w:val="24"/>
          <w:szCs w:val="24"/>
        </w:rPr>
      </w:pPr>
    </w:p>
    <w:p w14:paraId="783B31EF"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[FUNC QF QYO QZCOM]</w:t>
      </w:r>
    </w:p>
    <w:p w14:paraId="11F79EA1"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FUNC</w:t>
      </w:r>
      <w:r>
        <w:rPr>
          <w:rFonts w:ascii="Courier New" w:hAnsi="Courier New" w:cs="Courier New"/>
          <w:sz w:val="24"/>
          <w:szCs w:val="24"/>
        </w:rPr>
        <w:tab/>
        <w:t>+0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(link)</w:t>
      </w:r>
    </w:p>
    <w:p w14:paraId="638D4341"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QYO</w:t>
      </w:r>
      <w:r>
        <w:rPr>
          <w:rFonts w:ascii="Courier New" w:hAnsi="Courier New" w:cs="Courier New"/>
          <w:sz w:val="24"/>
          <w:szCs w:val="24"/>
        </w:rPr>
        <w:tab/>
      </w:r>
      <w:r>
        <w:rPr>
          <w:rFonts w:ascii="Courier New" w:hAnsi="Courier New" w:cs="Courier New"/>
          <w:sz w:val="24"/>
          <w:szCs w:val="24"/>
        </w:rPr>
        <w:tab/>
        <w:t>(get actual parameters)</w:t>
      </w:r>
    </w:p>
    <w:p w14:paraId="3D59FA5E"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QYO+1</w:t>
      </w:r>
      <w:r>
        <w:rPr>
          <w:rFonts w:ascii="Courier New" w:hAnsi="Courier New" w:cs="Courier New"/>
          <w:sz w:val="24"/>
          <w:szCs w:val="24"/>
        </w:rPr>
        <w:tab/>
        <w:t>(and place their addresses in QYP et seq)</w:t>
      </w:r>
    </w:p>
    <w:p w14:paraId="3FE6B540"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+5</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(number of parameters)</w:t>
      </w:r>
    </w:p>
    <w:p w14:paraId="10C42E92"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&amp;360000</w:t>
      </w:r>
      <w:r>
        <w:rPr>
          <w:rFonts w:ascii="Courier New" w:hAnsi="Courier New" w:cs="Courier New"/>
          <w:sz w:val="24"/>
          <w:szCs w:val="24"/>
        </w:rPr>
        <w:tab/>
      </w:r>
      <w:r>
        <w:rPr>
          <w:rFonts w:ascii="Courier New" w:hAnsi="Courier New" w:cs="Courier New"/>
          <w:sz w:val="24"/>
          <w:szCs w:val="24"/>
        </w:rPr>
        <w:tab/>
        <w:t>(real/integer display)</w:t>
      </w:r>
    </w:p>
    <w:p w14:paraId="513B541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(space for array display)</w:t>
      </w:r>
    </w:p>
    <w:p w14:paraId="6C166B12" w14:textId="77777777" w:rsidR="00646391" w:rsidRDefault="00646391" w:rsidP="00646391">
      <w:pPr>
        <w:pStyle w:val="PlainText"/>
        <w:rPr>
          <w:rFonts w:ascii="Courier New" w:hAnsi="Courier New" w:cs="Courier New"/>
          <w:sz w:val="24"/>
          <w:szCs w:val="24"/>
        </w:rPr>
      </w:pPr>
    </w:p>
    <w:p w14:paraId="33167485"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
    <w:p w14:paraId="7F80EA34"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QYP</w:t>
      </w:r>
      <w:r>
        <w:rPr>
          <w:rFonts w:ascii="Courier New" w:hAnsi="Courier New" w:cs="Courier New"/>
          <w:sz w:val="24"/>
          <w:szCs w:val="24"/>
        </w:rPr>
        <w:tab/>
        <w:t>+0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(actual parameter pointers)</w:t>
      </w:r>
    </w:p>
    <w:p w14:paraId="0FA5CF92"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+0</w:t>
      </w:r>
    </w:p>
    <w:p w14:paraId="6718BF1F"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+0</w:t>
      </w:r>
    </w:p>
    <w:p w14:paraId="3B68F31C"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+0</w:t>
      </w:r>
    </w:p>
    <w:p w14:paraId="444353C3"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+0</w:t>
      </w:r>
    </w:p>
    <w:p w14:paraId="65F12A77"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+0</w:t>
      </w:r>
    </w:p>
    <w:p w14:paraId="6FF71422" w14:textId="77777777" w:rsidR="00646391" w:rsidRDefault="00646391" w:rsidP="00646391">
      <w:pPr>
        <w:pStyle w:val="PlainText"/>
        <w:rPr>
          <w:rFonts w:ascii="Courier New" w:hAnsi="Courier New" w:cs="Courier New"/>
          <w:sz w:val="24"/>
          <w:szCs w:val="24"/>
        </w:rPr>
      </w:pPr>
    </w:p>
    <w:p w14:paraId="74CC54AF"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If a formal parameter is an array, the QYO routine places the address of the first word of its map in the appropriate QYP location.</w:t>
      </w:r>
    </w:p>
    <w:p w14:paraId="5DD9B2FC" w14:textId="77777777" w:rsidR="00646391" w:rsidRDefault="00646391" w:rsidP="00646391">
      <w:pPr>
        <w:pStyle w:val="PlainText"/>
        <w:rPr>
          <w:rFonts w:ascii="Courier New" w:hAnsi="Courier New" w:cs="Courier New"/>
          <w:sz w:val="24"/>
          <w:szCs w:val="24"/>
        </w:rPr>
      </w:pPr>
    </w:p>
    <w:p w14:paraId="03B45FA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The last word of the QYP stack is used to hold the address where the result is to be stored, in the case of a FUNCTION sub-program.</w:t>
      </w:r>
    </w:p>
    <w:p w14:paraId="39C6C8BC" w14:textId="77777777" w:rsidR="00646391" w:rsidRDefault="00646391" w:rsidP="00646391">
      <w:pPr>
        <w:pStyle w:val="PlainText"/>
        <w:rPr>
          <w:rFonts w:ascii="Courier New" w:hAnsi="Courier New" w:cs="Courier New"/>
          <w:sz w:val="24"/>
          <w:szCs w:val="24"/>
        </w:rPr>
      </w:pPr>
    </w:p>
    <w:p w14:paraId="1A0FB52F"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In the integer/real display, bit 18 is 1 if parameter 1 is real, otherwise 0 if the parameter is an integer or non-existent, bit 17 is 1 if parameter 2 is real and so on.</w:t>
      </w:r>
    </w:p>
    <w:p w14:paraId="67A67A3A" w14:textId="77777777" w:rsidR="00646391" w:rsidRDefault="00646391" w:rsidP="00646391">
      <w:pPr>
        <w:pStyle w:val="PlainText"/>
        <w:rPr>
          <w:rFonts w:ascii="Courier New" w:hAnsi="Courier New" w:cs="Courier New"/>
          <w:sz w:val="24"/>
          <w:szCs w:val="24"/>
        </w:rPr>
      </w:pPr>
    </w:p>
    <w:p w14:paraId="78ABFF13"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In the array display bit 18 is 1 if parameter 1 is an array, otherwise 0 if the parameter is a simple variable or non-existent.  Bit 17 is a 1 if parameter 1 is an array and so on.</w:t>
      </w:r>
    </w:p>
    <w:p w14:paraId="79656D57" w14:textId="77777777" w:rsidR="00646391" w:rsidRDefault="00646391" w:rsidP="00646391">
      <w:pPr>
        <w:pStyle w:val="PlainText"/>
        <w:rPr>
          <w:rFonts w:ascii="Courier New" w:hAnsi="Courier New" w:cs="Courier New"/>
          <w:sz w:val="24"/>
          <w:szCs w:val="24"/>
        </w:rPr>
      </w:pPr>
    </w:p>
    <w:p w14:paraId="4320A31C"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If an actual parameter in the QYP stack is also a formal parameter of the calling sub-program, bit 14 of the corresponding pointer is set to 1 and the address bits point to where the actual address may be found.  (QYO will follow back through a chain of multiple such references if required to determine the ultimate location for the parameter.) Otherwise if bit 14 is 0, the address bits point to the actual parameter, or the map of the actual parameter as appropriate.</w:t>
      </w:r>
    </w:p>
    <w:p w14:paraId="561E306D" w14:textId="77777777" w:rsidR="00646391" w:rsidRDefault="00646391" w:rsidP="00646391">
      <w:pPr>
        <w:pStyle w:val="PlainText"/>
        <w:rPr>
          <w:rFonts w:ascii="Courier New" w:hAnsi="Courier New" w:cs="Courier New"/>
          <w:sz w:val="24"/>
          <w:szCs w:val="24"/>
        </w:rPr>
      </w:pPr>
    </w:p>
    <w:p w14:paraId="5F34BBD5" w14:textId="77777777" w:rsidR="00646391" w:rsidRDefault="00646391" w:rsidP="00646391">
      <w:pPr>
        <w:pStyle w:val="PlainText"/>
        <w:rPr>
          <w:rFonts w:ascii="Courier New" w:hAnsi="Courier New" w:cs="Courier New"/>
          <w:sz w:val="24"/>
          <w:szCs w:val="24"/>
        </w:rPr>
      </w:pPr>
    </w:p>
    <w:p w14:paraId="0516CC59" w14:textId="77777777" w:rsidR="00646391" w:rsidRDefault="00646391" w:rsidP="00646391">
      <w:pPr>
        <w:pStyle w:val="PlainText"/>
        <w:rPr>
          <w:rFonts w:ascii="Courier New" w:hAnsi="Courier New" w:cs="Courier New"/>
          <w:sz w:val="24"/>
          <w:szCs w:val="24"/>
        </w:rPr>
      </w:pPr>
    </w:p>
    <w:p w14:paraId="56AA305F"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Floating Point Arithmetic.</w:t>
      </w:r>
    </w:p>
    <w:p w14:paraId="5A0E95A3" w14:textId="77777777" w:rsidR="00646391" w:rsidRDefault="00646391" w:rsidP="00646391">
      <w:pPr>
        <w:pStyle w:val="PlainText"/>
        <w:rPr>
          <w:rFonts w:ascii="Courier New" w:hAnsi="Courier New" w:cs="Courier New"/>
          <w:sz w:val="24"/>
          <w:szCs w:val="24"/>
        </w:rPr>
      </w:pPr>
    </w:p>
    <w:p w14:paraId="7C8F61FB" w14:textId="77777777" w:rsidR="00646391" w:rsidRDefault="00646391" w:rsidP="00646391">
      <w:pPr>
        <w:pStyle w:val="PlainText"/>
        <w:rPr>
          <w:rFonts w:ascii="Courier New" w:hAnsi="Courier New" w:cs="Courier New"/>
          <w:sz w:val="24"/>
          <w:szCs w:val="24"/>
        </w:rPr>
      </w:pPr>
    </w:p>
    <w:p w14:paraId="23AEDD3C"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QF and QFMATH may be used as described in the section on SIR programming, however following names must be used in code bodies for reference to QF and QFMATH:</w:t>
      </w:r>
    </w:p>
    <w:p w14:paraId="066A14CD" w14:textId="77777777" w:rsidR="00646391" w:rsidRDefault="00646391" w:rsidP="00646391">
      <w:pPr>
        <w:pStyle w:val="PlainText"/>
        <w:rPr>
          <w:rFonts w:ascii="Courier New" w:hAnsi="Courier New" w:cs="Courier New"/>
          <w:sz w:val="24"/>
          <w:szCs w:val="24"/>
        </w:rPr>
      </w:pPr>
    </w:p>
    <w:p w14:paraId="2EACB352"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Name used in SIR</w:t>
      </w:r>
      <w:r>
        <w:rPr>
          <w:rFonts w:ascii="Courier New" w:hAnsi="Courier New" w:cs="Courier New"/>
          <w:sz w:val="24"/>
          <w:szCs w:val="24"/>
        </w:rPr>
        <w:tab/>
      </w:r>
      <w:r>
        <w:rPr>
          <w:rFonts w:ascii="Courier New" w:hAnsi="Courier New" w:cs="Courier New"/>
          <w:sz w:val="24"/>
          <w:szCs w:val="24"/>
        </w:rPr>
        <w:tab/>
        <w:t>Name used in FORTRAN code bodies</w:t>
      </w:r>
    </w:p>
    <w:p w14:paraId="32682921"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QF</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QF</w:t>
      </w:r>
    </w:p>
    <w:p w14:paraId="60FEB6BF"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LN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QFLOG</w:t>
      </w:r>
    </w:p>
    <w:p w14:paraId="26B59C79"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EXP</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QFEXP</w:t>
      </w:r>
    </w:p>
    <w:p w14:paraId="204094B1"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SQRT</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QFSQRT</w:t>
      </w:r>
    </w:p>
    <w:p w14:paraId="68950FC2"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lastRenderedPageBreak/>
        <w:tab/>
      </w:r>
      <w:r>
        <w:rPr>
          <w:rFonts w:ascii="Courier New" w:hAnsi="Courier New" w:cs="Courier New"/>
          <w:sz w:val="24"/>
          <w:szCs w:val="24"/>
        </w:rPr>
        <w:tab/>
        <w:t>SIN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QFSIN</w:t>
      </w:r>
    </w:p>
    <w:p w14:paraId="398A6DED"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COS</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QFCOS</w:t>
      </w:r>
    </w:p>
    <w:p w14:paraId="0EA7FEE2"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ARCTAN</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QFATAN</w:t>
      </w:r>
    </w:p>
    <w:p w14:paraId="5DE9D926" w14:textId="77777777" w:rsidR="00646391" w:rsidRDefault="00646391" w:rsidP="00646391">
      <w:pPr>
        <w:pStyle w:val="PlainText"/>
        <w:rPr>
          <w:rFonts w:ascii="Courier New" w:hAnsi="Courier New" w:cs="Courier New"/>
          <w:sz w:val="24"/>
          <w:szCs w:val="24"/>
        </w:rPr>
      </w:pPr>
    </w:p>
    <w:p w14:paraId="6F3C77B8"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The library functions may be called the same way as any other sub-program.  In the 16K(LP) system the labels QFLOG, QFEXP, QFATAN etc are not available for use by CODE statements and the library function entries must be used.</w:t>
      </w:r>
    </w:p>
    <w:p w14:paraId="7DC9C3C7" w14:textId="77777777" w:rsidR="00646391" w:rsidRDefault="00646391" w:rsidP="00646391">
      <w:pPr>
        <w:pStyle w:val="PlainText"/>
        <w:rPr>
          <w:rFonts w:ascii="Courier New" w:hAnsi="Courier New" w:cs="Courier New"/>
          <w:sz w:val="24"/>
          <w:szCs w:val="24"/>
        </w:rPr>
      </w:pPr>
    </w:p>
    <w:p w14:paraId="4068A5E6" w14:textId="77777777" w:rsidR="00646391" w:rsidRDefault="00646391" w:rsidP="00646391">
      <w:pPr>
        <w:pStyle w:val="PlainText"/>
        <w:rPr>
          <w:rFonts w:ascii="Courier New" w:hAnsi="Courier New" w:cs="Courier New"/>
          <w:sz w:val="24"/>
          <w:szCs w:val="24"/>
        </w:rPr>
      </w:pPr>
    </w:p>
    <w:p w14:paraId="09B14518" w14:textId="77777777" w:rsidR="00646391" w:rsidRDefault="00646391" w:rsidP="00646391">
      <w:pPr>
        <w:pStyle w:val="PlainText"/>
        <w:rPr>
          <w:rFonts w:ascii="Courier New" w:hAnsi="Courier New" w:cs="Courier New"/>
          <w:sz w:val="24"/>
          <w:szCs w:val="24"/>
        </w:rPr>
      </w:pPr>
    </w:p>
    <w:p w14:paraId="70B469B4"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Input and Output.</w:t>
      </w:r>
    </w:p>
    <w:p w14:paraId="5448233D" w14:textId="77777777" w:rsidR="00646391" w:rsidRDefault="00646391" w:rsidP="00646391">
      <w:pPr>
        <w:pStyle w:val="PlainText"/>
        <w:rPr>
          <w:rFonts w:ascii="Courier New" w:hAnsi="Courier New" w:cs="Courier New"/>
          <w:sz w:val="24"/>
          <w:szCs w:val="24"/>
        </w:rPr>
      </w:pPr>
    </w:p>
    <w:p w14:paraId="6E7CB6F2" w14:textId="77777777" w:rsidR="00646391" w:rsidRDefault="00646391" w:rsidP="00646391">
      <w:pPr>
        <w:pStyle w:val="PlainText"/>
        <w:rPr>
          <w:rFonts w:ascii="Courier New" w:hAnsi="Courier New" w:cs="Courier New"/>
          <w:sz w:val="24"/>
          <w:szCs w:val="24"/>
        </w:rPr>
      </w:pPr>
    </w:p>
    <w:p w14:paraId="41834F4F"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Using the same variables as the previous example, the FORTRAN statement</w:t>
      </w:r>
      <w:r>
        <w:rPr>
          <w:rFonts w:ascii="Courier New" w:hAnsi="Courier New" w:cs="Courier New"/>
          <w:sz w:val="24"/>
          <w:szCs w:val="24"/>
        </w:rPr>
        <w:br/>
      </w:r>
    </w:p>
    <w:p w14:paraId="65866B07"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WRITE (2,999) A, P, AP, I, R1</w:t>
      </w:r>
    </w:p>
    <w:p w14:paraId="70C4E9DF" w14:textId="77777777" w:rsidR="00646391" w:rsidRDefault="00646391" w:rsidP="00646391">
      <w:pPr>
        <w:pStyle w:val="PlainText"/>
        <w:rPr>
          <w:rFonts w:ascii="Courier New" w:hAnsi="Courier New" w:cs="Courier New"/>
          <w:sz w:val="24"/>
          <w:szCs w:val="24"/>
        </w:rPr>
      </w:pPr>
    </w:p>
    <w:p w14:paraId="4D4CF34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is equivalent to the following code:</w:t>
      </w:r>
    </w:p>
    <w:p w14:paraId="1C1E51A6" w14:textId="77777777" w:rsidR="00646391" w:rsidRDefault="00646391" w:rsidP="00646391">
      <w:pPr>
        <w:pStyle w:val="PlainText"/>
        <w:rPr>
          <w:rFonts w:ascii="Courier New" w:hAnsi="Courier New" w:cs="Courier New"/>
          <w:sz w:val="24"/>
          <w:szCs w:val="24"/>
        </w:rPr>
      </w:pPr>
    </w:p>
    <w:p w14:paraId="522F1922"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r>
    </w:p>
    <w:p w14:paraId="73E4004B"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11</w:t>
      </w:r>
      <w:r>
        <w:rPr>
          <w:rFonts w:ascii="Courier New" w:hAnsi="Courier New" w:cs="Courier New"/>
          <w:sz w:val="24"/>
          <w:szCs w:val="24"/>
        </w:rPr>
        <w:tab/>
        <w:t>QYO</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(entry to input/output package)</w:t>
      </w:r>
    </w:p>
    <w:p w14:paraId="0CEC4060"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8</w:t>
      </w:r>
      <w:r>
        <w:rPr>
          <w:rFonts w:ascii="Courier New" w:hAnsi="Courier New" w:cs="Courier New"/>
          <w:sz w:val="24"/>
          <w:szCs w:val="24"/>
        </w:rPr>
        <w:tab/>
        <w:t>QYO+2</w:t>
      </w:r>
    </w:p>
    <w:p w14:paraId="5E6E518E"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/0</w:t>
      </w:r>
      <w:r>
        <w:rPr>
          <w:rFonts w:ascii="Courier New" w:hAnsi="Courier New" w:cs="Courier New"/>
          <w:sz w:val="24"/>
          <w:szCs w:val="24"/>
        </w:rPr>
        <w:tab/>
        <w:t>+2</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(write indicator and channel number)</w:t>
      </w:r>
    </w:p>
    <w:p w14:paraId="493B94A5"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ab/>
        <w:t>0 Q999+1</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(pointer to FORMAT code)</w:t>
      </w:r>
    </w:p>
    <w:p w14:paraId="0DC2528A"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+5</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(number of parameters)</w:t>
      </w:r>
    </w:p>
    <w:p w14:paraId="72E52E61"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&amp;720000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(real/integer display)</w:t>
      </w:r>
    </w:p>
    <w:p w14:paraId="5D312C8F"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&amp;500000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(array display)</w:t>
      </w:r>
    </w:p>
    <w:p w14:paraId="42874463"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0 QYM+0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(pointer to map of A)</w:t>
      </w:r>
    </w:p>
    <w:p w14:paraId="5A576D05"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1 QYP+0</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(indirect pointer to P)</w:t>
      </w:r>
    </w:p>
    <w:p w14:paraId="66FE3799"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1 QYP+1</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(indirect pointer to map of AP)</w:t>
      </w:r>
    </w:p>
    <w:p w14:paraId="41A7E02B"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0 I</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(pointer to I)</w:t>
      </w:r>
    </w:p>
    <w:p w14:paraId="604FA790" w14:textId="77777777" w:rsidR="00646391" w:rsidRDefault="00646391" w:rsidP="00646391">
      <w:pPr>
        <w:pStyle w:val="PlainText"/>
        <w:ind w:firstLine="720"/>
        <w:rPr>
          <w:rFonts w:ascii="Courier New" w:hAnsi="Courier New" w:cs="Courier New"/>
          <w:sz w:val="24"/>
          <w:szCs w:val="24"/>
        </w:rPr>
      </w:pPr>
      <w:r>
        <w:rPr>
          <w:rFonts w:ascii="Courier New" w:hAnsi="Courier New" w:cs="Courier New"/>
          <w:sz w:val="24"/>
          <w:szCs w:val="24"/>
        </w:rPr>
        <w:t>0 R1</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(pointer to R1)</w:t>
      </w:r>
    </w:p>
    <w:p w14:paraId="6ADC2643" w14:textId="77777777" w:rsidR="00646391" w:rsidRDefault="00646391" w:rsidP="00646391">
      <w:pPr>
        <w:pStyle w:val="PlainText"/>
        <w:ind w:firstLine="720"/>
        <w:rPr>
          <w:rFonts w:ascii="Courier New" w:hAnsi="Courier New" w:cs="Courier New"/>
          <w:sz w:val="24"/>
          <w:szCs w:val="24"/>
        </w:rPr>
      </w:pPr>
    </w:p>
    <w:p w14:paraId="1AB4C836" w14:textId="77777777" w:rsidR="00646391" w:rsidRDefault="00646391" w:rsidP="00646391">
      <w:pPr>
        <w:pStyle w:val="PlainText"/>
        <w:rPr>
          <w:rFonts w:ascii="Courier New" w:hAnsi="Courier New" w:cs="Courier New"/>
          <w:sz w:val="24"/>
          <w:szCs w:val="24"/>
        </w:rPr>
      </w:pPr>
      <w:r>
        <w:rPr>
          <w:rFonts w:ascii="Courier New" w:hAnsi="Courier New" w:cs="Courier New"/>
          <w:sz w:val="24"/>
          <w:szCs w:val="24"/>
        </w:rPr>
        <w:t>Note the sign bit of the first word after the subroutine entry is set to 1 if and only if the statement is a WRITE statement.  The address points to a location containing the channel number.</w:t>
      </w:r>
    </w:p>
    <w:p w14:paraId="6FC657D4" w14:textId="5A183890" w:rsidR="007559A6" w:rsidRPr="00B971B4" w:rsidRDefault="007559A6" w:rsidP="00B971B4">
      <w:bookmarkStart w:id="0" w:name="_GoBack"/>
      <w:bookmarkEnd w:id="0"/>
    </w:p>
    <w:sectPr w:rsidR="007559A6" w:rsidRPr="00B971B4" w:rsidSect="00AC210D">
      <w:headerReference w:type="even" r:id="rId10"/>
      <w:headerReference w:type="default" r:id="rId11"/>
      <w:footerReference w:type="even" r:id="rId12"/>
      <w:footerReference w:type="default" r:id="rId13"/>
      <w:type w:val="evenPage"/>
      <w:pgSz w:w="11901" w:h="16817" w:code="1"/>
      <w:pgMar w:top="1134" w:right="1134" w:bottom="1701" w:left="1701" w:header="1134" w:footer="567"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D7140A" w14:textId="77777777" w:rsidR="00BC2AD0" w:rsidRDefault="00BC2AD0">
      <w:r>
        <w:separator/>
      </w:r>
    </w:p>
  </w:endnote>
  <w:endnote w:type="continuationSeparator" w:id="0">
    <w:p w14:paraId="51F78A98" w14:textId="77777777" w:rsidR="00BC2AD0" w:rsidRDefault="00BC2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A5F2F" w14:textId="77777777" w:rsidR="00BC2AD0" w:rsidRDefault="00BC2AD0" w:rsidP="00450C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158</w:t>
    </w:r>
    <w:r>
      <w:rPr>
        <w:rStyle w:val="PageNumber"/>
      </w:rPr>
      <w:fldChar w:fldCharType="end"/>
    </w:r>
  </w:p>
  <w:p w14:paraId="1DA9C296" w14:textId="77777777" w:rsidR="00BC2AD0" w:rsidRDefault="00BC2A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D24DEA" w14:textId="77777777" w:rsidR="00BC2AD0" w:rsidRPr="00EB3992" w:rsidRDefault="00BC2AD0" w:rsidP="00450C9A">
    <w:pPr>
      <w:pStyle w:val="Footer"/>
      <w:framePr w:wrap="around" w:vAnchor="text" w:hAnchor="margin" w:xAlign="center" w:y="1"/>
      <w:rPr>
        <w:rStyle w:val="PageNumber"/>
        <w:rFonts w:ascii="Courier New" w:hAnsi="Courier New" w:cs="Courier New"/>
      </w:rPr>
    </w:pPr>
    <w:r w:rsidRPr="00EB3992">
      <w:rPr>
        <w:rStyle w:val="PageNumber"/>
        <w:rFonts w:ascii="Courier New" w:hAnsi="Courier New" w:cs="Courier New"/>
      </w:rPr>
      <w:fldChar w:fldCharType="begin"/>
    </w:r>
    <w:r w:rsidRPr="00EB3992">
      <w:rPr>
        <w:rStyle w:val="PageNumber"/>
        <w:rFonts w:ascii="Courier New" w:hAnsi="Courier New" w:cs="Courier New"/>
      </w:rPr>
      <w:instrText xml:space="preserve">PAGE  </w:instrText>
    </w:r>
    <w:r w:rsidRPr="00EB3992">
      <w:rPr>
        <w:rStyle w:val="PageNumber"/>
        <w:rFonts w:ascii="Courier New" w:hAnsi="Courier New" w:cs="Courier New"/>
      </w:rPr>
      <w:fldChar w:fldCharType="separate"/>
    </w:r>
    <w:r w:rsidR="00646391">
      <w:rPr>
        <w:rStyle w:val="PageNumber"/>
        <w:rFonts w:ascii="Courier New" w:hAnsi="Courier New" w:cs="Courier New"/>
        <w:noProof/>
      </w:rPr>
      <w:t>8</w:t>
    </w:r>
    <w:r w:rsidRPr="00EB3992">
      <w:rPr>
        <w:rStyle w:val="PageNumber"/>
        <w:rFonts w:ascii="Courier New" w:hAnsi="Courier New" w:cs="Courier New"/>
      </w:rPr>
      <w:fldChar w:fldCharType="end"/>
    </w:r>
  </w:p>
  <w:p w14:paraId="4F621D06" w14:textId="77777777" w:rsidR="00BC2AD0" w:rsidRPr="00033A43" w:rsidRDefault="00BC2AD0" w:rsidP="00450C9A">
    <w:pPr>
      <w:pStyle w:val="Footer"/>
      <w:rPr>
        <w:rFonts w:ascii="Courier" w:hAnsi="Courier"/>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244C5D" w14:textId="77777777" w:rsidR="00BC2AD0" w:rsidRDefault="00BC2AD0">
      <w:r>
        <w:separator/>
      </w:r>
    </w:p>
  </w:footnote>
  <w:footnote w:type="continuationSeparator" w:id="0">
    <w:p w14:paraId="2757938F" w14:textId="77777777" w:rsidR="00BC2AD0" w:rsidRDefault="00BC2A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43747B" w14:textId="4F7A1FDB" w:rsidR="00BC2AD0" w:rsidRDefault="00BC2AD0" w:rsidP="000355E3">
    <w:pPr>
      <w:pStyle w:val="Header"/>
      <w:rPr>
        <w:rFonts w:ascii="Courier" w:hAnsi="Courier"/>
      </w:rPr>
    </w:pPr>
    <w:r>
      <w:rPr>
        <w:rFonts w:ascii="Courier" w:hAnsi="Courier"/>
      </w:rPr>
      <w:tab/>
    </w:r>
    <w:r w:rsidRPr="000355E3">
      <w:rPr>
        <w:rFonts w:ascii="Courier" w:hAnsi="Courier"/>
      </w:rPr>
      <w:t>ELLIOTT 900 SERIES SIMULATOR</w:t>
    </w:r>
  </w:p>
  <w:p w14:paraId="732E6E65" w14:textId="77777777" w:rsidR="00BC2AD0" w:rsidRPr="000355E3" w:rsidRDefault="00BC2AD0" w:rsidP="000355E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9DB1A2" w14:textId="1BA7C69C" w:rsidR="00BC2AD0" w:rsidRDefault="00BC2AD0" w:rsidP="00427379">
    <w:pPr>
      <w:pStyle w:val="Header"/>
      <w:jc w:val="center"/>
      <w:rPr>
        <w:rFonts w:ascii="Courier New" w:hAnsi="Courier New" w:cs="Courier New"/>
        <w:szCs w:val="24"/>
      </w:rPr>
    </w:pPr>
    <w:r w:rsidRPr="00427379">
      <w:rPr>
        <w:rFonts w:ascii="Courier New" w:hAnsi="Courier New" w:cs="Courier New"/>
        <w:szCs w:val="24"/>
      </w:rPr>
      <w:t>ELLIOTT 900 SERIES SIMULATOR</w:t>
    </w:r>
  </w:p>
  <w:p w14:paraId="1BC9BCDC" w14:textId="77777777" w:rsidR="00BC2AD0" w:rsidRPr="00427379" w:rsidRDefault="00BC2AD0" w:rsidP="00427379">
    <w:pPr>
      <w:pStyle w:val="Header"/>
      <w:jc w:val="center"/>
      <w:rPr>
        <w:rFonts w:ascii="Courier New" w:hAnsi="Courier New" w:cs="Courier New"/>
        <w:szCs w:val="24"/>
      </w:rPr>
    </w:pPr>
  </w:p>
  <w:p w14:paraId="5DC2453D" w14:textId="77777777" w:rsidR="00BC2AD0" w:rsidRDefault="00BC2AD0" w:rsidP="00427379">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4295C"/>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F6AFA1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B3A29"/>
    <w:multiLevelType w:val="hybridMultilevel"/>
    <w:tmpl w:val="FC5E2F32"/>
    <w:lvl w:ilvl="0" w:tplc="13D29D72">
      <w:start w:val="1"/>
      <w:numFmt w:val="lowerRoman"/>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67A17C0"/>
    <w:multiLevelType w:val="hybridMultilevel"/>
    <w:tmpl w:val="BE28A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53B98"/>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nsid w:val="076E2688"/>
    <w:multiLevelType w:val="hybridMultilevel"/>
    <w:tmpl w:val="B498B3D0"/>
    <w:lvl w:ilvl="0" w:tplc="13D29D72">
      <w:start w:val="1"/>
      <w:numFmt w:val="lowerRoman"/>
      <w:lvlText w:val="(%1)"/>
      <w:lvlJc w:val="left"/>
      <w:pPr>
        <w:ind w:left="1800" w:hanging="10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08E72E5E"/>
    <w:multiLevelType w:val="hybridMultilevel"/>
    <w:tmpl w:val="092C5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4145CE"/>
    <w:multiLevelType w:val="hybridMultilevel"/>
    <w:tmpl w:val="49F24118"/>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9B1978"/>
    <w:multiLevelType w:val="hybridMultilevel"/>
    <w:tmpl w:val="199E1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E73D96"/>
    <w:multiLevelType w:val="hybridMultilevel"/>
    <w:tmpl w:val="20D27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9F5571"/>
    <w:multiLevelType w:val="hybridMultilevel"/>
    <w:tmpl w:val="1DCC8EB2"/>
    <w:lvl w:ilvl="0" w:tplc="C5F85DB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E41191F"/>
    <w:multiLevelType w:val="hybridMultilevel"/>
    <w:tmpl w:val="2A205F8A"/>
    <w:lvl w:ilvl="0" w:tplc="90F218C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EBC0284"/>
    <w:multiLevelType w:val="hybridMultilevel"/>
    <w:tmpl w:val="2EC81E72"/>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83605E38">
      <w:numFmt w:val="bullet"/>
      <w:lvlText w:val=""/>
      <w:lvlJc w:val="left"/>
      <w:pPr>
        <w:ind w:left="2880" w:hanging="360"/>
      </w:pPr>
      <w:rPr>
        <w:rFonts w:ascii="Symbol" w:eastAsiaTheme="minorHAnsi" w:hAnsi="Symbol" w:cs="Courier New" w:hint="default"/>
      </w:rPr>
    </w:lvl>
    <w:lvl w:ilvl="4" w:tplc="79DC5B7C">
      <w:start w:val="900"/>
      <w:numFmt w:val="bullet"/>
      <w:lvlText w:val="-"/>
      <w:lvlJc w:val="left"/>
      <w:pPr>
        <w:ind w:left="3600" w:hanging="360"/>
      </w:pPr>
      <w:rPr>
        <w:rFonts w:ascii="Courier New" w:eastAsiaTheme="minorHAnsi" w:hAnsi="Courier New" w:cs="Courier New"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3D3F60"/>
    <w:multiLevelType w:val="hybridMultilevel"/>
    <w:tmpl w:val="2DD49D58"/>
    <w:lvl w:ilvl="0" w:tplc="E9F885A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3EE41F6"/>
    <w:multiLevelType w:val="hybridMultilevel"/>
    <w:tmpl w:val="957A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A63498"/>
    <w:multiLevelType w:val="hybridMultilevel"/>
    <w:tmpl w:val="B00C5848"/>
    <w:lvl w:ilvl="0" w:tplc="E22E855C">
      <w:start w:val="1"/>
      <w:numFmt w:val="decimal"/>
      <w:lvlText w:val="%1."/>
      <w:lvlJc w:val="left"/>
      <w:pPr>
        <w:ind w:left="585" w:hanging="435"/>
      </w:pPr>
      <w:rPr>
        <w:rFonts w:hint="default"/>
      </w:rPr>
    </w:lvl>
    <w:lvl w:ilvl="1" w:tplc="08090019" w:tentative="1">
      <w:start w:val="1"/>
      <w:numFmt w:val="lowerLetter"/>
      <w:lvlText w:val="%2."/>
      <w:lvlJc w:val="left"/>
      <w:pPr>
        <w:ind w:left="1230" w:hanging="360"/>
      </w:pPr>
    </w:lvl>
    <w:lvl w:ilvl="2" w:tplc="0809001B" w:tentative="1">
      <w:start w:val="1"/>
      <w:numFmt w:val="lowerRoman"/>
      <w:lvlText w:val="%3."/>
      <w:lvlJc w:val="right"/>
      <w:pPr>
        <w:ind w:left="1950" w:hanging="180"/>
      </w:pPr>
    </w:lvl>
    <w:lvl w:ilvl="3" w:tplc="0809000F" w:tentative="1">
      <w:start w:val="1"/>
      <w:numFmt w:val="decimal"/>
      <w:lvlText w:val="%4."/>
      <w:lvlJc w:val="left"/>
      <w:pPr>
        <w:ind w:left="2670" w:hanging="360"/>
      </w:pPr>
    </w:lvl>
    <w:lvl w:ilvl="4" w:tplc="08090019" w:tentative="1">
      <w:start w:val="1"/>
      <w:numFmt w:val="lowerLetter"/>
      <w:lvlText w:val="%5."/>
      <w:lvlJc w:val="left"/>
      <w:pPr>
        <w:ind w:left="3390" w:hanging="360"/>
      </w:pPr>
    </w:lvl>
    <w:lvl w:ilvl="5" w:tplc="0809001B" w:tentative="1">
      <w:start w:val="1"/>
      <w:numFmt w:val="lowerRoman"/>
      <w:lvlText w:val="%6."/>
      <w:lvlJc w:val="right"/>
      <w:pPr>
        <w:ind w:left="4110" w:hanging="180"/>
      </w:pPr>
    </w:lvl>
    <w:lvl w:ilvl="6" w:tplc="0809000F" w:tentative="1">
      <w:start w:val="1"/>
      <w:numFmt w:val="decimal"/>
      <w:lvlText w:val="%7."/>
      <w:lvlJc w:val="left"/>
      <w:pPr>
        <w:ind w:left="4830" w:hanging="360"/>
      </w:pPr>
    </w:lvl>
    <w:lvl w:ilvl="7" w:tplc="08090019" w:tentative="1">
      <w:start w:val="1"/>
      <w:numFmt w:val="lowerLetter"/>
      <w:lvlText w:val="%8."/>
      <w:lvlJc w:val="left"/>
      <w:pPr>
        <w:ind w:left="5550" w:hanging="360"/>
      </w:pPr>
    </w:lvl>
    <w:lvl w:ilvl="8" w:tplc="0809001B" w:tentative="1">
      <w:start w:val="1"/>
      <w:numFmt w:val="lowerRoman"/>
      <w:lvlText w:val="%9."/>
      <w:lvlJc w:val="right"/>
      <w:pPr>
        <w:ind w:left="6270" w:hanging="180"/>
      </w:pPr>
    </w:lvl>
  </w:abstractNum>
  <w:abstractNum w:abstractNumId="16">
    <w:nsid w:val="15F50C8E"/>
    <w:multiLevelType w:val="hybridMultilevel"/>
    <w:tmpl w:val="943A1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8192B91"/>
    <w:multiLevelType w:val="hybridMultilevel"/>
    <w:tmpl w:val="0BEE1B0C"/>
    <w:lvl w:ilvl="0" w:tplc="994EB8A4">
      <w:start w:val="1"/>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
    <w:nsid w:val="19D65D7F"/>
    <w:multiLevelType w:val="hybridMultilevel"/>
    <w:tmpl w:val="1FF08F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093BF7"/>
    <w:multiLevelType w:val="hybridMultilevel"/>
    <w:tmpl w:val="476A27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1CCE3B62"/>
    <w:multiLevelType w:val="hybridMultilevel"/>
    <w:tmpl w:val="D86E7138"/>
    <w:lvl w:ilvl="0" w:tplc="9E58039C">
      <w:start w:val="1"/>
      <w:numFmt w:val="decimal"/>
      <w:lvlText w:val="%1."/>
      <w:lvlJc w:val="left"/>
      <w:pPr>
        <w:ind w:left="495" w:hanging="375"/>
      </w:pPr>
      <w:rPr>
        <w:rFonts w:hint="default"/>
      </w:rPr>
    </w:lvl>
    <w:lvl w:ilvl="1" w:tplc="08090019">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21">
    <w:nsid w:val="1E554EA8"/>
    <w:multiLevelType w:val="hybridMultilevel"/>
    <w:tmpl w:val="367C9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1F676E80"/>
    <w:multiLevelType w:val="hybridMultilevel"/>
    <w:tmpl w:val="CA547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21A7385F"/>
    <w:multiLevelType w:val="hybridMultilevel"/>
    <w:tmpl w:val="83A28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3F3F11"/>
    <w:multiLevelType w:val="hybridMultilevel"/>
    <w:tmpl w:val="5FCCB1B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4F03FDB"/>
    <w:multiLevelType w:val="multilevel"/>
    <w:tmpl w:val="F502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26D57482"/>
    <w:multiLevelType w:val="hybridMultilevel"/>
    <w:tmpl w:val="199E1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7272B17"/>
    <w:multiLevelType w:val="hybridMultilevel"/>
    <w:tmpl w:val="9B1624E6"/>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7C318DC"/>
    <w:multiLevelType w:val="hybridMultilevel"/>
    <w:tmpl w:val="E378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9B00225"/>
    <w:multiLevelType w:val="hybridMultilevel"/>
    <w:tmpl w:val="EC703036"/>
    <w:lvl w:ilvl="0" w:tplc="D6F8A3D0">
      <w:start w:val="1"/>
      <w:numFmt w:val="decimal"/>
      <w:lvlText w:val="%1."/>
      <w:lvlJc w:val="left"/>
      <w:pPr>
        <w:ind w:left="615" w:hanging="495"/>
      </w:pPr>
      <w:rPr>
        <w:rFonts w:hint="default"/>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30">
    <w:nsid w:val="29D20FA1"/>
    <w:multiLevelType w:val="hybridMultilevel"/>
    <w:tmpl w:val="9544D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A2B671E"/>
    <w:multiLevelType w:val="hybridMultilevel"/>
    <w:tmpl w:val="64BE6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BD70CDA"/>
    <w:multiLevelType w:val="hybridMultilevel"/>
    <w:tmpl w:val="9280A0EC"/>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1E3C95"/>
    <w:multiLevelType w:val="hybridMultilevel"/>
    <w:tmpl w:val="784804F4"/>
    <w:lvl w:ilvl="0" w:tplc="41524BE2">
      <w:numFmt w:val="decimal"/>
      <w:lvlText w:val="%1"/>
      <w:lvlJc w:val="left"/>
      <w:pPr>
        <w:ind w:left="2160" w:hanging="72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nsid w:val="2C7A783D"/>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D8C192E"/>
    <w:multiLevelType w:val="hybridMultilevel"/>
    <w:tmpl w:val="E5AEEB52"/>
    <w:lvl w:ilvl="0" w:tplc="AD90DC52">
      <w:numFmt w:val="decimal"/>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6">
    <w:nsid w:val="2EE5495B"/>
    <w:multiLevelType w:val="hybridMultilevel"/>
    <w:tmpl w:val="AADE7886"/>
    <w:lvl w:ilvl="0" w:tplc="4732DABA">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2C90A38"/>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D96FA3"/>
    <w:multiLevelType w:val="hybridMultilevel"/>
    <w:tmpl w:val="FFC26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5400B8B"/>
    <w:multiLevelType w:val="hybridMultilevel"/>
    <w:tmpl w:val="03EA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39790567"/>
    <w:multiLevelType w:val="hybridMultilevel"/>
    <w:tmpl w:val="CD74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AB0430E"/>
    <w:multiLevelType w:val="hybridMultilevel"/>
    <w:tmpl w:val="C8948B46"/>
    <w:lvl w:ilvl="0" w:tplc="0809001B">
      <w:start w:val="1"/>
      <w:numFmt w:val="lowerRoman"/>
      <w:lvlText w:val="%1."/>
      <w:lvlJc w:val="right"/>
      <w:pPr>
        <w:ind w:left="720" w:hanging="360"/>
      </w:pPr>
    </w:lvl>
    <w:lvl w:ilvl="1" w:tplc="84F2B8FC">
      <w:start w:val="1"/>
      <w:numFmt w:val="lowerLetter"/>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nsid w:val="3CD025B0"/>
    <w:multiLevelType w:val="hybridMultilevel"/>
    <w:tmpl w:val="11124A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E323642"/>
    <w:multiLevelType w:val="hybridMultilevel"/>
    <w:tmpl w:val="6218A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3F5F57A9"/>
    <w:multiLevelType w:val="hybridMultilevel"/>
    <w:tmpl w:val="4F6093F0"/>
    <w:lvl w:ilvl="0" w:tplc="0409000F">
      <w:start w:val="1"/>
      <w:numFmt w:val="decimal"/>
      <w:lvlText w:val="%1."/>
      <w:lvlJc w:val="left"/>
      <w:pPr>
        <w:ind w:left="720" w:hanging="360"/>
      </w:pPr>
    </w:lvl>
    <w:lvl w:ilvl="1" w:tplc="4906C99C">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1145537"/>
    <w:multiLevelType w:val="hybridMultilevel"/>
    <w:tmpl w:val="B9E8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41397489"/>
    <w:multiLevelType w:val="hybridMultilevel"/>
    <w:tmpl w:val="7E0AB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13D7887"/>
    <w:multiLevelType w:val="hybridMultilevel"/>
    <w:tmpl w:val="5B9286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8342DBE"/>
    <w:multiLevelType w:val="hybridMultilevel"/>
    <w:tmpl w:val="3B0CC6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48A51BF8"/>
    <w:multiLevelType w:val="hybridMultilevel"/>
    <w:tmpl w:val="5320891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1043D45"/>
    <w:multiLevelType w:val="hybridMultilevel"/>
    <w:tmpl w:val="6C8A51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53ED7551"/>
    <w:multiLevelType w:val="hybridMultilevel"/>
    <w:tmpl w:val="E2543218"/>
    <w:lvl w:ilvl="0" w:tplc="04090017">
      <w:start w:val="1"/>
      <w:numFmt w:val="lowerLetter"/>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4FC066F"/>
    <w:multiLevelType w:val="multilevel"/>
    <w:tmpl w:val="F73A32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nsid w:val="5A6C1CA3"/>
    <w:multiLevelType w:val="hybridMultilevel"/>
    <w:tmpl w:val="9BBC2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C9E6E3C"/>
    <w:multiLevelType w:val="hybridMultilevel"/>
    <w:tmpl w:val="7AA8E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D542EAB"/>
    <w:multiLevelType w:val="hybridMultilevel"/>
    <w:tmpl w:val="15943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7410305"/>
    <w:multiLevelType w:val="hybridMultilevel"/>
    <w:tmpl w:val="F73A3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82A6993"/>
    <w:multiLevelType w:val="hybridMultilevel"/>
    <w:tmpl w:val="0BF88F0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nsid w:val="684A1952"/>
    <w:multiLevelType w:val="hybridMultilevel"/>
    <w:tmpl w:val="09926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91046E4"/>
    <w:multiLevelType w:val="hybridMultilevel"/>
    <w:tmpl w:val="D402DE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nsid w:val="6EDD5CC3"/>
    <w:multiLevelType w:val="hybridMultilevel"/>
    <w:tmpl w:val="DB32C63A"/>
    <w:lvl w:ilvl="0" w:tplc="7A9068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FA42F1E"/>
    <w:multiLevelType w:val="hybridMultilevel"/>
    <w:tmpl w:val="A8D2EFBC"/>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2">
    <w:nsid w:val="6FC647E4"/>
    <w:multiLevelType w:val="hybridMultilevel"/>
    <w:tmpl w:val="54C09A2A"/>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3">
    <w:nsid w:val="70221E01"/>
    <w:multiLevelType w:val="hybridMultilevel"/>
    <w:tmpl w:val="A54E43B4"/>
    <w:lvl w:ilvl="0" w:tplc="E612BB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nsid w:val="708B47FF"/>
    <w:multiLevelType w:val="hybridMultilevel"/>
    <w:tmpl w:val="6EC61010"/>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5">
    <w:nsid w:val="752840AA"/>
    <w:multiLevelType w:val="hybridMultilevel"/>
    <w:tmpl w:val="01F4689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77B9348D"/>
    <w:multiLevelType w:val="hybridMultilevel"/>
    <w:tmpl w:val="6EC87126"/>
    <w:lvl w:ilvl="0" w:tplc="13D29D72">
      <w:start w:val="1"/>
      <w:numFmt w:val="lowerRoman"/>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nsid w:val="7CDD75A0"/>
    <w:multiLevelType w:val="hybridMultilevel"/>
    <w:tmpl w:val="BC9C41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9"/>
  </w:num>
  <w:num w:numId="3">
    <w:abstractNumId w:val="5"/>
  </w:num>
  <w:num w:numId="4">
    <w:abstractNumId w:val="20"/>
  </w:num>
  <w:num w:numId="5">
    <w:abstractNumId w:val="15"/>
  </w:num>
  <w:num w:numId="6">
    <w:abstractNumId w:val="41"/>
  </w:num>
  <w:num w:numId="7">
    <w:abstractNumId w:val="17"/>
  </w:num>
  <w:num w:numId="8">
    <w:abstractNumId w:val="4"/>
  </w:num>
  <w:num w:numId="9">
    <w:abstractNumId w:val="35"/>
  </w:num>
  <w:num w:numId="10">
    <w:abstractNumId w:val="21"/>
  </w:num>
  <w:num w:numId="11">
    <w:abstractNumId w:val="22"/>
  </w:num>
  <w:num w:numId="12">
    <w:abstractNumId w:val="61"/>
  </w:num>
  <w:num w:numId="13">
    <w:abstractNumId w:val="64"/>
  </w:num>
  <w:num w:numId="14">
    <w:abstractNumId w:val="66"/>
  </w:num>
  <w:num w:numId="15">
    <w:abstractNumId w:val="62"/>
  </w:num>
  <w:num w:numId="16">
    <w:abstractNumId w:val="57"/>
  </w:num>
  <w:num w:numId="17">
    <w:abstractNumId w:val="59"/>
  </w:num>
  <w:num w:numId="18">
    <w:abstractNumId w:val="48"/>
  </w:num>
  <w:num w:numId="19">
    <w:abstractNumId w:val="50"/>
  </w:num>
  <w:num w:numId="20">
    <w:abstractNumId w:val="10"/>
  </w:num>
  <w:num w:numId="21">
    <w:abstractNumId w:val="63"/>
  </w:num>
  <w:num w:numId="22">
    <w:abstractNumId w:val="67"/>
  </w:num>
  <w:num w:numId="23">
    <w:abstractNumId w:val="40"/>
  </w:num>
  <w:num w:numId="24">
    <w:abstractNumId w:val="54"/>
  </w:num>
  <w:num w:numId="25">
    <w:abstractNumId w:val="11"/>
  </w:num>
  <w:num w:numId="26">
    <w:abstractNumId w:val="39"/>
  </w:num>
  <w:num w:numId="27">
    <w:abstractNumId w:val="3"/>
  </w:num>
  <w:num w:numId="28">
    <w:abstractNumId w:val="33"/>
  </w:num>
  <w:num w:numId="29">
    <w:abstractNumId w:val="2"/>
  </w:num>
  <w:num w:numId="30">
    <w:abstractNumId w:val="27"/>
  </w:num>
  <w:num w:numId="31">
    <w:abstractNumId w:val="65"/>
  </w:num>
  <w:num w:numId="32">
    <w:abstractNumId w:val="30"/>
  </w:num>
  <w:num w:numId="33">
    <w:abstractNumId w:val="42"/>
  </w:num>
  <w:num w:numId="34">
    <w:abstractNumId w:val="47"/>
  </w:num>
  <w:num w:numId="35">
    <w:abstractNumId w:val="36"/>
  </w:num>
  <w:num w:numId="36">
    <w:abstractNumId w:val="23"/>
  </w:num>
  <w:num w:numId="37">
    <w:abstractNumId w:val="58"/>
  </w:num>
  <w:num w:numId="38">
    <w:abstractNumId w:val="44"/>
  </w:num>
  <w:num w:numId="39">
    <w:abstractNumId w:val="32"/>
  </w:num>
  <w:num w:numId="40">
    <w:abstractNumId w:val="7"/>
  </w:num>
  <w:num w:numId="41">
    <w:abstractNumId w:val="60"/>
  </w:num>
  <w:num w:numId="42">
    <w:abstractNumId w:val="49"/>
  </w:num>
  <w:num w:numId="43">
    <w:abstractNumId w:val="18"/>
  </w:num>
  <w:num w:numId="44">
    <w:abstractNumId w:val="12"/>
  </w:num>
  <w:num w:numId="45">
    <w:abstractNumId w:val="24"/>
  </w:num>
  <w:num w:numId="46">
    <w:abstractNumId w:val="51"/>
  </w:num>
  <w:num w:numId="47">
    <w:abstractNumId w:val="38"/>
  </w:num>
  <w:num w:numId="48">
    <w:abstractNumId w:val="16"/>
  </w:num>
  <w:num w:numId="49">
    <w:abstractNumId w:val="6"/>
  </w:num>
  <w:num w:numId="50">
    <w:abstractNumId w:val="31"/>
  </w:num>
  <w:num w:numId="51">
    <w:abstractNumId w:val="53"/>
  </w:num>
  <w:num w:numId="52">
    <w:abstractNumId w:val="26"/>
  </w:num>
  <w:num w:numId="53">
    <w:abstractNumId w:val="1"/>
  </w:num>
  <w:num w:numId="54">
    <w:abstractNumId w:val="0"/>
  </w:num>
  <w:num w:numId="55">
    <w:abstractNumId w:val="37"/>
  </w:num>
  <w:num w:numId="56">
    <w:abstractNumId w:val="55"/>
  </w:num>
  <w:num w:numId="57">
    <w:abstractNumId w:val="56"/>
  </w:num>
  <w:num w:numId="58">
    <w:abstractNumId w:val="52"/>
  </w:num>
  <w:num w:numId="59">
    <w:abstractNumId w:val="13"/>
  </w:num>
  <w:num w:numId="60">
    <w:abstractNumId w:val="46"/>
  </w:num>
  <w:num w:numId="61">
    <w:abstractNumId w:val="9"/>
  </w:num>
  <w:num w:numId="62">
    <w:abstractNumId w:val="34"/>
  </w:num>
  <w:num w:numId="63">
    <w:abstractNumId w:val="14"/>
  </w:num>
  <w:num w:numId="64">
    <w:abstractNumId w:val="8"/>
  </w:num>
  <w:num w:numId="65">
    <w:abstractNumId w:val="28"/>
  </w:num>
  <w:num w:numId="66">
    <w:abstractNumId w:val="45"/>
  </w:num>
  <w:num w:numId="67">
    <w:abstractNumId w:val="43"/>
  </w:num>
  <w:num w:numId="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9A6"/>
    <w:rsid w:val="000024D4"/>
    <w:rsid w:val="00005906"/>
    <w:rsid w:val="00006280"/>
    <w:rsid w:val="00007767"/>
    <w:rsid w:val="0000786B"/>
    <w:rsid w:val="00007A0D"/>
    <w:rsid w:val="00007CA0"/>
    <w:rsid w:val="00010CA5"/>
    <w:rsid w:val="00013E92"/>
    <w:rsid w:val="000147B3"/>
    <w:rsid w:val="000147C9"/>
    <w:rsid w:val="0001666C"/>
    <w:rsid w:val="000217DF"/>
    <w:rsid w:val="00021D8E"/>
    <w:rsid w:val="00022CFF"/>
    <w:rsid w:val="000237E6"/>
    <w:rsid w:val="00025EE8"/>
    <w:rsid w:val="000260E5"/>
    <w:rsid w:val="000275B1"/>
    <w:rsid w:val="000302B9"/>
    <w:rsid w:val="00031189"/>
    <w:rsid w:val="000313DA"/>
    <w:rsid w:val="00031B23"/>
    <w:rsid w:val="0003368E"/>
    <w:rsid w:val="00033A43"/>
    <w:rsid w:val="0003402B"/>
    <w:rsid w:val="00034D5E"/>
    <w:rsid w:val="0003555A"/>
    <w:rsid w:val="000355E3"/>
    <w:rsid w:val="00035D59"/>
    <w:rsid w:val="00037904"/>
    <w:rsid w:val="000401A1"/>
    <w:rsid w:val="00041489"/>
    <w:rsid w:val="00045A97"/>
    <w:rsid w:val="00047621"/>
    <w:rsid w:val="000479D9"/>
    <w:rsid w:val="00050474"/>
    <w:rsid w:val="00050616"/>
    <w:rsid w:val="00051D92"/>
    <w:rsid w:val="000533D9"/>
    <w:rsid w:val="00053C7C"/>
    <w:rsid w:val="000545D1"/>
    <w:rsid w:val="000579D8"/>
    <w:rsid w:val="00057A18"/>
    <w:rsid w:val="000612E5"/>
    <w:rsid w:val="00061CA2"/>
    <w:rsid w:val="00066B73"/>
    <w:rsid w:val="0006714E"/>
    <w:rsid w:val="00067968"/>
    <w:rsid w:val="0007082D"/>
    <w:rsid w:val="00072BF4"/>
    <w:rsid w:val="000750B4"/>
    <w:rsid w:val="00081226"/>
    <w:rsid w:val="000823EA"/>
    <w:rsid w:val="00083819"/>
    <w:rsid w:val="000844CB"/>
    <w:rsid w:val="00084641"/>
    <w:rsid w:val="00085D5F"/>
    <w:rsid w:val="0008699A"/>
    <w:rsid w:val="00087D68"/>
    <w:rsid w:val="000904AC"/>
    <w:rsid w:val="00091BCD"/>
    <w:rsid w:val="000921E4"/>
    <w:rsid w:val="00092225"/>
    <w:rsid w:val="000932B6"/>
    <w:rsid w:val="00093510"/>
    <w:rsid w:val="000957DF"/>
    <w:rsid w:val="0009708A"/>
    <w:rsid w:val="0009720A"/>
    <w:rsid w:val="000977CD"/>
    <w:rsid w:val="00097910"/>
    <w:rsid w:val="000A07F3"/>
    <w:rsid w:val="000A0A0F"/>
    <w:rsid w:val="000A2450"/>
    <w:rsid w:val="000A289D"/>
    <w:rsid w:val="000B0850"/>
    <w:rsid w:val="000B1129"/>
    <w:rsid w:val="000B2989"/>
    <w:rsid w:val="000B29B1"/>
    <w:rsid w:val="000B3F23"/>
    <w:rsid w:val="000B68BF"/>
    <w:rsid w:val="000B6F53"/>
    <w:rsid w:val="000B7498"/>
    <w:rsid w:val="000C160E"/>
    <w:rsid w:val="000C6377"/>
    <w:rsid w:val="000C6C0E"/>
    <w:rsid w:val="000C6C5A"/>
    <w:rsid w:val="000D3280"/>
    <w:rsid w:val="000D4941"/>
    <w:rsid w:val="000D7BDA"/>
    <w:rsid w:val="000E438F"/>
    <w:rsid w:val="000E789E"/>
    <w:rsid w:val="000E7FAD"/>
    <w:rsid w:val="000F050B"/>
    <w:rsid w:val="000F0744"/>
    <w:rsid w:val="000F1EBC"/>
    <w:rsid w:val="000F5B22"/>
    <w:rsid w:val="000F5DD8"/>
    <w:rsid w:val="000F6C17"/>
    <w:rsid w:val="001100D4"/>
    <w:rsid w:val="00110CEB"/>
    <w:rsid w:val="00114003"/>
    <w:rsid w:val="001159B3"/>
    <w:rsid w:val="00122CE9"/>
    <w:rsid w:val="001254F6"/>
    <w:rsid w:val="0012580A"/>
    <w:rsid w:val="00125CF6"/>
    <w:rsid w:val="001301F5"/>
    <w:rsid w:val="00134147"/>
    <w:rsid w:val="001341B5"/>
    <w:rsid w:val="001379B4"/>
    <w:rsid w:val="00141CCB"/>
    <w:rsid w:val="00144C9C"/>
    <w:rsid w:val="00144D2F"/>
    <w:rsid w:val="00145672"/>
    <w:rsid w:val="00145A24"/>
    <w:rsid w:val="00150AFB"/>
    <w:rsid w:val="00153293"/>
    <w:rsid w:val="00154451"/>
    <w:rsid w:val="00154DA5"/>
    <w:rsid w:val="00170D48"/>
    <w:rsid w:val="001716CD"/>
    <w:rsid w:val="00171DA6"/>
    <w:rsid w:val="00173276"/>
    <w:rsid w:val="00174AB6"/>
    <w:rsid w:val="00174B72"/>
    <w:rsid w:val="00174F56"/>
    <w:rsid w:val="00175430"/>
    <w:rsid w:val="001805CD"/>
    <w:rsid w:val="00180813"/>
    <w:rsid w:val="00181FDC"/>
    <w:rsid w:val="00183E3B"/>
    <w:rsid w:val="001843CA"/>
    <w:rsid w:val="001913EE"/>
    <w:rsid w:val="001A0D7A"/>
    <w:rsid w:val="001A12A7"/>
    <w:rsid w:val="001A16AE"/>
    <w:rsid w:val="001A18EA"/>
    <w:rsid w:val="001A3344"/>
    <w:rsid w:val="001A3930"/>
    <w:rsid w:val="001A6764"/>
    <w:rsid w:val="001A7391"/>
    <w:rsid w:val="001B17D3"/>
    <w:rsid w:val="001B315B"/>
    <w:rsid w:val="001B3F70"/>
    <w:rsid w:val="001B5061"/>
    <w:rsid w:val="001B5657"/>
    <w:rsid w:val="001B6CD1"/>
    <w:rsid w:val="001B6DFF"/>
    <w:rsid w:val="001C6EDA"/>
    <w:rsid w:val="001D12A3"/>
    <w:rsid w:val="001D344B"/>
    <w:rsid w:val="001D4038"/>
    <w:rsid w:val="001E42FE"/>
    <w:rsid w:val="001E5547"/>
    <w:rsid w:val="001E58F0"/>
    <w:rsid w:val="001E5CAF"/>
    <w:rsid w:val="001E6412"/>
    <w:rsid w:val="001E6CBE"/>
    <w:rsid w:val="001E7402"/>
    <w:rsid w:val="001F12D5"/>
    <w:rsid w:val="001F2341"/>
    <w:rsid w:val="001F6276"/>
    <w:rsid w:val="001F6791"/>
    <w:rsid w:val="001F6AFE"/>
    <w:rsid w:val="00202485"/>
    <w:rsid w:val="00202B7F"/>
    <w:rsid w:val="00203641"/>
    <w:rsid w:val="00203B0E"/>
    <w:rsid w:val="0020654B"/>
    <w:rsid w:val="002069AD"/>
    <w:rsid w:val="0021235A"/>
    <w:rsid w:val="002126E1"/>
    <w:rsid w:val="0021295F"/>
    <w:rsid w:val="002168B4"/>
    <w:rsid w:val="00223917"/>
    <w:rsid w:val="002239A9"/>
    <w:rsid w:val="00227DC6"/>
    <w:rsid w:val="0023562D"/>
    <w:rsid w:val="0023592B"/>
    <w:rsid w:val="00235C8C"/>
    <w:rsid w:val="00235D83"/>
    <w:rsid w:val="00236014"/>
    <w:rsid w:val="002368CC"/>
    <w:rsid w:val="00240565"/>
    <w:rsid w:val="002412C6"/>
    <w:rsid w:val="002427F6"/>
    <w:rsid w:val="00247D13"/>
    <w:rsid w:val="0025047E"/>
    <w:rsid w:val="0025254E"/>
    <w:rsid w:val="0025289A"/>
    <w:rsid w:val="002528D1"/>
    <w:rsid w:val="002533CE"/>
    <w:rsid w:val="00256487"/>
    <w:rsid w:val="00256801"/>
    <w:rsid w:val="002574CA"/>
    <w:rsid w:val="0026082F"/>
    <w:rsid w:val="00261592"/>
    <w:rsid w:val="0026312E"/>
    <w:rsid w:val="002639D3"/>
    <w:rsid w:val="00264538"/>
    <w:rsid w:val="002652F3"/>
    <w:rsid w:val="00265587"/>
    <w:rsid w:val="00266D7E"/>
    <w:rsid w:val="002675DF"/>
    <w:rsid w:val="00267A97"/>
    <w:rsid w:val="0027120D"/>
    <w:rsid w:val="00271A38"/>
    <w:rsid w:val="00275146"/>
    <w:rsid w:val="00276B13"/>
    <w:rsid w:val="00280A56"/>
    <w:rsid w:val="002810A5"/>
    <w:rsid w:val="00282211"/>
    <w:rsid w:val="00287A82"/>
    <w:rsid w:val="00287F89"/>
    <w:rsid w:val="002900D8"/>
    <w:rsid w:val="0029057F"/>
    <w:rsid w:val="0029077D"/>
    <w:rsid w:val="002919B6"/>
    <w:rsid w:val="00293091"/>
    <w:rsid w:val="00294406"/>
    <w:rsid w:val="00294572"/>
    <w:rsid w:val="00295ACA"/>
    <w:rsid w:val="00296B14"/>
    <w:rsid w:val="00297F85"/>
    <w:rsid w:val="002A1107"/>
    <w:rsid w:val="002A18CC"/>
    <w:rsid w:val="002A1E0E"/>
    <w:rsid w:val="002A6330"/>
    <w:rsid w:val="002A66AD"/>
    <w:rsid w:val="002B481A"/>
    <w:rsid w:val="002B63F4"/>
    <w:rsid w:val="002B67E3"/>
    <w:rsid w:val="002B7714"/>
    <w:rsid w:val="002C3F11"/>
    <w:rsid w:val="002C5215"/>
    <w:rsid w:val="002C6329"/>
    <w:rsid w:val="002C6FCF"/>
    <w:rsid w:val="002C7608"/>
    <w:rsid w:val="002D265F"/>
    <w:rsid w:val="002D33D7"/>
    <w:rsid w:val="002D77D2"/>
    <w:rsid w:val="002E1F25"/>
    <w:rsid w:val="002E33A2"/>
    <w:rsid w:val="002E483B"/>
    <w:rsid w:val="002E6142"/>
    <w:rsid w:val="002F04FB"/>
    <w:rsid w:val="002F215B"/>
    <w:rsid w:val="002F282A"/>
    <w:rsid w:val="002F2A13"/>
    <w:rsid w:val="002F3447"/>
    <w:rsid w:val="002F666B"/>
    <w:rsid w:val="002F7FA9"/>
    <w:rsid w:val="003008B6"/>
    <w:rsid w:val="00301382"/>
    <w:rsid w:val="00302BD5"/>
    <w:rsid w:val="00303068"/>
    <w:rsid w:val="00306D20"/>
    <w:rsid w:val="00310230"/>
    <w:rsid w:val="0031263E"/>
    <w:rsid w:val="00314A98"/>
    <w:rsid w:val="00316535"/>
    <w:rsid w:val="0031653A"/>
    <w:rsid w:val="003176BA"/>
    <w:rsid w:val="00320C73"/>
    <w:rsid w:val="0032212C"/>
    <w:rsid w:val="003224C2"/>
    <w:rsid w:val="003237A4"/>
    <w:rsid w:val="0032573F"/>
    <w:rsid w:val="003262AB"/>
    <w:rsid w:val="003269C5"/>
    <w:rsid w:val="00330A24"/>
    <w:rsid w:val="00332D7F"/>
    <w:rsid w:val="003355C3"/>
    <w:rsid w:val="00335816"/>
    <w:rsid w:val="003359A1"/>
    <w:rsid w:val="00336B84"/>
    <w:rsid w:val="00337295"/>
    <w:rsid w:val="003400B8"/>
    <w:rsid w:val="00342C1F"/>
    <w:rsid w:val="00351112"/>
    <w:rsid w:val="003520FA"/>
    <w:rsid w:val="0035276C"/>
    <w:rsid w:val="00352C86"/>
    <w:rsid w:val="00355881"/>
    <w:rsid w:val="003567F1"/>
    <w:rsid w:val="00356D97"/>
    <w:rsid w:val="003572F5"/>
    <w:rsid w:val="00360D28"/>
    <w:rsid w:val="0036374C"/>
    <w:rsid w:val="003670E4"/>
    <w:rsid w:val="00367E33"/>
    <w:rsid w:val="003747A6"/>
    <w:rsid w:val="003764EF"/>
    <w:rsid w:val="0038135A"/>
    <w:rsid w:val="003834B3"/>
    <w:rsid w:val="003840DD"/>
    <w:rsid w:val="00384C84"/>
    <w:rsid w:val="003852CB"/>
    <w:rsid w:val="0038582F"/>
    <w:rsid w:val="00395637"/>
    <w:rsid w:val="0039664D"/>
    <w:rsid w:val="00396ACA"/>
    <w:rsid w:val="00396C96"/>
    <w:rsid w:val="003A037B"/>
    <w:rsid w:val="003A2491"/>
    <w:rsid w:val="003A326F"/>
    <w:rsid w:val="003A51F8"/>
    <w:rsid w:val="003A540E"/>
    <w:rsid w:val="003B026F"/>
    <w:rsid w:val="003B3D67"/>
    <w:rsid w:val="003B4A8E"/>
    <w:rsid w:val="003C078E"/>
    <w:rsid w:val="003C1079"/>
    <w:rsid w:val="003C2DB0"/>
    <w:rsid w:val="003C30A7"/>
    <w:rsid w:val="003C58DA"/>
    <w:rsid w:val="003C5F9D"/>
    <w:rsid w:val="003D164B"/>
    <w:rsid w:val="003D2911"/>
    <w:rsid w:val="003D41B3"/>
    <w:rsid w:val="003D4A90"/>
    <w:rsid w:val="003E439B"/>
    <w:rsid w:val="003E7C39"/>
    <w:rsid w:val="003E7FAF"/>
    <w:rsid w:val="003F0B02"/>
    <w:rsid w:val="003F200B"/>
    <w:rsid w:val="003F29D6"/>
    <w:rsid w:val="003F3C7B"/>
    <w:rsid w:val="003F4EEE"/>
    <w:rsid w:val="003F575B"/>
    <w:rsid w:val="004001C0"/>
    <w:rsid w:val="00400DF0"/>
    <w:rsid w:val="004023DF"/>
    <w:rsid w:val="0040289E"/>
    <w:rsid w:val="00404263"/>
    <w:rsid w:val="00411B8D"/>
    <w:rsid w:val="004176DD"/>
    <w:rsid w:val="00417909"/>
    <w:rsid w:val="00420C11"/>
    <w:rsid w:val="00426291"/>
    <w:rsid w:val="00427379"/>
    <w:rsid w:val="00431564"/>
    <w:rsid w:val="0043170E"/>
    <w:rsid w:val="004320B3"/>
    <w:rsid w:val="0043336F"/>
    <w:rsid w:val="00433891"/>
    <w:rsid w:val="00435067"/>
    <w:rsid w:val="004360B3"/>
    <w:rsid w:val="004366AB"/>
    <w:rsid w:val="00445F82"/>
    <w:rsid w:val="004465FC"/>
    <w:rsid w:val="00450C9A"/>
    <w:rsid w:val="00452FE0"/>
    <w:rsid w:val="004534D9"/>
    <w:rsid w:val="00455BE9"/>
    <w:rsid w:val="0046045F"/>
    <w:rsid w:val="0046315B"/>
    <w:rsid w:val="00464785"/>
    <w:rsid w:val="00464BBE"/>
    <w:rsid w:val="0047053A"/>
    <w:rsid w:val="0047080B"/>
    <w:rsid w:val="004720CB"/>
    <w:rsid w:val="00475F9D"/>
    <w:rsid w:val="00476343"/>
    <w:rsid w:val="00476BCF"/>
    <w:rsid w:val="00477BC2"/>
    <w:rsid w:val="00483F03"/>
    <w:rsid w:val="004906E4"/>
    <w:rsid w:val="00492135"/>
    <w:rsid w:val="00493DB8"/>
    <w:rsid w:val="00494C89"/>
    <w:rsid w:val="00495C0E"/>
    <w:rsid w:val="004A4159"/>
    <w:rsid w:val="004A4B34"/>
    <w:rsid w:val="004A4BB2"/>
    <w:rsid w:val="004A5C8C"/>
    <w:rsid w:val="004B016C"/>
    <w:rsid w:val="004B3791"/>
    <w:rsid w:val="004B3930"/>
    <w:rsid w:val="004B3BB9"/>
    <w:rsid w:val="004C2F55"/>
    <w:rsid w:val="004C38A0"/>
    <w:rsid w:val="004C6CDC"/>
    <w:rsid w:val="004D4527"/>
    <w:rsid w:val="004D45A9"/>
    <w:rsid w:val="004D6CF2"/>
    <w:rsid w:val="004D7874"/>
    <w:rsid w:val="004E384B"/>
    <w:rsid w:val="004E4C7B"/>
    <w:rsid w:val="004E67FD"/>
    <w:rsid w:val="004F03C5"/>
    <w:rsid w:val="004F74DD"/>
    <w:rsid w:val="005000D8"/>
    <w:rsid w:val="00501EE8"/>
    <w:rsid w:val="00510C49"/>
    <w:rsid w:val="00510F27"/>
    <w:rsid w:val="00510F8B"/>
    <w:rsid w:val="005139AE"/>
    <w:rsid w:val="00515935"/>
    <w:rsid w:val="005203AC"/>
    <w:rsid w:val="00521640"/>
    <w:rsid w:val="00522414"/>
    <w:rsid w:val="005228E2"/>
    <w:rsid w:val="00523A4D"/>
    <w:rsid w:val="00524223"/>
    <w:rsid w:val="0052428C"/>
    <w:rsid w:val="0052544F"/>
    <w:rsid w:val="00527204"/>
    <w:rsid w:val="005275A6"/>
    <w:rsid w:val="00527B82"/>
    <w:rsid w:val="00530976"/>
    <w:rsid w:val="00530BEC"/>
    <w:rsid w:val="00531579"/>
    <w:rsid w:val="00532588"/>
    <w:rsid w:val="00533316"/>
    <w:rsid w:val="00533DB6"/>
    <w:rsid w:val="00533F9D"/>
    <w:rsid w:val="005346E7"/>
    <w:rsid w:val="00534820"/>
    <w:rsid w:val="00535DA1"/>
    <w:rsid w:val="005360BC"/>
    <w:rsid w:val="005477DA"/>
    <w:rsid w:val="00547978"/>
    <w:rsid w:val="005543E6"/>
    <w:rsid w:val="005560ED"/>
    <w:rsid w:val="0055699F"/>
    <w:rsid w:val="00556A70"/>
    <w:rsid w:val="00557FF5"/>
    <w:rsid w:val="00564E4D"/>
    <w:rsid w:val="0056731D"/>
    <w:rsid w:val="00570628"/>
    <w:rsid w:val="005709B1"/>
    <w:rsid w:val="0057466A"/>
    <w:rsid w:val="005778A7"/>
    <w:rsid w:val="00585BDD"/>
    <w:rsid w:val="00587C5F"/>
    <w:rsid w:val="005901BC"/>
    <w:rsid w:val="00590930"/>
    <w:rsid w:val="00591BF4"/>
    <w:rsid w:val="00593431"/>
    <w:rsid w:val="00595101"/>
    <w:rsid w:val="00595FC0"/>
    <w:rsid w:val="00596ED5"/>
    <w:rsid w:val="005A0340"/>
    <w:rsid w:val="005A132A"/>
    <w:rsid w:val="005A5C5C"/>
    <w:rsid w:val="005A5CB8"/>
    <w:rsid w:val="005A5EE6"/>
    <w:rsid w:val="005A6E70"/>
    <w:rsid w:val="005B4BD3"/>
    <w:rsid w:val="005B5CCB"/>
    <w:rsid w:val="005B60EE"/>
    <w:rsid w:val="005B64C9"/>
    <w:rsid w:val="005C1E32"/>
    <w:rsid w:val="005C5838"/>
    <w:rsid w:val="005C5968"/>
    <w:rsid w:val="005C62C7"/>
    <w:rsid w:val="005C65CC"/>
    <w:rsid w:val="005C65FD"/>
    <w:rsid w:val="005C6B2C"/>
    <w:rsid w:val="005C6FA1"/>
    <w:rsid w:val="005D12D7"/>
    <w:rsid w:val="005D2043"/>
    <w:rsid w:val="005D5C11"/>
    <w:rsid w:val="005D5FE7"/>
    <w:rsid w:val="005D64B0"/>
    <w:rsid w:val="005E0A73"/>
    <w:rsid w:val="005E0B18"/>
    <w:rsid w:val="005E0CA8"/>
    <w:rsid w:val="005E4958"/>
    <w:rsid w:val="005E667E"/>
    <w:rsid w:val="005E6E15"/>
    <w:rsid w:val="005F16C3"/>
    <w:rsid w:val="005F36EC"/>
    <w:rsid w:val="005F43BF"/>
    <w:rsid w:val="005F50C9"/>
    <w:rsid w:val="00600556"/>
    <w:rsid w:val="00600BFC"/>
    <w:rsid w:val="0060472B"/>
    <w:rsid w:val="006060CB"/>
    <w:rsid w:val="00606210"/>
    <w:rsid w:val="006138F6"/>
    <w:rsid w:val="00613C0C"/>
    <w:rsid w:val="0061421C"/>
    <w:rsid w:val="0061433A"/>
    <w:rsid w:val="00615A07"/>
    <w:rsid w:val="006201F1"/>
    <w:rsid w:val="0062249E"/>
    <w:rsid w:val="00623B06"/>
    <w:rsid w:val="0062443C"/>
    <w:rsid w:val="0062604C"/>
    <w:rsid w:val="00626B70"/>
    <w:rsid w:val="00627A77"/>
    <w:rsid w:val="00627E8F"/>
    <w:rsid w:val="00630A8D"/>
    <w:rsid w:val="006318C7"/>
    <w:rsid w:val="00633334"/>
    <w:rsid w:val="006342C4"/>
    <w:rsid w:val="0063623B"/>
    <w:rsid w:val="006377F4"/>
    <w:rsid w:val="00640C05"/>
    <w:rsid w:val="0064209F"/>
    <w:rsid w:val="0064226C"/>
    <w:rsid w:val="0064251E"/>
    <w:rsid w:val="00642C0E"/>
    <w:rsid w:val="00644C88"/>
    <w:rsid w:val="00646391"/>
    <w:rsid w:val="0064684E"/>
    <w:rsid w:val="00646DD0"/>
    <w:rsid w:val="00650D69"/>
    <w:rsid w:val="0065440F"/>
    <w:rsid w:val="00655621"/>
    <w:rsid w:val="00656DB4"/>
    <w:rsid w:val="00657442"/>
    <w:rsid w:val="00657469"/>
    <w:rsid w:val="00662241"/>
    <w:rsid w:val="006627AD"/>
    <w:rsid w:val="00667C0B"/>
    <w:rsid w:val="0067138A"/>
    <w:rsid w:val="00672D2A"/>
    <w:rsid w:val="006767C4"/>
    <w:rsid w:val="00677DE4"/>
    <w:rsid w:val="00680F73"/>
    <w:rsid w:val="00682097"/>
    <w:rsid w:val="00682183"/>
    <w:rsid w:val="00683E5A"/>
    <w:rsid w:val="00686901"/>
    <w:rsid w:val="0068705B"/>
    <w:rsid w:val="00687EBB"/>
    <w:rsid w:val="0069092F"/>
    <w:rsid w:val="0069622E"/>
    <w:rsid w:val="006A21E1"/>
    <w:rsid w:val="006A2C73"/>
    <w:rsid w:val="006A2EB6"/>
    <w:rsid w:val="006A4364"/>
    <w:rsid w:val="006A4767"/>
    <w:rsid w:val="006A6EE3"/>
    <w:rsid w:val="006A74B3"/>
    <w:rsid w:val="006B00F3"/>
    <w:rsid w:val="006B1AB3"/>
    <w:rsid w:val="006B39E6"/>
    <w:rsid w:val="006B4677"/>
    <w:rsid w:val="006B556E"/>
    <w:rsid w:val="006B6101"/>
    <w:rsid w:val="006B64F6"/>
    <w:rsid w:val="006C0C0A"/>
    <w:rsid w:val="006C2A0D"/>
    <w:rsid w:val="006C466F"/>
    <w:rsid w:val="006C7049"/>
    <w:rsid w:val="006D17F3"/>
    <w:rsid w:val="006D38EE"/>
    <w:rsid w:val="006D4E6D"/>
    <w:rsid w:val="006D59D6"/>
    <w:rsid w:val="006E1569"/>
    <w:rsid w:val="006E4BAC"/>
    <w:rsid w:val="006E5336"/>
    <w:rsid w:val="006E64C8"/>
    <w:rsid w:val="006E7CF6"/>
    <w:rsid w:val="006F5423"/>
    <w:rsid w:val="006F62B3"/>
    <w:rsid w:val="006F79C5"/>
    <w:rsid w:val="00701B6A"/>
    <w:rsid w:val="00703F1A"/>
    <w:rsid w:val="00705CB3"/>
    <w:rsid w:val="00710FE8"/>
    <w:rsid w:val="00712B33"/>
    <w:rsid w:val="0071431B"/>
    <w:rsid w:val="007144FB"/>
    <w:rsid w:val="007152CE"/>
    <w:rsid w:val="00716F8F"/>
    <w:rsid w:val="007172E3"/>
    <w:rsid w:val="00720FC7"/>
    <w:rsid w:val="0072412B"/>
    <w:rsid w:val="00725C31"/>
    <w:rsid w:val="007264CF"/>
    <w:rsid w:val="00727D70"/>
    <w:rsid w:val="007311CE"/>
    <w:rsid w:val="00734332"/>
    <w:rsid w:val="00734DE9"/>
    <w:rsid w:val="00737835"/>
    <w:rsid w:val="007413DC"/>
    <w:rsid w:val="007421DB"/>
    <w:rsid w:val="007422EB"/>
    <w:rsid w:val="00742C7B"/>
    <w:rsid w:val="00743769"/>
    <w:rsid w:val="00744451"/>
    <w:rsid w:val="007526F5"/>
    <w:rsid w:val="007559A6"/>
    <w:rsid w:val="00761EBF"/>
    <w:rsid w:val="00761F62"/>
    <w:rsid w:val="0076383A"/>
    <w:rsid w:val="00764020"/>
    <w:rsid w:val="007658A6"/>
    <w:rsid w:val="00765DDA"/>
    <w:rsid w:val="00766266"/>
    <w:rsid w:val="00766C61"/>
    <w:rsid w:val="007700DC"/>
    <w:rsid w:val="00771CF4"/>
    <w:rsid w:val="0077231C"/>
    <w:rsid w:val="007737F9"/>
    <w:rsid w:val="00776054"/>
    <w:rsid w:val="00776C49"/>
    <w:rsid w:val="00777052"/>
    <w:rsid w:val="00777AC4"/>
    <w:rsid w:val="0078407E"/>
    <w:rsid w:val="0078508D"/>
    <w:rsid w:val="00785199"/>
    <w:rsid w:val="00785469"/>
    <w:rsid w:val="00785758"/>
    <w:rsid w:val="00787B40"/>
    <w:rsid w:val="00793F4F"/>
    <w:rsid w:val="00797D33"/>
    <w:rsid w:val="007A1032"/>
    <w:rsid w:val="007A10E3"/>
    <w:rsid w:val="007A2185"/>
    <w:rsid w:val="007A3282"/>
    <w:rsid w:val="007B0510"/>
    <w:rsid w:val="007B17CF"/>
    <w:rsid w:val="007B258C"/>
    <w:rsid w:val="007B54D7"/>
    <w:rsid w:val="007B5E1F"/>
    <w:rsid w:val="007B6F61"/>
    <w:rsid w:val="007C07ED"/>
    <w:rsid w:val="007C1248"/>
    <w:rsid w:val="007C2699"/>
    <w:rsid w:val="007C5E29"/>
    <w:rsid w:val="007C73E7"/>
    <w:rsid w:val="007C7F00"/>
    <w:rsid w:val="007D01F0"/>
    <w:rsid w:val="007D0ED3"/>
    <w:rsid w:val="007D3331"/>
    <w:rsid w:val="007D525F"/>
    <w:rsid w:val="007D574B"/>
    <w:rsid w:val="007D5F8E"/>
    <w:rsid w:val="007D6332"/>
    <w:rsid w:val="007E14B8"/>
    <w:rsid w:val="007E2FC8"/>
    <w:rsid w:val="007E30C4"/>
    <w:rsid w:val="007E3603"/>
    <w:rsid w:val="007E3C74"/>
    <w:rsid w:val="007E4FB0"/>
    <w:rsid w:val="007E5D50"/>
    <w:rsid w:val="007F0F78"/>
    <w:rsid w:val="007F28E1"/>
    <w:rsid w:val="007F2F0E"/>
    <w:rsid w:val="007F428A"/>
    <w:rsid w:val="007F43EC"/>
    <w:rsid w:val="007F4EBB"/>
    <w:rsid w:val="007F66F4"/>
    <w:rsid w:val="007F760B"/>
    <w:rsid w:val="007F7BB9"/>
    <w:rsid w:val="008017B7"/>
    <w:rsid w:val="00801881"/>
    <w:rsid w:val="00801FBA"/>
    <w:rsid w:val="008021C5"/>
    <w:rsid w:val="00806C34"/>
    <w:rsid w:val="00810919"/>
    <w:rsid w:val="00810E81"/>
    <w:rsid w:val="00814B7E"/>
    <w:rsid w:val="00814CCD"/>
    <w:rsid w:val="00817B75"/>
    <w:rsid w:val="00820258"/>
    <w:rsid w:val="00821B3E"/>
    <w:rsid w:val="00822485"/>
    <w:rsid w:val="008229EB"/>
    <w:rsid w:val="008244FC"/>
    <w:rsid w:val="00825EEC"/>
    <w:rsid w:val="008338C5"/>
    <w:rsid w:val="008376F0"/>
    <w:rsid w:val="00837729"/>
    <w:rsid w:val="00837F91"/>
    <w:rsid w:val="008405D8"/>
    <w:rsid w:val="0084070A"/>
    <w:rsid w:val="0084141A"/>
    <w:rsid w:val="00841815"/>
    <w:rsid w:val="0084296D"/>
    <w:rsid w:val="00844031"/>
    <w:rsid w:val="008475EF"/>
    <w:rsid w:val="00847771"/>
    <w:rsid w:val="00850896"/>
    <w:rsid w:val="00850B8D"/>
    <w:rsid w:val="00851A37"/>
    <w:rsid w:val="00851AE5"/>
    <w:rsid w:val="00852517"/>
    <w:rsid w:val="00853F89"/>
    <w:rsid w:val="00854AE0"/>
    <w:rsid w:val="00862304"/>
    <w:rsid w:val="008630A1"/>
    <w:rsid w:val="00865490"/>
    <w:rsid w:val="00866EA8"/>
    <w:rsid w:val="00870F83"/>
    <w:rsid w:val="00872260"/>
    <w:rsid w:val="0087306A"/>
    <w:rsid w:val="00875C5D"/>
    <w:rsid w:val="00880952"/>
    <w:rsid w:val="00881E40"/>
    <w:rsid w:val="00881F4C"/>
    <w:rsid w:val="00882343"/>
    <w:rsid w:val="008827EA"/>
    <w:rsid w:val="00884FE0"/>
    <w:rsid w:val="00885A40"/>
    <w:rsid w:val="00886799"/>
    <w:rsid w:val="00887BBF"/>
    <w:rsid w:val="00891C97"/>
    <w:rsid w:val="00892906"/>
    <w:rsid w:val="00893CEE"/>
    <w:rsid w:val="00895399"/>
    <w:rsid w:val="008A102A"/>
    <w:rsid w:val="008A3FEB"/>
    <w:rsid w:val="008A40F1"/>
    <w:rsid w:val="008A685E"/>
    <w:rsid w:val="008A75FE"/>
    <w:rsid w:val="008B0494"/>
    <w:rsid w:val="008B174E"/>
    <w:rsid w:val="008B1DEC"/>
    <w:rsid w:val="008B2D69"/>
    <w:rsid w:val="008B7DAC"/>
    <w:rsid w:val="008C103B"/>
    <w:rsid w:val="008C2453"/>
    <w:rsid w:val="008C26B4"/>
    <w:rsid w:val="008C5A6A"/>
    <w:rsid w:val="008C5FFC"/>
    <w:rsid w:val="008C7EAA"/>
    <w:rsid w:val="008D1B5D"/>
    <w:rsid w:val="008D1DE9"/>
    <w:rsid w:val="008D22E3"/>
    <w:rsid w:val="008D3A36"/>
    <w:rsid w:val="008D5D52"/>
    <w:rsid w:val="008D5E87"/>
    <w:rsid w:val="008D6A9B"/>
    <w:rsid w:val="008D6F4E"/>
    <w:rsid w:val="008E499F"/>
    <w:rsid w:val="008E58F4"/>
    <w:rsid w:val="008E7CBB"/>
    <w:rsid w:val="008F4A5A"/>
    <w:rsid w:val="008F540C"/>
    <w:rsid w:val="008F7115"/>
    <w:rsid w:val="008F769B"/>
    <w:rsid w:val="009007EB"/>
    <w:rsid w:val="00903299"/>
    <w:rsid w:val="00903F3A"/>
    <w:rsid w:val="009101C6"/>
    <w:rsid w:val="009122DA"/>
    <w:rsid w:val="00917080"/>
    <w:rsid w:val="009201D1"/>
    <w:rsid w:val="0092103F"/>
    <w:rsid w:val="00922933"/>
    <w:rsid w:val="009246B3"/>
    <w:rsid w:val="0093170D"/>
    <w:rsid w:val="00932AED"/>
    <w:rsid w:val="00937D5E"/>
    <w:rsid w:val="00937FD6"/>
    <w:rsid w:val="009433CC"/>
    <w:rsid w:val="0094406B"/>
    <w:rsid w:val="00945817"/>
    <w:rsid w:val="009513F1"/>
    <w:rsid w:val="0095162B"/>
    <w:rsid w:val="00951ED2"/>
    <w:rsid w:val="0095212C"/>
    <w:rsid w:val="00955533"/>
    <w:rsid w:val="00960548"/>
    <w:rsid w:val="009622AE"/>
    <w:rsid w:val="00962D29"/>
    <w:rsid w:val="00964A0F"/>
    <w:rsid w:val="00965016"/>
    <w:rsid w:val="00965CFF"/>
    <w:rsid w:val="0096740F"/>
    <w:rsid w:val="0097267F"/>
    <w:rsid w:val="00972955"/>
    <w:rsid w:val="00972A18"/>
    <w:rsid w:val="009746B1"/>
    <w:rsid w:val="00975D40"/>
    <w:rsid w:val="009761EE"/>
    <w:rsid w:val="00976CB5"/>
    <w:rsid w:val="00976E66"/>
    <w:rsid w:val="00977118"/>
    <w:rsid w:val="00980DF0"/>
    <w:rsid w:val="00982BC7"/>
    <w:rsid w:val="00983B60"/>
    <w:rsid w:val="00986600"/>
    <w:rsid w:val="0098743A"/>
    <w:rsid w:val="00990008"/>
    <w:rsid w:val="00990A1B"/>
    <w:rsid w:val="00992954"/>
    <w:rsid w:val="00992E33"/>
    <w:rsid w:val="0099590E"/>
    <w:rsid w:val="009963DF"/>
    <w:rsid w:val="00997415"/>
    <w:rsid w:val="009A0D27"/>
    <w:rsid w:val="009A29DE"/>
    <w:rsid w:val="009A3096"/>
    <w:rsid w:val="009A3DCC"/>
    <w:rsid w:val="009A444C"/>
    <w:rsid w:val="009A694D"/>
    <w:rsid w:val="009A6FC0"/>
    <w:rsid w:val="009B0BAC"/>
    <w:rsid w:val="009B1AB3"/>
    <w:rsid w:val="009B1E7A"/>
    <w:rsid w:val="009B5CA2"/>
    <w:rsid w:val="009C16DF"/>
    <w:rsid w:val="009C5153"/>
    <w:rsid w:val="009C54FC"/>
    <w:rsid w:val="009C5E15"/>
    <w:rsid w:val="009C660B"/>
    <w:rsid w:val="009C7040"/>
    <w:rsid w:val="009D131A"/>
    <w:rsid w:val="009D5DAC"/>
    <w:rsid w:val="009D6015"/>
    <w:rsid w:val="009D6CFB"/>
    <w:rsid w:val="009E06E6"/>
    <w:rsid w:val="009E37A7"/>
    <w:rsid w:val="009E3904"/>
    <w:rsid w:val="009E3F71"/>
    <w:rsid w:val="009E4CE3"/>
    <w:rsid w:val="009E540A"/>
    <w:rsid w:val="009E61BF"/>
    <w:rsid w:val="009E649A"/>
    <w:rsid w:val="009E77B7"/>
    <w:rsid w:val="009F08C3"/>
    <w:rsid w:val="009F14A6"/>
    <w:rsid w:val="009F35E3"/>
    <w:rsid w:val="009F5553"/>
    <w:rsid w:val="00A01C36"/>
    <w:rsid w:val="00A0314D"/>
    <w:rsid w:val="00A05FDA"/>
    <w:rsid w:val="00A06379"/>
    <w:rsid w:val="00A06DF3"/>
    <w:rsid w:val="00A06EF1"/>
    <w:rsid w:val="00A124CD"/>
    <w:rsid w:val="00A13F6A"/>
    <w:rsid w:val="00A16F72"/>
    <w:rsid w:val="00A1705E"/>
    <w:rsid w:val="00A206A7"/>
    <w:rsid w:val="00A23A88"/>
    <w:rsid w:val="00A24BA9"/>
    <w:rsid w:val="00A25A75"/>
    <w:rsid w:val="00A26207"/>
    <w:rsid w:val="00A26935"/>
    <w:rsid w:val="00A33175"/>
    <w:rsid w:val="00A40144"/>
    <w:rsid w:val="00A40810"/>
    <w:rsid w:val="00A452EC"/>
    <w:rsid w:val="00A45A93"/>
    <w:rsid w:val="00A4754D"/>
    <w:rsid w:val="00A4767D"/>
    <w:rsid w:val="00A500CD"/>
    <w:rsid w:val="00A5012B"/>
    <w:rsid w:val="00A5076B"/>
    <w:rsid w:val="00A50C50"/>
    <w:rsid w:val="00A60F26"/>
    <w:rsid w:val="00A61DF3"/>
    <w:rsid w:val="00A648C5"/>
    <w:rsid w:val="00A65C39"/>
    <w:rsid w:val="00A65CA4"/>
    <w:rsid w:val="00A66308"/>
    <w:rsid w:val="00A67D03"/>
    <w:rsid w:val="00A70BD4"/>
    <w:rsid w:val="00A72FA3"/>
    <w:rsid w:val="00A74807"/>
    <w:rsid w:val="00A74A5C"/>
    <w:rsid w:val="00A773B1"/>
    <w:rsid w:val="00A800B8"/>
    <w:rsid w:val="00A8130A"/>
    <w:rsid w:val="00A8269A"/>
    <w:rsid w:val="00A933D3"/>
    <w:rsid w:val="00A9542A"/>
    <w:rsid w:val="00A9582B"/>
    <w:rsid w:val="00A97D97"/>
    <w:rsid w:val="00AA014C"/>
    <w:rsid w:val="00AA0C90"/>
    <w:rsid w:val="00AA1489"/>
    <w:rsid w:val="00AA22D9"/>
    <w:rsid w:val="00AA74B4"/>
    <w:rsid w:val="00AB3B68"/>
    <w:rsid w:val="00AB40BE"/>
    <w:rsid w:val="00AB453F"/>
    <w:rsid w:val="00AB4E5E"/>
    <w:rsid w:val="00AB5C58"/>
    <w:rsid w:val="00AB788D"/>
    <w:rsid w:val="00AC1D93"/>
    <w:rsid w:val="00AC210D"/>
    <w:rsid w:val="00AC292D"/>
    <w:rsid w:val="00AC320A"/>
    <w:rsid w:val="00AC4505"/>
    <w:rsid w:val="00AC57C0"/>
    <w:rsid w:val="00AC7BDD"/>
    <w:rsid w:val="00AD110D"/>
    <w:rsid w:val="00AD2A13"/>
    <w:rsid w:val="00AD373C"/>
    <w:rsid w:val="00AD50F2"/>
    <w:rsid w:val="00AE0989"/>
    <w:rsid w:val="00AE6026"/>
    <w:rsid w:val="00AE66DA"/>
    <w:rsid w:val="00AF08B3"/>
    <w:rsid w:val="00AF2861"/>
    <w:rsid w:val="00AF6393"/>
    <w:rsid w:val="00AF77D9"/>
    <w:rsid w:val="00B0754B"/>
    <w:rsid w:val="00B11D1E"/>
    <w:rsid w:val="00B14CA8"/>
    <w:rsid w:val="00B20116"/>
    <w:rsid w:val="00B20E10"/>
    <w:rsid w:val="00B232F9"/>
    <w:rsid w:val="00B25488"/>
    <w:rsid w:val="00B27AD3"/>
    <w:rsid w:val="00B317AB"/>
    <w:rsid w:val="00B32193"/>
    <w:rsid w:val="00B33908"/>
    <w:rsid w:val="00B40676"/>
    <w:rsid w:val="00B40898"/>
    <w:rsid w:val="00B430A8"/>
    <w:rsid w:val="00B45DB6"/>
    <w:rsid w:val="00B50817"/>
    <w:rsid w:val="00B51F97"/>
    <w:rsid w:val="00B52E88"/>
    <w:rsid w:val="00B5465D"/>
    <w:rsid w:val="00B54BB1"/>
    <w:rsid w:val="00B60652"/>
    <w:rsid w:val="00B61630"/>
    <w:rsid w:val="00B6248D"/>
    <w:rsid w:val="00B66459"/>
    <w:rsid w:val="00B67A3E"/>
    <w:rsid w:val="00B67AEB"/>
    <w:rsid w:val="00B711E1"/>
    <w:rsid w:val="00B7145D"/>
    <w:rsid w:val="00B718FA"/>
    <w:rsid w:val="00B80283"/>
    <w:rsid w:val="00B815C8"/>
    <w:rsid w:val="00B81DE1"/>
    <w:rsid w:val="00B84A64"/>
    <w:rsid w:val="00B85BC1"/>
    <w:rsid w:val="00B86A26"/>
    <w:rsid w:val="00B86B75"/>
    <w:rsid w:val="00B86F65"/>
    <w:rsid w:val="00B9226C"/>
    <w:rsid w:val="00B971B4"/>
    <w:rsid w:val="00BA0843"/>
    <w:rsid w:val="00BA2AEF"/>
    <w:rsid w:val="00BA3E77"/>
    <w:rsid w:val="00BA5984"/>
    <w:rsid w:val="00BA60ED"/>
    <w:rsid w:val="00BA6AF4"/>
    <w:rsid w:val="00BB2E0B"/>
    <w:rsid w:val="00BC0EEE"/>
    <w:rsid w:val="00BC129A"/>
    <w:rsid w:val="00BC180B"/>
    <w:rsid w:val="00BC2AD0"/>
    <w:rsid w:val="00BC2E56"/>
    <w:rsid w:val="00BC4FCF"/>
    <w:rsid w:val="00BD02BA"/>
    <w:rsid w:val="00BD16DD"/>
    <w:rsid w:val="00BD7ADA"/>
    <w:rsid w:val="00BD7CDE"/>
    <w:rsid w:val="00BE2278"/>
    <w:rsid w:val="00BE3544"/>
    <w:rsid w:val="00BE37BA"/>
    <w:rsid w:val="00BE68E4"/>
    <w:rsid w:val="00BF1D9C"/>
    <w:rsid w:val="00BF2771"/>
    <w:rsid w:val="00BF3CBF"/>
    <w:rsid w:val="00BF63B2"/>
    <w:rsid w:val="00BF6FB1"/>
    <w:rsid w:val="00C00876"/>
    <w:rsid w:val="00C01261"/>
    <w:rsid w:val="00C014F0"/>
    <w:rsid w:val="00C01602"/>
    <w:rsid w:val="00C01F9C"/>
    <w:rsid w:val="00C06621"/>
    <w:rsid w:val="00C11F5A"/>
    <w:rsid w:val="00C1268E"/>
    <w:rsid w:val="00C14156"/>
    <w:rsid w:val="00C15080"/>
    <w:rsid w:val="00C15B9B"/>
    <w:rsid w:val="00C1673F"/>
    <w:rsid w:val="00C170FA"/>
    <w:rsid w:val="00C17C62"/>
    <w:rsid w:val="00C2087D"/>
    <w:rsid w:val="00C2325D"/>
    <w:rsid w:val="00C2358B"/>
    <w:rsid w:val="00C248CB"/>
    <w:rsid w:val="00C2688C"/>
    <w:rsid w:val="00C26FFE"/>
    <w:rsid w:val="00C303DF"/>
    <w:rsid w:val="00C3388A"/>
    <w:rsid w:val="00C35074"/>
    <w:rsid w:val="00C35DC3"/>
    <w:rsid w:val="00C36C28"/>
    <w:rsid w:val="00C42E41"/>
    <w:rsid w:val="00C5202B"/>
    <w:rsid w:val="00C52291"/>
    <w:rsid w:val="00C527B4"/>
    <w:rsid w:val="00C534E6"/>
    <w:rsid w:val="00C540C4"/>
    <w:rsid w:val="00C541BE"/>
    <w:rsid w:val="00C57842"/>
    <w:rsid w:val="00C6108C"/>
    <w:rsid w:val="00C61A12"/>
    <w:rsid w:val="00C6268C"/>
    <w:rsid w:val="00C64494"/>
    <w:rsid w:val="00C64921"/>
    <w:rsid w:val="00C6523F"/>
    <w:rsid w:val="00C65A4A"/>
    <w:rsid w:val="00C71285"/>
    <w:rsid w:val="00C71CA4"/>
    <w:rsid w:val="00C72E17"/>
    <w:rsid w:val="00C730E3"/>
    <w:rsid w:val="00C741CA"/>
    <w:rsid w:val="00C74701"/>
    <w:rsid w:val="00C80144"/>
    <w:rsid w:val="00C80DC3"/>
    <w:rsid w:val="00C8190A"/>
    <w:rsid w:val="00C838BC"/>
    <w:rsid w:val="00C857C1"/>
    <w:rsid w:val="00C872DA"/>
    <w:rsid w:val="00C91A4D"/>
    <w:rsid w:val="00C9316D"/>
    <w:rsid w:val="00C94CEE"/>
    <w:rsid w:val="00C94F0E"/>
    <w:rsid w:val="00C94F46"/>
    <w:rsid w:val="00C9739C"/>
    <w:rsid w:val="00CA2AB6"/>
    <w:rsid w:val="00CA3896"/>
    <w:rsid w:val="00CA5730"/>
    <w:rsid w:val="00CB1ED8"/>
    <w:rsid w:val="00CB1F9D"/>
    <w:rsid w:val="00CB59F2"/>
    <w:rsid w:val="00CB7413"/>
    <w:rsid w:val="00CC1F4F"/>
    <w:rsid w:val="00CC435C"/>
    <w:rsid w:val="00CC5EF7"/>
    <w:rsid w:val="00CC6CC7"/>
    <w:rsid w:val="00CC6CDD"/>
    <w:rsid w:val="00CC7491"/>
    <w:rsid w:val="00CC7801"/>
    <w:rsid w:val="00CD2595"/>
    <w:rsid w:val="00CD2CB3"/>
    <w:rsid w:val="00CD65FE"/>
    <w:rsid w:val="00CD6E5B"/>
    <w:rsid w:val="00CE0465"/>
    <w:rsid w:val="00CE20BE"/>
    <w:rsid w:val="00CE21F9"/>
    <w:rsid w:val="00CE3985"/>
    <w:rsid w:val="00CE3FFE"/>
    <w:rsid w:val="00CE4BA2"/>
    <w:rsid w:val="00CE694C"/>
    <w:rsid w:val="00CF03D5"/>
    <w:rsid w:val="00CF06E0"/>
    <w:rsid w:val="00CF09DB"/>
    <w:rsid w:val="00CF1F56"/>
    <w:rsid w:val="00CF4193"/>
    <w:rsid w:val="00CF483D"/>
    <w:rsid w:val="00CF7A92"/>
    <w:rsid w:val="00D001CE"/>
    <w:rsid w:val="00D00F63"/>
    <w:rsid w:val="00D0406B"/>
    <w:rsid w:val="00D04DF5"/>
    <w:rsid w:val="00D050FF"/>
    <w:rsid w:val="00D06353"/>
    <w:rsid w:val="00D07F78"/>
    <w:rsid w:val="00D1010E"/>
    <w:rsid w:val="00D10875"/>
    <w:rsid w:val="00D11651"/>
    <w:rsid w:val="00D15A24"/>
    <w:rsid w:val="00D17724"/>
    <w:rsid w:val="00D22C6B"/>
    <w:rsid w:val="00D235BD"/>
    <w:rsid w:val="00D23C0B"/>
    <w:rsid w:val="00D25289"/>
    <w:rsid w:val="00D3212A"/>
    <w:rsid w:val="00D33C0D"/>
    <w:rsid w:val="00D34784"/>
    <w:rsid w:val="00D35FDC"/>
    <w:rsid w:val="00D41AE1"/>
    <w:rsid w:val="00D41DBA"/>
    <w:rsid w:val="00D41DE7"/>
    <w:rsid w:val="00D4240A"/>
    <w:rsid w:val="00D42E5D"/>
    <w:rsid w:val="00D43011"/>
    <w:rsid w:val="00D5064D"/>
    <w:rsid w:val="00D5150E"/>
    <w:rsid w:val="00D519A3"/>
    <w:rsid w:val="00D55288"/>
    <w:rsid w:val="00D56903"/>
    <w:rsid w:val="00D5789F"/>
    <w:rsid w:val="00D60030"/>
    <w:rsid w:val="00D6017D"/>
    <w:rsid w:val="00D6331B"/>
    <w:rsid w:val="00D64D91"/>
    <w:rsid w:val="00D657B0"/>
    <w:rsid w:val="00D65926"/>
    <w:rsid w:val="00D67E6E"/>
    <w:rsid w:val="00D72FEC"/>
    <w:rsid w:val="00D76661"/>
    <w:rsid w:val="00D77402"/>
    <w:rsid w:val="00D77D91"/>
    <w:rsid w:val="00D8007E"/>
    <w:rsid w:val="00D82E8B"/>
    <w:rsid w:val="00D878B3"/>
    <w:rsid w:val="00D91636"/>
    <w:rsid w:val="00D91B79"/>
    <w:rsid w:val="00D9295E"/>
    <w:rsid w:val="00D96CD2"/>
    <w:rsid w:val="00D96D25"/>
    <w:rsid w:val="00D975C4"/>
    <w:rsid w:val="00DA0F46"/>
    <w:rsid w:val="00DA1149"/>
    <w:rsid w:val="00DA4CED"/>
    <w:rsid w:val="00DA6482"/>
    <w:rsid w:val="00DA7E1B"/>
    <w:rsid w:val="00DB2311"/>
    <w:rsid w:val="00DB2CA9"/>
    <w:rsid w:val="00DB3948"/>
    <w:rsid w:val="00DB43BC"/>
    <w:rsid w:val="00DB50B8"/>
    <w:rsid w:val="00DB5315"/>
    <w:rsid w:val="00DC6F8A"/>
    <w:rsid w:val="00DC72CB"/>
    <w:rsid w:val="00DD09FB"/>
    <w:rsid w:val="00DD13ED"/>
    <w:rsid w:val="00DD3C24"/>
    <w:rsid w:val="00DD46CA"/>
    <w:rsid w:val="00DD603B"/>
    <w:rsid w:val="00DD7AFD"/>
    <w:rsid w:val="00DF0341"/>
    <w:rsid w:val="00DF0879"/>
    <w:rsid w:val="00DF685B"/>
    <w:rsid w:val="00E006C0"/>
    <w:rsid w:val="00E01616"/>
    <w:rsid w:val="00E032C3"/>
    <w:rsid w:val="00E061C2"/>
    <w:rsid w:val="00E0646A"/>
    <w:rsid w:val="00E064DE"/>
    <w:rsid w:val="00E10097"/>
    <w:rsid w:val="00E10170"/>
    <w:rsid w:val="00E1018E"/>
    <w:rsid w:val="00E11774"/>
    <w:rsid w:val="00E11BC3"/>
    <w:rsid w:val="00E172E8"/>
    <w:rsid w:val="00E17858"/>
    <w:rsid w:val="00E179C1"/>
    <w:rsid w:val="00E17C05"/>
    <w:rsid w:val="00E20F52"/>
    <w:rsid w:val="00E22039"/>
    <w:rsid w:val="00E2328C"/>
    <w:rsid w:val="00E237A1"/>
    <w:rsid w:val="00E255CF"/>
    <w:rsid w:val="00E27A1F"/>
    <w:rsid w:val="00E27ECE"/>
    <w:rsid w:val="00E37311"/>
    <w:rsid w:val="00E42070"/>
    <w:rsid w:val="00E42F2C"/>
    <w:rsid w:val="00E42F4F"/>
    <w:rsid w:val="00E43646"/>
    <w:rsid w:val="00E453E1"/>
    <w:rsid w:val="00E47FB0"/>
    <w:rsid w:val="00E51D3C"/>
    <w:rsid w:val="00E52916"/>
    <w:rsid w:val="00E53710"/>
    <w:rsid w:val="00E542AE"/>
    <w:rsid w:val="00E547EC"/>
    <w:rsid w:val="00E553E1"/>
    <w:rsid w:val="00E568E6"/>
    <w:rsid w:val="00E56F8C"/>
    <w:rsid w:val="00E61208"/>
    <w:rsid w:val="00E62657"/>
    <w:rsid w:val="00E62A6C"/>
    <w:rsid w:val="00E64762"/>
    <w:rsid w:val="00E64960"/>
    <w:rsid w:val="00E7062C"/>
    <w:rsid w:val="00E71772"/>
    <w:rsid w:val="00E72FC1"/>
    <w:rsid w:val="00E73352"/>
    <w:rsid w:val="00E736D1"/>
    <w:rsid w:val="00E748D0"/>
    <w:rsid w:val="00E756B0"/>
    <w:rsid w:val="00E7715F"/>
    <w:rsid w:val="00E77DCA"/>
    <w:rsid w:val="00E804ED"/>
    <w:rsid w:val="00E82524"/>
    <w:rsid w:val="00E83AD9"/>
    <w:rsid w:val="00E83D60"/>
    <w:rsid w:val="00E84926"/>
    <w:rsid w:val="00E84972"/>
    <w:rsid w:val="00E84FAF"/>
    <w:rsid w:val="00E85A94"/>
    <w:rsid w:val="00E87636"/>
    <w:rsid w:val="00E8781C"/>
    <w:rsid w:val="00E87961"/>
    <w:rsid w:val="00E91D25"/>
    <w:rsid w:val="00E944AA"/>
    <w:rsid w:val="00E960AF"/>
    <w:rsid w:val="00E96700"/>
    <w:rsid w:val="00EA009C"/>
    <w:rsid w:val="00EA1C11"/>
    <w:rsid w:val="00EA1CDD"/>
    <w:rsid w:val="00EA230F"/>
    <w:rsid w:val="00EA2F54"/>
    <w:rsid w:val="00EA57B4"/>
    <w:rsid w:val="00EA5B59"/>
    <w:rsid w:val="00EA6DC2"/>
    <w:rsid w:val="00EB3992"/>
    <w:rsid w:val="00EB5056"/>
    <w:rsid w:val="00EB5BF9"/>
    <w:rsid w:val="00EB6B3E"/>
    <w:rsid w:val="00EC0756"/>
    <w:rsid w:val="00EC1927"/>
    <w:rsid w:val="00EC28CF"/>
    <w:rsid w:val="00EC615E"/>
    <w:rsid w:val="00EC6821"/>
    <w:rsid w:val="00ED06D2"/>
    <w:rsid w:val="00ED2080"/>
    <w:rsid w:val="00ED20A3"/>
    <w:rsid w:val="00ED269C"/>
    <w:rsid w:val="00ED3B5D"/>
    <w:rsid w:val="00ED44AB"/>
    <w:rsid w:val="00ED5AE6"/>
    <w:rsid w:val="00ED713B"/>
    <w:rsid w:val="00ED7994"/>
    <w:rsid w:val="00ED7A78"/>
    <w:rsid w:val="00EE50C6"/>
    <w:rsid w:val="00EE5549"/>
    <w:rsid w:val="00EE5EC3"/>
    <w:rsid w:val="00EE78F6"/>
    <w:rsid w:val="00EF0F5C"/>
    <w:rsid w:val="00EF15CE"/>
    <w:rsid w:val="00EF382F"/>
    <w:rsid w:val="00EF3C0D"/>
    <w:rsid w:val="00F01D8F"/>
    <w:rsid w:val="00F02CAB"/>
    <w:rsid w:val="00F04E07"/>
    <w:rsid w:val="00F11116"/>
    <w:rsid w:val="00F119B1"/>
    <w:rsid w:val="00F123B5"/>
    <w:rsid w:val="00F12512"/>
    <w:rsid w:val="00F12946"/>
    <w:rsid w:val="00F12FB9"/>
    <w:rsid w:val="00F1312C"/>
    <w:rsid w:val="00F141F8"/>
    <w:rsid w:val="00F1482F"/>
    <w:rsid w:val="00F14922"/>
    <w:rsid w:val="00F15332"/>
    <w:rsid w:val="00F16372"/>
    <w:rsid w:val="00F17ADB"/>
    <w:rsid w:val="00F21685"/>
    <w:rsid w:val="00F2526D"/>
    <w:rsid w:val="00F25789"/>
    <w:rsid w:val="00F306AB"/>
    <w:rsid w:val="00F30BE8"/>
    <w:rsid w:val="00F314EA"/>
    <w:rsid w:val="00F31B8D"/>
    <w:rsid w:val="00F326F6"/>
    <w:rsid w:val="00F337D2"/>
    <w:rsid w:val="00F33F93"/>
    <w:rsid w:val="00F345E6"/>
    <w:rsid w:val="00F36B5A"/>
    <w:rsid w:val="00F401E1"/>
    <w:rsid w:val="00F42029"/>
    <w:rsid w:val="00F42617"/>
    <w:rsid w:val="00F4269C"/>
    <w:rsid w:val="00F47A01"/>
    <w:rsid w:val="00F51667"/>
    <w:rsid w:val="00F53AA8"/>
    <w:rsid w:val="00F53AB1"/>
    <w:rsid w:val="00F55940"/>
    <w:rsid w:val="00F55B72"/>
    <w:rsid w:val="00F561DE"/>
    <w:rsid w:val="00F57DE2"/>
    <w:rsid w:val="00F6026D"/>
    <w:rsid w:val="00F60C36"/>
    <w:rsid w:val="00F618C3"/>
    <w:rsid w:val="00F63E72"/>
    <w:rsid w:val="00F7091B"/>
    <w:rsid w:val="00F71114"/>
    <w:rsid w:val="00F75A05"/>
    <w:rsid w:val="00F76D59"/>
    <w:rsid w:val="00F774E9"/>
    <w:rsid w:val="00F776F0"/>
    <w:rsid w:val="00F77D5F"/>
    <w:rsid w:val="00F77DE5"/>
    <w:rsid w:val="00F8522E"/>
    <w:rsid w:val="00F858B1"/>
    <w:rsid w:val="00F87B1A"/>
    <w:rsid w:val="00F87F1B"/>
    <w:rsid w:val="00F9039B"/>
    <w:rsid w:val="00F906B7"/>
    <w:rsid w:val="00F937B3"/>
    <w:rsid w:val="00F943AD"/>
    <w:rsid w:val="00FA250F"/>
    <w:rsid w:val="00FA47C1"/>
    <w:rsid w:val="00FA48BB"/>
    <w:rsid w:val="00FA4BD7"/>
    <w:rsid w:val="00FA5ACB"/>
    <w:rsid w:val="00FA62FE"/>
    <w:rsid w:val="00FB0A36"/>
    <w:rsid w:val="00FB487D"/>
    <w:rsid w:val="00FB4B1E"/>
    <w:rsid w:val="00FB5AD6"/>
    <w:rsid w:val="00FC09CF"/>
    <w:rsid w:val="00FC4151"/>
    <w:rsid w:val="00FC429A"/>
    <w:rsid w:val="00FC4C0D"/>
    <w:rsid w:val="00FC6B5C"/>
    <w:rsid w:val="00FD0829"/>
    <w:rsid w:val="00FD44B2"/>
    <w:rsid w:val="00FD61CD"/>
    <w:rsid w:val="00FD788C"/>
    <w:rsid w:val="00FE0598"/>
    <w:rsid w:val="00FE1B10"/>
    <w:rsid w:val="00FE5392"/>
    <w:rsid w:val="00FF3BAE"/>
    <w:rsid w:val="00FF508A"/>
    <w:rsid w:val="00FF72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553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6210"/>
    <w:pPr>
      <w:tabs>
        <w:tab w:val="left" w:pos="360"/>
        <w:tab w:val="right" w:pos="9360"/>
      </w:tabs>
    </w:pPr>
    <w:rPr>
      <w:sz w:val="24"/>
      <w:lang w:val="en-GB"/>
    </w:rPr>
  </w:style>
  <w:style w:type="paragraph" w:styleId="Heading1">
    <w:name w:val="heading 1"/>
    <w:basedOn w:val="Normal"/>
    <w:next w:val="Normal"/>
    <w:qFormat/>
    <w:rsid w:val="001B17D3"/>
    <w:pPr>
      <w:keepNext/>
      <w:spacing w:before="504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Normal"/>
    <w:next w:val="Normal"/>
    <w:qFormat/>
    <w:rsid w:val="00C2688C"/>
    <w:pPr>
      <w:keepNext/>
      <w:spacing w:before="240" w:after="60"/>
      <w:outlineLvl w:val="2"/>
    </w:pPr>
    <w:rPr>
      <w:rFonts w:cs="Arial"/>
      <w:b/>
      <w:bCs/>
      <w:szCs w:val="26"/>
      <w:u w:val="single"/>
    </w:rPr>
  </w:style>
  <w:style w:type="paragraph" w:styleId="Heading4">
    <w:name w:val="heading 4"/>
    <w:basedOn w:val="Normal"/>
    <w:next w:val="Normal"/>
    <w:link w:val="Heading4Char"/>
    <w:unhideWhenUsed/>
    <w:qFormat/>
    <w:rsid w:val="00D4301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6210"/>
    <w:pPr>
      <w:spacing w:line="480" w:lineRule="auto"/>
    </w:pPr>
  </w:style>
  <w:style w:type="paragraph" w:styleId="Header">
    <w:name w:val="header"/>
    <w:basedOn w:val="Normal"/>
    <w:link w:val="HeaderChar"/>
    <w:uiPriority w:val="99"/>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character" w:styleId="PlaceholderText">
    <w:name w:val="Placeholder Text"/>
    <w:basedOn w:val="DefaultParagraphFont"/>
    <w:uiPriority w:val="99"/>
    <w:semiHidden/>
    <w:rsid w:val="005203AC"/>
    <w:rPr>
      <w:color w:val="808080"/>
    </w:rPr>
  </w:style>
  <w:style w:type="paragraph" w:styleId="BalloonText">
    <w:name w:val="Balloon Text"/>
    <w:basedOn w:val="Normal"/>
    <w:link w:val="BalloonTextChar"/>
    <w:rsid w:val="005203AC"/>
    <w:rPr>
      <w:rFonts w:ascii="Tahoma" w:hAnsi="Tahoma" w:cs="Tahoma"/>
      <w:sz w:val="16"/>
      <w:szCs w:val="16"/>
    </w:rPr>
  </w:style>
  <w:style w:type="character" w:customStyle="1" w:styleId="BalloonTextChar">
    <w:name w:val="Balloon Text Char"/>
    <w:basedOn w:val="DefaultParagraphFont"/>
    <w:link w:val="BalloonText"/>
    <w:rsid w:val="005203AC"/>
    <w:rPr>
      <w:rFonts w:ascii="Tahoma" w:hAnsi="Tahoma" w:cs="Tahoma"/>
      <w:sz w:val="16"/>
      <w:szCs w:val="16"/>
    </w:rPr>
  </w:style>
  <w:style w:type="paragraph" w:styleId="PlainText">
    <w:name w:val="Plain Text"/>
    <w:basedOn w:val="Normal"/>
    <w:link w:val="PlainTextChar"/>
    <w:uiPriority w:val="99"/>
    <w:unhideWhenUsed/>
    <w:rsid w:val="007559A6"/>
    <w:pPr>
      <w:tabs>
        <w:tab w:val="clear" w:pos="360"/>
        <w:tab w:val="clear" w:pos="9360"/>
      </w:tabs>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559A6"/>
    <w:rPr>
      <w:rFonts w:ascii="Consolas" w:eastAsiaTheme="minorHAnsi" w:hAnsi="Consolas" w:cstheme="minorBidi"/>
      <w:sz w:val="21"/>
      <w:szCs w:val="21"/>
      <w:lang w:val="en-GB"/>
    </w:rPr>
  </w:style>
  <w:style w:type="character" w:styleId="Hyperlink">
    <w:name w:val="Hyperlink"/>
    <w:basedOn w:val="DefaultParagraphFont"/>
    <w:uiPriority w:val="99"/>
    <w:rsid w:val="00E736D1"/>
    <w:rPr>
      <w:color w:val="0000FF" w:themeColor="hyperlink"/>
      <w:u w:val="single"/>
    </w:rPr>
  </w:style>
  <w:style w:type="character" w:styleId="CommentReference">
    <w:name w:val="annotation reference"/>
    <w:basedOn w:val="DefaultParagraphFont"/>
    <w:rsid w:val="00FA5ACB"/>
    <w:rPr>
      <w:sz w:val="16"/>
      <w:szCs w:val="16"/>
    </w:rPr>
  </w:style>
  <w:style w:type="paragraph" w:styleId="CommentText">
    <w:name w:val="annotation text"/>
    <w:basedOn w:val="Normal"/>
    <w:link w:val="CommentTextChar"/>
    <w:rsid w:val="00FA5ACB"/>
    <w:rPr>
      <w:sz w:val="20"/>
    </w:rPr>
  </w:style>
  <w:style w:type="character" w:customStyle="1" w:styleId="CommentTextChar">
    <w:name w:val="Comment Text Char"/>
    <w:basedOn w:val="DefaultParagraphFont"/>
    <w:link w:val="CommentText"/>
    <w:rsid w:val="00FA5ACB"/>
  </w:style>
  <w:style w:type="paragraph" w:styleId="CommentSubject">
    <w:name w:val="annotation subject"/>
    <w:basedOn w:val="CommentText"/>
    <w:next w:val="CommentText"/>
    <w:link w:val="CommentSubjectChar"/>
    <w:rsid w:val="00FA5ACB"/>
    <w:rPr>
      <w:b/>
      <w:bCs/>
    </w:rPr>
  </w:style>
  <w:style w:type="character" w:customStyle="1" w:styleId="CommentSubjectChar">
    <w:name w:val="Comment Subject Char"/>
    <w:basedOn w:val="CommentTextChar"/>
    <w:link w:val="CommentSubject"/>
    <w:rsid w:val="00FA5ACB"/>
    <w:rPr>
      <w:b/>
      <w:bCs/>
    </w:rPr>
  </w:style>
  <w:style w:type="table" w:styleId="TableGrid">
    <w:name w:val="Table Grid"/>
    <w:basedOn w:val="TableNormal"/>
    <w:uiPriority w:val="59"/>
    <w:rsid w:val="002356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6045F"/>
    <w:pPr>
      <w:ind w:left="720"/>
      <w:contextualSpacing/>
    </w:pPr>
  </w:style>
  <w:style w:type="paragraph" w:styleId="NormalWeb">
    <w:name w:val="Normal (Web)"/>
    <w:basedOn w:val="Normal"/>
    <w:uiPriority w:val="99"/>
    <w:unhideWhenUsed/>
    <w:rsid w:val="00A5076B"/>
    <w:pPr>
      <w:tabs>
        <w:tab w:val="clear" w:pos="360"/>
        <w:tab w:val="clear" w:pos="9360"/>
      </w:tabs>
      <w:spacing w:before="100" w:beforeAutospacing="1" w:after="100" w:afterAutospacing="1"/>
    </w:pPr>
    <w:rPr>
      <w:szCs w:val="24"/>
      <w:lang w:eastAsia="en-GB"/>
    </w:rPr>
  </w:style>
  <w:style w:type="character" w:customStyle="1" w:styleId="ipa1">
    <w:name w:val="ipa1"/>
    <w:basedOn w:val="DefaultParagraphFont"/>
    <w:rsid w:val="00067968"/>
    <w:rPr>
      <w:rFonts w:ascii="Arial Unicode MS" w:eastAsia="Arial Unicode MS" w:hAnsi="Arial Unicode MS" w:cs="Arial Unicode MS" w:hint="eastAsia"/>
    </w:rPr>
  </w:style>
  <w:style w:type="character" w:customStyle="1" w:styleId="texhtml">
    <w:name w:val="texhtml"/>
    <w:basedOn w:val="DefaultParagraphFont"/>
    <w:rsid w:val="0068705B"/>
    <w:rPr>
      <w:rFonts w:ascii="Times New Roman" w:hAnsi="Times New Roman" w:cs="Times New Roman" w:hint="default"/>
      <w:sz w:val="29"/>
      <w:szCs w:val="29"/>
    </w:rPr>
  </w:style>
  <w:style w:type="paragraph" w:styleId="DocumentMap">
    <w:name w:val="Document Map"/>
    <w:basedOn w:val="Normal"/>
    <w:link w:val="DocumentMapChar"/>
    <w:rsid w:val="00F02CAB"/>
    <w:rPr>
      <w:rFonts w:ascii="Lucida Grande" w:hAnsi="Lucida Grande" w:cs="Lucida Grande"/>
      <w:szCs w:val="24"/>
    </w:rPr>
  </w:style>
  <w:style w:type="character" w:customStyle="1" w:styleId="DocumentMapChar">
    <w:name w:val="Document Map Char"/>
    <w:basedOn w:val="DefaultParagraphFont"/>
    <w:link w:val="DocumentMap"/>
    <w:rsid w:val="00F02CAB"/>
    <w:rPr>
      <w:rFonts w:ascii="Lucida Grande" w:hAnsi="Lucida Grande" w:cs="Lucida Grande"/>
      <w:sz w:val="24"/>
      <w:szCs w:val="24"/>
      <w:lang w:val="en-GB"/>
    </w:rPr>
  </w:style>
  <w:style w:type="paragraph" w:styleId="BodyText2">
    <w:name w:val="Body Text 2"/>
    <w:basedOn w:val="Normal"/>
    <w:link w:val="BodyText2Char"/>
    <w:rsid w:val="00085D5F"/>
    <w:pPr>
      <w:spacing w:after="120" w:line="480" w:lineRule="auto"/>
    </w:pPr>
  </w:style>
  <w:style w:type="character" w:customStyle="1" w:styleId="BodyText2Char">
    <w:name w:val="Body Text 2 Char"/>
    <w:basedOn w:val="DefaultParagraphFont"/>
    <w:link w:val="BodyText2"/>
    <w:rsid w:val="00085D5F"/>
    <w:rPr>
      <w:sz w:val="24"/>
      <w:lang w:val="en-GB"/>
    </w:rPr>
  </w:style>
  <w:style w:type="paragraph" w:styleId="BodyTextIndent">
    <w:name w:val="Body Text Indent"/>
    <w:basedOn w:val="Normal"/>
    <w:link w:val="BodyTextIndentChar"/>
    <w:rsid w:val="00085D5F"/>
    <w:pPr>
      <w:spacing w:after="120"/>
      <w:ind w:left="283"/>
    </w:pPr>
  </w:style>
  <w:style w:type="character" w:customStyle="1" w:styleId="BodyTextIndentChar">
    <w:name w:val="Body Text Indent Char"/>
    <w:basedOn w:val="DefaultParagraphFont"/>
    <w:link w:val="BodyTextIndent"/>
    <w:rsid w:val="00085D5F"/>
    <w:rPr>
      <w:sz w:val="24"/>
      <w:lang w:val="en-GB"/>
    </w:rPr>
  </w:style>
  <w:style w:type="character" w:customStyle="1" w:styleId="HeaderChar">
    <w:name w:val="Header Char"/>
    <w:basedOn w:val="DefaultParagraphFont"/>
    <w:link w:val="Header"/>
    <w:uiPriority w:val="99"/>
    <w:rsid w:val="000355E3"/>
    <w:rPr>
      <w:sz w:val="24"/>
      <w:lang w:val="en-GB"/>
    </w:rPr>
  </w:style>
  <w:style w:type="character" w:styleId="Strong">
    <w:name w:val="Strong"/>
    <w:basedOn w:val="DefaultParagraphFont"/>
    <w:qFormat/>
    <w:rsid w:val="000B29B1"/>
    <w:rPr>
      <w:b/>
      <w:bCs/>
    </w:rPr>
  </w:style>
  <w:style w:type="character" w:customStyle="1" w:styleId="Heading4Char">
    <w:name w:val="Heading 4 Char"/>
    <w:basedOn w:val="DefaultParagraphFont"/>
    <w:link w:val="Heading4"/>
    <w:rsid w:val="00D43011"/>
    <w:rPr>
      <w:rFonts w:asciiTheme="majorHAnsi" w:eastAsiaTheme="majorEastAsia" w:hAnsiTheme="majorHAnsi" w:cstheme="majorBidi"/>
      <w:b/>
      <w:bCs/>
      <w:i/>
      <w:iCs/>
      <w:color w:val="4F81BD" w:themeColor="accent1"/>
      <w:sz w:val="24"/>
      <w:lang w:val="en-GB"/>
    </w:rPr>
  </w:style>
  <w:style w:type="paragraph" w:styleId="List">
    <w:name w:val="List"/>
    <w:basedOn w:val="Normal"/>
    <w:rsid w:val="00D43011"/>
    <w:pPr>
      <w:ind w:left="283" w:hanging="283"/>
      <w:contextualSpacing/>
    </w:pPr>
  </w:style>
  <w:style w:type="paragraph" w:styleId="List2">
    <w:name w:val="List 2"/>
    <w:basedOn w:val="Normal"/>
    <w:rsid w:val="00D43011"/>
    <w:pPr>
      <w:ind w:left="566" w:hanging="283"/>
      <w:contextualSpacing/>
    </w:pPr>
  </w:style>
  <w:style w:type="paragraph" w:styleId="List3">
    <w:name w:val="List 3"/>
    <w:basedOn w:val="Normal"/>
    <w:rsid w:val="00D43011"/>
    <w:pPr>
      <w:ind w:left="849" w:hanging="283"/>
      <w:contextualSpacing/>
    </w:pPr>
  </w:style>
  <w:style w:type="paragraph" w:styleId="List4">
    <w:name w:val="List 4"/>
    <w:basedOn w:val="Normal"/>
    <w:rsid w:val="00D43011"/>
    <w:pPr>
      <w:ind w:left="1132" w:hanging="283"/>
      <w:contextualSpacing/>
    </w:pPr>
  </w:style>
  <w:style w:type="paragraph" w:styleId="List5">
    <w:name w:val="List 5"/>
    <w:basedOn w:val="Normal"/>
    <w:rsid w:val="00D43011"/>
    <w:pPr>
      <w:ind w:left="1415" w:hanging="283"/>
      <w:contextualSpacing/>
    </w:pPr>
  </w:style>
  <w:style w:type="paragraph" w:styleId="MessageHeader">
    <w:name w:val="Message Header"/>
    <w:basedOn w:val="Normal"/>
    <w:link w:val="MessageHeaderChar"/>
    <w:rsid w:val="00D43011"/>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sid w:val="00D43011"/>
    <w:rPr>
      <w:rFonts w:asciiTheme="majorHAnsi" w:eastAsiaTheme="majorEastAsia" w:hAnsiTheme="majorHAnsi" w:cstheme="majorBidi"/>
      <w:sz w:val="24"/>
      <w:szCs w:val="24"/>
      <w:shd w:val="pct20" w:color="auto" w:fill="auto"/>
      <w:lang w:val="en-GB"/>
    </w:rPr>
  </w:style>
  <w:style w:type="paragraph" w:styleId="Salutation">
    <w:name w:val="Salutation"/>
    <w:basedOn w:val="Normal"/>
    <w:next w:val="Normal"/>
    <w:link w:val="SalutationChar"/>
    <w:rsid w:val="00D43011"/>
  </w:style>
  <w:style w:type="character" w:customStyle="1" w:styleId="SalutationChar">
    <w:name w:val="Salutation Char"/>
    <w:basedOn w:val="DefaultParagraphFont"/>
    <w:link w:val="Salutation"/>
    <w:rsid w:val="00D43011"/>
    <w:rPr>
      <w:sz w:val="24"/>
      <w:lang w:val="en-GB"/>
    </w:rPr>
  </w:style>
  <w:style w:type="paragraph" w:styleId="Closing">
    <w:name w:val="Closing"/>
    <w:basedOn w:val="Normal"/>
    <w:link w:val="ClosingChar"/>
    <w:rsid w:val="00D43011"/>
    <w:pPr>
      <w:ind w:left="4252"/>
    </w:pPr>
  </w:style>
  <w:style w:type="character" w:customStyle="1" w:styleId="ClosingChar">
    <w:name w:val="Closing Char"/>
    <w:basedOn w:val="DefaultParagraphFont"/>
    <w:link w:val="Closing"/>
    <w:rsid w:val="00D43011"/>
    <w:rPr>
      <w:sz w:val="24"/>
      <w:lang w:val="en-GB"/>
    </w:rPr>
  </w:style>
  <w:style w:type="paragraph" w:styleId="Date">
    <w:name w:val="Date"/>
    <w:basedOn w:val="Normal"/>
    <w:next w:val="Normal"/>
    <w:link w:val="DateChar"/>
    <w:rsid w:val="00D43011"/>
  </w:style>
  <w:style w:type="character" w:customStyle="1" w:styleId="DateChar">
    <w:name w:val="Date Char"/>
    <w:basedOn w:val="DefaultParagraphFont"/>
    <w:link w:val="Date"/>
    <w:rsid w:val="00D43011"/>
    <w:rPr>
      <w:sz w:val="24"/>
      <w:lang w:val="en-GB"/>
    </w:rPr>
  </w:style>
  <w:style w:type="paragraph" w:styleId="ListBullet">
    <w:name w:val="List Bullet"/>
    <w:basedOn w:val="Normal"/>
    <w:rsid w:val="00D43011"/>
    <w:pPr>
      <w:numPr>
        <w:numId w:val="53"/>
      </w:numPr>
      <w:contextualSpacing/>
    </w:pPr>
  </w:style>
  <w:style w:type="paragraph" w:styleId="ListBullet2">
    <w:name w:val="List Bullet 2"/>
    <w:basedOn w:val="Normal"/>
    <w:rsid w:val="00D43011"/>
    <w:pPr>
      <w:numPr>
        <w:numId w:val="54"/>
      </w:numPr>
      <w:contextualSpacing/>
    </w:pPr>
  </w:style>
  <w:style w:type="paragraph" w:customStyle="1" w:styleId="CcList">
    <w:name w:val="Cc List"/>
    <w:basedOn w:val="Normal"/>
    <w:rsid w:val="00D43011"/>
  </w:style>
  <w:style w:type="paragraph" w:styleId="ListContinue">
    <w:name w:val="List Continue"/>
    <w:basedOn w:val="Normal"/>
    <w:rsid w:val="00D43011"/>
    <w:pPr>
      <w:spacing w:after="120"/>
      <w:ind w:left="283"/>
      <w:contextualSpacing/>
    </w:pPr>
  </w:style>
  <w:style w:type="paragraph" w:customStyle="1" w:styleId="InsideAddress">
    <w:name w:val="Inside Address"/>
    <w:basedOn w:val="Normal"/>
    <w:rsid w:val="00D43011"/>
  </w:style>
  <w:style w:type="paragraph" w:customStyle="1" w:styleId="Enclosure">
    <w:name w:val="Enclosure"/>
    <w:basedOn w:val="Normal"/>
    <w:rsid w:val="00D43011"/>
  </w:style>
  <w:style w:type="paragraph" w:customStyle="1" w:styleId="ReferenceLine">
    <w:name w:val="Reference Line"/>
    <w:basedOn w:val="BodyText"/>
    <w:rsid w:val="00D43011"/>
  </w:style>
  <w:style w:type="paragraph" w:styleId="NormalIndent">
    <w:name w:val="Normal Indent"/>
    <w:basedOn w:val="Normal"/>
    <w:rsid w:val="00D43011"/>
    <w:pPr>
      <w:ind w:left="720"/>
    </w:pPr>
  </w:style>
  <w:style w:type="paragraph" w:styleId="BodyTextFirstIndent">
    <w:name w:val="Body Text First Indent"/>
    <w:basedOn w:val="BodyText"/>
    <w:link w:val="BodyTextFirstIndentChar"/>
    <w:rsid w:val="00D43011"/>
    <w:pPr>
      <w:spacing w:line="240" w:lineRule="auto"/>
      <w:ind w:firstLine="360"/>
    </w:pPr>
  </w:style>
  <w:style w:type="character" w:customStyle="1" w:styleId="BodyTextChar">
    <w:name w:val="Body Text Char"/>
    <w:basedOn w:val="DefaultParagraphFont"/>
    <w:link w:val="BodyText"/>
    <w:rsid w:val="00D43011"/>
    <w:rPr>
      <w:sz w:val="24"/>
      <w:lang w:val="en-GB"/>
    </w:rPr>
  </w:style>
  <w:style w:type="character" w:customStyle="1" w:styleId="BodyTextFirstIndentChar">
    <w:name w:val="Body Text First Indent Char"/>
    <w:basedOn w:val="BodyTextChar"/>
    <w:link w:val="BodyTextFirstIndent"/>
    <w:rsid w:val="00D43011"/>
    <w:rPr>
      <w:sz w:val="24"/>
      <w:lang w:val="en-GB"/>
    </w:rPr>
  </w:style>
  <w:style w:type="paragraph" w:styleId="BodyTextFirstIndent2">
    <w:name w:val="Body Text First Indent 2"/>
    <w:basedOn w:val="BodyTextIndent"/>
    <w:link w:val="BodyTextFirstIndent2Char"/>
    <w:rsid w:val="00D43011"/>
    <w:pPr>
      <w:spacing w:after="0"/>
      <w:ind w:left="360" w:firstLine="360"/>
    </w:pPr>
  </w:style>
  <w:style w:type="character" w:customStyle="1" w:styleId="BodyTextFirstIndent2Char">
    <w:name w:val="Body Text First Indent 2 Char"/>
    <w:basedOn w:val="BodyTextIndentChar"/>
    <w:link w:val="BodyTextFirstIndent2"/>
    <w:rsid w:val="00D43011"/>
    <w:rPr>
      <w:sz w:val="24"/>
      <w:lang w:val="en-GB"/>
    </w:rPr>
  </w:style>
  <w:style w:type="character" w:styleId="FollowedHyperlink">
    <w:name w:val="FollowedHyperlink"/>
    <w:basedOn w:val="DefaultParagraphFont"/>
    <w:rsid w:val="00A401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116802">
      <w:bodyDiv w:val="1"/>
      <w:marLeft w:val="0"/>
      <w:marRight w:val="0"/>
      <w:marTop w:val="0"/>
      <w:marBottom w:val="0"/>
      <w:divBdr>
        <w:top w:val="none" w:sz="0" w:space="0" w:color="auto"/>
        <w:left w:val="none" w:sz="0" w:space="0" w:color="auto"/>
        <w:bottom w:val="none" w:sz="0" w:space="0" w:color="auto"/>
        <w:right w:val="none" w:sz="0" w:space="0" w:color="auto"/>
      </w:divBdr>
    </w:div>
    <w:div w:id="323434677">
      <w:bodyDiv w:val="1"/>
      <w:marLeft w:val="0"/>
      <w:marRight w:val="0"/>
      <w:marTop w:val="0"/>
      <w:marBottom w:val="0"/>
      <w:divBdr>
        <w:top w:val="none" w:sz="0" w:space="0" w:color="auto"/>
        <w:left w:val="none" w:sz="0" w:space="0" w:color="auto"/>
        <w:bottom w:val="none" w:sz="0" w:space="0" w:color="auto"/>
        <w:right w:val="none" w:sz="0" w:space="0" w:color="auto"/>
      </w:divBdr>
      <w:divsChild>
        <w:div w:id="802046074">
          <w:marLeft w:val="0"/>
          <w:marRight w:val="0"/>
          <w:marTop w:val="0"/>
          <w:marBottom w:val="0"/>
          <w:divBdr>
            <w:top w:val="none" w:sz="0" w:space="0" w:color="auto"/>
            <w:left w:val="none" w:sz="0" w:space="0" w:color="auto"/>
            <w:bottom w:val="none" w:sz="0" w:space="0" w:color="auto"/>
            <w:right w:val="none" w:sz="0" w:space="0" w:color="auto"/>
          </w:divBdr>
          <w:divsChild>
            <w:div w:id="55346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947">
      <w:bodyDiv w:val="1"/>
      <w:marLeft w:val="0"/>
      <w:marRight w:val="0"/>
      <w:marTop w:val="0"/>
      <w:marBottom w:val="0"/>
      <w:divBdr>
        <w:top w:val="none" w:sz="0" w:space="0" w:color="auto"/>
        <w:left w:val="none" w:sz="0" w:space="0" w:color="auto"/>
        <w:bottom w:val="none" w:sz="0" w:space="0" w:color="auto"/>
        <w:right w:val="none" w:sz="0" w:space="0" w:color="auto"/>
      </w:divBdr>
    </w:div>
    <w:div w:id="509299835">
      <w:bodyDiv w:val="1"/>
      <w:marLeft w:val="0"/>
      <w:marRight w:val="0"/>
      <w:marTop w:val="0"/>
      <w:marBottom w:val="0"/>
      <w:divBdr>
        <w:top w:val="none" w:sz="0" w:space="0" w:color="auto"/>
        <w:left w:val="none" w:sz="0" w:space="0" w:color="auto"/>
        <w:bottom w:val="none" w:sz="0" w:space="0" w:color="auto"/>
        <w:right w:val="none" w:sz="0" w:space="0" w:color="auto"/>
      </w:divBdr>
    </w:div>
    <w:div w:id="665981183">
      <w:bodyDiv w:val="1"/>
      <w:marLeft w:val="0"/>
      <w:marRight w:val="0"/>
      <w:marTop w:val="0"/>
      <w:marBottom w:val="0"/>
      <w:divBdr>
        <w:top w:val="none" w:sz="0" w:space="0" w:color="auto"/>
        <w:left w:val="none" w:sz="0" w:space="0" w:color="auto"/>
        <w:bottom w:val="none" w:sz="0" w:space="0" w:color="auto"/>
        <w:right w:val="none" w:sz="0" w:space="0" w:color="auto"/>
      </w:divBdr>
      <w:divsChild>
        <w:div w:id="7298115">
          <w:marLeft w:val="0"/>
          <w:marRight w:val="0"/>
          <w:marTop w:val="0"/>
          <w:marBottom w:val="0"/>
          <w:divBdr>
            <w:top w:val="none" w:sz="0" w:space="0" w:color="auto"/>
            <w:left w:val="none" w:sz="0" w:space="0" w:color="auto"/>
            <w:bottom w:val="none" w:sz="0" w:space="0" w:color="auto"/>
            <w:right w:val="none" w:sz="0" w:space="0" w:color="auto"/>
          </w:divBdr>
          <w:divsChild>
            <w:div w:id="8747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117">
      <w:bodyDiv w:val="1"/>
      <w:marLeft w:val="0"/>
      <w:marRight w:val="0"/>
      <w:marTop w:val="0"/>
      <w:marBottom w:val="0"/>
      <w:divBdr>
        <w:top w:val="none" w:sz="0" w:space="0" w:color="auto"/>
        <w:left w:val="none" w:sz="0" w:space="0" w:color="auto"/>
        <w:bottom w:val="none" w:sz="0" w:space="0" w:color="auto"/>
        <w:right w:val="none" w:sz="0" w:space="0" w:color="auto"/>
      </w:divBdr>
    </w:div>
    <w:div w:id="1216501600">
      <w:bodyDiv w:val="1"/>
      <w:marLeft w:val="0"/>
      <w:marRight w:val="0"/>
      <w:marTop w:val="0"/>
      <w:marBottom w:val="0"/>
      <w:divBdr>
        <w:top w:val="none" w:sz="0" w:space="0" w:color="auto"/>
        <w:left w:val="none" w:sz="0" w:space="0" w:color="auto"/>
        <w:bottom w:val="none" w:sz="0" w:space="0" w:color="auto"/>
        <w:right w:val="none" w:sz="0" w:space="0" w:color="auto"/>
      </w:divBdr>
      <w:divsChild>
        <w:div w:id="863790032">
          <w:marLeft w:val="0"/>
          <w:marRight w:val="0"/>
          <w:marTop w:val="0"/>
          <w:marBottom w:val="0"/>
          <w:divBdr>
            <w:top w:val="none" w:sz="0" w:space="0" w:color="auto"/>
            <w:left w:val="none" w:sz="0" w:space="0" w:color="auto"/>
            <w:bottom w:val="none" w:sz="0" w:space="0" w:color="auto"/>
            <w:right w:val="none" w:sz="0" w:space="0" w:color="auto"/>
          </w:divBdr>
          <w:divsChild>
            <w:div w:id="136867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6024">
      <w:bodyDiv w:val="1"/>
      <w:marLeft w:val="0"/>
      <w:marRight w:val="0"/>
      <w:marTop w:val="0"/>
      <w:marBottom w:val="0"/>
      <w:divBdr>
        <w:top w:val="none" w:sz="0" w:space="0" w:color="auto"/>
        <w:left w:val="none" w:sz="0" w:space="0" w:color="auto"/>
        <w:bottom w:val="none" w:sz="0" w:space="0" w:color="auto"/>
        <w:right w:val="none" w:sz="0" w:space="0" w:color="auto"/>
      </w:divBdr>
      <w:divsChild>
        <w:div w:id="291525250">
          <w:marLeft w:val="0"/>
          <w:marRight w:val="0"/>
          <w:marTop w:val="0"/>
          <w:marBottom w:val="0"/>
          <w:divBdr>
            <w:top w:val="none" w:sz="0" w:space="0" w:color="auto"/>
            <w:left w:val="none" w:sz="0" w:space="0" w:color="auto"/>
            <w:bottom w:val="none" w:sz="0" w:space="0" w:color="auto"/>
            <w:right w:val="none" w:sz="0" w:space="0" w:color="auto"/>
          </w:divBdr>
          <w:divsChild>
            <w:div w:id="984429438">
              <w:marLeft w:val="0"/>
              <w:marRight w:val="0"/>
              <w:marTop w:val="0"/>
              <w:marBottom w:val="0"/>
              <w:divBdr>
                <w:top w:val="none" w:sz="0" w:space="0" w:color="auto"/>
                <w:left w:val="none" w:sz="0" w:space="0" w:color="auto"/>
                <w:bottom w:val="none" w:sz="0" w:space="0" w:color="auto"/>
                <w:right w:val="none" w:sz="0" w:space="0" w:color="auto"/>
              </w:divBdr>
              <w:divsChild>
                <w:div w:id="728842189">
                  <w:marLeft w:val="0"/>
                  <w:marRight w:val="210"/>
                  <w:marTop w:val="0"/>
                  <w:marBottom w:val="0"/>
                  <w:divBdr>
                    <w:top w:val="none" w:sz="0" w:space="0" w:color="auto"/>
                    <w:left w:val="none" w:sz="0" w:space="0" w:color="auto"/>
                    <w:bottom w:val="none" w:sz="0" w:space="0" w:color="auto"/>
                    <w:right w:val="none" w:sz="0" w:space="0" w:color="auto"/>
                  </w:divBdr>
                  <w:divsChild>
                    <w:div w:id="697512214">
                      <w:marLeft w:val="0"/>
                      <w:marRight w:val="0"/>
                      <w:marTop w:val="0"/>
                      <w:marBottom w:val="0"/>
                      <w:divBdr>
                        <w:top w:val="none" w:sz="0" w:space="0" w:color="auto"/>
                        <w:left w:val="none" w:sz="0" w:space="0" w:color="auto"/>
                        <w:bottom w:val="none" w:sz="0" w:space="0" w:color="auto"/>
                        <w:right w:val="none" w:sz="0" w:space="0" w:color="auto"/>
                      </w:divBdr>
                      <w:divsChild>
                        <w:div w:id="1959296303">
                          <w:marLeft w:val="0"/>
                          <w:marRight w:val="0"/>
                          <w:marTop w:val="0"/>
                          <w:marBottom w:val="0"/>
                          <w:divBdr>
                            <w:top w:val="none" w:sz="0" w:space="0" w:color="auto"/>
                            <w:left w:val="none" w:sz="0" w:space="0" w:color="auto"/>
                            <w:bottom w:val="none" w:sz="0" w:space="0" w:color="auto"/>
                            <w:right w:val="none" w:sz="0" w:space="0" w:color="auto"/>
                          </w:divBdr>
                          <w:divsChild>
                            <w:div w:id="524485452">
                              <w:marLeft w:val="2295"/>
                              <w:marRight w:val="0"/>
                              <w:marTop w:val="0"/>
                              <w:marBottom w:val="0"/>
                              <w:divBdr>
                                <w:top w:val="none" w:sz="0" w:space="0" w:color="auto"/>
                                <w:left w:val="none" w:sz="0" w:space="0" w:color="auto"/>
                                <w:bottom w:val="none" w:sz="0" w:space="0" w:color="auto"/>
                                <w:right w:val="none" w:sz="0" w:space="0" w:color="auto"/>
                              </w:divBdr>
                              <w:divsChild>
                                <w:div w:id="1424380194">
                                  <w:marLeft w:val="0"/>
                                  <w:marRight w:val="0"/>
                                  <w:marTop w:val="0"/>
                                  <w:marBottom w:val="0"/>
                                  <w:divBdr>
                                    <w:top w:val="none" w:sz="0" w:space="0" w:color="auto"/>
                                    <w:left w:val="none" w:sz="0" w:space="0" w:color="auto"/>
                                    <w:bottom w:val="none" w:sz="0" w:space="0" w:color="auto"/>
                                    <w:right w:val="none" w:sz="0" w:space="0" w:color="auto"/>
                                  </w:divBdr>
                                  <w:divsChild>
                                    <w:div w:id="2148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4409">
      <w:bodyDiv w:val="1"/>
      <w:marLeft w:val="0"/>
      <w:marRight w:val="0"/>
      <w:marTop w:val="0"/>
      <w:marBottom w:val="0"/>
      <w:divBdr>
        <w:top w:val="none" w:sz="0" w:space="0" w:color="auto"/>
        <w:left w:val="none" w:sz="0" w:space="0" w:color="auto"/>
        <w:bottom w:val="none" w:sz="0" w:space="0" w:color="auto"/>
        <w:right w:val="none" w:sz="0" w:space="0" w:color="auto"/>
      </w:divBdr>
    </w:div>
    <w:div w:id="1923678634">
      <w:bodyDiv w:val="1"/>
      <w:marLeft w:val="0"/>
      <w:marRight w:val="0"/>
      <w:marTop w:val="0"/>
      <w:marBottom w:val="0"/>
      <w:divBdr>
        <w:top w:val="none" w:sz="0" w:space="0" w:color="auto"/>
        <w:left w:val="none" w:sz="0" w:space="0" w:color="auto"/>
        <w:bottom w:val="none" w:sz="0" w:space="0" w:color="auto"/>
        <w:right w:val="none" w:sz="0" w:space="0" w:color="auto"/>
      </w:divBdr>
    </w:div>
    <w:div w:id="1970352769">
      <w:bodyDiv w:val="1"/>
      <w:marLeft w:val="0"/>
      <w:marRight w:val="0"/>
      <w:marTop w:val="0"/>
      <w:marBottom w:val="0"/>
      <w:divBdr>
        <w:top w:val="none" w:sz="0" w:space="0" w:color="auto"/>
        <w:left w:val="none" w:sz="0" w:space="0" w:color="auto"/>
        <w:bottom w:val="none" w:sz="0" w:space="0" w:color="auto"/>
        <w:right w:val="none" w:sz="0" w:space="0" w:color="auto"/>
      </w:divBdr>
      <w:divsChild>
        <w:div w:id="1416517708">
          <w:marLeft w:val="0"/>
          <w:marRight w:val="0"/>
          <w:marTop w:val="0"/>
          <w:marBottom w:val="0"/>
          <w:divBdr>
            <w:top w:val="none" w:sz="0" w:space="0" w:color="auto"/>
            <w:left w:val="none" w:sz="0" w:space="0" w:color="auto"/>
            <w:bottom w:val="none" w:sz="0" w:space="0" w:color="auto"/>
            <w:right w:val="none" w:sz="0" w:space="0" w:color="auto"/>
          </w:divBdr>
          <w:divsChild>
            <w:div w:id="1403483760">
              <w:marLeft w:val="0"/>
              <w:marRight w:val="0"/>
              <w:marTop w:val="0"/>
              <w:marBottom w:val="0"/>
              <w:divBdr>
                <w:top w:val="none" w:sz="0" w:space="0" w:color="auto"/>
                <w:left w:val="none" w:sz="0" w:space="0" w:color="auto"/>
                <w:bottom w:val="none" w:sz="0" w:space="0" w:color="auto"/>
                <w:right w:val="none" w:sz="0" w:space="0" w:color="auto"/>
              </w:divBdr>
              <w:divsChild>
                <w:div w:id="1679309780">
                  <w:marLeft w:val="0"/>
                  <w:marRight w:val="210"/>
                  <w:marTop w:val="0"/>
                  <w:marBottom w:val="0"/>
                  <w:divBdr>
                    <w:top w:val="none" w:sz="0" w:space="0" w:color="auto"/>
                    <w:left w:val="none" w:sz="0" w:space="0" w:color="auto"/>
                    <w:bottom w:val="none" w:sz="0" w:space="0" w:color="auto"/>
                    <w:right w:val="none" w:sz="0" w:space="0" w:color="auto"/>
                  </w:divBdr>
                  <w:divsChild>
                    <w:div w:id="416947264">
                      <w:marLeft w:val="0"/>
                      <w:marRight w:val="0"/>
                      <w:marTop w:val="0"/>
                      <w:marBottom w:val="0"/>
                      <w:divBdr>
                        <w:top w:val="none" w:sz="0" w:space="0" w:color="auto"/>
                        <w:left w:val="none" w:sz="0" w:space="0" w:color="auto"/>
                        <w:bottom w:val="none" w:sz="0" w:space="0" w:color="auto"/>
                        <w:right w:val="none" w:sz="0" w:space="0" w:color="auto"/>
                      </w:divBdr>
                      <w:divsChild>
                        <w:div w:id="649093131">
                          <w:marLeft w:val="0"/>
                          <w:marRight w:val="0"/>
                          <w:marTop w:val="0"/>
                          <w:marBottom w:val="0"/>
                          <w:divBdr>
                            <w:top w:val="none" w:sz="0" w:space="0" w:color="auto"/>
                            <w:left w:val="none" w:sz="0" w:space="0" w:color="auto"/>
                            <w:bottom w:val="none" w:sz="0" w:space="0" w:color="auto"/>
                            <w:right w:val="none" w:sz="0" w:space="0" w:color="auto"/>
                          </w:divBdr>
                          <w:divsChild>
                            <w:div w:id="1691370885">
                              <w:marLeft w:val="2295"/>
                              <w:marRight w:val="0"/>
                              <w:marTop w:val="0"/>
                              <w:marBottom w:val="0"/>
                              <w:divBdr>
                                <w:top w:val="none" w:sz="0" w:space="0" w:color="auto"/>
                                <w:left w:val="none" w:sz="0" w:space="0" w:color="auto"/>
                                <w:bottom w:val="none" w:sz="0" w:space="0" w:color="auto"/>
                                <w:right w:val="none" w:sz="0" w:space="0" w:color="auto"/>
                              </w:divBdr>
                              <w:divsChild>
                                <w:div w:id="1679961003">
                                  <w:marLeft w:val="0"/>
                                  <w:marRight w:val="0"/>
                                  <w:marTop w:val="0"/>
                                  <w:marBottom w:val="0"/>
                                  <w:divBdr>
                                    <w:top w:val="none" w:sz="0" w:space="0" w:color="auto"/>
                                    <w:left w:val="none" w:sz="0" w:space="0" w:color="auto"/>
                                    <w:bottom w:val="none" w:sz="0" w:space="0" w:color="auto"/>
                                    <w:right w:val="none" w:sz="0" w:space="0" w:color="auto"/>
                                  </w:divBdr>
                                  <w:divsChild>
                                    <w:div w:id="11194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Story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DFC25-BDD6-4CAC-BF2E-B8368226CBD3}">
  <ds:schemaRefs>
    <ds:schemaRef ds:uri="http://schemas.microsoft.com/sharepoint/v3/contenttype/forms"/>
  </ds:schemaRefs>
</ds:datastoreItem>
</file>

<file path=customXml/itemProps2.xml><?xml version="1.0" encoding="utf-8"?>
<ds:datastoreItem xmlns:ds="http://schemas.openxmlformats.org/officeDocument/2006/customXml" ds:itemID="{00D425AF-8AC9-2147-9658-6A4C50C0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\Users\Andrew\AppData\Roaming\Microsoft\Templates\StoryManuscript.dotx</Template>
  <TotalTime>3</TotalTime>
  <Pages>7</Pages>
  <Words>1246</Words>
  <Characters>7106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Herbert</cp:lastModifiedBy>
  <cp:revision>5</cp:revision>
  <cp:lastPrinted>2015-03-15T02:20:00Z</cp:lastPrinted>
  <dcterms:created xsi:type="dcterms:W3CDTF">2015-03-15T02:20:00Z</dcterms:created>
  <dcterms:modified xsi:type="dcterms:W3CDTF">2015-03-25T17:10:00Z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TC102635309990</vt:lpwstr>
  </property>
</Properties>
</file>