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60D1E" w14:textId="77777777" w:rsidR="001F72E9" w:rsidRPr="00746880" w:rsidRDefault="001F72E9" w:rsidP="001F72E9">
      <w:pPr>
        <w:tabs>
          <w:tab w:val="clear" w:pos="360"/>
          <w:tab w:val="clear" w:pos="9360"/>
        </w:tabs>
        <w:rPr>
          <w:rFonts w:ascii="Courier New" w:eastAsiaTheme="minorHAnsi" w:hAnsi="Courier New" w:cs="Courier New"/>
          <w:szCs w:val="24"/>
          <w:u w:val="single"/>
        </w:rPr>
      </w:pPr>
      <w:proofErr w:type="gramStart"/>
      <w:r>
        <w:rPr>
          <w:rFonts w:ascii="Courier New" w:hAnsi="Courier New" w:cs="Courier New"/>
          <w:szCs w:val="24"/>
          <w:u w:val="single"/>
        </w:rPr>
        <w:t>COMPILING AND RUNNING FORTRAN PROGRAMS.</w:t>
      </w:r>
      <w:proofErr w:type="gramEnd"/>
    </w:p>
    <w:p w14:paraId="2662017B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18DF8D66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534040FE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630A404A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Entry points.</w:t>
      </w:r>
    </w:p>
    <w:p w14:paraId="1B5145EE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7F47648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86A7230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6AB6099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Translator (Tape 1)</w:t>
      </w:r>
    </w:p>
    <w:p w14:paraId="37A59A29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717E2CB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8  Translate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to SIR code.</w:t>
      </w:r>
    </w:p>
    <w:p w14:paraId="1A648607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9  Continue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translation after halt.</w:t>
      </w:r>
    </w:p>
    <w:p w14:paraId="1D766CD3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10  Report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Mode (check for errors only).</w:t>
      </w:r>
    </w:p>
    <w:p w14:paraId="6339898E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15F018D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4CB4675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There are two modes available for running 903 </w:t>
      </w:r>
      <w:r>
        <w:rPr>
          <w:rFonts w:ascii="Courier New" w:hAnsi="Courier New" w:cs="Courier New"/>
          <w:sz w:val="24"/>
          <w:szCs w:val="24"/>
        </w:rPr>
        <w:t>FORTRAN</w:t>
      </w:r>
      <w:r w:rsidRPr="00B81DE1">
        <w:rPr>
          <w:rFonts w:ascii="Courier New" w:hAnsi="Courier New" w:cs="Courier New"/>
          <w:sz w:val="24"/>
          <w:szCs w:val="24"/>
        </w:rPr>
        <w:t xml:space="preserve"> programmes: batch mode and relocatable mode.  The former should be used for all programs up to about 120 </w:t>
      </w:r>
      <w:r>
        <w:rPr>
          <w:rFonts w:ascii="Courier New" w:hAnsi="Courier New" w:cs="Courier New"/>
          <w:sz w:val="24"/>
          <w:szCs w:val="24"/>
        </w:rPr>
        <w:t>FORTRAN</w:t>
      </w:r>
      <w:r w:rsidRPr="00B81DE1">
        <w:rPr>
          <w:rFonts w:ascii="Courier New" w:hAnsi="Courier New" w:cs="Courier New"/>
          <w:sz w:val="24"/>
          <w:szCs w:val="24"/>
        </w:rPr>
        <w:t xml:space="preserve"> statements and the latter for larger programs.  In relocatable mode the SIR code is converted to relocatable binary as an additional step prior to loading and execution.</w:t>
      </w:r>
    </w:p>
    <w:p w14:paraId="255AADE1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2CD4D22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914D443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Runtime (Tape 2) </w:t>
      </w:r>
    </w:p>
    <w:p w14:paraId="6F1FF00B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748D0CE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8  Load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SIR code (from Translation phase) for batch mode.</w:t>
      </w:r>
    </w:p>
    <w:p w14:paraId="7F7F3D95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9  Continue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after wait.</w:t>
      </w:r>
    </w:p>
    <w:p w14:paraId="4F6A79A9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10  Indicate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program complete.</w:t>
      </w:r>
    </w:p>
    <w:p w14:paraId="42CA1E0A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11  Run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the program.</w:t>
      </w:r>
    </w:p>
    <w:p w14:paraId="5EEF30B6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12  Load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for batch mode, display store map.</w:t>
      </w:r>
    </w:p>
    <w:p w14:paraId="192C901C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13  Load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SIR code (from Translation phase) for relocatable </w:t>
      </w:r>
      <w:r>
        <w:rPr>
          <w:rFonts w:ascii="Courier New" w:hAnsi="Courier New" w:cs="Courier New"/>
          <w:sz w:val="24"/>
          <w:szCs w:val="24"/>
        </w:rPr>
        <w:br/>
        <w:t xml:space="preserve">     </w:t>
      </w:r>
      <w:r w:rsidRPr="00B81DE1">
        <w:rPr>
          <w:rFonts w:ascii="Courier New" w:hAnsi="Courier New" w:cs="Courier New"/>
          <w:sz w:val="24"/>
          <w:szCs w:val="24"/>
        </w:rPr>
        <w:t>mode.</w:t>
      </w:r>
    </w:p>
    <w:p w14:paraId="5DA13B6A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14  Load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relocatable program tape</w:t>
      </w:r>
      <w:r>
        <w:rPr>
          <w:rFonts w:ascii="Courier New" w:hAnsi="Courier New" w:cs="Courier New"/>
          <w:sz w:val="24"/>
          <w:szCs w:val="24"/>
        </w:rPr>
        <w:t xml:space="preserve"> (from entry at 13)</w:t>
      </w:r>
      <w:r w:rsidRPr="00B81DE1">
        <w:rPr>
          <w:rFonts w:ascii="Courier New" w:hAnsi="Courier New" w:cs="Courier New"/>
          <w:sz w:val="24"/>
          <w:szCs w:val="24"/>
        </w:rPr>
        <w:t>.</w:t>
      </w:r>
    </w:p>
    <w:p w14:paraId="0D714906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15  Load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an extra relocatable binary (</w:t>
      </w:r>
      <w:r>
        <w:rPr>
          <w:rFonts w:ascii="Courier New" w:hAnsi="Courier New" w:cs="Courier New"/>
          <w:sz w:val="24"/>
          <w:szCs w:val="24"/>
        </w:rPr>
        <w:t xml:space="preserve">e.g., </w:t>
      </w:r>
      <w:r w:rsidRPr="00B81DE1">
        <w:rPr>
          <w:rFonts w:ascii="Courier New" w:hAnsi="Courier New" w:cs="Courier New"/>
          <w:sz w:val="24"/>
          <w:szCs w:val="24"/>
        </w:rPr>
        <w:t xml:space="preserve">user’s library) </w:t>
      </w:r>
      <w:r>
        <w:rPr>
          <w:rFonts w:ascii="Courier New" w:hAnsi="Courier New" w:cs="Courier New"/>
          <w:sz w:val="24"/>
          <w:szCs w:val="24"/>
        </w:rPr>
        <w:br/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B81DE1">
        <w:rPr>
          <w:rFonts w:ascii="Courier New" w:hAnsi="Courier New" w:cs="Courier New"/>
          <w:sz w:val="24"/>
          <w:szCs w:val="24"/>
        </w:rPr>
        <w:t>tape.</w:t>
      </w:r>
    </w:p>
    <w:p w14:paraId="4E0B13CA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A031775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3A7ACA3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Load and Go (LG) System.  (Replaces Tape 1 and Tape 2)</w:t>
      </w:r>
    </w:p>
    <w:p w14:paraId="5296A77B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8A3F159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8  Read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program.</w:t>
      </w:r>
    </w:p>
    <w:p w14:paraId="446ED11A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9  Continue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translation after halt. </w:t>
      </w:r>
    </w:p>
    <w:p w14:paraId="6A58B054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10  Indicate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program complete.</w:t>
      </w:r>
    </w:p>
    <w:p w14:paraId="67717735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11  Run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the program.</w:t>
      </w:r>
    </w:p>
    <w:p w14:paraId="06F70D4A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12  Read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program and display store map.</w:t>
      </w:r>
    </w:p>
    <w:p w14:paraId="4EC58BFA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15  Load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an extra relocatable binary (user’s library) tape.</w:t>
      </w:r>
    </w:p>
    <w:p w14:paraId="0B97C33A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16  Report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mode (scan for errors only).</w:t>
      </w:r>
    </w:p>
    <w:p w14:paraId="58292D89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EC4B3B7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B2F503F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14:paraId="01262F6C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0F5EDFE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5B8061C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B81DE1">
        <w:rPr>
          <w:rFonts w:ascii="Courier New" w:hAnsi="Courier New" w:cs="Courier New"/>
          <w:sz w:val="24"/>
          <w:szCs w:val="24"/>
        </w:rPr>
        <w:t>Large Program (LP) System.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(Replaces Tape 2)</w:t>
      </w:r>
    </w:p>
    <w:p w14:paraId="5FCF4789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DF82F62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sz w:val="24"/>
          <w:szCs w:val="24"/>
        </w:rPr>
        <w:t xml:space="preserve"> 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9  Continue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after halt.</w:t>
      </w:r>
    </w:p>
    <w:p w14:paraId="253E8990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10  Indicate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program complete</w:t>
      </w:r>
      <w:r>
        <w:rPr>
          <w:rFonts w:ascii="Courier New" w:hAnsi="Courier New" w:cs="Courier New"/>
          <w:sz w:val="24"/>
          <w:szCs w:val="24"/>
        </w:rPr>
        <w:t xml:space="preserve"> (produces a relocatable binary </w:t>
      </w:r>
      <w:r>
        <w:rPr>
          <w:rFonts w:ascii="Courier New" w:hAnsi="Courier New" w:cs="Courier New"/>
          <w:sz w:val="24"/>
          <w:szCs w:val="24"/>
        </w:rPr>
        <w:br/>
        <w:t xml:space="preserve"> </w:t>
      </w:r>
      <w:r>
        <w:rPr>
          <w:rFonts w:ascii="Courier New" w:hAnsi="Courier New" w:cs="Courier New"/>
          <w:sz w:val="24"/>
          <w:szCs w:val="24"/>
        </w:rPr>
        <w:tab/>
        <w:t>tape)</w:t>
      </w:r>
      <w:r w:rsidRPr="00B81DE1">
        <w:rPr>
          <w:rFonts w:ascii="Courier New" w:hAnsi="Courier New" w:cs="Courier New"/>
          <w:sz w:val="24"/>
          <w:szCs w:val="24"/>
        </w:rPr>
        <w:t>.</w:t>
      </w:r>
    </w:p>
    <w:p w14:paraId="6B300D4F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11  Run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the program.</w:t>
      </w:r>
    </w:p>
    <w:p w14:paraId="2D7B9227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13  Read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program.</w:t>
      </w:r>
    </w:p>
    <w:p w14:paraId="78A29EC8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14  Load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relocatable program tape</w:t>
      </w:r>
      <w:r>
        <w:rPr>
          <w:rFonts w:ascii="Courier New" w:hAnsi="Courier New" w:cs="Courier New"/>
          <w:sz w:val="24"/>
          <w:szCs w:val="24"/>
        </w:rPr>
        <w:t xml:space="preserve"> produced by previous entry </w:t>
      </w:r>
      <w:r>
        <w:rPr>
          <w:rFonts w:ascii="Courier New" w:hAnsi="Courier New" w:cs="Courier New"/>
          <w:sz w:val="24"/>
          <w:szCs w:val="24"/>
        </w:rPr>
        <w:br/>
        <w:t xml:space="preserve"> </w:t>
      </w:r>
      <w:r>
        <w:rPr>
          <w:rFonts w:ascii="Courier New" w:hAnsi="Courier New" w:cs="Courier New"/>
          <w:sz w:val="24"/>
          <w:szCs w:val="24"/>
        </w:rPr>
        <w:tab/>
        <w:t>at 10</w:t>
      </w:r>
      <w:r w:rsidRPr="00B81DE1">
        <w:rPr>
          <w:rFonts w:ascii="Courier New" w:hAnsi="Courier New" w:cs="Courier New"/>
          <w:sz w:val="24"/>
          <w:szCs w:val="24"/>
        </w:rPr>
        <w:t>.</w:t>
      </w:r>
    </w:p>
    <w:p w14:paraId="11B25CD7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15 </w:t>
      </w:r>
      <w:r>
        <w:rPr>
          <w:rFonts w:ascii="Courier New" w:hAnsi="Courier New" w:cs="Courier New"/>
          <w:sz w:val="24"/>
          <w:szCs w:val="24"/>
        </w:rPr>
        <w:tab/>
        <w:t>Load user's library tapes (e.g., separately compiled sub-</w:t>
      </w:r>
      <w:r>
        <w:rPr>
          <w:rFonts w:ascii="Courier New" w:hAnsi="Courier New" w:cs="Courier New"/>
          <w:sz w:val="24"/>
          <w:szCs w:val="24"/>
        </w:rPr>
        <w:br/>
        <w:t xml:space="preserve"> </w:t>
      </w:r>
      <w:r>
        <w:rPr>
          <w:rFonts w:ascii="Courier New" w:hAnsi="Courier New" w:cs="Courier New"/>
          <w:sz w:val="24"/>
          <w:szCs w:val="24"/>
        </w:rPr>
        <w:tab/>
        <w:t>program).</w:t>
      </w:r>
    </w:p>
    <w:p w14:paraId="02A05317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16  Report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mode (scan for errors only).</w:t>
      </w:r>
    </w:p>
    <w:p w14:paraId="5BA0488F" w14:textId="77777777" w:rsidR="001F72E9" w:rsidRPr="00B81DE1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F0C806D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0DA7A45A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7358C07F" w14:textId="77777777" w:rsidR="001F72E9" w:rsidRPr="004D4527" w:rsidRDefault="001F72E9" w:rsidP="001F72E9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 w:rsidRPr="004D4527">
        <w:rPr>
          <w:rFonts w:ascii="Courier New" w:hAnsi="Courier New" w:cs="Courier New"/>
          <w:sz w:val="24"/>
          <w:szCs w:val="24"/>
          <w:u w:val="single"/>
        </w:rPr>
        <w:t>Store Used</w:t>
      </w:r>
      <w:r>
        <w:rPr>
          <w:rFonts w:ascii="Courier New" w:hAnsi="Courier New" w:cs="Courier New"/>
          <w:sz w:val="24"/>
          <w:szCs w:val="24"/>
          <w:u w:val="single"/>
        </w:rPr>
        <w:t>.</w:t>
      </w:r>
    </w:p>
    <w:p w14:paraId="2EDDC3FF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CB4CADB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ED6F666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2-Pass System</w:t>
      </w:r>
    </w:p>
    <w:p w14:paraId="67B75B6D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03B6388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run-time routines occupy 3500 words approximately.  In Batach Mode the assembler occupies 2600 words, which may be used for the COMMON area.  In relocatable mode the loader occupies 1100 </w:t>
      </w:r>
      <w:proofErr w:type="gramStart"/>
      <w:r>
        <w:rPr>
          <w:rFonts w:ascii="Courier New" w:hAnsi="Courier New" w:cs="Courier New"/>
          <w:sz w:val="24"/>
          <w:szCs w:val="24"/>
        </w:rPr>
        <w:t>words which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may be used for the COMMON area.</w:t>
      </w:r>
    </w:p>
    <w:p w14:paraId="01660059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12802B1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Thus on a basic 903 with 8192 words of store, the following table shows the store available for FORTRAN programs:</w:t>
      </w:r>
    </w:p>
    <w:p w14:paraId="36FC1688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FF9307A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Batch Mode</w:t>
      </w:r>
      <w:r>
        <w:rPr>
          <w:rFonts w:ascii="Courier New" w:hAnsi="Courier New" w:cs="Courier New"/>
          <w:sz w:val="24"/>
          <w:szCs w:val="24"/>
        </w:rPr>
        <w:tab/>
        <w:t>Relocatable Mode</w:t>
      </w:r>
    </w:p>
    <w:p w14:paraId="15C5A6B1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Object code + local</w:t>
      </w:r>
    </w:p>
    <w:p w14:paraId="5A989D34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variables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and arrays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2000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3500</w:t>
      </w:r>
    </w:p>
    <w:p w14:paraId="2BD3C9FB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6F85FD9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Object code + all</w:t>
      </w:r>
      <w:r>
        <w:rPr>
          <w:rFonts w:ascii="Courier New" w:hAnsi="Courier New" w:cs="Courier New"/>
          <w:sz w:val="24"/>
          <w:szCs w:val="24"/>
        </w:rPr>
        <w:br/>
        <w:t>variables and arrays</w:t>
      </w:r>
      <w:r>
        <w:rPr>
          <w:rFonts w:ascii="Courier New" w:hAnsi="Courier New" w:cs="Courier New"/>
          <w:sz w:val="24"/>
          <w:szCs w:val="24"/>
        </w:rPr>
        <w:br/>
        <w:t>including COMMON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4600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4600</w:t>
      </w:r>
    </w:p>
    <w:p w14:paraId="3181F47B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18CD4D8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store layout for a typical program run in relocatable mode is:</w:t>
      </w:r>
    </w:p>
    <w:p w14:paraId="72CE4B37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F287AA2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to 7: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Registers.</w:t>
      </w:r>
    </w:p>
    <w:p w14:paraId="7EF58A37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 to 3500: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Entry points and run-time routines.</w:t>
      </w:r>
    </w:p>
    <w:p w14:paraId="2CC45971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3500 to 6100: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Object code of the FORTRAN program.</w:t>
      </w:r>
    </w:p>
    <w:p w14:paraId="03A80877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6100 to 7300: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COMMON area for the FORTRAN program.</w:t>
      </w:r>
    </w:p>
    <w:p w14:paraId="60596A7C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7000 to 8179: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SIR loader (FORTRAN version).</w:t>
      </w:r>
    </w:p>
    <w:p w14:paraId="61570C28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37A570F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Load and Go System.</w:t>
      </w:r>
    </w:p>
    <w:p w14:paraId="676AD64E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8AC51D8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During translation</w:t>
      </w:r>
    </w:p>
    <w:p w14:paraId="55CC8756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270CD1B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0 to 7: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Registers.</w:t>
      </w:r>
    </w:p>
    <w:p w14:paraId="5C7936A2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 to 3608: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Runt-time routines used by compiler.</w:t>
      </w:r>
    </w:p>
    <w:p w14:paraId="3131DD0A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3609 to 5400 (max):</w:t>
      </w:r>
      <w:r>
        <w:rPr>
          <w:rFonts w:ascii="Courier New" w:hAnsi="Courier New" w:cs="Courier New"/>
          <w:sz w:val="24"/>
          <w:szCs w:val="24"/>
        </w:rPr>
        <w:tab/>
        <w:t>Available for FORTRAN object code.</w:t>
      </w:r>
    </w:p>
    <w:p w14:paraId="60F98998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5475 to 8100: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SIR assembler.</w:t>
      </w:r>
    </w:p>
    <w:p w14:paraId="60207890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8224 to 16330: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FOTRAN Translator and its workspace.</w:t>
      </w:r>
    </w:p>
    <w:p w14:paraId="58BE1F2D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0BEECA6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At run-time</w:t>
      </w:r>
    </w:p>
    <w:p w14:paraId="078953FB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A677616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to 7: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Registers.</w:t>
      </w:r>
    </w:p>
    <w:p w14:paraId="2E2A02C9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 to 3608: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Runtime routines.</w:t>
      </w:r>
    </w:p>
    <w:p w14:paraId="1CB995DD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3609 to 5400 (max):</w:t>
      </w:r>
      <w:r>
        <w:rPr>
          <w:rFonts w:ascii="Courier New" w:hAnsi="Courier New" w:cs="Courier New"/>
          <w:sz w:val="24"/>
          <w:szCs w:val="24"/>
        </w:rPr>
        <w:tab/>
        <w:t>FORTRAN object code.</w:t>
      </w:r>
    </w:p>
    <w:p w14:paraId="16B705A5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66053ED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COMMON area runs on from object code.</w:t>
      </w:r>
    </w:p>
    <w:p w14:paraId="38805B6D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F404482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total COMMON area should not exceed 8192 words.  However this limit may be exceeded if the last item in COMMON for any sub-program is an array that starts at location 8192 relative to the start of COMMON.</w:t>
      </w:r>
    </w:p>
    <w:p w14:paraId="4F90F5E2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735C3F5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4AB5436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Large Program System.</w:t>
      </w:r>
      <w:proofErr w:type="gramEnd"/>
    </w:p>
    <w:p w14:paraId="2BCA7D07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22B2E1E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Locations 8 to 8039 of module 1 are available for object code. 4392 words of module 2 are available as the COMMON area.  The run-time routines occupy approximately 3800 words of module 2 and 140 words of module 1.  The SIR loader occupies 1000 words of module 2.  Thus on a 903 with 16,384 words of store the following space is available for FORTRAN programs:</w:t>
      </w:r>
    </w:p>
    <w:p w14:paraId="1D94EDB2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56F935D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Object program (including local</w:t>
      </w:r>
      <w:r>
        <w:rPr>
          <w:rFonts w:ascii="Courier New" w:hAnsi="Courier New" w:cs="Courier New"/>
          <w:sz w:val="24"/>
          <w:szCs w:val="24"/>
        </w:rPr>
        <w:br/>
        <w:t>variables and arrays)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8000 words (approx.)</w:t>
      </w:r>
    </w:p>
    <w:p w14:paraId="54753E7C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COMMON area (starting at location</w:t>
      </w:r>
    </w:p>
    <w:p w14:paraId="30EB03DF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11992 [3800+8192))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4192 words.</w:t>
      </w:r>
    </w:p>
    <w:p w14:paraId="43006046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07A243E" w14:textId="77777777" w:rsidR="001F72E9" w:rsidRDefault="001F72E9" w:rsidP="001F72E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Note the same restrictions as apply to COMMON in the load and go system also apply to the large program system.</w:t>
      </w:r>
    </w:p>
    <w:p w14:paraId="6FC657D4" w14:textId="5A183890" w:rsidR="007559A6" w:rsidRPr="00B971B4" w:rsidRDefault="007559A6" w:rsidP="00B971B4">
      <w:bookmarkStart w:id="0" w:name="_GoBack"/>
      <w:bookmarkEnd w:id="0"/>
    </w:p>
    <w:sectPr w:rsidR="007559A6" w:rsidRPr="00B971B4" w:rsidSect="00AC210D">
      <w:headerReference w:type="even" r:id="rId10"/>
      <w:headerReference w:type="default" r:id="rId11"/>
      <w:footerReference w:type="even" r:id="rId12"/>
      <w:footerReference w:type="default" r:id="rId13"/>
      <w:type w:val="evenPage"/>
      <w:pgSz w:w="11901" w:h="16817" w:code="1"/>
      <w:pgMar w:top="1134" w:right="1134" w:bottom="1701" w:left="1701" w:header="1134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7140A" w14:textId="77777777" w:rsidR="00BC2AD0" w:rsidRDefault="00BC2AD0">
      <w:r>
        <w:separator/>
      </w:r>
    </w:p>
  </w:endnote>
  <w:endnote w:type="continuationSeparator" w:id="0">
    <w:p w14:paraId="51F78A98" w14:textId="77777777" w:rsidR="00BC2AD0" w:rsidRDefault="00BC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A5F2F" w14:textId="77777777" w:rsidR="00BC2AD0" w:rsidRDefault="00BC2AD0" w:rsidP="00450C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158</w:t>
    </w:r>
    <w:r>
      <w:rPr>
        <w:rStyle w:val="PageNumber"/>
      </w:rPr>
      <w:fldChar w:fldCharType="end"/>
    </w:r>
  </w:p>
  <w:p w14:paraId="1DA9C296" w14:textId="77777777" w:rsidR="00BC2AD0" w:rsidRDefault="00BC2A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24DEA" w14:textId="77777777" w:rsidR="00BC2AD0" w:rsidRPr="00EB3992" w:rsidRDefault="00BC2AD0" w:rsidP="00450C9A">
    <w:pPr>
      <w:pStyle w:val="Footer"/>
      <w:framePr w:wrap="around" w:vAnchor="text" w:hAnchor="margin" w:xAlign="center" w:y="1"/>
      <w:rPr>
        <w:rStyle w:val="PageNumber"/>
        <w:rFonts w:ascii="Courier New" w:hAnsi="Courier New" w:cs="Courier New"/>
      </w:rPr>
    </w:pPr>
    <w:r w:rsidRPr="00EB3992">
      <w:rPr>
        <w:rStyle w:val="PageNumber"/>
        <w:rFonts w:ascii="Courier New" w:hAnsi="Courier New" w:cs="Courier New"/>
      </w:rPr>
      <w:fldChar w:fldCharType="begin"/>
    </w:r>
    <w:r w:rsidRPr="00EB3992">
      <w:rPr>
        <w:rStyle w:val="PageNumber"/>
        <w:rFonts w:ascii="Courier New" w:hAnsi="Courier New" w:cs="Courier New"/>
      </w:rPr>
      <w:instrText xml:space="preserve">PAGE  </w:instrText>
    </w:r>
    <w:r w:rsidRPr="00EB3992">
      <w:rPr>
        <w:rStyle w:val="PageNumber"/>
        <w:rFonts w:ascii="Courier New" w:hAnsi="Courier New" w:cs="Courier New"/>
      </w:rPr>
      <w:fldChar w:fldCharType="separate"/>
    </w:r>
    <w:r w:rsidR="001F72E9">
      <w:rPr>
        <w:rStyle w:val="PageNumber"/>
        <w:rFonts w:ascii="Courier New" w:hAnsi="Courier New" w:cs="Courier New"/>
        <w:noProof/>
      </w:rPr>
      <w:t>4</w:t>
    </w:r>
    <w:r w:rsidRPr="00EB3992">
      <w:rPr>
        <w:rStyle w:val="PageNumber"/>
        <w:rFonts w:ascii="Courier New" w:hAnsi="Courier New" w:cs="Courier New"/>
      </w:rPr>
      <w:fldChar w:fldCharType="end"/>
    </w:r>
  </w:p>
  <w:p w14:paraId="4F621D06" w14:textId="77777777" w:rsidR="00BC2AD0" w:rsidRPr="00033A43" w:rsidRDefault="00BC2AD0" w:rsidP="00450C9A">
    <w:pPr>
      <w:pStyle w:val="Footer"/>
      <w:rPr>
        <w:rFonts w:ascii="Courier" w:hAnsi="Courie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44C5D" w14:textId="77777777" w:rsidR="00BC2AD0" w:rsidRDefault="00BC2AD0">
      <w:r>
        <w:separator/>
      </w:r>
    </w:p>
  </w:footnote>
  <w:footnote w:type="continuationSeparator" w:id="0">
    <w:p w14:paraId="2757938F" w14:textId="77777777" w:rsidR="00BC2AD0" w:rsidRDefault="00BC2A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3747B" w14:textId="4F7A1FDB" w:rsidR="00BC2AD0" w:rsidRDefault="00BC2AD0" w:rsidP="000355E3">
    <w:pPr>
      <w:pStyle w:val="Header"/>
      <w:rPr>
        <w:rFonts w:ascii="Courier" w:hAnsi="Courier"/>
      </w:rPr>
    </w:pPr>
    <w:r>
      <w:rPr>
        <w:rFonts w:ascii="Courier" w:hAnsi="Courier"/>
      </w:rPr>
      <w:tab/>
    </w:r>
    <w:r w:rsidRPr="000355E3">
      <w:rPr>
        <w:rFonts w:ascii="Courier" w:hAnsi="Courier"/>
      </w:rPr>
      <w:t>ELLIOTT 900 SERIES SIMULATOR</w:t>
    </w:r>
  </w:p>
  <w:p w14:paraId="732E6E65" w14:textId="77777777" w:rsidR="00BC2AD0" w:rsidRPr="000355E3" w:rsidRDefault="00BC2AD0" w:rsidP="000355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DB1A2" w14:textId="1BA7C69C" w:rsidR="00BC2AD0" w:rsidRDefault="00BC2AD0" w:rsidP="00427379">
    <w:pPr>
      <w:pStyle w:val="Header"/>
      <w:jc w:val="center"/>
      <w:rPr>
        <w:rFonts w:ascii="Courier New" w:hAnsi="Courier New" w:cs="Courier New"/>
        <w:szCs w:val="24"/>
      </w:rPr>
    </w:pPr>
    <w:r w:rsidRPr="00427379">
      <w:rPr>
        <w:rFonts w:ascii="Courier New" w:hAnsi="Courier New" w:cs="Courier New"/>
        <w:szCs w:val="24"/>
      </w:rPr>
      <w:t>ELLIOTT 900 SERIES SIMULATOR</w:t>
    </w:r>
  </w:p>
  <w:p w14:paraId="1BC9BCDC" w14:textId="77777777" w:rsidR="00BC2AD0" w:rsidRPr="00427379" w:rsidRDefault="00BC2AD0" w:rsidP="00427379">
    <w:pPr>
      <w:pStyle w:val="Header"/>
      <w:jc w:val="center"/>
      <w:rPr>
        <w:rFonts w:ascii="Courier New" w:hAnsi="Courier New" w:cs="Courier New"/>
        <w:szCs w:val="24"/>
      </w:rPr>
    </w:pPr>
  </w:p>
  <w:p w14:paraId="5DC2453D" w14:textId="77777777" w:rsidR="00BC2AD0" w:rsidRDefault="00BC2AD0" w:rsidP="004273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4295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F6AFA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4B3A29"/>
    <w:multiLevelType w:val="hybridMultilevel"/>
    <w:tmpl w:val="FC5E2F32"/>
    <w:lvl w:ilvl="0" w:tplc="13D29D7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A17C0"/>
    <w:multiLevelType w:val="hybridMultilevel"/>
    <w:tmpl w:val="BE28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53B98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76E2688"/>
    <w:multiLevelType w:val="hybridMultilevel"/>
    <w:tmpl w:val="B498B3D0"/>
    <w:lvl w:ilvl="0" w:tplc="13D29D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E72E5E"/>
    <w:multiLevelType w:val="hybridMultilevel"/>
    <w:tmpl w:val="092C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4145CE"/>
    <w:multiLevelType w:val="hybridMultilevel"/>
    <w:tmpl w:val="49F24118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9B1978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E73D96"/>
    <w:multiLevelType w:val="hybridMultilevel"/>
    <w:tmpl w:val="20D2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9F5571"/>
    <w:multiLevelType w:val="hybridMultilevel"/>
    <w:tmpl w:val="1DCC8EB2"/>
    <w:lvl w:ilvl="0" w:tplc="C5F85DB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41191F"/>
    <w:multiLevelType w:val="hybridMultilevel"/>
    <w:tmpl w:val="2A205F8A"/>
    <w:lvl w:ilvl="0" w:tplc="90F218C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BC0284"/>
    <w:multiLevelType w:val="hybridMultilevel"/>
    <w:tmpl w:val="2EC81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3605E38">
      <w:numFmt w:val="bullet"/>
      <w:lvlText w:val=""/>
      <w:lvlJc w:val="left"/>
      <w:pPr>
        <w:ind w:left="2880" w:hanging="360"/>
      </w:pPr>
      <w:rPr>
        <w:rFonts w:ascii="Symbol" w:eastAsiaTheme="minorHAnsi" w:hAnsi="Symbol" w:cs="Courier New" w:hint="default"/>
      </w:rPr>
    </w:lvl>
    <w:lvl w:ilvl="4" w:tplc="79DC5B7C">
      <w:start w:val="900"/>
      <w:numFmt w:val="bullet"/>
      <w:lvlText w:val="-"/>
      <w:lvlJc w:val="left"/>
      <w:pPr>
        <w:ind w:left="3600" w:hanging="360"/>
      </w:pPr>
      <w:rPr>
        <w:rFonts w:ascii="Courier New" w:eastAsiaTheme="minorHAnsi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3D3F60"/>
    <w:multiLevelType w:val="hybridMultilevel"/>
    <w:tmpl w:val="2DD49D58"/>
    <w:lvl w:ilvl="0" w:tplc="E9F885A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EE41F6"/>
    <w:multiLevelType w:val="hybridMultilevel"/>
    <w:tmpl w:val="957A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A63498"/>
    <w:multiLevelType w:val="hybridMultilevel"/>
    <w:tmpl w:val="B00C5848"/>
    <w:lvl w:ilvl="0" w:tplc="E22E855C">
      <w:start w:val="1"/>
      <w:numFmt w:val="decimal"/>
      <w:lvlText w:val="%1."/>
      <w:lvlJc w:val="left"/>
      <w:pPr>
        <w:ind w:left="58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>
    <w:nsid w:val="15F50C8E"/>
    <w:multiLevelType w:val="hybridMultilevel"/>
    <w:tmpl w:val="943A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192B91"/>
    <w:multiLevelType w:val="hybridMultilevel"/>
    <w:tmpl w:val="0BEE1B0C"/>
    <w:lvl w:ilvl="0" w:tplc="994EB8A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9D65D7F"/>
    <w:multiLevelType w:val="hybridMultilevel"/>
    <w:tmpl w:val="1FF08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093BF7"/>
    <w:multiLevelType w:val="hybridMultilevel"/>
    <w:tmpl w:val="476A2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CE3B62"/>
    <w:multiLevelType w:val="hybridMultilevel"/>
    <w:tmpl w:val="D86E7138"/>
    <w:lvl w:ilvl="0" w:tplc="9E58039C">
      <w:start w:val="1"/>
      <w:numFmt w:val="decimal"/>
      <w:lvlText w:val="%1."/>
      <w:lvlJc w:val="left"/>
      <w:pPr>
        <w:ind w:left="495" w:hanging="37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>
    <w:nsid w:val="1E554EA8"/>
    <w:multiLevelType w:val="hybridMultilevel"/>
    <w:tmpl w:val="367C9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676E80"/>
    <w:multiLevelType w:val="hybridMultilevel"/>
    <w:tmpl w:val="CA547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A7385F"/>
    <w:multiLevelType w:val="hybridMultilevel"/>
    <w:tmpl w:val="83A2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3F3F11"/>
    <w:multiLevelType w:val="hybridMultilevel"/>
    <w:tmpl w:val="5FCCB1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4F03FDB"/>
    <w:multiLevelType w:val="multilevel"/>
    <w:tmpl w:val="F502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6D57482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272B17"/>
    <w:multiLevelType w:val="hybridMultilevel"/>
    <w:tmpl w:val="9B1624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C318DC"/>
    <w:multiLevelType w:val="hybridMultilevel"/>
    <w:tmpl w:val="E378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B00225"/>
    <w:multiLevelType w:val="hybridMultilevel"/>
    <w:tmpl w:val="EC703036"/>
    <w:lvl w:ilvl="0" w:tplc="D6F8A3D0">
      <w:start w:val="1"/>
      <w:numFmt w:val="decimal"/>
      <w:lvlText w:val="%1."/>
      <w:lvlJc w:val="left"/>
      <w:pPr>
        <w:ind w:left="61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>
    <w:nsid w:val="29D20FA1"/>
    <w:multiLevelType w:val="hybridMultilevel"/>
    <w:tmpl w:val="9544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2B671E"/>
    <w:multiLevelType w:val="hybridMultilevel"/>
    <w:tmpl w:val="64BE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BD70CDA"/>
    <w:multiLevelType w:val="hybridMultilevel"/>
    <w:tmpl w:val="9280A0EC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1E3C95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2C7A783D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8C192E"/>
    <w:multiLevelType w:val="hybridMultilevel"/>
    <w:tmpl w:val="E5AEEB52"/>
    <w:lvl w:ilvl="0" w:tplc="AD90DC5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2EE5495B"/>
    <w:multiLevelType w:val="hybridMultilevel"/>
    <w:tmpl w:val="AADE7886"/>
    <w:lvl w:ilvl="0" w:tplc="4732DA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2C90A38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2D96FA3"/>
    <w:multiLevelType w:val="hybridMultilevel"/>
    <w:tmpl w:val="FFC2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400B8B"/>
    <w:multiLevelType w:val="hybridMultilevel"/>
    <w:tmpl w:val="03EA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9790567"/>
    <w:multiLevelType w:val="hybridMultilevel"/>
    <w:tmpl w:val="CD74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AB0430E"/>
    <w:multiLevelType w:val="hybridMultilevel"/>
    <w:tmpl w:val="C8948B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84F2B8F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CD025B0"/>
    <w:multiLevelType w:val="hybridMultilevel"/>
    <w:tmpl w:val="11124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E323642"/>
    <w:multiLevelType w:val="hybridMultilevel"/>
    <w:tmpl w:val="6218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F5F57A9"/>
    <w:multiLevelType w:val="hybridMultilevel"/>
    <w:tmpl w:val="4F609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6C99C"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1145537"/>
    <w:multiLevelType w:val="hybridMultilevel"/>
    <w:tmpl w:val="B9E8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397489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13D7887"/>
    <w:multiLevelType w:val="hybridMultilevel"/>
    <w:tmpl w:val="5B9286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342DBE"/>
    <w:multiLevelType w:val="hybridMultilevel"/>
    <w:tmpl w:val="3B0C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A51BF8"/>
    <w:multiLevelType w:val="hybridMultilevel"/>
    <w:tmpl w:val="5320891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1043D45"/>
    <w:multiLevelType w:val="hybridMultilevel"/>
    <w:tmpl w:val="6C8A5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ED7551"/>
    <w:multiLevelType w:val="hybridMultilevel"/>
    <w:tmpl w:val="E2543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4FC066F"/>
    <w:multiLevelType w:val="multilevel"/>
    <w:tmpl w:val="F73A3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A6C1CA3"/>
    <w:multiLevelType w:val="hybridMultilevel"/>
    <w:tmpl w:val="9BBC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C9E6E3C"/>
    <w:multiLevelType w:val="hybridMultilevel"/>
    <w:tmpl w:val="7AA8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D542EAB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410305"/>
    <w:multiLevelType w:val="hybridMultilevel"/>
    <w:tmpl w:val="F73A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2A6993"/>
    <w:multiLevelType w:val="hybridMultilevel"/>
    <w:tmpl w:val="0BF88F0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84A1952"/>
    <w:multiLevelType w:val="hybridMultilevel"/>
    <w:tmpl w:val="09926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91046E4"/>
    <w:multiLevelType w:val="hybridMultilevel"/>
    <w:tmpl w:val="D402D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EDD5CC3"/>
    <w:multiLevelType w:val="hybridMultilevel"/>
    <w:tmpl w:val="DB32C63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FA42F1E"/>
    <w:multiLevelType w:val="hybridMultilevel"/>
    <w:tmpl w:val="A8D2EFBC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FC647E4"/>
    <w:multiLevelType w:val="hybridMultilevel"/>
    <w:tmpl w:val="54C09A2A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0221E01"/>
    <w:multiLevelType w:val="hybridMultilevel"/>
    <w:tmpl w:val="A54E43B4"/>
    <w:lvl w:ilvl="0" w:tplc="E612B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08B47FF"/>
    <w:multiLevelType w:val="hybridMultilevel"/>
    <w:tmpl w:val="6EC61010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52840AA"/>
    <w:multiLevelType w:val="hybridMultilevel"/>
    <w:tmpl w:val="01F4689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7B9348D"/>
    <w:multiLevelType w:val="hybridMultilevel"/>
    <w:tmpl w:val="6EC8712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CDD75A0"/>
    <w:multiLevelType w:val="hybridMultilevel"/>
    <w:tmpl w:val="BC9C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20"/>
  </w:num>
  <w:num w:numId="5">
    <w:abstractNumId w:val="15"/>
  </w:num>
  <w:num w:numId="6">
    <w:abstractNumId w:val="41"/>
  </w:num>
  <w:num w:numId="7">
    <w:abstractNumId w:val="17"/>
  </w:num>
  <w:num w:numId="8">
    <w:abstractNumId w:val="4"/>
  </w:num>
  <w:num w:numId="9">
    <w:abstractNumId w:val="35"/>
  </w:num>
  <w:num w:numId="10">
    <w:abstractNumId w:val="21"/>
  </w:num>
  <w:num w:numId="11">
    <w:abstractNumId w:val="22"/>
  </w:num>
  <w:num w:numId="12">
    <w:abstractNumId w:val="61"/>
  </w:num>
  <w:num w:numId="13">
    <w:abstractNumId w:val="64"/>
  </w:num>
  <w:num w:numId="14">
    <w:abstractNumId w:val="66"/>
  </w:num>
  <w:num w:numId="15">
    <w:abstractNumId w:val="62"/>
  </w:num>
  <w:num w:numId="16">
    <w:abstractNumId w:val="57"/>
  </w:num>
  <w:num w:numId="17">
    <w:abstractNumId w:val="59"/>
  </w:num>
  <w:num w:numId="18">
    <w:abstractNumId w:val="48"/>
  </w:num>
  <w:num w:numId="19">
    <w:abstractNumId w:val="50"/>
  </w:num>
  <w:num w:numId="20">
    <w:abstractNumId w:val="10"/>
  </w:num>
  <w:num w:numId="21">
    <w:abstractNumId w:val="63"/>
  </w:num>
  <w:num w:numId="22">
    <w:abstractNumId w:val="67"/>
  </w:num>
  <w:num w:numId="23">
    <w:abstractNumId w:val="40"/>
  </w:num>
  <w:num w:numId="24">
    <w:abstractNumId w:val="54"/>
  </w:num>
  <w:num w:numId="25">
    <w:abstractNumId w:val="11"/>
  </w:num>
  <w:num w:numId="26">
    <w:abstractNumId w:val="39"/>
  </w:num>
  <w:num w:numId="27">
    <w:abstractNumId w:val="3"/>
  </w:num>
  <w:num w:numId="28">
    <w:abstractNumId w:val="33"/>
  </w:num>
  <w:num w:numId="29">
    <w:abstractNumId w:val="2"/>
  </w:num>
  <w:num w:numId="30">
    <w:abstractNumId w:val="27"/>
  </w:num>
  <w:num w:numId="31">
    <w:abstractNumId w:val="65"/>
  </w:num>
  <w:num w:numId="32">
    <w:abstractNumId w:val="30"/>
  </w:num>
  <w:num w:numId="33">
    <w:abstractNumId w:val="42"/>
  </w:num>
  <w:num w:numId="34">
    <w:abstractNumId w:val="47"/>
  </w:num>
  <w:num w:numId="35">
    <w:abstractNumId w:val="36"/>
  </w:num>
  <w:num w:numId="36">
    <w:abstractNumId w:val="23"/>
  </w:num>
  <w:num w:numId="37">
    <w:abstractNumId w:val="58"/>
  </w:num>
  <w:num w:numId="38">
    <w:abstractNumId w:val="44"/>
  </w:num>
  <w:num w:numId="39">
    <w:abstractNumId w:val="32"/>
  </w:num>
  <w:num w:numId="40">
    <w:abstractNumId w:val="7"/>
  </w:num>
  <w:num w:numId="41">
    <w:abstractNumId w:val="60"/>
  </w:num>
  <w:num w:numId="42">
    <w:abstractNumId w:val="49"/>
  </w:num>
  <w:num w:numId="43">
    <w:abstractNumId w:val="18"/>
  </w:num>
  <w:num w:numId="44">
    <w:abstractNumId w:val="12"/>
  </w:num>
  <w:num w:numId="45">
    <w:abstractNumId w:val="24"/>
  </w:num>
  <w:num w:numId="46">
    <w:abstractNumId w:val="51"/>
  </w:num>
  <w:num w:numId="47">
    <w:abstractNumId w:val="38"/>
  </w:num>
  <w:num w:numId="48">
    <w:abstractNumId w:val="16"/>
  </w:num>
  <w:num w:numId="49">
    <w:abstractNumId w:val="6"/>
  </w:num>
  <w:num w:numId="50">
    <w:abstractNumId w:val="31"/>
  </w:num>
  <w:num w:numId="51">
    <w:abstractNumId w:val="53"/>
  </w:num>
  <w:num w:numId="52">
    <w:abstractNumId w:val="26"/>
  </w:num>
  <w:num w:numId="53">
    <w:abstractNumId w:val="1"/>
  </w:num>
  <w:num w:numId="54">
    <w:abstractNumId w:val="0"/>
  </w:num>
  <w:num w:numId="55">
    <w:abstractNumId w:val="37"/>
  </w:num>
  <w:num w:numId="56">
    <w:abstractNumId w:val="55"/>
  </w:num>
  <w:num w:numId="57">
    <w:abstractNumId w:val="56"/>
  </w:num>
  <w:num w:numId="58">
    <w:abstractNumId w:val="52"/>
  </w:num>
  <w:num w:numId="59">
    <w:abstractNumId w:val="13"/>
  </w:num>
  <w:num w:numId="60">
    <w:abstractNumId w:val="46"/>
  </w:num>
  <w:num w:numId="61">
    <w:abstractNumId w:val="9"/>
  </w:num>
  <w:num w:numId="62">
    <w:abstractNumId w:val="34"/>
  </w:num>
  <w:num w:numId="63">
    <w:abstractNumId w:val="14"/>
  </w:num>
  <w:num w:numId="64">
    <w:abstractNumId w:val="8"/>
  </w:num>
  <w:num w:numId="65">
    <w:abstractNumId w:val="28"/>
  </w:num>
  <w:num w:numId="66">
    <w:abstractNumId w:val="45"/>
  </w:num>
  <w:num w:numId="67">
    <w:abstractNumId w:val="43"/>
  </w:num>
  <w:num w:numId="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A6"/>
    <w:rsid w:val="000024D4"/>
    <w:rsid w:val="00005906"/>
    <w:rsid w:val="00006280"/>
    <w:rsid w:val="00007767"/>
    <w:rsid w:val="0000786B"/>
    <w:rsid w:val="00007A0D"/>
    <w:rsid w:val="00007CA0"/>
    <w:rsid w:val="00010CA5"/>
    <w:rsid w:val="00013E92"/>
    <w:rsid w:val="000147B3"/>
    <w:rsid w:val="000147C9"/>
    <w:rsid w:val="0001666C"/>
    <w:rsid w:val="000217DF"/>
    <w:rsid w:val="00021D8E"/>
    <w:rsid w:val="00022CFF"/>
    <w:rsid w:val="000237E6"/>
    <w:rsid w:val="00025EE8"/>
    <w:rsid w:val="000260E5"/>
    <w:rsid w:val="000275B1"/>
    <w:rsid w:val="000302B9"/>
    <w:rsid w:val="00031189"/>
    <w:rsid w:val="000313DA"/>
    <w:rsid w:val="00031B23"/>
    <w:rsid w:val="0003368E"/>
    <w:rsid w:val="00033A43"/>
    <w:rsid w:val="0003402B"/>
    <w:rsid w:val="00034D5E"/>
    <w:rsid w:val="0003555A"/>
    <w:rsid w:val="000355E3"/>
    <w:rsid w:val="00035D59"/>
    <w:rsid w:val="00037904"/>
    <w:rsid w:val="000401A1"/>
    <w:rsid w:val="00041489"/>
    <w:rsid w:val="00045A97"/>
    <w:rsid w:val="00047621"/>
    <w:rsid w:val="000479D9"/>
    <w:rsid w:val="00050474"/>
    <w:rsid w:val="00050616"/>
    <w:rsid w:val="00051D92"/>
    <w:rsid w:val="000533D9"/>
    <w:rsid w:val="00053C7C"/>
    <w:rsid w:val="000545D1"/>
    <w:rsid w:val="000579D8"/>
    <w:rsid w:val="00057A18"/>
    <w:rsid w:val="000612E5"/>
    <w:rsid w:val="00061CA2"/>
    <w:rsid w:val="00066B73"/>
    <w:rsid w:val="0006714E"/>
    <w:rsid w:val="00067968"/>
    <w:rsid w:val="0007082D"/>
    <w:rsid w:val="00072BF4"/>
    <w:rsid w:val="000750B4"/>
    <w:rsid w:val="00081226"/>
    <w:rsid w:val="000823EA"/>
    <w:rsid w:val="00083819"/>
    <w:rsid w:val="000844CB"/>
    <w:rsid w:val="00084641"/>
    <w:rsid w:val="00085D5F"/>
    <w:rsid w:val="0008699A"/>
    <w:rsid w:val="00087D68"/>
    <w:rsid w:val="000904AC"/>
    <w:rsid w:val="00091BCD"/>
    <w:rsid w:val="000921E4"/>
    <w:rsid w:val="00092225"/>
    <w:rsid w:val="000932B6"/>
    <w:rsid w:val="00093510"/>
    <w:rsid w:val="000957DF"/>
    <w:rsid w:val="0009708A"/>
    <w:rsid w:val="0009720A"/>
    <w:rsid w:val="000977CD"/>
    <w:rsid w:val="00097910"/>
    <w:rsid w:val="000A07F3"/>
    <w:rsid w:val="000A0A0F"/>
    <w:rsid w:val="000A2450"/>
    <w:rsid w:val="000A289D"/>
    <w:rsid w:val="000B0850"/>
    <w:rsid w:val="000B1129"/>
    <w:rsid w:val="000B2989"/>
    <w:rsid w:val="000B29B1"/>
    <w:rsid w:val="000B3F23"/>
    <w:rsid w:val="000B68BF"/>
    <w:rsid w:val="000B6F53"/>
    <w:rsid w:val="000B7498"/>
    <w:rsid w:val="000C160E"/>
    <w:rsid w:val="000C6377"/>
    <w:rsid w:val="000C6C0E"/>
    <w:rsid w:val="000C6C5A"/>
    <w:rsid w:val="000D3280"/>
    <w:rsid w:val="000D4941"/>
    <w:rsid w:val="000D7BDA"/>
    <w:rsid w:val="000E438F"/>
    <w:rsid w:val="000E789E"/>
    <w:rsid w:val="000E7FAD"/>
    <w:rsid w:val="000F050B"/>
    <w:rsid w:val="000F0744"/>
    <w:rsid w:val="000F1EBC"/>
    <w:rsid w:val="000F5B22"/>
    <w:rsid w:val="000F5DD8"/>
    <w:rsid w:val="000F6C17"/>
    <w:rsid w:val="001100D4"/>
    <w:rsid w:val="00110CEB"/>
    <w:rsid w:val="00114003"/>
    <w:rsid w:val="001159B3"/>
    <w:rsid w:val="00122CE9"/>
    <w:rsid w:val="001254F6"/>
    <w:rsid w:val="0012580A"/>
    <w:rsid w:val="00125CF6"/>
    <w:rsid w:val="001301F5"/>
    <w:rsid w:val="00134147"/>
    <w:rsid w:val="001341B5"/>
    <w:rsid w:val="001379B4"/>
    <w:rsid w:val="00141CCB"/>
    <w:rsid w:val="00144C9C"/>
    <w:rsid w:val="00144D2F"/>
    <w:rsid w:val="00145672"/>
    <w:rsid w:val="00145A24"/>
    <w:rsid w:val="00150AFB"/>
    <w:rsid w:val="00153293"/>
    <w:rsid w:val="00154451"/>
    <w:rsid w:val="00154DA5"/>
    <w:rsid w:val="00170D48"/>
    <w:rsid w:val="001716CD"/>
    <w:rsid w:val="00171DA6"/>
    <w:rsid w:val="00173276"/>
    <w:rsid w:val="00174AB6"/>
    <w:rsid w:val="00174B72"/>
    <w:rsid w:val="00174F56"/>
    <w:rsid w:val="00175430"/>
    <w:rsid w:val="001805CD"/>
    <w:rsid w:val="00180813"/>
    <w:rsid w:val="00181FDC"/>
    <w:rsid w:val="00183E3B"/>
    <w:rsid w:val="001843CA"/>
    <w:rsid w:val="001913EE"/>
    <w:rsid w:val="001A0D7A"/>
    <w:rsid w:val="001A12A7"/>
    <w:rsid w:val="001A16AE"/>
    <w:rsid w:val="001A18EA"/>
    <w:rsid w:val="001A3344"/>
    <w:rsid w:val="001A3930"/>
    <w:rsid w:val="001A6764"/>
    <w:rsid w:val="001A7391"/>
    <w:rsid w:val="001B17D3"/>
    <w:rsid w:val="001B315B"/>
    <w:rsid w:val="001B3F70"/>
    <w:rsid w:val="001B5061"/>
    <w:rsid w:val="001B5657"/>
    <w:rsid w:val="001B6CD1"/>
    <w:rsid w:val="001B6DFF"/>
    <w:rsid w:val="001C6EDA"/>
    <w:rsid w:val="001D12A3"/>
    <w:rsid w:val="001D344B"/>
    <w:rsid w:val="001D4038"/>
    <w:rsid w:val="001E42FE"/>
    <w:rsid w:val="001E5547"/>
    <w:rsid w:val="001E58F0"/>
    <w:rsid w:val="001E5CAF"/>
    <w:rsid w:val="001E6412"/>
    <w:rsid w:val="001E6CBE"/>
    <w:rsid w:val="001E7402"/>
    <w:rsid w:val="001F12D5"/>
    <w:rsid w:val="001F2341"/>
    <w:rsid w:val="001F6276"/>
    <w:rsid w:val="001F6791"/>
    <w:rsid w:val="001F6AFE"/>
    <w:rsid w:val="001F72E9"/>
    <w:rsid w:val="00202485"/>
    <w:rsid w:val="00202B7F"/>
    <w:rsid w:val="00203641"/>
    <w:rsid w:val="00203B0E"/>
    <w:rsid w:val="0020654B"/>
    <w:rsid w:val="002069AD"/>
    <w:rsid w:val="0021235A"/>
    <w:rsid w:val="002126E1"/>
    <w:rsid w:val="0021295F"/>
    <w:rsid w:val="002168B4"/>
    <w:rsid w:val="00223917"/>
    <w:rsid w:val="002239A9"/>
    <w:rsid w:val="00227DC6"/>
    <w:rsid w:val="0023562D"/>
    <w:rsid w:val="0023592B"/>
    <w:rsid w:val="00235C8C"/>
    <w:rsid w:val="00235D83"/>
    <w:rsid w:val="00236014"/>
    <w:rsid w:val="002368CC"/>
    <w:rsid w:val="00240565"/>
    <w:rsid w:val="002412C6"/>
    <w:rsid w:val="002427F6"/>
    <w:rsid w:val="00247D13"/>
    <w:rsid w:val="0025047E"/>
    <w:rsid w:val="0025254E"/>
    <w:rsid w:val="0025289A"/>
    <w:rsid w:val="002528D1"/>
    <w:rsid w:val="002533CE"/>
    <w:rsid w:val="00256487"/>
    <w:rsid w:val="00256801"/>
    <w:rsid w:val="002574CA"/>
    <w:rsid w:val="0026082F"/>
    <w:rsid w:val="00261592"/>
    <w:rsid w:val="0026312E"/>
    <w:rsid w:val="002639D3"/>
    <w:rsid w:val="00264538"/>
    <w:rsid w:val="002652F3"/>
    <w:rsid w:val="00265587"/>
    <w:rsid w:val="00266D7E"/>
    <w:rsid w:val="002675DF"/>
    <w:rsid w:val="00267A97"/>
    <w:rsid w:val="0027120D"/>
    <w:rsid w:val="00271A38"/>
    <w:rsid w:val="00275146"/>
    <w:rsid w:val="00276B13"/>
    <w:rsid w:val="00280A56"/>
    <w:rsid w:val="002810A5"/>
    <w:rsid w:val="00282211"/>
    <w:rsid w:val="00287A82"/>
    <w:rsid w:val="00287F89"/>
    <w:rsid w:val="002900D8"/>
    <w:rsid w:val="0029057F"/>
    <w:rsid w:val="0029077D"/>
    <w:rsid w:val="002919B6"/>
    <w:rsid w:val="00293091"/>
    <w:rsid w:val="00294406"/>
    <w:rsid w:val="00294572"/>
    <w:rsid w:val="00295ACA"/>
    <w:rsid w:val="00296B14"/>
    <w:rsid w:val="00297F85"/>
    <w:rsid w:val="002A1107"/>
    <w:rsid w:val="002A18CC"/>
    <w:rsid w:val="002A1E0E"/>
    <w:rsid w:val="002A6330"/>
    <w:rsid w:val="002A66AD"/>
    <w:rsid w:val="002B481A"/>
    <w:rsid w:val="002B63F4"/>
    <w:rsid w:val="002B67E3"/>
    <w:rsid w:val="002B7714"/>
    <w:rsid w:val="002C3F11"/>
    <w:rsid w:val="002C5215"/>
    <w:rsid w:val="002C6329"/>
    <w:rsid w:val="002C6FCF"/>
    <w:rsid w:val="002C7608"/>
    <w:rsid w:val="002D265F"/>
    <w:rsid w:val="002D33D7"/>
    <w:rsid w:val="002D77D2"/>
    <w:rsid w:val="002E1F25"/>
    <w:rsid w:val="002E33A2"/>
    <w:rsid w:val="002E483B"/>
    <w:rsid w:val="002E6142"/>
    <w:rsid w:val="002F04FB"/>
    <w:rsid w:val="002F215B"/>
    <w:rsid w:val="002F282A"/>
    <w:rsid w:val="002F2A13"/>
    <w:rsid w:val="002F3447"/>
    <w:rsid w:val="002F666B"/>
    <w:rsid w:val="002F7FA9"/>
    <w:rsid w:val="003008B6"/>
    <w:rsid w:val="00301382"/>
    <w:rsid w:val="00302BD5"/>
    <w:rsid w:val="00303068"/>
    <w:rsid w:val="00306D20"/>
    <w:rsid w:val="00310230"/>
    <w:rsid w:val="0031263E"/>
    <w:rsid w:val="00314A98"/>
    <w:rsid w:val="00316535"/>
    <w:rsid w:val="0031653A"/>
    <w:rsid w:val="003176BA"/>
    <w:rsid w:val="00320C73"/>
    <w:rsid w:val="0032212C"/>
    <w:rsid w:val="003224C2"/>
    <w:rsid w:val="003237A4"/>
    <w:rsid w:val="0032573F"/>
    <w:rsid w:val="003262AB"/>
    <w:rsid w:val="003269C5"/>
    <w:rsid w:val="00330A24"/>
    <w:rsid w:val="00332D7F"/>
    <w:rsid w:val="003355C3"/>
    <w:rsid w:val="00335816"/>
    <w:rsid w:val="003359A1"/>
    <w:rsid w:val="00336B84"/>
    <w:rsid w:val="00337295"/>
    <w:rsid w:val="003400B8"/>
    <w:rsid w:val="00342C1F"/>
    <w:rsid w:val="00351112"/>
    <w:rsid w:val="003520FA"/>
    <w:rsid w:val="0035276C"/>
    <w:rsid w:val="00352C86"/>
    <w:rsid w:val="00355881"/>
    <w:rsid w:val="003567F1"/>
    <w:rsid w:val="00356D97"/>
    <w:rsid w:val="003572F5"/>
    <w:rsid w:val="00360D28"/>
    <w:rsid w:val="0036374C"/>
    <w:rsid w:val="003670E4"/>
    <w:rsid w:val="00367E33"/>
    <w:rsid w:val="003747A6"/>
    <w:rsid w:val="003764EF"/>
    <w:rsid w:val="0038135A"/>
    <w:rsid w:val="003834B3"/>
    <w:rsid w:val="003840DD"/>
    <w:rsid w:val="00384C84"/>
    <w:rsid w:val="003852CB"/>
    <w:rsid w:val="0038582F"/>
    <w:rsid w:val="00395637"/>
    <w:rsid w:val="0039664D"/>
    <w:rsid w:val="00396ACA"/>
    <w:rsid w:val="00396C96"/>
    <w:rsid w:val="003A037B"/>
    <w:rsid w:val="003A2491"/>
    <w:rsid w:val="003A326F"/>
    <w:rsid w:val="003A51F8"/>
    <w:rsid w:val="003A540E"/>
    <w:rsid w:val="003B026F"/>
    <w:rsid w:val="003B3D67"/>
    <w:rsid w:val="003B4A8E"/>
    <w:rsid w:val="003C078E"/>
    <w:rsid w:val="003C1079"/>
    <w:rsid w:val="003C2DB0"/>
    <w:rsid w:val="003C30A7"/>
    <w:rsid w:val="003C58DA"/>
    <w:rsid w:val="003C5F9D"/>
    <w:rsid w:val="003D164B"/>
    <w:rsid w:val="003D2911"/>
    <w:rsid w:val="003D41B3"/>
    <w:rsid w:val="003D4A90"/>
    <w:rsid w:val="003E439B"/>
    <w:rsid w:val="003E7C39"/>
    <w:rsid w:val="003E7FAF"/>
    <w:rsid w:val="003F0B02"/>
    <w:rsid w:val="003F200B"/>
    <w:rsid w:val="003F29D6"/>
    <w:rsid w:val="003F3C7B"/>
    <w:rsid w:val="003F4EEE"/>
    <w:rsid w:val="003F575B"/>
    <w:rsid w:val="004001C0"/>
    <w:rsid w:val="00400DF0"/>
    <w:rsid w:val="004023DF"/>
    <w:rsid w:val="0040289E"/>
    <w:rsid w:val="00404263"/>
    <w:rsid w:val="00411B8D"/>
    <w:rsid w:val="004176DD"/>
    <w:rsid w:val="00417909"/>
    <w:rsid w:val="00420C11"/>
    <w:rsid w:val="00426291"/>
    <w:rsid w:val="00427379"/>
    <w:rsid w:val="00431564"/>
    <w:rsid w:val="0043170E"/>
    <w:rsid w:val="004320B3"/>
    <w:rsid w:val="0043336F"/>
    <w:rsid w:val="00433891"/>
    <w:rsid w:val="00435067"/>
    <w:rsid w:val="004360B3"/>
    <w:rsid w:val="004366AB"/>
    <w:rsid w:val="00445F82"/>
    <w:rsid w:val="004465FC"/>
    <w:rsid w:val="00450C9A"/>
    <w:rsid w:val="00452FE0"/>
    <w:rsid w:val="004534D9"/>
    <w:rsid w:val="00455BE9"/>
    <w:rsid w:val="0046045F"/>
    <w:rsid w:val="0046315B"/>
    <w:rsid w:val="00464785"/>
    <w:rsid w:val="00464BBE"/>
    <w:rsid w:val="0047053A"/>
    <w:rsid w:val="0047080B"/>
    <w:rsid w:val="004720CB"/>
    <w:rsid w:val="00475F9D"/>
    <w:rsid w:val="00476343"/>
    <w:rsid w:val="00476BCF"/>
    <w:rsid w:val="00477BC2"/>
    <w:rsid w:val="00483F03"/>
    <w:rsid w:val="004906E4"/>
    <w:rsid w:val="00492135"/>
    <w:rsid w:val="00493DB8"/>
    <w:rsid w:val="00494C89"/>
    <w:rsid w:val="00495C0E"/>
    <w:rsid w:val="004A4159"/>
    <w:rsid w:val="004A4B34"/>
    <w:rsid w:val="004A4BB2"/>
    <w:rsid w:val="004A5C8C"/>
    <w:rsid w:val="004B016C"/>
    <w:rsid w:val="004B3791"/>
    <w:rsid w:val="004B3930"/>
    <w:rsid w:val="004B3BB9"/>
    <w:rsid w:val="004C2F55"/>
    <w:rsid w:val="004C38A0"/>
    <w:rsid w:val="004C6CDC"/>
    <w:rsid w:val="004D4527"/>
    <w:rsid w:val="004D45A9"/>
    <w:rsid w:val="004D6CF2"/>
    <w:rsid w:val="004D7874"/>
    <w:rsid w:val="004E384B"/>
    <w:rsid w:val="004E4C7B"/>
    <w:rsid w:val="004E67FD"/>
    <w:rsid w:val="004F03C5"/>
    <w:rsid w:val="004F74DD"/>
    <w:rsid w:val="005000D8"/>
    <w:rsid w:val="00501EE8"/>
    <w:rsid w:val="00510C49"/>
    <w:rsid w:val="00510F27"/>
    <w:rsid w:val="00510F8B"/>
    <w:rsid w:val="005139AE"/>
    <w:rsid w:val="00515935"/>
    <w:rsid w:val="005203AC"/>
    <w:rsid w:val="00521640"/>
    <w:rsid w:val="00522414"/>
    <w:rsid w:val="005228E2"/>
    <w:rsid w:val="00523A4D"/>
    <w:rsid w:val="00524223"/>
    <w:rsid w:val="0052428C"/>
    <w:rsid w:val="0052544F"/>
    <w:rsid w:val="00527204"/>
    <w:rsid w:val="005275A6"/>
    <w:rsid w:val="00527B82"/>
    <w:rsid w:val="00530976"/>
    <w:rsid w:val="00530BEC"/>
    <w:rsid w:val="00531579"/>
    <w:rsid w:val="00532588"/>
    <w:rsid w:val="00533316"/>
    <w:rsid w:val="00533DB6"/>
    <w:rsid w:val="00533F9D"/>
    <w:rsid w:val="005346E7"/>
    <w:rsid w:val="00534820"/>
    <w:rsid w:val="00535DA1"/>
    <w:rsid w:val="005360BC"/>
    <w:rsid w:val="005477DA"/>
    <w:rsid w:val="00547978"/>
    <w:rsid w:val="005543E6"/>
    <w:rsid w:val="005560ED"/>
    <w:rsid w:val="0055699F"/>
    <w:rsid w:val="00556A70"/>
    <w:rsid w:val="00557FF5"/>
    <w:rsid w:val="00564E4D"/>
    <w:rsid w:val="0056731D"/>
    <w:rsid w:val="00570628"/>
    <w:rsid w:val="005709B1"/>
    <w:rsid w:val="0057466A"/>
    <w:rsid w:val="005778A7"/>
    <w:rsid w:val="00585BDD"/>
    <w:rsid w:val="00587C5F"/>
    <w:rsid w:val="005901BC"/>
    <w:rsid w:val="00590930"/>
    <w:rsid w:val="00591BF4"/>
    <w:rsid w:val="00593431"/>
    <w:rsid w:val="00595101"/>
    <w:rsid w:val="00595FC0"/>
    <w:rsid w:val="00596ED5"/>
    <w:rsid w:val="005A0340"/>
    <w:rsid w:val="005A132A"/>
    <w:rsid w:val="005A5C5C"/>
    <w:rsid w:val="005A5CB8"/>
    <w:rsid w:val="005A5EE6"/>
    <w:rsid w:val="005A6E70"/>
    <w:rsid w:val="005B4BD3"/>
    <w:rsid w:val="005B5CCB"/>
    <w:rsid w:val="005B60EE"/>
    <w:rsid w:val="005B64C9"/>
    <w:rsid w:val="005C1E32"/>
    <w:rsid w:val="005C5838"/>
    <w:rsid w:val="005C5968"/>
    <w:rsid w:val="005C62C7"/>
    <w:rsid w:val="005C65CC"/>
    <w:rsid w:val="005C65FD"/>
    <w:rsid w:val="005C6B2C"/>
    <w:rsid w:val="005C6FA1"/>
    <w:rsid w:val="005D12D7"/>
    <w:rsid w:val="005D2043"/>
    <w:rsid w:val="005D5C11"/>
    <w:rsid w:val="005D5FE7"/>
    <w:rsid w:val="005D64B0"/>
    <w:rsid w:val="005E0A73"/>
    <w:rsid w:val="005E0B18"/>
    <w:rsid w:val="005E0CA8"/>
    <w:rsid w:val="005E4958"/>
    <w:rsid w:val="005E667E"/>
    <w:rsid w:val="005E6E15"/>
    <w:rsid w:val="005F16C3"/>
    <w:rsid w:val="005F36EC"/>
    <w:rsid w:val="005F43BF"/>
    <w:rsid w:val="005F50C9"/>
    <w:rsid w:val="00600556"/>
    <w:rsid w:val="00600BFC"/>
    <w:rsid w:val="0060472B"/>
    <w:rsid w:val="006060CB"/>
    <w:rsid w:val="00606210"/>
    <w:rsid w:val="006138F6"/>
    <w:rsid w:val="00613C0C"/>
    <w:rsid w:val="0061421C"/>
    <w:rsid w:val="0061433A"/>
    <w:rsid w:val="00615A07"/>
    <w:rsid w:val="006201F1"/>
    <w:rsid w:val="0062249E"/>
    <w:rsid w:val="00623B06"/>
    <w:rsid w:val="0062443C"/>
    <w:rsid w:val="0062604C"/>
    <w:rsid w:val="00626B70"/>
    <w:rsid w:val="00627A77"/>
    <w:rsid w:val="00627E8F"/>
    <w:rsid w:val="00630A8D"/>
    <w:rsid w:val="006318C7"/>
    <w:rsid w:val="00633334"/>
    <w:rsid w:val="006342C4"/>
    <w:rsid w:val="0063623B"/>
    <w:rsid w:val="006377F4"/>
    <w:rsid w:val="00640C05"/>
    <w:rsid w:val="0064209F"/>
    <w:rsid w:val="0064226C"/>
    <w:rsid w:val="0064251E"/>
    <w:rsid w:val="00642C0E"/>
    <w:rsid w:val="00644C88"/>
    <w:rsid w:val="0064684E"/>
    <w:rsid w:val="00646DD0"/>
    <w:rsid w:val="00650D69"/>
    <w:rsid w:val="0065440F"/>
    <w:rsid w:val="00655621"/>
    <w:rsid w:val="00656DB4"/>
    <w:rsid w:val="00657442"/>
    <w:rsid w:val="00657469"/>
    <w:rsid w:val="00662241"/>
    <w:rsid w:val="006627AD"/>
    <w:rsid w:val="00667C0B"/>
    <w:rsid w:val="0067138A"/>
    <w:rsid w:val="00672D2A"/>
    <w:rsid w:val="006767C4"/>
    <w:rsid w:val="00677DE4"/>
    <w:rsid w:val="00680F73"/>
    <w:rsid w:val="00682097"/>
    <w:rsid w:val="00682183"/>
    <w:rsid w:val="00683E5A"/>
    <w:rsid w:val="00686901"/>
    <w:rsid w:val="0068705B"/>
    <w:rsid w:val="00687EBB"/>
    <w:rsid w:val="0069092F"/>
    <w:rsid w:val="0069622E"/>
    <w:rsid w:val="006A21E1"/>
    <w:rsid w:val="006A2C73"/>
    <w:rsid w:val="006A2EB6"/>
    <w:rsid w:val="006A4364"/>
    <w:rsid w:val="006A4767"/>
    <w:rsid w:val="006A6EE3"/>
    <w:rsid w:val="006A74B3"/>
    <w:rsid w:val="006B00F3"/>
    <w:rsid w:val="006B1AB3"/>
    <w:rsid w:val="006B39E6"/>
    <w:rsid w:val="006B4677"/>
    <w:rsid w:val="006B556E"/>
    <w:rsid w:val="006B6101"/>
    <w:rsid w:val="006B64F6"/>
    <w:rsid w:val="006C0C0A"/>
    <w:rsid w:val="006C2A0D"/>
    <w:rsid w:val="006C466F"/>
    <w:rsid w:val="006C7049"/>
    <w:rsid w:val="006D17F3"/>
    <w:rsid w:val="006D38EE"/>
    <w:rsid w:val="006D4E6D"/>
    <w:rsid w:val="006D59D6"/>
    <w:rsid w:val="006E1569"/>
    <w:rsid w:val="006E4BAC"/>
    <w:rsid w:val="006E5336"/>
    <w:rsid w:val="006E64C8"/>
    <w:rsid w:val="006E7CF6"/>
    <w:rsid w:val="006F5423"/>
    <w:rsid w:val="006F62B3"/>
    <w:rsid w:val="006F79C5"/>
    <w:rsid w:val="00701B6A"/>
    <w:rsid w:val="00703F1A"/>
    <w:rsid w:val="00705CB3"/>
    <w:rsid w:val="00710FE8"/>
    <w:rsid w:val="00712B33"/>
    <w:rsid w:val="0071431B"/>
    <w:rsid w:val="007144FB"/>
    <w:rsid w:val="007152CE"/>
    <w:rsid w:val="00716F8F"/>
    <w:rsid w:val="007172E3"/>
    <w:rsid w:val="00720FC7"/>
    <w:rsid w:val="0072412B"/>
    <w:rsid w:val="00725C31"/>
    <w:rsid w:val="007264CF"/>
    <w:rsid w:val="00727D70"/>
    <w:rsid w:val="007311CE"/>
    <w:rsid w:val="00734332"/>
    <w:rsid w:val="00734DE9"/>
    <w:rsid w:val="00737835"/>
    <w:rsid w:val="007413DC"/>
    <w:rsid w:val="007421DB"/>
    <w:rsid w:val="007422EB"/>
    <w:rsid w:val="00742C7B"/>
    <w:rsid w:val="00743769"/>
    <w:rsid w:val="00744451"/>
    <w:rsid w:val="007526F5"/>
    <w:rsid w:val="007559A6"/>
    <w:rsid w:val="00761EBF"/>
    <w:rsid w:val="00761F62"/>
    <w:rsid w:val="0076383A"/>
    <w:rsid w:val="00764020"/>
    <w:rsid w:val="007658A6"/>
    <w:rsid w:val="00765DDA"/>
    <w:rsid w:val="00766266"/>
    <w:rsid w:val="00766C61"/>
    <w:rsid w:val="007700DC"/>
    <w:rsid w:val="00771CF4"/>
    <w:rsid w:val="0077231C"/>
    <w:rsid w:val="007737F9"/>
    <w:rsid w:val="00776054"/>
    <w:rsid w:val="00776C49"/>
    <w:rsid w:val="00777052"/>
    <w:rsid w:val="00777AC4"/>
    <w:rsid w:val="0078407E"/>
    <w:rsid w:val="0078508D"/>
    <w:rsid w:val="00785199"/>
    <w:rsid w:val="00785469"/>
    <w:rsid w:val="00785758"/>
    <w:rsid w:val="00787B40"/>
    <w:rsid w:val="00793F4F"/>
    <w:rsid w:val="00797D33"/>
    <w:rsid w:val="007A1032"/>
    <w:rsid w:val="007A10E3"/>
    <w:rsid w:val="007A2185"/>
    <w:rsid w:val="007A3282"/>
    <w:rsid w:val="007B0510"/>
    <w:rsid w:val="007B17CF"/>
    <w:rsid w:val="007B258C"/>
    <w:rsid w:val="007B54D7"/>
    <w:rsid w:val="007B5E1F"/>
    <w:rsid w:val="007B6F61"/>
    <w:rsid w:val="007C07ED"/>
    <w:rsid w:val="007C1248"/>
    <w:rsid w:val="007C2699"/>
    <w:rsid w:val="007C5E29"/>
    <w:rsid w:val="007C73E7"/>
    <w:rsid w:val="007C7F00"/>
    <w:rsid w:val="007D01F0"/>
    <w:rsid w:val="007D0ED3"/>
    <w:rsid w:val="007D3331"/>
    <w:rsid w:val="007D525F"/>
    <w:rsid w:val="007D574B"/>
    <w:rsid w:val="007D5F8E"/>
    <w:rsid w:val="007D6332"/>
    <w:rsid w:val="007E14B8"/>
    <w:rsid w:val="007E2FC8"/>
    <w:rsid w:val="007E30C4"/>
    <w:rsid w:val="007E3603"/>
    <w:rsid w:val="007E3C74"/>
    <w:rsid w:val="007E4FB0"/>
    <w:rsid w:val="007E5D50"/>
    <w:rsid w:val="007F0F78"/>
    <w:rsid w:val="007F28E1"/>
    <w:rsid w:val="007F2F0E"/>
    <w:rsid w:val="007F428A"/>
    <w:rsid w:val="007F43EC"/>
    <w:rsid w:val="007F4EBB"/>
    <w:rsid w:val="007F66F4"/>
    <w:rsid w:val="007F760B"/>
    <w:rsid w:val="007F7BB9"/>
    <w:rsid w:val="008017B7"/>
    <w:rsid w:val="00801881"/>
    <w:rsid w:val="00801FBA"/>
    <w:rsid w:val="008021C5"/>
    <w:rsid w:val="00806C34"/>
    <w:rsid w:val="00810919"/>
    <w:rsid w:val="00810E81"/>
    <w:rsid w:val="00814B7E"/>
    <w:rsid w:val="00814CCD"/>
    <w:rsid w:val="00817B75"/>
    <w:rsid w:val="00820258"/>
    <w:rsid w:val="00821B3E"/>
    <w:rsid w:val="00822485"/>
    <w:rsid w:val="008229EB"/>
    <w:rsid w:val="008244FC"/>
    <w:rsid w:val="00825EEC"/>
    <w:rsid w:val="008338C5"/>
    <w:rsid w:val="008376F0"/>
    <w:rsid w:val="00837729"/>
    <w:rsid w:val="00837F91"/>
    <w:rsid w:val="008405D8"/>
    <w:rsid w:val="0084070A"/>
    <w:rsid w:val="0084141A"/>
    <w:rsid w:val="00841815"/>
    <w:rsid w:val="0084296D"/>
    <w:rsid w:val="00844031"/>
    <w:rsid w:val="008475EF"/>
    <w:rsid w:val="00847771"/>
    <w:rsid w:val="00850896"/>
    <w:rsid w:val="00850B8D"/>
    <w:rsid w:val="00851A37"/>
    <w:rsid w:val="00851AE5"/>
    <w:rsid w:val="00852517"/>
    <w:rsid w:val="00853F89"/>
    <w:rsid w:val="00854AE0"/>
    <w:rsid w:val="00862304"/>
    <w:rsid w:val="008630A1"/>
    <w:rsid w:val="00865490"/>
    <w:rsid w:val="00866EA8"/>
    <w:rsid w:val="00870F83"/>
    <w:rsid w:val="00872260"/>
    <w:rsid w:val="0087306A"/>
    <w:rsid w:val="00875C5D"/>
    <w:rsid w:val="00880952"/>
    <w:rsid w:val="00881E40"/>
    <w:rsid w:val="00881F4C"/>
    <w:rsid w:val="00882343"/>
    <w:rsid w:val="008827EA"/>
    <w:rsid w:val="00884FE0"/>
    <w:rsid w:val="00885A40"/>
    <w:rsid w:val="00886799"/>
    <w:rsid w:val="00887BBF"/>
    <w:rsid w:val="00891C97"/>
    <w:rsid w:val="00892906"/>
    <w:rsid w:val="00893CEE"/>
    <w:rsid w:val="00895399"/>
    <w:rsid w:val="008A102A"/>
    <w:rsid w:val="008A3FEB"/>
    <w:rsid w:val="008A40F1"/>
    <w:rsid w:val="008A685E"/>
    <w:rsid w:val="008A75FE"/>
    <w:rsid w:val="008B0494"/>
    <w:rsid w:val="008B174E"/>
    <w:rsid w:val="008B1DEC"/>
    <w:rsid w:val="008B2D69"/>
    <w:rsid w:val="008B7DAC"/>
    <w:rsid w:val="008C103B"/>
    <w:rsid w:val="008C2453"/>
    <w:rsid w:val="008C26B4"/>
    <w:rsid w:val="008C5A6A"/>
    <w:rsid w:val="008C5FFC"/>
    <w:rsid w:val="008C7EAA"/>
    <w:rsid w:val="008D1B5D"/>
    <w:rsid w:val="008D1DE9"/>
    <w:rsid w:val="008D22E3"/>
    <w:rsid w:val="008D3A36"/>
    <w:rsid w:val="008D5D52"/>
    <w:rsid w:val="008D5E87"/>
    <w:rsid w:val="008D6A9B"/>
    <w:rsid w:val="008D6F4E"/>
    <w:rsid w:val="008E499F"/>
    <w:rsid w:val="008E58F4"/>
    <w:rsid w:val="008E7CBB"/>
    <w:rsid w:val="008F4A5A"/>
    <w:rsid w:val="008F540C"/>
    <w:rsid w:val="008F7115"/>
    <w:rsid w:val="008F769B"/>
    <w:rsid w:val="009007EB"/>
    <w:rsid w:val="00903299"/>
    <w:rsid w:val="00903F3A"/>
    <w:rsid w:val="009101C6"/>
    <w:rsid w:val="009122DA"/>
    <w:rsid w:val="00917080"/>
    <w:rsid w:val="009201D1"/>
    <w:rsid w:val="0092103F"/>
    <w:rsid w:val="00922933"/>
    <w:rsid w:val="009246B3"/>
    <w:rsid w:val="0093170D"/>
    <w:rsid w:val="00932AED"/>
    <w:rsid w:val="00937D5E"/>
    <w:rsid w:val="00937FD6"/>
    <w:rsid w:val="009433CC"/>
    <w:rsid w:val="0094406B"/>
    <w:rsid w:val="00945817"/>
    <w:rsid w:val="009513F1"/>
    <w:rsid w:val="0095162B"/>
    <w:rsid w:val="00951ED2"/>
    <w:rsid w:val="0095212C"/>
    <w:rsid w:val="00955533"/>
    <w:rsid w:val="00960548"/>
    <w:rsid w:val="009622AE"/>
    <w:rsid w:val="00962D29"/>
    <w:rsid w:val="00964A0F"/>
    <w:rsid w:val="00965016"/>
    <w:rsid w:val="00965CFF"/>
    <w:rsid w:val="0096740F"/>
    <w:rsid w:val="0097267F"/>
    <w:rsid w:val="00972955"/>
    <w:rsid w:val="00972A18"/>
    <w:rsid w:val="009746B1"/>
    <w:rsid w:val="00975D40"/>
    <w:rsid w:val="009761EE"/>
    <w:rsid w:val="00976CB5"/>
    <w:rsid w:val="00976E66"/>
    <w:rsid w:val="00977118"/>
    <w:rsid w:val="00980DF0"/>
    <w:rsid w:val="00982BC7"/>
    <w:rsid w:val="00983B60"/>
    <w:rsid w:val="00986600"/>
    <w:rsid w:val="0098743A"/>
    <w:rsid w:val="00990008"/>
    <w:rsid w:val="00990A1B"/>
    <w:rsid w:val="00992954"/>
    <w:rsid w:val="00992E33"/>
    <w:rsid w:val="0099590E"/>
    <w:rsid w:val="009963DF"/>
    <w:rsid w:val="00997415"/>
    <w:rsid w:val="009A0D27"/>
    <w:rsid w:val="009A29DE"/>
    <w:rsid w:val="009A3096"/>
    <w:rsid w:val="009A3DCC"/>
    <w:rsid w:val="009A444C"/>
    <w:rsid w:val="009A694D"/>
    <w:rsid w:val="009A6FC0"/>
    <w:rsid w:val="009B0BAC"/>
    <w:rsid w:val="009B1AB3"/>
    <w:rsid w:val="009B1E7A"/>
    <w:rsid w:val="009B5CA2"/>
    <w:rsid w:val="009C16DF"/>
    <w:rsid w:val="009C5153"/>
    <w:rsid w:val="009C54FC"/>
    <w:rsid w:val="009C5E15"/>
    <w:rsid w:val="009C660B"/>
    <w:rsid w:val="009C7040"/>
    <w:rsid w:val="009D131A"/>
    <w:rsid w:val="009D5DAC"/>
    <w:rsid w:val="009D6015"/>
    <w:rsid w:val="009D6CFB"/>
    <w:rsid w:val="009E06E6"/>
    <w:rsid w:val="009E37A7"/>
    <w:rsid w:val="009E3904"/>
    <w:rsid w:val="009E3F71"/>
    <w:rsid w:val="009E4CE3"/>
    <w:rsid w:val="009E540A"/>
    <w:rsid w:val="009E61BF"/>
    <w:rsid w:val="009E649A"/>
    <w:rsid w:val="009E77B7"/>
    <w:rsid w:val="009F08C3"/>
    <w:rsid w:val="009F14A6"/>
    <w:rsid w:val="009F35E3"/>
    <w:rsid w:val="009F5553"/>
    <w:rsid w:val="00A01C36"/>
    <w:rsid w:val="00A0314D"/>
    <w:rsid w:val="00A05FDA"/>
    <w:rsid w:val="00A06379"/>
    <w:rsid w:val="00A06DF3"/>
    <w:rsid w:val="00A06EF1"/>
    <w:rsid w:val="00A124CD"/>
    <w:rsid w:val="00A13F6A"/>
    <w:rsid w:val="00A16F72"/>
    <w:rsid w:val="00A1705E"/>
    <w:rsid w:val="00A206A7"/>
    <w:rsid w:val="00A23A88"/>
    <w:rsid w:val="00A24BA9"/>
    <w:rsid w:val="00A25A75"/>
    <w:rsid w:val="00A26207"/>
    <w:rsid w:val="00A26935"/>
    <w:rsid w:val="00A33175"/>
    <w:rsid w:val="00A40144"/>
    <w:rsid w:val="00A40810"/>
    <w:rsid w:val="00A452EC"/>
    <w:rsid w:val="00A45A93"/>
    <w:rsid w:val="00A4754D"/>
    <w:rsid w:val="00A4767D"/>
    <w:rsid w:val="00A500CD"/>
    <w:rsid w:val="00A5012B"/>
    <w:rsid w:val="00A5076B"/>
    <w:rsid w:val="00A50C50"/>
    <w:rsid w:val="00A60F26"/>
    <w:rsid w:val="00A61DF3"/>
    <w:rsid w:val="00A648C5"/>
    <w:rsid w:val="00A65C39"/>
    <w:rsid w:val="00A65CA4"/>
    <w:rsid w:val="00A66308"/>
    <w:rsid w:val="00A67D03"/>
    <w:rsid w:val="00A70BD4"/>
    <w:rsid w:val="00A72FA3"/>
    <w:rsid w:val="00A74807"/>
    <w:rsid w:val="00A74A5C"/>
    <w:rsid w:val="00A773B1"/>
    <w:rsid w:val="00A800B8"/>
    <w:rsid w:val="00A8130A"/>
    <w:rsid w:val="00A8269A"/>
    <w:rsid w:val="00A933D3"/>
    <w:rsid w:val="00A9542A"/>
    <w:rsid w:val="00A9582B"/>
    <w:rsid w:val="00A97D97"/>
    <w:rsid w:val="00AA014C"/>
    <w:rsid w:val="00AA0C90"/>
    <w:rsid w:val="00AA1489"/>
    <w:rsid w:val="00AA22D9"/>
    <w:rsid w:val="00AA74B4"/>
    <w:rsid w:val="00AB3B68"/>
    <w:rsid w:val="00AB40BE"/>
    <w:rsid w:val="00AB453F"/>
    <w:rsid w:val="00AB4E5E"/>
    <w:rsid w:val="00AB5C58"/>
    <w:rsid w:val="00AB788D"/>
    <w:rsid w:val="00AC1D93"/>
    <w:rsid w:val="00AC210D"/>
    <w:rsid w:val="00AC292D"/>
    <w:rsid w:val="00AC320A"/>
    <w:rsid w:val="00AC4505"/>
    <w:rsid w:val="00AC57C0"/>
    <w:rsid w:val="00AC7BDD"/>
    <w:rsid w:val="00AD110D"/>
    <w:rsid w:val="00AD2A13"/>
    <w:rsid w:val="00AD373C"/>
    <w:rsid w:val="00AD50F2"/>
    <w:rsid w:val="00AE0989"/>
    <w:rsid w:val="00AE6026"/>
    <w:rsid w:val="00AE66DA"/>
    <w:rsid w:val="00AF08B3"/>
    <w:rsid w:val="00AF2861"/>
    <w:rsid w:val="00AF6393"/>
    <w:rsid w:val="00AF77D9"/>
    <w:rsid w:val="00B0754B"/>
    <w:rsid w:val="00B11D1E"/>
    <w:rsid w:val="00B14CA8"/>
    <w:rsid w:val="00B20116"/>
    <w:rsid w:val="00B20E10"/>
    <w:rsid w:val="00B232F9"/>
    <w:rsid w:val="00B25488"/>
    <w:rsid w:val="00B27AD3"/>
    <w:rsid w:val="00B317AB"/>
    <w:rsid w:val="00B32193"/>
    <w:rsid w:val="00B33908"/>
    <w:rsid w:val="00B40676"/>
    <w:rsid w:val="00B40898"/>
    <w:rsid w:val="00B430A8"/>
    <w:rsid w:val="00B45DB6"/>
    <w:rsid w:val="00B50817"/>
    <w:rsid w:val="00B51F97"/>
    <w:rsid w:val="00B52E88"/>
    <w:rsid w:val="00B5465D"/>
    <w:rsid w:val="00B54BB1"/>
    <w:rsid w:val="00B60652"/>
    <w:rsid w:val="00B61630"/>
    <w:rsid w:val="00B6248D"/>
    <w:rsid w:val="00B66459"/>
    <w:rsid w:val="00B67A3E"/>
    <w:rsid w:val="00B67AEB"/>
    <w:rsid w:val="00B711E1"/>
    <w:rsid w:val="00B7145D"/>
    <w:rsid w:val="00B718FA"/>
    <w:rsid w:val="00B80283"/>
    <w:rsid w:val="00B815C8"/>
    <w:rsid w:val="00B81DE1"/>
    <w:rsid w:val="00B84A64"/>
    <w:rsid w:val="00B85BC1"/>
    <w:rsid w:val="00B86A26"/>
    <w:rsid w:val="00B86B75"/>
    <w:rsid w:val="00B86F65"/>
    <w:rsid w:val="00B9226C"/>
    <w:rsid w:val="00B971B4"/>
    <w:rsid w:val="00BA0843"/>
    <w:rsid w:val="00BA2AEF"/>
    <w:rsid w:val="00BA3E77"/>
    <w:rsid w:val="00BA5984"/>
    <w:rsid w:val="00BA60ED"/>
    <w:rsid w:val="00BA6AF4"/>
    <w:rsid w:val="00BB2E0B"/>
    <w:rsid w:val="00BC0EEE"/>
    <w:rsid w:val="00BC129A"/>
    <w:rsid w:val="00BC180B"/>
    <w:rsid w:val="00BC2AD0"/>
    <w:rsid w:val="00BC2E56"/>
    <w:rsid w:val="00BC4FCF"/>
    <w:rsid w:val="00BD02BA"/>
    <w:rsid w:val="00BD16DD"/>
    <w:rsid w:val="00BD7ADA"/>
    <w:rsid w:val="00BD7CDE"/>
    <w:rsid w:val="00BE2278"/>
    <w:rsid w:val="00BE3544"/>
    <w:rsid w:val="00BE37BA"/>
    <w:rsid w:val="00BE68E4"/>
    <w:rsid w:val="00BF1D9C"/>
    <w:rsid w:val="00BF2771"/>
    <w:rsid w:val="00BF3CBF"/>
    <w:rsid w:val="00BF63B2"/>
    <w:rsid w:val="00BF6FB1"/>
    <w:rsid w:val="00C00876"/>
    <w:rsid w:val="00C01261"/>
    <w:rsid w:val="00C014F0"/>
    <w:rsid w:val="00C01602"/>
    <w:rsid w:val="00C01F9C"/>
    <w:rsid w:val="00C06621"/>
    <w:rsid w:val="00C11F5A"/>
    <w:rsid w:val="00C1268E"/>
    <w:rsid w:val="00C14156"/>
    <w:rsid w:val="00C15080"/>
    <w:rsid w:val="00C15B9B"/>
    <w:rsid w:val="00C1673F"/>
    <w:rsid w:val="00C170FA"/>
    <w:rsid w:val="00C17C62"/>
    <w:rsid w:val="00C2087D"/>
    <w:rsid w:val="00C2325D"/>
    <w:rsid w:val="00C2358B"/>
    <w:rsid w:val="00C248CB"/>
    <w:rsid w:val="00C2688C"/>
    <w:rsid w:val="00C26FFE"/>
    <w:rsid w:val="00C303DF"/>
    <w:rsid w:val="00C3388A"/>
    <w:rsid w:val="00C35074"/>
    <w:rsid w:val="00C35DC3"/>
    <w:rsid w:val="00C36C28"/>
    <w:rsid w:val="00C42E41"/>
    <w:rsid w:val="00C5202B"/>
    <w:rsid w:val="00C52291"/>
    <w:rsid w:val="00C527B4"/>
    <w:rsid w:val="00C534E6"/>
    <w:rsid w:val="00C540C4"/>
    <w:rsid w:val="00C541BE"/>
    <w:rsid w:val="00C57842"/>
    <w:rsid w:val="00C6108C"/>
    <w:rsid w:val="00C61A12"/>
    <w:rsid w:val="00C6268C"/>
    <w:rsid w:val="00C64494"/>
    <w:rsid w:val="00C64921"/>
    <w:rsid w:val="00C6523F"/>
    <w:rsid w:val="00C65A4A"/>
    <w:rsid w:val="00C71285"/>
    <w:rsid w:val="00C71CA4"/>
    <w:rsid w:val="00C72E17"/>
    <w:rsid w:val="00C730E3"/>
    <w:rsid w:val="00C741CA"/>
    <w:rsid w:val="00C74701"/>
    <w:rsid w:val="00C80144"/>
    <w:rsid w:val="00C80DC3"/>
    <w:rsid w:val="00C8190A"/>
    <w:rsid w:val="00C838BC"/>
    <w:rsid w:val="00C857C1"/>
    <w:rsid w:val="00C872DA"/>
    <w:rsid w:val="00C91A4D"/>
    <w:rsid w:val="00C9316D"/>
    <w:rsid w:val="00C94CEE"/>
    <w:rsid w:val="00C94F0E"/>
    <w:rsid w:val="00C94F46"/>
    <w:rsid w:val="00C9739C"/>
    <w:rsid w:val="00CA2AB6"/>
    <w:rsid w:val="00CA3896"/>
    <w:rsid w:val="00CA5730"/>
    <w:rsid w:val="00CB1ED8"/>
    <w:rsid w:val="00CB1F9D"/>
    <w:rsid w:val="00CB59F2"/>
    <w:rsid w:val="00CB7413"/>
    <w:rsid w:val="00CC1F4F"/>
    <w:rsid w:val="00CC435C"/>
    <w:rsid w:val="00CC5EF7"/>
    <w:rsid w:val="00CC6CC7"/>
    <w:rsid w:val="00CC6CDD"/>
    <w:rsid w:val="00CC7491"/>
    <w:rsid w:val="00CC7801"/>
    <w:rsid w:val="00CD2595"/>
    <w:rsid w:val="00CD2CB3"/>
    <w:rsid w:val="00CD65FE"/>
    <w:rsid w:val="00CD6E5B"/>
    <w:rsid w:val="00CE0465"/>
    <w:rsid w:val="00CE20BE"/>
    <w:rsid w:val="00CE21F9"/>
    <w:rsid w:val="00CE3985"/>
    <w:rsid w:val="00CE3FFE"/>
    <w:rsid w:val="00CE4BA2"/>
    <w:rsid w:val="00CE694C"/>
    <w:rsid w:val="00CF03D5"/>
    <w:rsid w:val="00CF06E0"/>
    <w:rsid w:val="00CF09DB"/>
    <w:rsid w:val="00CF1F56"/>
    <w:rsid w:val="00CF4193"/>
    <w:rsid w:val="00CF483D"/>
    <w:rsid w:val="00CF7A92"/>
    <w:rsid w:val="00D001CE"/>
    <w:rsid w:val="00D00F63"/>
    <w:rsid w:val="00D0406B"/>
    <w:rsid w:val="00D04DF5"/>
    <w:rsid w:val="00D050FF"/>
    <w:rsid w:val="00D06353"/>
    <w:rsid w:val="00D07F78"/>
    <w:rsid w:val="00D1010E"/>
    <w:rsid w:val="00D10875"/>
    <w:rsid w:val="00D11651"/>
    <w:rsid w:val="00D15A24"/>
    <w:rsid w:val="00D17724"/>
    <w:rsid w:val="00D22C6B"/>
    <w:rsid w:val="00D235BD"/>
    <w:rsid w:val="00D23C0B"/>
    <w:rsid w:val="00D25289"/>
    <w:rsid w:val="00D3212A"/>
    <w:rsid w:val="00D33C0D"/>
    <w:rsid w:val="00D34784"/>
    <w:rsid w:val="00D35FDC"/>
    <w:rsid w:val="00D41AE1"/>
    <w:rsid w:val="00D41DBA"/>
    <w:rsid w:val="00D41DE7"/>
    <w:rsid w:val="00D4240A"/>
    <w:rsid w:val="00D42E5D"/>
    <w:rsid w:val="00D43011"/>
    <w:rsid w:val="00D5064D"/>
    <w:rsid w:val="00D5150E"/>
    <w:rsid w:val="00D519A3"/>
    <w:rsid w:val="00D55288"/>
    <w:rsid w:val="00D56903"/>
    <w:rsid w:val="00D5789F"/>
    <w:rsid w:val="00D60030"/>
    <w:rsid w:val="00D6017D"/>
    <w:rsid w:val="00D6331B"/>
    <w:rsid w:val="00D64D91"/>
    <w:rsid w:val="00D657B0"/>
    <w:rsid w:val="00D65926"/>
    <w:rsid w:val="00D67E6E"/>
    <w:rsid w:val="00D72FEC"/>
    <w:rsid w:val="00D76661"/>
    <w:rsid w:val="00D77402"/>
    <w:rsid w:val="00D77D91"/>
    <w:rsid w:val="00D8007E"/>
    <w:rsid w:val="00D82E8B"/>
    <w:rsid w:val="00D878B3"/>
    <w:rsid w:val="00D91636"/>
    <w:rsid w:val="00D91B79"/>
    <w:rsid w:val="00D9295E"/>
    <w:rsid w:val="00D96CD2"/>
    <w:rsid w:val="00D96D25"/>
    <w:rsid w:val="00D975C4"/>
    <w:rsid w:val="00DA0F46"/>
    <w:rsid w:val="00DA1149"/>
    <w:rsid w:val="00DA4CED"/>
    <w:rsid w:val="00DA6482"/>
    <w:rsid w:val="00DA7E1B"/>
    <w:rsid w:val="00DB2311"/>
    <w:rsid w:val="00DB2CA9"/>
    <w:rsid w:val="00DB3948"/>
    <w:rsid w:val="00DB43BC"/>
    <w:rsid w:val="00DB50B8"/>
    <w:rsid w:val="00DB5315"/>
    <w:rsid w:val="00DC6F8A"/>
    <w:rsid w:val="00DC72CB"/>
    <w:rsid w:val="00DD09FB"/>
    <w:rsid w:val="00DD13ED"/>
    <w:rsid w:val="00DD3C24"/>
    <w:rsid w:val="00DD46CA"/>
    <w:rsid w:val="00DD603B"/>
    <w:rsid w:val="00DD7AFD"/>
    <w:rsid w:val="00DF0341"/>
    <w:rsid w:val="00DF0879"/>
    <w:rsid w:val="00DF685B"/>
    <w:rsid w:val="00E006C0"/>
    <w:rsid w:val="00E01616"/>
    <w:rsid w:val="00E032C3"/>
    <w:rsid w:val="00E061C2"/>
    <w:rsid w:val="00E0646A"/>
    <w:rsid w:val="00E064DE"/>
    <w:rsid w:val="00E10097"/>
    <w:rsid w:val="00E10170"/>
    <w:rsid w:val="00E1018E"/>
    <w:rsid w:val="00E11774"/>
    <w:rsid w:val="00E11BC3"/>
    <w:rsid w:val="00E172E8"/>
    <w:rsid w:val="00E17858"/>
    <w:rsid w:val="00E179C1"/>
    <w:rsid w:val="00E17C05"/>
    <w:rsid w:val="00E20F52"/>
    <w:rsid w:val="00E22039"/>
    <w:rsid w:val="00E2328C"/>
    <w:rsid w:val="00E237A1"/>
    <w:rsid w:val="00E255CF"/>
    <w:rsid w:val="00E27A1F"/>
    <w:rsid w:val="00E27ECE"/>
    <w:rsid w:val="00E37311"/>
    <w:rsid w:val="00E42070"/>
    <w:rsid w:val="00E42F2C"/>
    <w:rsid w:val="00E42F4F"/>
    <w:rsid w:val="00E43646"/>
    <w:rsid w:val="00E453E1"/>
    <w:rsid w:val="00E47FB0"/>
    <w:rsid w:val="00E51D3C"/>
    <w:rsid w:val="00E52916"/>
    <w:rsid w:val="00E53710"/>
    <w:rsid w:val="00E542AE"/>
    <w:rsid w:val="00E547EC"/>
    <w:rsid w:val="00E553E1"/>
    <w:rsid w:val="00E568E6"/>
    <w:rsid w:val="00E56F8C"/>
    <w:rsid w:val="00E61208"/>
    <w:rsid w:val="00E62657"/>
    <w:rsid w:val="00E62A6C"/>
    <w:rsid w:val="00E64762"/>
    <w:rsid w:val="00E64960"/>
    <w:rsid w:val="00E7062C"/>
    <w:rsid w:val="00E71772"/>
    <w:rsid w:val="00E72FC1"/>
    <w:rsid w:val="00E73352"/>
    <w:rsid w:val="00E736D1"/>
    <w:rsid w:val="00E748D0"/>
    <w:rsid w:val="00E756B0"/>
    <w:rsid w:val="00E7715F"/>
    <w:rsid w:val="00E77DCA"/>
    <w:rsid w:val="00E804ED"/>
    <w:rsid w:val="00E82524"/>
    <w:rsid w:val="00E83AD9"/>
    <w:rsid w:val="00E83D60"/>
    <w:rsid w:val="00E84926"/>
    <w:rsid w:val="00E84972"/>
    <w:rsid w:val="00E84FAF"/>
    <w:rsid w:val="00E85A94"/>
    <w:rsid w:val="00E87636"/>
    <w:rsid w:val="00E8781C"/>
    <w:rsid w:val="00E87961"/>
    <w:rsid w:val="00E91D25"/>
    <w:rsid w:val="00E944AA"/>
    <w:rsid w:val="00E960AF"/>
    <w:rsid w:val="00E96700"/>
    <w:rsid w:val="00EA009C"/>
    <w:rsid w:val="00EA1C11"/>
    <w:rsid w:val="00EA1CDD"/>
    <w:rsid w:val="00EA230F"/>
    <w:rsid w:val="00EA2F54"/>
    <w:rsid w:val="00EA57B4"/>
    <w:rsid w:val="00EA5B59"/>
    <w:rsid w:val="00EA6DC2"/>
    <w:rsid w:val="00EB3992"/>
    <w:rsid w:val="00EB5056"/>
    <w:rsid w:val="00EB5BF9"/>
    <w:rsid w:val="00EB6B3E"/>
    <w:rsid w:val="00EC0756"/>
    <w:rsid w:val="00EC1927"/>
    <w:rsid w:val="00EC28CF"/>
    <w:rsid w:val="00EC615E"/>
    <w:rsid w:val="00EC6821"/>
    <w:rsid w:val="00ED06D2"/>
    <w:rsid w:val="00ED2080"/>
    <w:rsid w:val="00ED20A3"/>
    <w:rsid w:val="00ED269C"/>
    <w:rsid w:val="00ED3B5D"/>
    <w:rsid w:val="00ED44AB"/>
    <w:rsid w:val="00ED5AE6"/>
    <w:rsid w:val="00ED713B"/>
    <w:rsid w:val="00ED7994"/>
    <w:rsid w:val="00ED7A78"/>
    <w:rsid w:val="00EE50C6"/>
    <w:rsid w:val="00EE5549"/>
    <w:rsid w:val="00EE5EC3"/>
    <w:rsid w:val="00EE78F6"/>
    <w:rsid w:val="00EF0F5C"/>
    <w:rsid w:val="00EF15CE"/>
    <w:rsid w:val="00EF382F"/>
    <w:rsid w:val="00EF3C0D"/>
    <w:rsid w:val="00F01D8F"/>
    <w:rsid w:val="00F02CAB"/>
    <w:rsid w:val="00F04E07"/>
    <w:rsid w:val="00F11116"/>
    <w:rsid w:val="00F119B1"/>
    <w:rsid w:val="00F123B5"/>
    <w:rsid w:val="00F12512"/>
    <w:rsid w:val="00F12946"/>
    <w:rsid w:val="00F12FB9"/>
    <w:rsid w:val="00F1312C"/>
    <w:rsid w:val="00F141F8"/>
    <w:rsid w:val="00F1482F"/>
    <w:rsid w:val="00F14922"/>
    <w:rsid w:val="00F15332"/>
    <w:rsid w:val="00F16372"/>
    <w:rsid w:val="00F17ADB"/>
    <w:rsid w:val="00F21685"/>
    <w:rsid w:val="00F2526D"/>
    <w:rsid w:val="00F25789"/>
    <w:rsid w:val="00F306AB"/>
    <w:rsid w:val="00F30BE8"/>
    <w:rsid w:val="00F314EA"/>
    <w:rsid w:val="00F31B8D"/>
    <w:rsid w:val="00F326F6"/>
    <w:rsid w:val="00F337D2"/>
    <w:rsid w:val="00F33F93"/>
    <w:rsid w:val="00F345E6"/>
    <w:rsid w:val="00F36B5A"/>
    <w:rsid w:val="00F401E1"/>
    <w:rsid w:val="00F42029"/>
    <w:rsid w:val="00F42617"/>
    <w:rsid w:val="00F4269C"/>
    <w:rsid w:val="00F47A01"/>
    <w:rsid w:val="00F51667"/>
    <w:rsid w:val="00F53AA8"/>
    <w:rsid w:val="00F53AB1"/>
    <w:rsid w:val="00F55940"/>
    <w:rsid w:val="00F55B72"/>
    <w:rsid w:val="00F561DE"/>
    <w:rsid w:val="00F57DE2"/>
    <w:rsid w:val="00F6026D"/>
    <w:rsid w:val="00F60C36"/>
    <w:rsid w:val="00F618C3"/>
    <w:rsid w:val="00F63E72"/>
    <w:rsid w:val="00F7091B"/>
    <w:rsid w:val="00F71114"/>
    <w:rsid w:val="00F75A05"/>
    <w:rsid w:val="00F76D59"/>
    <w:rsid w:val="00F774E9"/>
    <w:rsid w:val="00F776F0"/>
    <w:rsid w:val="00F77D5F"/>
    <w:rsid w:val="00F77DE5"/>
    <w:rsid w:val="00F8522E"/>
    <w:rsid w:val="00F858B1"/>
    <w:rsid w:val="00F87B1A"/>
    <w:rsid w:val="00F87F1B"/>
    <w:rsid w:val="00F9039B"/>
    <w:rsid w:val="00F906B7"/>
    <w:rsid w:val="00F937B3"/>
    <w:rsid w:val="00F943AD"/>
    <w:rsid w:val="00FA250F"/>
    <w:rsid w:val="00FA47C1"/>
    <w:rsid w:val="00FA48BB"/>
    <w:rsid w:val="00FA4BD7"/>
    <w:rsid w:val="00FA5ACB"/>
    <w:rsid w:val="00FA62FE"/>
    <w:rsid w:val="00FB0A36"/>
    <w:rsid w:val="00FB487D"/>
    <w:rsid w:val="00FB4B1E"/>
    <w:rsid w:val="00FB5AD6"/>
    <w:rsid w:val="00FC09CF"/>
    <w:rsid w:val="00FC4151"/>
    <w:rsid w:val="00FC429A"/>
    <w:rsid w:val="00FC4C0D"/>
    <w:rsid w:val="00FC6B5C"/>
    <w:rsid w:val="00FD0829"/>
    <w:rsid w:val="00FD44B2"/>
    <w:rsid w:val="00FD61CD"/>
    <w:rsid w:val="00FD788C"/>
    <w:rsid w:val="00FE0598"/>
    <w:rsid w:val="00FE1B10"/>
    <w:rsid w:val="00FE5392"/>
    <w:rsid w:val="00FF3BAE"/>
    <w:rsid w:val="00FF508A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3F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218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5452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78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0885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8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Story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DFC25-BDD6-4CAC-BF2E-B8368226C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843FF6-CB79-4843-93D7-064AC020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\Users\Andrew\AppData\Roaming\Microsoft\Templates\StoryManuscript.dotx</Template>
  <TotalTime>3</TotalTime>
  <Pages>3</Pages>
  <Words>553</Words>
  <Characters>3153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Herbert</cp:lastModifiedBy>
  <cp:revision>5</cp:revision>
  <cp:lastPrinted>2015-03-15T02:20:00Z</cp:lastPrinted>
  <dcterms:created xsi:type="dcterms:W3CDTF">2015-03-15T02:20:00Z</dcterms:created>
  <dcterms:modified xsi:type="dcterms:W3CDTF">2015-03-25T17:11:00Z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TC102635309990</vt:lpwstr>
  </property>
</Properties>
</file>